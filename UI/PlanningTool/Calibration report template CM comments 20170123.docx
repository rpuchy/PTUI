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184E06D7" w:rsidR="00A529A3" w:rsidRPr="00F32CF2" w:rsidRDefault="00604C1B" w:rsidP="00F32CF2">
            <w:pPr>
              <w:pStyle w:val="MILReportSubtitle"/>
              <w:framePr w:hSpace="0" w:wrap="auto" w:vAnchor="margin" w:yAlign="inline"/>
              <w:suppressOverlap w:val="0"/>
            </w:pPr>
            <w:r>
              <w:t>&lt;CALIBDATE&gt;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8231B2">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731FEF">
          <w:rPr>
            <w:rFonts w:asciiTheme="minorHAnsi" w:eastAsiaTheme="minorEastAsia" w:hAnsiTheme="minorHAnsi" w:cstheme="minorBidi"/>
            <w:b w:val="0"/>
            <w:noProof/>
            <w:sz w:val="22"/>
            <w:szCs w:val="22"/>
            <w:lang w:val="en-US"/>
          </w:rPr>
          <w:tab/>
        </w:r>
        <w:r w:rsidR="00731FEF" w:rsidRPr="0042747C">
          <w:rPr>
            <w:rStyle w:val="Hyperlink"/>
            <w:noProof/>
          </w:rPr>
          <w:t>Emerging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731FEF">
          <w:rPr>
            <w:rFonts w:asciiTheme="minorHAnsi" w:eastAsiaTheme="minorEastAsia" w:hAnsiTheme="minorHAnsi" w:cstheme="minorBidi"/>
            <w:b w:val="0"/>
            <w:noProof/>
            <w:sz w:val="22"/>
            <w:szCs w:val="22"/>
            <w:lang w:val="en-US"/>
          </w:rPr>
          <w:tab/>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731FEF">
          <w:rPr>
            <w:rFonts w:asciiTheme="minorHAnsi" w:eastAsiaTheme="minorEastAsia" w:hAnsiTheme="minorHAnsi" w:cstheme="minorBidi"/>
            <w:b w:val="0"/>
            <w:noProof/>
            <w:sz w:val="22"/>
            <w:szCs w:val="22"/>
            <w:lang w:val="en-US"/>
          </w:rPr>
          <w:tab/>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777777" w:rsidR="00731FEF" w:rsidRDefault="008231B2">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731FEF">
          <w:rPr>
            <w:rFonts w:asciiTheme="minorHAnsi" w:eastAsiaTheme="minorEastAsia" w:hAnsiTheme="minorHAnsi" w:cstheme="minorBidi"/>
            <w:b w:val="0"/>
            <w:noProof/>
            <w:sz w:val="22"/>
            <w:szCs w:val="22"/>
            <w:lang w:val="en-US"/>
          </w:rPr>
          <w:tab/>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8231B2">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8231B2">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77777777" w:rsidR="00EA797F" w:rsidRDefault="00EA797F" w:rsidP="00EA797F">
      <w:pPr>
        <w:pStyle w:val="MILReportMainText"/>
      </w:pPr>
      <w:r>
        <w:t>This document details the 31</w:t>
      </w:r>
      <w:r w:rsidRPr="00EA797F">
        <w:rPr>
          <w:vertAlign w:val="superscript"/>
        </w:rPr>
        <w:t>st</w:t>
      </w:r>
      <w:r>
        <w:t xml:space="preserve"> December 2016 Calibration of the Milliman </w:t>
      </w:r>
      <w:commentRangeStart w:id="4"/>
      <w:r>
        <w:t>financial planning tool</w:t>
      </w:r>
      <w:commentRangeEnd w:id="4"/>
      <w:r w:rsidR="00C07302">
        <w:rPr>
          <w:rStyle w:val="CommentReference"/>
        </w:rPr>
        <w:commentReference w:id="4"/>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5" w:name="_Toc472931924"/>
      <w:r>
        <w:t>Objective</w:t>
      </w:r>
      <w:bookmarkEnd w:id="5"/>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6" w:name="_Toc472931925"/>
      <w:r>
        <w:t>Methodology</w:t>
      </w:r>
      <w:bookmarkEnd w:id="6"/>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7"/>
      <w:r>
        <w:t>Limitations</w:t>
      </w:r>
      <w:commentRangeEnd w:id="7"/>
      <w:r>
        <w:rPr>
          <w:rStyle w:val="CommentReference"/>
          <w:b w:val="0"/>
          <w:color w:val="auto"/>
        </w:rPr>
        <w:commentReference w:id="7"/>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8" w:name="_Toc472931926"/>
      <w:r>
        <w:lastRenderedPageBreak/>
        <w:t>Interest Rates</w:t>
      </w:r>
      <w:r w:rsidR="001F1817">
        <w:t xml:space="preserve"> (2 Factor Hull White)</w:t>
      </w:r>
      <w:bookmarkEnd w:id="8"/>
    </w:p>
    <w:p w14:paraId="155497A2" w14:textId="77777777" w:rsidR="006F1D1E" w:rsidRDefault="006F1D1E" w:rsidP="006F1D1E">
      <w:pPr>
        <w:pStyle w:val="MILReportSubSection"/>
      </w:pPr>
      <w:bookmarkStart w:id="9" w:name="_Toc472931927"/>
      <w:r>
        <w:t>Introduction</w:t>
      </w:r>
      <w:bookmarkEnd w:id="9"/>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10" w:name="_Toc472931928"/>
      <w:r>
        <w:t>Parameters</w:t>
      </w:r>
      <w:bookmarkEnd w:id="10"/>
    </w:p>
    <w:tbl>
      <w:tblPr>
        <w:tblStyle w:val="MILReportTable"/>
        <w:tblW w:w="0" w:type="auto"/>
        <w:tblLayout w:type="fixed"/>
        <w:tblLook w:val="04A0" w:firstRow="1" w:lastRow="0" w:firstColumn="1" w:lastColumn="0" w:noHBand="0" w:noVBand="1"/>
      </w:tblPr>
      <w:tblGrid>
        <w:gridCol w:w="1157"/>
        <w:gridCol w:w="1390"/>
        <w:gridCol w:w="1276"/>
        <w:gridCol w:w="6013"/>
      </w:tblGrid>
      <w:tr w:rsidR="00E16341" w:rsidRPr="00BE41E3" w14:paraId="10BEA550" w14:textId="77777777" w:rsidTr="00604C1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3E634B2F" w:rsidR="00E16341" w:rsidRPr="00BE41E3" w:rsidRDefault="002619CB" w:rsidP="00E16341">
            <w:pPr>
              <w:pStyle w:val="MILTableHeader"/>
              <w:rPr>
                <w:b/>
                <w:sz w:val="16"/>
                <w:szCs w:val="16"/>
              </w:rPr>
            </w:pPr>
            <w:r>
              <w:rPr>
                <w:b/>
                <w:sz w:val="16"/>
                <w:szCs w:val="16"/>
              </w:rPr>
              <w:t>&lt;OLDDATE&gt;</w:t>
            </w:r>
            <w:commentRangeStart w:id="11"/>
          </w:p>
        </w:tc>
        <w:commentRangeEnd w:id="11"/>
        <w:tc>
          <w:tcPr>
            <w:tcW w:w="1276" w:type="dxa"/>
          </w:tcPr>
          <w:p w14:paraId="1345FD4B" w14:textId="2E4D5AAD" w:rsidR="00E16341" w:rsidRPr="00BE41E3" w:rsidRDefault="002619CB" w:rsidP="00E16341">
            <w:pPr>
              <w:pStyle w:val="MILTableHeader"/>
              <w:rPr>
                <w:b/>
                <w:sz w:val="16"/>
                <w:szCs w:val="16"/>
              </w:rPr>
            </w:pPr>
            <w:r>
              <w:rPr>
                <w:b/>
                <w:sz w:val="16"/>
                <w:szCs w:val="16"/>
              </w:rPr>
              <w:t>&lt;CALIBDATE&gt;</w:t>
            </w:r>
            <w:r w:rsidR="00C07302">
              <w:rPr>
                <w:rStyle w:val="CommentReference"/>
                <w:bCs w:val="0"/>
                <w:color w:val="auto"/>
                <w:lang w:val="en-AU"/>
              </w:rPr>
              <w:commentReference w:id="11"/>
            </w:r>
          </w:p>
        </w:tc>
        <w:tc>
          <w:tcPr>
            <w:tcW w:w="6013"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04C1B">
        <w:trPr>
          <w:trHeight w:hRule="exact" w:val="406"/>
        </w:trPr>
        <w:tc>
          <w:tcPr>
            <w:tcW w:w="1157" w:type="dxa"/>
          </w:tcPr>
          <w:p w14:paraId="7CD8B4B7" w14:textId="77777777" w:rsidR="00E16341" w:rsidRPr="00BE41E3" w:rsidRDefault="008231B2" w:rsidP="00BE41E3">
            <w:pPr>
              <w:pStyle w:val="MILTableText"/>
            </w:pPr>
            <m:oMathPara>
              <m:oMath>
                <m:sSub>
                  <m:sSubPr>
                    <m:ctrlPr/>
                  </m:sSubPr>
                  <m:e>
                    <m:r>
                      <m:rPr>
                        <m:sty m:val="bi"/>
                      </m:rPr>
                      <m:t>α</m:t>
                    </m:r>
                  </m:e>
                  <m:sub>
                    <m:r>
                      <m:rPr>
                        <m:sty m:val="bi"/>
                      </m:rPr>
                      <m:t>s</m:t>
                    </m:r>
                  </m:sub>
                </m:sSub>
              </m:oMath>
            </m:oMathPara>
          </w:p>
        </w:tc>
        <w:tc>
          <w:tcPr>
            <w:tcW w:w="1390" w:type="dxa"/>
          </w:tcPr>
          <w:p w14:paraId="2099DBB3" w14:textId="34365ACF" w:rsidR="00E16341" w:rsidRPr="002C783C" w:rsidRDefault="007A3B43" w:rsidP="00BE41E3">
            <w:pPr>
              <w:pStyle w:val="MILTableText"/>
              <w:rPr>
                <w:b w:val="0"/>
              </w:rPr>
            </w:pPr>
            <w:r>
              <w:rPr>
                <w:b w:val="0"/>
              </w:rPr>
              <w:t>&lt;OLD</w:t>
            </w:r>
            <w:r w:rsidR="00604C1B">
              <w:rPr>
                <w:b w:val="0"/>
              </w:rPr>
              <w:t>HWALPHAS&gt;</w:t>
            </w:r>
          </w:p>
        </w:tc>
        <w:tc>
          <w:tcPr>
            <w:tcW w:w="1276" w:type="dxa"/>
          </w:tcPr>
          <w:p w14:paraId="498E2862" w14:textId="398F388B" w:rsidR="00E16341" w:rsidRPr="002C783C" w:rsidRDefault="00604C1B" w:rsidP="00BE41E3">
            <w:pPr>
              <w:pStyle w:val="MILTableText"/>
              <w:rPr>
                <w:b w:val="0"/>
              </w:rPr>
            </w:pPr>
            <w:r>
              <w:rPr>
                <w:b w:val="0"/>
              </w:rPr>
              <w:t>&lt;NEWHWALPHAs&gt;</w:t>
            </w:r>
          </w:p>
        </w:tc>
        <w:tc>
          <w:tcPr>
            <w:tcW w:w="6013" w:type="dxa"/>
          </w:tcPr>
          <w:p w14:paraId="6DB026F1" w14:textId="77777777" w:rsidR="00E16341" w:rsidRPr="002C783C" w:rsidRDefault="00E16341" w:rsidP="00BE41E3">
            <w:pPr>
              <w:pStyle w:val="MILTableText"/>
              <w:rPr>
                <w:b w:val="0"/>
              </w:rPr>
            </w:pPr>
            <w:r w:rsidRPr="002C783C">
              <w:rPr>
                <w:b w:val="0"/>
              </w:rPr>
              <w:t>The mean reversion speed of the short rate process.</w:t>
            </w:r>
          </w:p>
        </w:tc>
      </w:tr>
      <w:tr w:rsidR="00E16341" w:rsidRPr="00BE41E3" w14:paraId="0EC9CFFB" w14:textId="77777777" w:rsidTr="007A3B43">
        <w:trPr>
          <w:trHeight w:hRule="exact" w:val="576"/>
        </w:trPr>
        <w:tc>
          <w:tcPr>
            <w:tcW w:w="1157" w:type="dxa"/>
          </w:tcPr>
          <w:p w14:paraId="4B32624B" w14:textId="77777777" w:rsidR="00E16341" w:rsidRPr="00BE41E3" w:rsidRDefault="008231B2" w:rsidP="00BE41E3">
            <w:pPr>
              <w:pStyle w:val="MILTableText"/>
            </w:pPr>
            <m:oMathPara>
              <m:oMath>
                <m:sSub>
                  <m:sSubPr>
                    <m:ctrlPr/>
                  </m:sSubPr>
                  <m:e>
                    <m:r>
                      <m:rPr>
                        <m:sty m:val="bi"/>
                      </m:rPr>
                      <m:t>α</m:t>
                    </m:r>
                  </m:e>
                  <m:sub>
                    <m:r>
                      <m:rPr>
                        <m:sty m:val="bi"/>
                      </m:rPr>
                      <m:t>a</m:t>
                    </m:r>
                  </m:sub>
                </m:sSub>
              </m:oMath>
            </m:oMathPara>
          </w:p>
        </w:tc>
        <w:tc>
          <w:tcPr>
            <w:tcW w:w="1390" w:type="dxa"/>
          </w:tcPr>
          <w:p w14:paraId="66F1A4DF" w14:textId="553D98BC" w:rsidR="00E16341" w:rsidRPr="002C783C" w:rsidRDefault="008231B2" w:rsidP="00BE41E3">
            <w:pPr>
              <w:pStyle w:val="MILTableText"/>
              <w:rPr>
                <w:b w:val="0"/>
              </w:rPr>
            </w:pPr>
            <w:r>
              <w:rPr>
                <w:b w:val="0"/>
              </w:rPr>
              <w:t>&lt;</w:t>
            </w:r>
            <w:r w:rsidR="007A3B43">
              <w:rPr>
                <w:b w:val="0"/>
              </w:rPr>
              <w:t>OLDHWALPHAA</w:t>
            </w:r>
            <w:r w:rsidR="00604C1B">
              <w:rPr>
                <w:b w:val="0"/>
              </w:rPr>
              <w:t>&gt;</w:t>
            </w:r>
          </w:p>
        </w:tc>
        <w:tc>
          <w:tcPr>
            <w:tcW w:w="1276" w:type="dxa"/>
          </w:tcPr>
          <w:p w14:paraId="5F4EDFBE" w14:textId="7D2C7413" w:rsidR="00E16341" w:rsidRPr="002C783C" w:rsidRDefault="00604C1B" w:rsidP="00BE41E3">
            <w:pPr>
              <w:pStyle w:val="MILTableText"/>
              <w:rPr>
                <w:b w:val="0"/>
              </w:rPr>
            </w:pPr>
            <w:r>
              <w:rPr>
                <w:b w:val="0"/>
              </w:rPr>
              <w:t>&lt;NEWHWALPHAA&gt;</w:t>
            </w:r>
          </w:p>
        </w:tc>
        <w:tc>
          <w:tcPr>
            <w:tcW w:w="6013" w:type="dxa"/>
          </w:tcPr>
          <w:p w14:paraId="6FEA68F7" w14:textId="77777777" w:rsidR="00E16341" w:rsidRPr="002C783C" w:rsidRDefault="00E16341" w:rsidP="00BE41E3">
            <w:pPr>
              <w:pStyle w:val="MILTableText"/>
              <w:rPr>
                <w:b w:val="0"/>
              </w:rPr>
            </w:pPr>
            <w:r w:rsidRPr="002C783C">
              <w:rPr>
                <w:b w:val="0"/>
              </w:rPr>
              <w:t>The mean reversion speed of the alternative process</w:t>
            </w:r>
          </w:p>
        </w:tc>
      </w:tr>
      <w:tr w:rsidR="00E16341" w:rsidRPr="00BE41E3" w14:paraId="57965096" w14:textId="77777777" w:rsidTr="00604C1B">
        <w:trPr>
          <w:trHeight w:hRule="exact" w:val="340"/>
        </w:trPr>
        <w:tc>
          <w:tcPr>
            <w:tcW w:w="1157" w:type="dxa"/>
          </w:tcPr>
          <w:p w14:paraId="6F3C9A96" w14:textId="77777777" w:rsidR="00E16341" w:rsidRPr="00BE41E3" w:rsidRDefault="008231B2" w:rsidP="00BE41E3">
            <w:pPr>
              <w:pStyle w:val="MILTableText"/>
            </w:pPr>
            <m:oMathPara>
              <m:oMath>
                <m:sSub>
                  <m:sSubPr>
                    <m:ctrlPr/>
                  </m:sSubPr>
                  <m:e>
                    <m:r>
                      <m:rPr>
                        <m:sty m:val="bi"/>
                      </m:rPr>
                      <m:t>σ</m:t>
                    </m:r>
                  </m:e>
                  <m:sub>
                    <m:r>
                      <m:rPr>
                        <m:sty m:val="bi"/>
                      </m:rPr>
                      <m:t>s</m:t>
                    </m:r>
                  </m:sub>
                </m:sSub>
              </m:oMath>
            </m:oMathPara>
          </w:p>
        </w:tc>
        <w:tc>
          <w:tcPr>
            <w:tcW w:w="1390" w:type="dxa"/>
          </w:tcPr>
          <w:p w14:paraId="0303547F" w14:textId="0B400943" w:rsidR="00E16341" w:rsidRPr="002C783C" w:rsidRDefault="008231B2" w:rsidP="00BE41E3">
            <w:pPr>
              <w:pStyle w:val="MILTableText"/>
              <w:rPr>
                <w:b w:val="0"/>
              </w:rPr>
            </w:pPr>
            <w:r>
              <w:rPr>
                <w:b w:val="0"/>
              </w:rPr>
              <w:t>&lt;</w:t>
            </w:r>
            <w:r w:rsidR="007A3B43">
              <w:rPr>
                <w:b w:val="0"/>
              </w:rPr>
              <w:t>OLD</w:t>
            </w:r>
            <w:r w:rsidR="00604C1B">
              <w:rPr>
                <w:b w:val="0"/>
              </w:rPr>
              <w:t>HWSIGMAS&gt;</w:t>
            </w:r>
          </w:p>
        </w:tc>
        <w:tc>
          <w:tcPr>
            <w:tcW w:w="1276" w:type="dxa"/>
          </w:tcPr>
          <w:p w14:paraId="31CD441C" w14:textId="0507A27E" w:rsidR="00E16341" w:rsidRPr="002C783C" w:rsidRDefault="00604C1B" w:rsidP="00BE41E3">
            <w:pPr>
              <w:pStyle w:val="MILTableText"/>
              <w:rPr>
                <w:b w:val="0"/>
              </w:rPr>
            </w:pPr>
            <w:r>
              <w:rPr>
                <w:b w:val="0"/>
              </w:rPr>
              <w:t>&lt;NEWHWSIGMAS&gt;</w:t>
            </w:r>
          </w:p>
        </w:tc>
        <w:tc>
          <w:tcPr>
            <w:tcW w:w="6013" w:type="dxa"/>
          </w:tcPr>
          <w:p w14:paraId="2ABAB3F4" w14:textId="77777777" w:rsidR="00E16341" w:rsidRPr="002C783C" w:rsidRDefault="00E16341" w:rsidP="00BE41E3">
            <w:pPr>
              <w:pStyle w:val="MILTableText"/>
              <w:rPr>
                <w:b w:val="0"/>
              </w:rPr>
            </w:pPr>
            <w:r w:rsidRPr="002C783C">
              <w:rPr>
                <w:b w:val="0"/>
              </w:rPr>
              <w:t>The volatility of the short rate process</w:t>
            </w:r>
          </w:p>
        </w:tc>
      </w:tr>
      <w:tr w:rsidR="00E16341" w:rsidRPr="00BE41E3" w14:paraId="24369BF3" w14:textId="77777777" w:rsidTr="00604C1B">
        <w:trPr>
          <w:trHeight w:hRule="exact" w:val="340"/>
        </w:trPr>
        <w:tc>
          <w:tcPr>
            <w:tcW w:w="1157" w:type="dxa"/>
          </w:tcPr>
          <w:p w14:paraId="3C9E6621" w14:textId="77777777" w:rsidR="00E16341" w:rsidRPr="00BE41E3" w:rsidRDefault="008231B2" w:rsidP="00BE41E3">
            <w:pPr>
              <w:pStyle w:val="MILTableText"/>
            </w:pPr>
            <m:oMathPara>
              <m:oMath>
                <m:sSub>
                  <m:sSubPr>
                    <m:ctrlPr/>
                  </m:sSubPr>
                  <m:e>
                    <m:r>
                      <m:rPr>
                        <m:sty m:val="bi"/>
                      </m:rPr>
                      <m:t>σ</m:t>
                    </m:r>
                  </m:e>
                  <m:sub>
                    <m:r>
                      <m:rPr>
                        <m:sty m:val="bi"/>
                      </m:rPr>
                      <m:t>a</m:t>
                    </m:r>
                  </m:sub>
                </m:sSub>
              </m:oMath>
            </m:oMathPara>
          </w:p>
        </w:tc>
        <w:tc>
          <w:tcPr>
            <w:tcW w:w="1390" w:type="dxa"/>
          </w:tcPr>
          <w:p w14:paraId="23C0DF73" w14:textId="36F43346" w:rsidR="00E16341" w:rsidRPr="002C783C" w:rsidRDefault="008231B2" w:rsidP="00BE41E3">
            <w:pPr>
              <w:pStyle w:val="MILTableText"/>
              <w:rPr>
                <w:b w:val="0"/>
              </w:rPr>
            </w:pPr>
            <w:r>
              <w:rPr>
                <w:b w:val="0"/>
              </w:rPr>
              <w:t>&lt;</w:t>
            </w:r>
            <w:r w:rsidR="007A3B43">
              <w:rPr>
                <w:b w:val="0"/>
              </w:rPr>
              <w:t>OLD</w:t>
            </w:r>
            <w:r w:rsidR="00604C1B">
              <w:rPr>
                <w:b w:val="0"/>
              </w:rPr>
              <w:t>HWSIGMAA&gt;</w:t>
            </w:r>
          </w:p>
        </w:tc>
        <w:tc>
          <w:tcPr>
            <w:tcW w:w="1276" w:type="dxa"/>
          </w:tcPr>
          <w:p w14:paraId="394901FD" w14:textId="2A21BE94" w:rsidR="00E16341" w:rsidRPr="002C783C" w:rsidRDefault="00604C1B" w:rsidP="00BE41E3">
            <w:pPr>
              <w:pStyle w:val="MILTableText"/>
              <w:rPr>
                <w:b w:val="0"/>
              </w:rPr>
            </w:pPr>
            <w:r>
              <w:rPr>
                <w:b w:val="0"/>
              </w:rPr>
              <w:t>&lt;NEWHWSIGMAA&gt;</w:t>
            </w:r>
          </w:p>
        </w:tc>
        <w:tc>
          <w:tcPr>
            <w:tcW w:w="6013" w:type="dxa"/>
          </w:tcPr>
          <w:p w14:paraId="40DE1E21" w14:textId="77777777" w:rsidR="00E16341" w:rsidRPr="002C783C" w:rsidRDefault="00E16341" w:rsidP="00BE41E3">
            <w:pPr>
              <w:pStyle w:val="MILTableText"/>
              <w:rPr>
                <w:b w:val="0"/>
              </w:rPr>
            </w:pPr>
            <w:r w:rsidRPr="002C783C">
              <w:rPr>
                <w:b w:val="0"/>
              </w:rPr>
              <w:t>The volatility of the alternative process</w:t>
            </w:r>
          </w:p>
        </w:tc>
      </w:tr>
      <w:tr w:rsidR="00E16341" w:rsidRPr="00BE41E3" w14:paraId="2C09F597" w14:textId="77777777" w:rsidTr="00604C1B">
        <w:trPr>
          <w:trHeight w:hRule="exact" w:val="340"/>
        </w:trPr>
        <w:tc>
          <w:tcPr>
            <w:tcW w:w="1157" w:type="dxa"/>
          </w:tcPr>
          <w:p w14:paraId="5E098973" w14:textId="77777777" w:rsidR="00E16341" w:rsidRPr="00BE41E3" w:rsidRDefault="008231B2" w:rsidP="00BE41E3">
            <w:pPr>
              <w:pStyle w:val="MILTableText"/>
            </w:pPr>
            <m:oMathPara>
              <m:oMath>
                <m:sSub>
                  <m:sSubPr>
                    <m:ctrlPr/>
                  </m:sSubPr>
                  <m:e>
                    <m:r>
                      <m:rPr>
                        <m:sty m:val="bi"/>
                      </m:rPr>
                      <m:t>γ</m:t>
                    </m:r>
                  </m:e>
                  <m:sub>
                    <m:r>
                      <m:rPr>
                        <m:sty m:val="bi"/>
                      </m:rPr>
                      <m:t>s</m:t>
                    </m:r>
                  </m:sub>
                </m:sSub>
              </m:oMath>
            </m:oMathPara>
          </w:p>
        </w:tc>
        <w:tc>
          <w:tcPr>
            <w:tcW w:w="1390" w:type="dxa"/>
          </w:tcPr>
          <w:p w14:paraId="2EEAE841" w14:textId="0835A053" w:rsidR="00E16341" w:rsidRPr="002C783C" w:rsidRDefault="008231B2" w:rsidP="00BE41E3">
            <w:pPr>
              <w:pStyle w:val="MILTableText"/>
              <w:rPr>
                <w:b w:val="0"/>
              </w:rPr>
            </w:pPr>
            <w:r>
              <w:rPr>
                <w:b w:val="0"/>
              </w:rPr>
              <w:t>&lt;</w:t>
            </w:r>
            <w:r w:rsidR="007A3B43">
              <w:rPr>
                <w:b w:val="0"/>
              </w:rPr>
              <w:t>OLD</w:t>
            </w:r>
            <w:r w:rsidR="00604C1B">
              <w:rPr>
                <w:b w:val="0"/>
              </w:rPr>
              <w:t>HWGAMMA&gt;</w:t>
            </w:r>
          </w:p>
        </w:tc>
        <w:tc>
          <w:tcPr>
            <w:tcW w:w="1276" w:type="dxa"/>
          </w:tcPr>
          <w:p w14:paraId="04DCD989" w14:textId="3422D065" w:rsidR="00E16341" w:rsidRPr="002C783C" w:rsidRDefault="00604C1B" w:rsidP="00BE41E3">
            <w:pPr>
              <w:pStyle w:val="MILTableText"/>
              <w:rPr>
                <w:b w:val="0"/>
              </w:rPr>
            </w:pPr>
            <w:r>
              <w:rPr>
                <w:b w:val="0"/>
              </w:rPr>
              <w:t>&lt;NEWHWGAMMA&gt;</w:t>
            </w:r>
          </w:p>
        </w:tc>
        <w:tc>
          <w:tcPr>
            <w:tcW w:w="6013" w:type="dxa"/>
          </w:tcPr>
          <w:p w14:paraId="27922108" w14:textId="77777777" w:rsidR="00E16341" w:rsidRPr="002C783C" w:rsidRDefault="00E16341" w:rsidP="00BE41E3">
            <w:pPr>
              <w:pStyle w:val="MILTableText"/>
              <w:rPr>
                <w:b w:val="0"/>
              </w:rPr>
            </w:pPr>
            <w:r w:rsidRPr="002C783C">
              <w:rPr>
                <w:b w:val="0"/>
              </w:rPr>
              <w:t>The market price of risk of the short rate process.</w:t>
            </w:r>
          </w:p>
        </w:tc>
      </w:tr>
    </w:tbl>
    <w:p w14:paraId="151F78DA" w14:textId="77777777" w:rsidR="00E16341" w:rsidRDefault="00E16341" w:rsidP="00595D56">
      <w:pPr>
        <w:pStyle w:val="MILReportSubSection"/>
      </w:pPr>
      <w:bookmarkStart w:id="12" w:name="_Toc472931929"/>
      <w:r>
        <w:lastRenderedPageBreak/>
        <w:t>Input Yield Curve</w:t>
      </w:r>
      <w:bookmarkEnd w:id="12"/>
    </w:p>
    <w:p w14:paraId="736BF23F" w14:textId="77777777" w:rsidR="00E16341" w:rsidRDefault="000015BE" w:rsidP="00E16341">
      <w:pPr>
        <w:pStyle w:val="MILReportSubSection"/>
        <w:numPr>
          <w:ilvl w:val="0"/>
          <w:numId w:val="0"/>
        </w:numPr>
        <w:ind w:left="1008"/>
        <w:rPr>
          <w:sz w:val="18"/>
          <w:szCs w:val="18"/>
        </w:rPr>
      </w:pPr>
      <w:bookmarkStart w:id="13" w:name="_Toc472930952"/>
      <w:bookmarkStart w:id="14" w:name="_Toc472931074"/>
      <w:bookmarkStart w:id="15" w:name="_Toc472931930"/>
      <w:commentRangeStart w:id="16"/>
      <w:r>
        <w:rPr>
          <w:noProof/>
          <w:lang w:eastAsia="en-AU"/>
        </w:rPr>
        <w:drawing>
          <wp:inline distT="0" distB="0" distL="0" distR="0" wp14:anchorId="6EF82997" wp14:editId="4160883B">
            <wp:extent cx="4352925" cy="2647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3"/>
      <w:bookmarkEnd w:id="14"/>
      <w:bookmarkEnd w:id="15"/>
      <w:commentRangeEnd w:id="16"/>
      <w:r w:rsidR="00C07302">
        <w:rPr>
          <w:rStyle w:val="CommentReference"/>
          <w:b w:val="0"/>
          <w:color w:val="auto"/>
        </w:rPr>
        <w:commentReference w:id="16"/>
      </w:r>
    </w:p>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7" w:name="_Toc472931931"/>
      <w:r w:rsidRPr="00255C34">
        <w:rPr>
          <w:sz w:val="18"/>
          <w:szCs w:val="18"/>
        </w:rPr>
        <w:lastRenderedPageBreak/>
        <w:t>Distributions</w:t>
      </w:r>
      <w:bookmarkEnd w:id="17"/>
    </w:p>
    <w:p w14:paraId="7E6CAC3C" w14:textId="77777777" w:rsidR="00595D56" w:rsidRPr="00255C34" w:rsidRDefault="00595D56" w:rsidP="00595D56">
      <w:pPr>
        <w:pStyle w:val="MILReportSubSection"/>
        <w:numPr>
          <w:ilvl w:val="0"/>
          <w:numId w:val="0"/>
        </w:numPr>
        <w:ind w:left="1008"/>
        <w:rPr>
          <w:sz w:val="18"/>
          <w:szCs w:val="18"/>
        </w:rPr>
      </w:pPr>
    </w:p>
    <w:p w14:paraId="2A1886F7" w14:textId="0CD5FD37" w:rsidR="00E16341" w:rsidRDefault="00E16341" w:rsidP="00E16341">
      <w:pPr>
        <w:pStyle w:val="MILReportMainText"/>
      </w:pPr>
      <w:r>
        <w:rPr>
          <w:sz w:val="18"/>
          <w:szCs w:val="18"/>
        </w:rPr>
        <w:t>Cash Total Return</w:t>
      </w:r>
      <w:r w:rsidRPr="00255C34">
        <w:rPr>
          <w:sz w:val="18"/>
          <w:szCs w:val="18"/>
        </w:rPr>
        <w:t xml:space="preserve"> Percentiles (</w:t>
      </w:r>
      <w:r w:rsidR="002619CB">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08"/>
        <w:gridCol w:w="1491"/>
        <w:gridCol w:w="1490"/>
        <w:gridCol w:w="1574"/>
        <w:gridCol w:w="1574"/>
        <w:gridCol w:w="1574"/>
        <w:gridCol w:w="1574"/>
      </w:tblGrid>
      <w:tr w:rsidR="00604C1B" w:rsidRPr="00227BEB" w14:paraId="2968E09D" w14:textId="77777777" w:rsidTr="00604C1B">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9FE6D4D" w14:textId="77777777" w:rsidR="00E16341" w:rsidRPr="00255C34" w:rsidRDefault="00E16341" w:rsidP="00E16341">
            <w:pPr>
              <w:pStyle w:val="MILTableHeader"/>
              <w:rPr>
                <w:sz w:val="16"/>
                <w:szCs w:val="16"/>
              </w:rPr>
            </w:pPr>
            <w:r w:rsidRPr="00255C34">
              <w:rPr>
                <w:sz w:val="16"/>
                <w:szCs w:val="16"/>
              </w:rPr>
              <w:t>%’ile</w:t>
            </w:r>
          </w:p>
        </w:tc>
        <w:tc>
          <w:tcPr>
            <w:tcW w:w="1514"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514"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514"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514"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514"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604C1B" w14:paraId="6BE5B99D" w14:textId="77777777" w:rsidTr="00604C1B">
        <w:trPr>
          <w:trHeight w:hRule="exact" w:val="340"/>
        </w:trPr>
        <w:tc>
          <w:tcPr>
            <w:tcW w:w="1101" w:type="dxa"/>
          </w:tcPr>
          <w:p w14:paraId="377DA800" w14:textId="77777777" w:rsidR="00604C1B" w:rsidRPr="00BE41E3" w:rsidRDefault="00604C1B" w:rsidP="00604C1B">
            <w:pPr>
              <w:pStyle w:val="MILTableText"/>
            </w:pPr>
            <w:r w:rsidRPr="00BE41E3">
              <w:t>5%</w:t>
            </w:r>
          </w:p>
        </w:tc>
        <w:tc>
          <w:tcPr>
            <w:tcW w:w="1514" w:type="dxa"/>
          </w:tcPr>
          <w:p w14:paraId="6AA2CDFB" w14:textId="738DC0FF"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CASH1_5&gt;</w:t>
            </w:r>
          </w:p>
        </w:tc>
        <w:tc>
          <w:tcPr>
            <w:tcW w:w="1514" w:type="dxa"/>
          </w:tcPr>
          <w:p w14:paraId="02C5090D" w14:textId="37646D07"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CASH5_5&gt;</w:t>
            </w:r>
          </w:p>
        </w:tc>
        <w:tc>
          <w:tcPr>
            <w:tcW w:w="1514" w:type="dxa"/>
          </w:tcPr>
          <w:p w14:paraId="5BF8FCA8" w14:textId="718DE794"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CASH10_5&gt;</w:t>
            </w:r>
          </w:p>
        </w:tc>
        <w:tc>
          <w:tcPr>
            <w:tcW w:w="1514" w:type="dxa"/>
          </w:tcPr>
          <w:p w14:paraId="7A019711" w14:textId="70ABC12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CASH15_5&gt;</w:t>
            </w:r>
          </w:p>
        </w:tc>
        <w:tc>
          <w:tcPr>
            <w:tcW w:w="1514" w:type="dxa"/>
          </w:tcPr>
          <w:p w14:paraId="2A0D5672" w14:textId="045A6139"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CASH25_5&gt;</w:t>
            </w:r>
          </w:p>
        </w:tc>
        <w:tc>
          <w:tcPr>
            <w:tcW w:w="1134" w:type="dxa"/>
          </w:tcPr>
          <w:p w14:paraId="5CBA2336" w14:textId="1C283089"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CASH30_5&gt;</w:t>
            </w:r>
          </w:p>
        </w:tc>
      </w:tr>
      <w:tr w:rsidR="00604C1B" w14:paraId="1177BDDE" w14:textId="77777777" w:rsidTr="00604C1B">
        <w:trPr>
          <w:trHeight w:hRule="exact" w:val="340"/>
        </w:trPr>
        <w:tc>
          <w:tcPr>
            <w:tcW w:w="1101" w:type="dxa"/>
          </w:tcPr>
          <w:p w14:paraId="670EA48F" w14:textId="77777777" w:rsidR="00604C1B" w:rsidRPr="00BE41E3" w:rsidRDefault="00604C1B" w:rsidP="00604C1B">
            <w:pPr>
              <w:pStyle w:val="MILTableText"/>
            </w:pPr>
            <w:r w:rsidRPr="00BE41E3">
              <w:t>25%</w:t>
            </w:r>
          </w:p>
        </w:tc>
        <w:tc>
          <w:tcPr>
            <w:tcW w:w="1514" w:type="dxa"/>
          </w:tcPr>
          <w:p w14:paraId="37CBEAC6" w14:textId="7BB1C403"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CASH1_25&gt;</w:t>
            </w:r>
          </w:p>
        </w:tc>
        <w:tc>
          <w:tcPr>
            <w:tcW w:w="1514" w:type="dxa"/>
          </w:tcPr>
          <w:p w14:paraId="24FA8C31" w14:textId="067ED822"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CASH5_25&gt;</w:t>
            </w:r>
          </w:p>
        </w:tc>
        <w:tc>
          <w:tcPr>
            <w:tcW w:w="1514" w:type="dxa"/>
          </w:tcPr>
          <w:p w14:paraId="3AE0FA9C" w14:textId="7A597EC1"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CASH10_25&gt;</w:t>
            </w:r>
          </w:p>
        </w:tc>
        <w:tc>
          <w:tcPr>
            <w:tcW w:w="1514" w:type="dxa"/>
          </w:tcPr>
          <w:p w14:paraId="63FAFF19" w14:textId="579CD40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CASH15_25&gt;</w:t>
            </w:r>
          </w:p>
        </w:tc>
        <w:tc>
          <w:tcPr>
            <w:tcW w:w="1514" w:type="dxa"/>
          </w:tcPr>
          <w:p w14:paraId="2F19466A" w14:textId="600C5A82"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CASH25_25&gt;</w:t>
            </w:r>
          </w:p>
        </w:tc>
        <w:tc>
          <w:tcPr>
            <w:tcW w:w="1134" w:type="dxa"/>
          </w:tcPr>
          <w:p w14:paraId="77AF0C4C" w14:textId="74DDD75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CASH30_25&gt;</w:t>
            </w:r>
          </w:p>
        </w:tc>
      </w:tr>
      <w:tr w:rsidR="00604C1B" w14:paraId="2BC313C9" w14:textId="77777777" w:rsidTr="00604C1B">
        <w:trPr>
          <w:trHeight w:hRule="exact" w:val="340"/>
        </w:trPr>
        <w:tc>
          <w:tcPr>
            <w:tcW w:w="1101" w:type="dxa"/>
          </w:tcPr>
          <w:p w14:paraId="39BBA3AC" w14:textId="77777777" w:rsidR="00604C1B" w:rsidRPr="00BE41E3" w:rsidRDefault="00604C1B" w:rsidP="00604C1B">
            <w:pPr>
              <w:pStyle w:val="MILTableText"/>
            </w:pPr>
            <w:r w:rsidRPr="00BE41E3">
              <w:t>50%</w:t>
            </w:r>
          </w:p>
        </w:tc>
        <w:tc>
          <w:tcPr>
            <w:tcW w:w="1514" w:type="dxa"/>
          </w:tcPr>
          <w:p w14:paraId="6E82D5E6" w14:textId="1ABEA49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CASH1_50&gt;</w:t>
            </w:r>
          </w:p>
        </w:tc>
        <w:tc>
          <w:tcPr>
            <w:tcW w:w="1514" w:type="dxa"/>
          </w:tcPr>
          <w:p w14:paraId="2C54BF48" w14:textId="58A6F4C7"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CASH5_50&gt;</w:t>
            </w:r>
          </w:p>
        </w:tc>
        <w:tc>
          <w:tcPr>
            <w:tcW w:w="1514" w:type="dxa"/>
          </w:tcPr>
          <w:p w14:paraId="4A3B0832" w14:textId="3CCC068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CASH10_50&gt;</w:t>
            </w:r>
          </w:p>
        </w:tc>
        <w:tc>
          <w:tcPr>
            <w:tcW w:w="1514" w:type="dxa"/>
          </w:tcPr>
          <w:p w14:paraId="55B6343D" w14:textId="59A10CF7"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CASH15_50&gt;</w:t>
            </w:r>
          </w:p>
        </w:tc>
        <w:tc>
          <w:tcPr>
            <w:tcW w:w="1514" w:type="dxa"/>
          </w:tcPr>
          <w:p w14:paraId="49FEEC57" w14:textId="1CF1E0F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CASH25_50&gt;</w:t>
            </w:r>
          </w:p>
        </w:tc>
        <w:tc>
          <w:tcPr>
            <w:tcW w:w="1134" w:type="dxa"/>
          </w:tcPr>
          <w:p w14:paraId="53BD99D3" w14:textId="6E65B5FE"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CASH30_50&gt;</w:t>
            </w:r>
          </w:p>
        </w:tc>
      </w:tr>
      <w:tr w:rsidR="00604C1B" w14:paraId="40CDFA55" w14:textId="77777777" w:rsidTr="00604C1B">
        <w:trPr>
          <w:trHeight w:hRule="exact" w:val="340"/>
        </w:trPr>
        <w:tc>
          <w:tcPr>
            <w:tcW w:w="1101" w:type="dxa"/>
          </w:tcPr>
          <w:p w14:paraId="75DAE194" w14:textId="77777777" w:rsidR="00604C1B" w:rsidRPr="00BE41E3" w:rsidRDefault="00604C1B" w:rsidP="00604C1B">
            <w:pPr>
              <w:pStyle w:val="MILTableText"/>
            </w:pPr>
            <w:r w:rsidRPr="00BE41E3">
              <w:t>75%</w:t>
            </w:r>
          </w:p>
        </w:tc>
        <w:tc>
          <w:tcPr>
            <w:tcW w:w="1514" w:type="dxa"/>
          </w:tcPr>
          <w:p w14:paraId="690CE99E" w14:textId="5FB9106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CASH1_75&gt;</w:t>
            </w:r>
          </w:p>
        </w:tc>
        <w:tc>
          <w:tcPr>
            <w:tcW w:w="1514" w:type="dxa"/>
          </w:tcPr>
          <w:p w14:paraId="2F6B402B" w14:textId="3D457E4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CASH5_75&gt;</w:t>
            </w:r>
          </w:p>
        </w:tc>
        <w:tc>
          <w:tcPr>
            <w:tcW w:w="1514" w:type="dxa"/>
          </w:tcPr>
          <w:p w14:paraId="40898F6E" w14:textId="5684810E"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CASH10_75&gt;</w:t>
            </w:r>
          </w:p>
        </w:tc>
        <w:tc>
          <w:tcPr>
            <w:tcW w:w="1514" w:type="dxa"/>
          </w:tcPr>
          <w:p w14:paraId="785058AF" w14:textId="2891201B"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CASH15_75&gt;</w:t>
            </w:r>
          </w:p>
        </w:tc>
        <w:tc>
          <w:tcPr>
            <w:tcW w:w="1514" w:type="dxa"/>
          </w:tcPr>
          <w:p w14:paraId="3D6716BA" w14:textId="4FA570D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CASH25_75&gt;</w:t>
            </w:r>
          </w:p>
        </w:tc>
        <w:tc>
          <w:tcPr>
            <w:tcW w:w="1134" w:type="dxa"/>
          </w:tcPr>
          <w:p w14:paraId="36DFBFCD" w14:textId="4233022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CASH30_75&gt;</w:t>
            </w:r>
          </w:p>
        </w:tc>
      </w:tr>
      <w:tr w:rsidR="00604C1B" w14:paraId="3DF41A15" w14:textId="77777777" w:rsidTr="00604C1B">
        <w:trPr>
          <w:trHeight w:hRule="exact" w:val="340"/>
        </w:trPr>
        <w:tc>
          <w:tcPr>
            <w:tcW w:w="1101" w:type="dxa"/>
          </w:tcPr>
          <w:p w14:paraId="39096712" w14:textId="77777777" w:rsidR="00604C1B" w:rsidRPr="00BE41E3" w:rsidRDefault="00604C1B" w:rsidP="00604C1B">
            <w:pPr>
              <w:pStyle w:val="MILTableText"/>
            </w:pPr>
            <w:r w:rsidRPr="00BE41E3">
              <w:t>95%</w:t>
            </w:r>
          </w:p>
        </w:tc>
        <w:tc>
          <w:tcPr>
            <w:tcW w:w="1514" w:type="dxa"/>
          </w:tcPr>
          <w:p w14:paraId="38C3EF5D" w14:textId="4EE8A0B2"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CASH1_95&gt;</w:t>
            </w:r>
          </w:p>
        </w:tc>
        <w:tc>
          <w:tcPr>
            <w:tcW w:w="1514" w:type="dxa"/>
          </w:tcPr>
          <w:p w14:paraId="4FC283BF" w14:textId="68E9174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CASH5_95&gt;</w:t>
            </w:r>
          </w:p>
        </w:tc>
        <w:tc>
          <w:tcPr>
            <w:tcW w:w="1514" w:type="dxa"/>
          </w:tcPr>
          <w:p w14:paraId="744522BB" w14:textId="6662AFDC"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CASH10_95&gt;</w:t>
            </w:r>
          </w:p>
        </w:tc>
        <w:tc>
          <w:tcPr>
            <w:tcW w:w="1514" w:type="dxa"/>
          </w:tcPr>
          <w:p w14:paraId="1B5252CD" w14:textId="1ABC596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CASH15_95&gt;</w:t>
            </w:r>
          </w:p>
        </w:tc>
        <w:tc>
          <w:tcPr>
            <w:tcW w:w="1514" w:type="dxa"/>
          </w:tcPr>
          <w:p w14:paraId="403F477B" w14:textId="0F36557A"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CASH25_95&gt;</w:t>
            </w:r>
          </w:p>
        </w:tc>
        <w:tc>
          <w:tcPr>
            <w:tcW w:w="1134" w:type="dxa"/>
          </w:tcPr>
          <w:p w14:paraId="56A61EB0" w14:textId="0920C3E3"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CASH30_95&gt;</w:t>
            </w:r>
          </w:p>
        </w:tc>
      </w:tr>
      <w:tr w:rsidR="00604C1B" w14:paraId="258A43BA" w14:textId="77777777" w:rsidTr="00604C1B">
        <w:trPr>
          <w:trHeight w:hRule="exact" w:val="340"/>
        </w:trPr>
        <w:tc>
          <w:tcPr>
            <w:tcW w:w="1101" w:type="dxa"/>
          </w:tcPr>
          <w:p w14:paraId="589970CB" w14:textId="77777777" w:rsidR="00604C1B" w:rsidRPr="00BE41E3" w:rsidRDefault="00604C1B" w:rsidP="00604C1B">
            <w:pPr>
              <w:pStyle w:val="MILTableText"/>
            </w:pPr>
            <w:r w:rsidRPr="00BE41E3">
              <w:t>Mean</w:t>
            </w:r>
          </w:p>
        </w:tc>
        <w:tc>
          <w:tcPr>
            <w:tcW w:w="1514" w:type="dxa"/>
          </w:tcPr>
          <w:p w14:paraId="1188FB6F" w14:textId="429EBE3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CASH1_MU&gt;</w:t>
            </w:r>
          </w:p>
        </w:tc>
        <w:tc>
          <w:tcPr>
            <w:tcW w:w="1514" w:type="dxa"/>
          </w:tcPr>
          <w:p w14:paraId="4F228313" w14:textId="79BB3941"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CASH5_MU&gt;</w:t>
            </w:r>
          </w:p>
        </w:tc>
        <w:tc>
          <w:tcPr>
            <w:tcW w:w="1514" w:type="dxa"/>
          </w:tcPr>
          <w:p w14:paraId="7A0B611E" w14:textId="24B46325"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CASH10_MU&gt;</w:t>
            </w:r>
          </w:p>
        </w:tc>
        <w:tc>
          <w:tcPr>
            <w:tcW w:w="1514" w:type="dxa"/>
          </w:tcPr>
          <w:p w14:paraId="2199A759" w14:textId="01C029EB"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CASH15_MU&gt;</w:t>
            </w:r>
          </w:p>
        </w:tc>
        <w:tc>
          <w:tcPr>
            <w:tcW w:w="1514" w:type="dxa"/>
          </w:tcPr>
          <w:p w14:paraId="1EB5C718" w14:textId="6CC73165"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CASH25_MU&gt;</w:t>
            </w:r>
          </w:p>
        </w:tc>
        <w:tc>
          <w:tcPr>
            <w:tcW w:w="1134" w:type="dxa"/>
          </w:tcPr>
          <w:p w14:paraId="3EA39B51" w14:textId="23152ED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CASH30_MU&gt;</w:t>
            </w:r>
          </w:p>
        </w:tc>
      </w:tr>
      <w:tr w:rsidR="00604C1B" w14:paraId="2415E290" w14:textId="77777777" w:rsidTr="00604C1B">
        <w:trPr>
          <w:trHeight w:hRule="exact" w:val="340"/>
        </w:trPr>
        <w:tc>
          <w:tcPr>
            <w:tcW w:w="1101" w:type="dxa"/>
          </w:tcPr>
          <w:p w14:paraId="4454ED1E" w14:textId="77777777" w:rsidR="00604C1B" w:rsidRPr="00BE41E3" w:rsidRDefault="00604C1B" w:rsidP="00604C1B">
            <w:pPr>
              <w:pStyle w:val="MILTableText"/>
            </w:pPr>
            <w:r w:rsidRPr="00BE41E3">
              <w:t>Volatility</w:t>
            </w:r>
          </w:p>
        </w:tc>
        <w:tc>
          <w:tcPr>
            <w:tcW w:w="1514" w:type="dxa"/>
          </w:tcPr>
          <w:p w14:paraId="09197ABC" w14:textId="2E2E63BF"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CASH1_VOL&gt;</w:t>
            </w:r>
          </w:p>
        </w:tc>
        <w:tc>
          <w:tcPr>
            <w:tcW w:w="1514" w:type="dxa"/>
          </w:tcPr>
          <w:p w14:paraId="318621D0" w14:textId="7FD2F069"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CASH5_VOL&gt;</w:t>
            </w:r>
          </w:p>
        </w:tc>
        <w:tc>
          <w:tcPr>
            <w:tcW w:w="1514" w:type="dxa"/>
          </w:tcPr>
          <w:p w14:paraId="01CC0627" w14:textId="60916075"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CASH10_VOL&gt;</w:t>
            </w:r>
          </w:p>
        </w:tc>
        <w:tc>
          <w:tcPr>
            <w:tcW w:w="1514" w:type="dxa"/>
          </w:tcPr>
          <w:p w14:paraId="0B14B4A1" w14:textId="3EA290E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CASH15_VOL&gt;</w:t>
            </w:r>
          </w:p>
        </w:tc>
        <w:tc>
          <w:tcPr>
            <w:tcW w:w="1514" w:type="dxa"/>
          </w:tcPr>
          <w:p w14:paraId="34622948" w14:textId="2F2F482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CASH25_VOL&gt;</w:t>
            </w:r>
          </w:p>
        </w:tc>
        <w:tc>
          <w:tcPr>
            <w:tcW w:w="1134" w:type="dxa"/>
          </w:tcPr>
          <w:p w14:paraId="34D680BF" w14:textId="5DE29194"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CASH30_VOL&gt;</w:t>
            </w:r>
          </w:p>
        </w:tc>
      </w:tr>
    </w:tbl>
    <w:p w14:paraId="76A16EDC" w14:textId="77777777" w:rsidR="00595D56" w:rsidRDefault="00595D56" w:rsidP="00595D56">
      <w:pPr>
        <w:pStyle w:val="MILReportMainText"/>
        <w:numPr>
          <w:ilvl w:val="0"/>
          <w:numId w:val="0"/>
        </w:numPr>
        <w:ind w:left="1008"/>
        <w:rPr>
          <w:sz w:val="18"/>
          <w:szCs w:val="18"/>
        </w:rPr>
      </w:pPr>
    </w:p>
    <w:p w14:paraId="2A26ED7D" w14:textId="4BB836DB"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619CB">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787"/>
        <w:gridCol w:w="1495"/>
        <w:gridCol w:w="1495"/>
        <w:gridCol w:w="1577"/>
        <w:gridCol w:w="1577"/>
        <w:gridCol w:w="1577"/>
        <w:gridCol w:w="1577"/>
      </w:tblGrid>
      <w:tr w:rsidR="00E16341" w:rsidRPr="00227BEB" w14:paraId="541368BA"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271A482" w14:textId="77777777" w:rsidR="00E16341" w:rsidRPr="00255C34" w:rsidRDefault="00E16341" w:rsidP="00E16341">
            <w:pPr>
              <w:pStyle w:val="MILTableHeader"/>
              <w:rPr>
                <w:sz w:val="16"/>
                <w:szCs w:val="16"/>
              </w:rPr>
            </w:pPr>
            <w:r w:rsidRPr="00255C34">
              <w:rPr>
                <w:sz w:val="16"/>
                <w:szCs w:val="16"/>
              </w:rPr>
              <w:t>%’ile</w:t>
            </w:r>
          </w:p>
        </w:tc>
        <w:tc>
          <w:tcPr>
            <w:tcW w:w="1021"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992"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992"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992"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134"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231B2" w14:paraId="6BB395B2" w14:textId="77777777" w:rsidTr="00E16341">
        <w:trPr>
          <w:trHeight w:hRule="exact" w:val="340"/>
        </w:trPr>
        <w:tc>
          <w:tcPr>
            <w:tcW w:w="1101" w:type="dxa"/>
          </w:tcPr>
          <w:p w14:paraId="07A588E8" w14:textId="77777777" w:rsidR="008231B2" w:rsidRPr="00BE41E3" w:rsidRDefault="008231B2" w:rsidP="008231B2">
            <w:pPr>
              <w:pStyle w:val="MILTableText"/>
            </w:pPr>
            <w:r w:rsidRPr="00BE41E3">
              <w:t>5%</w:t>
            </w:r>
          </w:p>
        </w:tc>
        <w:tc>
          <w:tcPr>
            <w:tcW w:w="1021" w:type="dxa"/>
          </w:tcPr>
          <w:p w14:paraId="7481DDE2" w14:textId="715D15F8" w:rsidR="008231B2" w:rsidRPr="00B8648B" w:rsidRDefault="008231B2" w:rsidP="008231B2">
            <w:pPr>
              <w:pStyle w:val="MILTableText"/>
              <w:rPr>
                <w:b w:val="0"/>
              </w:rPr>
            </w:pPr>
            <w:r w:rsidRPr="00B8648B">
              <w:rPr>
                <w:b w:val="0"/>
              </w:rPr>
              <w:t>&lt;NEWCASH1_5&gt;</w:t>
            </w:r>
          </w:p>
        </w:tc>
        <w:tc>
          <w:tcPr>
            <w:tcW w:w="992" w:type="dxa"/>
          </w:tcPr>
          <w:p w14:paraId="352A0A62" w14:textId="2CCF4929" w:rsidR="008231B2" w:rsidRPr="00B8648B" w:rsidRDefault="008231B2" w:rsidP="008231B2">
            <w:pPr>
              <w:pStyle w:val="MILTableText"/>
              <w:rPr>
                <w:b w:val="0"/>
              </w:rPr>
            </w:pPr>
            <w:r w:rsidRPr="00B8648B">
              <w:rPr>
                <w:b w:val="0"/>
              </w:rPr>
              <w:t>&lt;NEWCASH5_5&gt;</w:t>
            </w:r>
          </w:p>
        </w:tc>
        <w:tc>
          <w:tcPr>
            <w:tcW w:w="992" w:type="dxa"/>
          </w:tcPr>
          <w:p w14:paraId="28DD1F01" w14:textId="6DED7D0F" w:rsidR="008231B2" w:rsidRPr="00B8648B" w:rsidRDefault="008231B2" w:rsidP="008231B2">
            <w:pPr>
              <w:pStyle w:val="MILTableText"/>
              <w:rPr>
                <w:b w:val="0"/>
              </w:rPr>
            </w:pPr>
            <w:r w:rsidRPr="00B8648B">
              <w:rPr>
                <w:b w:val="0"/>
              </w:rPr>
              <w:t>&lt;NEWCASH10_5&gt;</w:t>
            </w:r>
          </w:p>
        </w:tc>
        <w:tc>
          <w:tcPr>
            <w:tcW w:w="992" w:type="dxa"/>
          </w:tcPr>
          <w:p w14:paraId="45FB3531" w14:textId="16B38F7E" w:rsidR="008231B2" w:rsidRPr="00B8648B" w:rsidRDefault="008231B2" w:rsidP="008231B2">
            <w:pPr>
              <w:pStyle w:val="MILTableText"/>
              <w:rPr>
                <w:b w:val="0"/>
              </w:rPr>
            </w:pPr>
            <w:r w:rsidRPr="00B8648B">
              <w:rPr>
                <w:b w:val="0"/>
              </w:rPr>
              <w:t>&lt;NEWCASH15_5&gt;</w:t>
            </w:r>
          </w:p>
        </w:tc>
        <w:tc>
          <w:tcPr>
            <w:tcW w:w="1134" w:type="dxa"/>
          </w:tcPr>
          <w:p w14:paraId="51346BBF" w14:textId="3BCB5EF2" w:rsidR="008231B2" w:rsidRPr="00B8648B" w:rsidRDefault="008231B2" w:rsidP="008231B2">
            <w:pPr>
              <w:pStyle w:val="MILTableText"/>
              <w:rPr>
                <w:b w:val="0"/>
              </w:rPr>
            </w:pPr>
            <w:r w:rsidRPr="00B8648B">
              <w:rPr>
                <w:b w:val="0"/>
              </w:rPr>
              <w:t>&lt;NEWCASH25_5&gt;</w:t>
            </w:r>
          </w:p>
        </w:tc>
        <w:tc>
          <w:tcPr>
            <w:tcW w:w="1134" w:type="dxa"/>
          </w:tcPr>
          <w:p w14:paraId="63165B25" w14:textId="7FB57C7F" w:rsidR="008231B2" w:rsidRPr="00B8648B" w:rsidRDefault="008231B2" w:rsidP="008231B2">
            <w:pPr>
              <w:pStyle w:val="MILTableText"/>
              <w:rPr>
                <w:b w:val="0"/>
              </w:rPr>
            </w:pPr>
            <w:r w:rsidRPr="00B8648B">
              <w:rPr>
                <w:b w:val="0"/>
              </w:rPr>
              <w:t>&lt;NEWCASH30_5&gt;</w:t>
            </w:r>
          </w:p>
        </w:tc>
      </w:tr>
      <w:tr w:rsidR="008231B2" w14:paraId="2AE3FF8A" w14:textId="77777777" w:rsidTr="00E16341">
        <w:trPr>
          <w:trHeight w:hRule="exact" w:val="340"/>
        </w:trPr>
        <w:tc>
          <w:tcPr>
            <w:tcW w:w="1101" w:type="dxa"/>
          </w:tcPr>
          <w:p w14:paraId="6382C626" w14:textId="77777777" w:rsidR="008231B2" w:rsidRPr="00BE41E3" w:rsidRDefault="008231B2" w:rsidP="008231B2">
            <w:pPr>
              <w:pStyle w:val="MILTableText"/>
            </w:pPr>
            <w:r w:rsidRPr="00BE41E3">
              <w:t>25%</w:t>
            </w:r>
          </w:p>
        </w:tc>
        <w:tc>
          <w:tcPr>
            <w:tcW w:w="1021" w:type="dxa"/>
          </w:tcPr>
          <w:p w14:paraId="2AF87CA4" w14:textId="6F3D4B1A" w:rsidR="008231B2" w:rsidRPr="00B8648B" w:rsidRDefault="008231B2" w:rsidP="008231B2">
            <w:pPr>
              <w:pStyle w:val="MILTableText"/>
              <w:rPr>
                <w:b w:val="0"/>
              </w:rPr>
            </w:pPr>
            <w:r w:rsidRPr="00B8648B">
              <w:rPr>
                <w:b w:val="0"/>
              </w:rPr>
              <w:t>&lt;NEWCASH1_25&gt;</w:t>
            </w:r>
          </w:p>
        </w:tc>
        <w:tc>
          <w:tcPr>
            <w:tcW w:w="992" w:type="dxa"/>
          </w:tcPr>
          <w:p w14:paraId="19D27B71" w14:textId="79FA5D32" w:rsidR="008231B2" w:rsidRPr="00B8648B" w:rsidRDefault="008231B2" w:rsidP="008231B2">
            <w:pPr>
              <w:pStyle w:val="MILTableText"/>
              <w:rPr>
                <w:b w:val="0"/>
              </w:rPr>
            </w:pPr>
            <w:r w:rsidRPr="00B8648B">
              <w:rPr>
                <w:b w:val="0"/>
              </w:rPr>
              <w:t>&lt;NEWCASH5_25&gt;</w:t>
            </w:r>
          </w:p>
        </w:tc>
        <w:tc>
          <w:tcPr>
            <w:tcW w:w="992" w:type="dxa"/>
          </w:tcPr>
          <w:p w14:paraId="3AD66C0D" w14:textId="7AAADC68" w:rsidR="008231B2" w:rsidRPr="00B8648B" w:rsidRDefault="008231B2" w:rsidP="008231B2">
            <w:pPr>
              <w:pStyle w:val="MILTableText"/>
              <w:rPr>
                <w:b w:val="0"/>
              </w:rPr>
            </w:pPr>
            <w:r w:rsidRPr="00B8648B">
              <w:rPr>
                <w:b w:val="0"/>
              </w:rPr>
              <w:t>&lt;NEWCASH10_25&gt;</w:t>
            </w:r>
          </w:p>
        </w:tc>
        <w:tc>
          <w:tcPr>
            <w:tcW w:w="992" w:type="dxa"/>
          </w:tcPr>
          <w:p w14:paraId="4EFC0BEF" w14:textId="4C620591" w:rsidR="008231B2" w:rsidRPr="00B8648B" w:rsidRDefault="008231B2" w:rsidP="008231B2">
            <w:pPr>
              <w:pStyle w:val="MILTableText"/>
              <w:rPr>
                <w:b w:val="0"/>
              </w:rPr>
            </w:pPr>
            <w:r w:rsidRPr="00B8648B">
              <w:rPr>
                <w:b w:val="0"/>
              </w:rPr>
              <w:t>&lt;NEWCASH15_25&gt;</w:t>
            </w:r>
          </w:p>
        </w:tc>
        <w:tc>
          <w:tcPr>
            <w:tcW w:w="1134" w:type="dxa"/>
          </w:tcPr>
          <w:p w14:paraId="3662A82A" w14:textId="28AE7D61" w:rsidR="008231B2" w:rsidRPr="00B8648B" w:rsidRDefault="008231B2" w:rsidP="008231B2">
            <w:pPr>
              <w:pStyle w:val="MILTableText"/>
              <w:rPr>
                <w:b w:val="0"/>
              </w:rPr>
            </w:pPr>
            <w:r w:rsidRPr="00B8648B">
              <w:rPr>
                <w:b w:val="0"/>
              </w:rPr>
              <w:t>&lt;NEWCASH25_25&gt;</w:t>
            </w:r>
          </w:p>
        </w:tc>
        <w:tc>
          <w:tcPr>
            <w:tcW w:w="1134" w:type="dxa"/>
          </w:tcPr>
          <w:p w14:paraId="01DA3305" w14:textId="087CE9C8" w:rsidR="008231B2" w:rsidRPr="00B8648B" w:rsidRDefault="008231B2" w:rsidP="008231B2">
            <w:pPr>
              <w:pStyle w:val="MILTableText"/>
              <w:rPr>
                <w:b w:val="0"/>
              </w:rPr>
            </w:pPr>
            <w:r w:rsidRPr="00B8648B">
              <w:rPr>
                <w:b w:val="0"/>
              </w:rPr>
              <w:t>&lt;NEWCASH30_25&gt;</w:t>
            </w:r>
          </w:p>
        </w:tc>
      </w:tr>
      <w:tr w:rsidR="008231B2" w14:paraId="5D67B74A" w14:textId="77777777" w:rsidTr="00E16341">
        <w:trPr>
          <w:trHeight w:hRule="exact" w:val="340"/>
        </w:trPr>
        <w:tc>
          <w:tcPr>
            <w:tcW w:w="1101" w:type="dxa"/>
          </w:tcPr>
          <w:p w14:paraId="07CF17DF" w14:textId="77777777" w:rsidR="008231B2" w:rsidRPr="00BE41E3" w:rsidRDefault="008231B2" w:rsidP="008231B2">
            <w:pPr>
              <w:pStyle w:val="MILTableText"/>
            </w:pPr>
            <w:r w:rsidRPr="00BE41E3">
              <w:t>50%</w:t>
            </w:r>
          </w:p>
        </w:tc>
        <w:tc>
          <w:tcPr>
            <w:tcW w:w="1021" w:type="dxa"/>
          </w:tcPr>
          <w:p w14:paraId="2ED37C1C" w14:textId="264F7532" w:rsidR="008231B2" w:rsidRPr="00B8648B" w:rsidRDefault="008231B2" w:rsidP="008231B2">
            <w:pPr>
              <w:pStyle w:val="MILTableText"/>
              <w:rPr>
                <w:b w:val="0"/>
              </w:rPr>
            </w:pPr>
            <w:r w:rsidRPr="00B8648B">
              <w:rPr>
                <w:b w:val="0"/>
              </w:rPr>
              <w:t>&lt;NEWCASH1_50&gt;</w:t>
            </w:r>
          </w:p>
        </w:tc>
        <w:tc>
          <w:tcPr>
            <w:tcW w:w="992" w:type="dxa"/>
          </w:tcPr>
          <w:p w14:paraId="024D1D8F" w14:textId="7DF19C4B" w:rsidR="008231B2" w:rsidRPr="00B8648B" w:rsidRDefault="008231B2" w:rsidP="008231B2">
            <w:pPr>
              <w:pStyle w:val="MILTableText"/>
              <w:rPr>
                <w:b w:val="0"/>
              </w:rPr>
            </w:pPr>
            <w:r w:rsidRPr="00B8648B">
              <w:rPr>
                <w:b w:val="0"/>
              </w:rPr>
              <w:t>&lt;NEWCASH5_50&gt;</w:t>
            </w:r>
          </w:p>
        </w:tc>
        <w:tc>
          <w:tcPr>
            <w:tcW w:w="992" w:type="dxa"/>
          </w:tcPr>
          <w:p w14:paraId="6373B331" w14:textId="30EB48C5" w:rsidR="008231B2" w:rsidRPr="00B8648B" w:rsidRDefault="008231B2" w:rsidP="008231B2">
            <w:pPr>
              <w:pStyle w:val="MILTableText"/>
              <w:rPr>
                <w:b w:val="0"/>
              </w:rPr>
            </w:pPr>
            <w:r w:rsidRPr="00B8648B">
              <w:rPr>
                <w:b w:val="0"/>
              </w:rPr>
              <w:t>&lt;NEWCASH10_50&gt;</w:t>
            </w:r>
          </w:p>
        </w:tc>
        <w:tc>
          <w:tcPr>
            <w:tcW w:w="992" w:type="dxa"/>
          </w:tcPr>
          <w:p w14:paraId="68AE3A23" w14:textId="167629DD" w:rsidR="008231B2" w:rsidRPr="00B8648B" w:rsidRDefault="008231B2" w:rsidP="008231B2">
            <w:pPr>
              <w:pStyle w:val="MILTableText"/>
              <w:rPr>
                <w:b w:val="0"/>
              </w:rPr>
            </w:pPr>
            <w:r w:rsidRPr="00B8648B">
              <w:rPr>
                <w:b w:val="0"/>
              </w:rPr>
              <w:t>&lt;NEWCASH15_50&gt;</w:t>
            </w:r>
          </w:p>
        </w:tc>
        <w:tc>
          <w:tcPr>
            <w:tcW w:w="1134" w:type="dxa"/>
          </w:tcPr>
          <w:p w14:paraId="7EF951AA" w14:textId="405B6BEE" w:rsidR="008231B2" w:rsidRPr="00B8648B" w:rsidRDefault="008231B2" w:rsidP="008231B2">
            <w:pPr>
              <w:pStyle w:val="MILTableText"/>
              <w:rPr>
                <w:b w:val="0"/>
              </w:rPr>
            </w:pPr>
            <w:r w:rsidRPr="00B8648B">
              <w:rPr>
                <w:b w:val="0"/>
              </w:rPr>
              <w:t>&lt;NEWCASH25_50&gt;</w:t>
            </w:r>
          </w:p>
        </w:tc>
        <w:tc>
          <w:tcPr>
            <w:tcW w:w="1134" w:type="dxa"/>
          </w:tcPr>
          <w:p w14:paraId="3DBED7C0" w14:textId="0B836239" w:rsidR="008231B2" w:rsidRPr="00B8648B" w:rsidRDefault="008231B2" w:rsidP="008231B2">
            <w:pPr>
              <w:pStyle w:val="MILTableText"/>
              <w:rPr>
                <w:b w:val="0"/>
              </w:rPr>
            </w:pPr>
            <w:r w:rsidRPr="00B8648B">
              <w:rPr>
                <w:b w:val="0"/>
              </w:rPr>
              <w:t>&lt;NEWCASH30_50&gt;</w:t>
            </w:r>
          </w:p>
        </w:tc>
      </w:tr>
      <w:tr w:rsidR="008231B2" w14:paraId="2D148B92" w14:textId="77777777" w:rsidTr="00E16341">
        <w:trPr>
          <w:trHeight w:hRule="exact" w:val="340"/>
        </w:trPr>
        <w:tc>
          <w:tcPr>
            <w:tcW w:w="1101" w:type="dxa"/>
          </w:tcPr>
          <w:p w14:paraId="6EEF8A37" w14:textId="77777777" w:rsidR="008231B2" w:rsidRPr="00BE41E3" w:rsidRDefault="008231B2" w:rsidP="008231B2">
            <w:pPr>
              <w:pStyle w:val="MILTableText"/>
            </w:pPr>
            <w:r w:rsidRPr="00BE41E3">
              <w:t>75%</w:t>
            </w:r>
          </w:p>
        </w:tc>
        <w:tc>
          <w:tcPr>
            <w:tcW w:w="1021" w:type="dxa"/>
          </w:tcPr>
          <w:p w14:paraId="7696553E" w14:textId="14CEBED4" w:rsidR="008231B2" w:rsidRPr="00B8648B" w:rsidRDefault="008231B2" w:rsidP="008231B2">
            <w:pPr>
              <w:pStyle w:val="MILTableText"/>
              <w:rPr>
                <w:b w:val="0"/>
              </w:rPr>
            </w:pPr>
            <w:r w:rsidRPr="00B8648B">
              <w:rPr>
                <w:b w:val="0"/>
              </w:rPr>
              <w:t>&lt;NEWCASH1_75&gt;</w:t>
            </w:r>
          </w:p>
        </w:tc>
        <w:tc>
          <w:tcPr>
            <w:tcW w:w="992" w:type="dxa"/>
          </w:tcPr>
          <w:p w14:paraId="00510FB5" w14:textId="52D249DA" w:rsidR="008231B2" w:rsidRPr="00B8648B" w:rsidRDefault="008231B2" w:rsidP="008231B2">
            <w:pPr>
              <w:pStyle w:val="MILTableText"/>
              <w:rPr>
                <w:b w:val="0"/>
              </w:rPr>
            </w:pPr>
            <w:r w:rsidRPr="00B8648B">
              <w:rPr>
                <w:b w:val="0"/>
              </w:rPr>
              <w:t>&lt;NEWCASH5_75&gt;</w:t>
            </w:r>
          </w:p>
        </w:tc>
        <w:tc>
          <w:tcPr>
            <w:tcW w:w="992" w:type="dxa"/>
          </w:tcPr>
          <w:p w14:paraId="40D440AF" w14:textId="7CF66EAD" w:rsidR="008231B2" w:rsidRPr="00B8648B" w:rsidRDefault="008231B2" w:rsidP="008231B2">
            <w:pPr>
              <w:pStyle w:val="MILTableText"/>
              <w:rPr>
                <w:b w:val="0"/>
              </w:rPr>
            </w:pPr>
            <w:r w:rsidRPr="00B8648B">
              <w:rPr>
                <w:b w:val="0"/>
              </w:rPr>
              <w:t>&lt;NEWCASH10_75&gt;</w:t>
            </w:r>
          </w:p>
        </w:tc>
        <w:tc>
          <w:tcPr>
            <w:tcW w:w="992" w:type="dxa"/>
          </w:tcPr>
          <w:p w14:paraId="29C260AE" w14:textId="5D38C54C" w:rsidR="008231B2" w:rsidRPr="00B8648B" w:rsidRDefault="008231B2" w:rsidP="008231B2">
            <w:pPr>
              <w:pStyle w:val="MILTableText"/>
              <w:rPr>
                <w:b w:val="0"/>
              </w:rPr>
            </w:pPr>
            <w:r w:rsidRPr="00B8648B">
              <w:rPr>
                <w:b w:val="0"/>
              </w:rPr>
              <w:t>&lt;NEWCASH15_75&gt;</w:t>
            </w:r>
          </w:p>
        </w:tc>
        <w:tc>
          <w:tcPr>
            <w:tcW w:w="1134" w:type="dxa"/>
          </w:tcPr>
          <w:p w14:paraId="2103B2AD" w14:textId="23E96D56" w:rsidR="008231B2" w:rsidRPr="00B8648B" w:rsidRDefault="008231B2" w:rsidP="008231B2">
            <w:pPr>
              <w:pStyle w:val="MILTableText"/>
              <w:rPr>
                <w:b w:val="0"/>
              </w:rPr>
            </w:pPr>
            <w:r w:rsidRPr="00B8648B">
              <w:rPr>
                <w:b w:val="0"/>
              </w:rPr>
              <w:t>&lt;NEWCASH25_75&gt;</w:t>
            </w:r>
          </w:p>
        </w:tc>
        <w:tc>
          <w:tcPr>
            <w:tcW w:w="1134" w:type="dxa"/>
          </w:tcPr>
          <w:p w14:paraId="25EA6AEB" w14:textId="1E06AE86" w:rsidR="008231B2" w:rsidRPr="00B8648B" w:rsidRDefault="008231B2" w:rsidP="008231B2">
            <w:pPr>
              <w:pStyle w:val="MILTableText"/>
              <w:rPr>
                <w:b w:val="0"/>
              </w:rPr>
            </w:pPr>
            <w:r w:rsidRPr="00B8648B">
              <w:rPr>
                <w:b w:val="0"/>
              </w:rPr>
              <w:t>&lt;NEWCASH30_75&gt;</w:t>
            </w:r>
          </w:p>
        </w:tc>
      </w:tr>
      <w:tr w:rsidR="008231B2" w14:paraId="26F35A02" w14:textId="77777777" w:rsidTr="00E16341">
        <w:trPr>
          <w:trHeight w:hRule="exact" w:val="340"/>
        </w:trPr>
        <w:tc>
          <w:tcPr>
            <w:tcW w:w="1101" w:type="dxa"/>
          </w:tcPr>
          <w:p w14:paraId="083B1D7C" w14:textId="77777777" w:rsidR="008231B2" w:rsidRPr="00BE41E3" w:rsidRDefault="008231B2" w:rsidP="008231B2">
            <w:pPr>
              <w:pStyle w:val="MILTableText"/>
            </w:pPr>
            <w:r w:rsidRPr="00BE41E3">
              <w:t>95%</w:t>
            </w:r>
          </w:p>
        </w:tc>
        <w:tc>
          <w:tcPr>
            <w:tcW w:w="1021" w:type="dxa"/>
          </w:tcPr>
          <w:p w14:paraId="5EE6CF6C" w14:textId="4CF7CE25" w:rsidR="008231B2" w:rsidRPr="00B8648B" w:rsidRDefault="008231B2" w:rsidP="008231B2">
            <w:pPr>
              <w:pStyle w:val="MILTableText"/>
              <w:rPr>
                <w:b w:val="0"/>
              </w:rPr>
            </w:pPr>
            <w:r w:rsidRPr="00B8648B">
              <w:rPr>
                <w:b w:val="0"/>
              </w:rPr>
              <w:t>&lt;NEWCASH1_95&gt;</w:t>
            </w:r>
          </w:p>
        </w:tc>
        <w:tc>
          <w:tcPr>
            <w:tcW w:w="992" w:type="dxa"/>
          </w:tcPr>
          <w:p w14:paraId="57B056F9" w14:textId="41CC6F69" w:rsidR="008231B2" w:rsidRPr="00B8648B" w:rsidRDefault="008231B2" w:rsidP="008231B2">
            <w:pPr>
              <w:pStyle w:val="MILTableText"/>
              <w:rPr>
                <w:b w:val="0"/>
              </w:rPr>
            </w:pPr>
            <w:r w:rsidRPr="00B8648B">
              <w:rPr>
                <w:b w:val="0"/>
              </w:rPr>
              <w:t>&lt;NEWCASH5_95&gt;</w:t>
            </w:r>
          </w:p>
        </w:tc>
        <w:tc>
          <w:tcPr>
            <w:tcW w:w="992" w:type="dxa"/>
          </w:tcPr>
          <w:p w14:paraId="23056826" w14:textId="1C650EFF" w:rsidR="008231B2" w:rsidRPr="00B8648B" w:rsidRDefault="008231B2" w:rsidP="008231B2">
            <w:pPr>
              <w:pStyle w:val="MILTableText"/>
              <w:rPr>
                <w:b w:val="0"/>
              </w:rPr>
            </w:pPr>
            <w:r w:rsidRPr="00B8648B">
              <w:rPr>
                <w:b w:val="0"/>
              </w:rPr>
              <w:t>&lt;NEWCASH10_95&gt;</w:t>
            </w:r>
          </w:p>
        </w:tc>
        <w:tc>
          <w:tcPr>
            <w:tcW w:w="992" w:type="dxa"/>
          </w:tcPr>
          <w:p w14:paraId="21793D8B" w14:textId="64F71ED3" w:rsidR="008231B2" w:rsidRPr="00B8648B" w:rsidRDefault="008231B2" w:rsidP="008231B2">
            <w:pPr>
              <w:pStyle w:val="MILTableText"/>
              <w:rPr>
                <w:b w:val="0"/>
              </w:rPr>
            </w:pPr>
            <w:r w:rsidRPr="00B8648B">
              <w:rPr>
                <w:b w:val="0"/>
              </w:rPr>
              <w:t>&lt;NEWCASH15_95&gt;</w:t>
            </w:r>
          </w:p>
        </w:tc>
        <w:tc>
          <w:tcPr>
            <w:tcW w:w="1134" w:type="dxa"/>
          </w:tcPr>
          <w:p w14:paraId="433AB8C4" w14:textId="305D35C1" w:rsidR="008231B2" w:rsidRPr="00B8648B" w:rsidRDefault="008231B2" w:rsidP="008231B2">
            <w:pPr>
              <w:pStyle w:val="MILTableText"/>
              <w:rPr>
                <w:b w:val="0"/>
              </w:rPr>
            </w:pPr>
            <w:r w:rsidRPr="00B8648B">
              <w:rPr>
                <w:b w:val="0"/>
              </w:rPr>
              <w:t>&lt;NEWCASH25_95&gt;</w:t>
            </w:r>
          </w:p>
        </w:tc>
        <w:tc>
          <w:tcPr>
            <w:tcW w:w="1134" w:type="dxa"/>
          </w:tcPr>
          <w:p w14:paraId="3ECF04AE" w14:textId="7D25BBC3" w:rsidR="008231B2" w:rsidRPr="00B8648B" w:rsidRDefault="008231B2" w:rsidP="008231B2">
            <w:pPr>
              <w:pStyle w:val="MILTableText"/>
              <w:rPr>
                <w:b w:val="0"/>
              </w:rPr>
            </w:pPr>
            <w:r w:rsidRPr="00B8648B">
              <w:rPr>
                <w:b w:val="0"/>
              </w:rPr>
              <w:t>&lt;NEWCASH30_95&gt;</w:t>
            </w:r>
          </w:p>
        </w:tc>
      </w:tr>
      <w:tr w:rsidR="008231B2" w14:paraId="2566649B" w14:textId="77777777" w:rsidTr="00E16341">
        <w:trPr>
          <w:trHeight w:hRule="exact" w:val="340"/>
        </w:trPr>
        <w:tc>
          <w:tcPr>
            <w:tcW w:w="1101" w:type="dxa"/>
          </w:tcPr>
          <w:p w14:paraId="60D0CD8D" w14:textId="77777777" w:rsidR="008231B2" w:rsidRPr="00BE41E3" w:rsidRDefault="008231B2" w:rsidP="008231B2">
            <w:pPr>
              <w:pStyle w:val="MILTableText"/>
            </w:pPr>
            <w:r w:rsidRPr="00BE41E3">
              <w:t>Mean</w:t>
            </w:r>
          </w:p>
        </w:tc>
        <w:tc>
          <w:tcPr>
            <w:tcW w:w="1021" w:type="dxa"/>
          </w:tcPr>
          <w:p w14:paraId="456A775C" w14:textId="71195B8A" w:rsidR="008231B2" w:rsidRPr="00B8648B" w:rsidRDefault="008231B2" w:rsidP="008231B2">
            <w:pPr>
              <w:pStyle w:val="MILTableText"/>
              <w:rPr>
                <w:b w:val="0"/>
              </w:rPr>
            </w:pPr>
            <w:r w:rsidRPr="00B8648B">
              <w:rPr>
                <w:b w:val="0"/>
              </w:rPr>
              <w:t>&lt;NEWCASH1_MU&gt;</w:t>
            </w:r>
          </w:p>
        </w:tc>
        <w:tc>
          <w:tcPr>
            <w:tcW w:w="992" w:type="dxa"/>
          </w:tcPr>
          <w:p w14:paraId="2071D5CC" w14:textId="5C78A9A5" w:rsidR="008231B2" w:rsidRPr="00B8648B" w:rsidRDefault="008231B2" w:rsidP="008231B2">
            <w:pPr>
              <w:pStyle w:val="MILTableText"/>
              <w:rPr>
                <w:b w:val="0"/>
              </w:rPr>
            </w:pPr>
            <w:r w:rsidRPr="00B8648B">
              <w:rPr>
                <w:b w:val="0"/>
              </w:rPr>
              <w:t>&lt;NEWCASH5_MU&gt;</w:t>
            </w:r>
          </w:p>
        </w:tc>
        <w:tc>
          <w:tcPr>
            <w:tcW w:w="992" w:type="dxa"/>
          </w:tcPr>
          <w:p w14:paraId="4A23B0A0" w14:textId="55553D99" w:rsidR="008231B2" w:rsidRPr="00B8648B" w:rsidRDefault="008231B2" w:rsidP="008231B2">
            <w:pPr>
              <w:pStyle w:val="MILTableText"/>
              <w:rPr>
                <w:b w:val="0"/>
              </w:rPr>
            </w:pPr>
            <w:r w:rsidRPr="00B8648B">
              <w:rPr>
                <w:b w:val="0"/>
              </w:rPr>
              <w:t>&lt;NEWCASH10_MU&gt;</w:t>
            </w:r>
          </w:p>
        </w:tc>
        <w:tc>
          <w:tcPr>
            <w:tcW w:w="992" w:type="dxa"/>
          </w:tcPr>
          <w:p w14:paraId="563BC8D5" w14:textId="3A5F5118" w:rsidR="008231B2" w:rsidRPr="00B8648B" w:rsidRDefault="008231B2" w:rsidP="008231B2">
            <w:pPr>
              <w:pStyle w:val="MILTableText"/>
              <w:rPr>
                <w:b w:val="0"/>
              </w:rPr>
            </w:pPr>
            <w:r w:rsidRPr="00B8648B">
              <w:rPr>
                <w:b w:val="0"/>
              </w:rPr>
              <w:t>&lt;NEWCASH15_MU&gt;</w:t>
            </w:r>
          </w:p>
        </w:tc>
        <w:tc>
          <w:tcPr>
            <w:tcW w:w="1134" w:type="dxa"/>
          </w:tcPr>
          <w:p w14:paraId="4E9483FF" w14:textId="01275F98" w:rsidR="008231B2" w:rsidRPr="00B8648B" w:rsidRDefault="008231B2" w:rsidP="008231B2">
            <w:pPr>
              <w:pStyle w:val="MILTableText"/>
              <w:rPr>
                <w:b w:val="0"/>
              </w:rPr>
            </w:pPr>
            <w:r w:rsidRPr="00B8648B">
              <w:rPr>
                <w:b w:val="0"/>
              </w:rPr>
              <w:t>&lt;NEWCASH25_MU&gt;</w:t>
            </w:r>
          </w:p>
        </w:tc>
        <w:tc>
          <w:tcPr>
            <w:tcW w:w="1134" w:type="dxa"/>
          </w:tcPr>
          <w:p w14:paraId="3298A7B4" w14:textId="1583E3B8" w:rsidR="008231B2" w:rsidRPr="00B8648B" w:rsidRDefault="008231B2" w:rsidP="008231B2">
            <w:pPr>
              <w:pStyle w:val="MILTableText"/>
              <w:rPr>
                <w:b w:val="0"/>
              </w:rPr>
            </w:pPr>
            <w:r w:rsidRPr="00B8648B">
              <w:rPr>
                <w:b w:val="0"/>
              </w:rPr>
              <w:t>&lt;NEWCASH30_MU&gt;</w:t>
            </w:r>
          </w:p>
        </w:tc>
      </w:tr>
      <w:tr w:rsidR="008231B2" w14:paraId="6969F0AC" w14:textId="77777777" w:rsidTr="00E16341">
        <w:trPr>
          <w:trHeight w:hRule="exact" w:val="340"/>
        </w:trPr>
        <w:tc>
          <w:tcPr>
            <w:tcW w:w="1101" w:type="dxa"/>
          </w:tcPr>
          <w:p w14:paraId="642E5B55" w14:textId="77777777" w:rsidR="008231B2" w:rsidRPr="00255C34" w:rsidRDefault="008231B2" w:rsidP="008231B2">
            <w:pPr>
              <w:pStyle w:val="MILTableText"/>
            </w:pPr>
            <w:r w:rsidRPr="00255C34">
              <w:t>Volatility</w:t>
            </w:r>
          </w:p>
        </w:tc>
        <w:tc>
          <w:tcPr>
            <w:tcW w:w="1021" w:type="dxa"/>
          </w:tcPr>
          <w:p w14:paraId="6172C197" w14:textId="58C221D1" w:rsidR="008231B2" w:rsidRPr="00B8648B" w:rsidRDefault="008231B2" w:rsidP="008231B2">
            <w:pPr>
              <w:pStyle w:val="MILTableText"/>
              <w:rPr>
                <w:b w:val="0"/>
              </w:rPr>
            </w:pPr>
            <w:r w:rsidRPr="00B8648B">
              <w:rPr>
                <w:b w:val="0"/>
              </w:rPr>
              <w:t>&lt;NEWCASH1_VOL&gt;</w:t>
            </w:r>
          </w:p>
        </w:tc>
        <w:tc>
          <w:tcPr>
            <w:tcW w:w="992" w:type="dxa"/>
          </w:tcPr>
          <w:p w14:paraId="0A79A569" w14:textId="2BD947EF" w:rsidR="008231B2" w:rsidRPr="00B8648B" w:rsidRDefault="008231B2" w:rsidP="008231B2">
            <w:pPr>
              <w:pStyle w:val="MILTableText"/>
              <w:rPr>
                <w:b w:val="0"/>
              </w:rPr>
            </w:pPr>
            <w:r w:rsidRPr="00B8648B">
              <w:rPr>
                <w:b w:val="0"/>
              </w:rPr>
              <w:t>&lt;NEWCASH5_VOL&gt;</w:t>
            </w:r>
          </w:p>
        </w:tc>
        <w:tc>
          <w:tcPr>
            <w:tcW w:w="992" w:type="dxa"/>
          </w:tcPr>
          <w:p w14:paraId="77CB61AB" w14:textId="049831FF" w:rsidR="008231B2" w:rsidRPr="00B8648B" w:rsidRDefault="008231B2" w:rsidP="008231B2">
            <w:pPr>
              <w:pStyle w:val="MILTableText"/>
              <w:rPr>
                <w:b w:val="0"/>
              </w:rPr>
            </w:pPr>
            <w:r w:rsidRPr="00B8648B">
              <w:rPr>
                <w:b w:val="0"/>
              </w:rPr>
              <w:t>&lt;NEWCASH10_VOL&gt;</w:t>
            </w:r>
          </w:p>
        </w:tc>
        <w:tc>
          <w:tcPr>
            <w:tcW w:w="992" w:type="dxa"/>
          </w:tcPr>
          <w:p w14:paraId="506EC39F" w14:textId="0FB5DF34" w:rsidR="008231B2" w:rsidRPr="00B8648B" w:rsidRDefault="008231B2" w:rsidP="008231B2">
            <w:pPr>
              <w:pStyle w:val="MILTableText"/>
              <w:rPr>
                <w:b w:val="0"/>
              </w:rPr>
            </w:pPr>
            <w:r w:rsidRPr="00B8648B">
              <w:rPr>
                <w:b w:val="0"/>
              </w:rPr>
              <w:t>&lt;NEWCASH15_VOL&gt;</w:t>
            </w:r>
          </w:p>
        </w:tc>
        <w:tc>
          <w:tcPr>
            <w:tcW w:w="1134" w:type="dxa"/>
          </w:tcPr>
          <w:p w14:paraId="4453972F" w14:textId="7C057E68" w:rsidR="008231B2" w:rsidRPr="00B8648B" w:rsidRDefault="008231B2" w:rsidP="008231B2">
            <w:pPr>
              <w:pStyle w:val="MILTableText"/>
              <w:rPr>
                <w:b w:val="0"/>
              </w:rPr>
            </w:pPr>
            <w:r w:rsidRPr="00B8648B">
              <w:rPr>
                <w:b w:val="0"/>
              </w:rPr>
              <w:t>&lt;NEWCASH25_VOL&gt;</w:t>
            </w:r>
          </w:p>
        </w:tc>
        <w:tc>
          <w:tcPr>
            <w:tcW w:w="1134" w:type="dxa"/>
          </w:tcPr>
          <w:p w14:paraId="55DBB98B" w14:textId="23843ECF" w:rsidR="008231B2" w:rsidRPr="00B8648B" w:rsidRDefault="008231B2" w:rsidP="008231B2">
            <w:pPr>
              <w:pStyle w:val="MILTableText"/>
              <w:rPr>
                <w:b w:val="0"/>
              </w:rPr>
            </w:pPr>
            <w:r w:rsidRPr="00B8648B">
              <w:rPr>
                <w:b w:val="0"/>
              </w:rPr>
              <w:t>&lt;NEWCASH30_VOL&gt;</w:t>
            </w:r>
          </w:p>
        </w:tc>
      </w:tr>
    </w:tbl>
    <w:p w14:paraId="2042D4E5" w14:textId="77777777" w:rsidR="00595D56" w:rsidRDefault="00595D56" w:rsidP="00595D56">
      <w:pPr>
        <w:pStyle w:val="MILReportMainText"/>
        <w:numPr>
          <w:ilvl w:val="0"/>
          <w:numId w:val="0"/>
        </w:numPr>
        <w:ind w:left="1008"/>
        <w:rPr>
          <w:sz w:val="18"/>
          <w:szCs w:val="18"/>
        </w:rPr>
      </w:pPr>
    </w:p>
    <w:p w14:paraId="3EEE29F0" w14:textId="0857036C"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619CB">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r w:rsidRPr="004D5FA8">
              <w:t>Historgram @ 10 years</w:t>
            </w:r>
          </w:p>
        </w:tc>
      </w:tr>
      <w:tr w:rsidR="00E16341" w14:paraId="74F11585" w14:textId="77777777" w:rsidTr="00E16341">
        <w:trPr>
          <w:trHeight w:val="2816"/>
        </w:trPr>
        <w:tc>
          <w:tcPr>
            <w:tcW w:w="5042" w:type="dxa"/>
          </w:tcPr>
          <w:p w14:paraId="37FBB723" w14:textId="1E3A9E69" w:rsidR="00E16341" w:rsidRDefault="008231B2" w:rsidP="008231B2">
            <w:pPr>
              <w:pStyle w:val="MILReportTableText"/>
              <w:ind w:firstLine="0"/>
            </w:pPr>
            <w:r>
              <w:rPr>
                <w:i w:val="0"/>
              </w:rPr>
              <w:t>&lt;</w:t>
            </w:r>
            <w:r w:rsidR="004C6CDE">
              <w:rPr>
                <w:i w:val="0"/>
              </w:rPr>
              <w:t>OLDHWCASHPERCENTILE&gt;</w:t>
            </w:r>
          </w:p>
        </w:tc>
        <w:tc>
          <w:tcPr>
            <w:tcW w:w="5043" w:type="dxa"/>
          </w:tcPr>
          <w:p w14:paraId="4EAD99C6" w14:textId="620C7E2C" w:rsidR="00E16341" w:rsidRDefault="004C6CDE" w:rsidP="004C6CDE">
            <w:pPr>
              <w:pStyle w:val="MILReportTableText"/>
              <w:ind w:firstLine="0"/>
            </w:pPr>
            <w:r>
              <w:rPr>
                <w:i w:val="0"/>
              </w:rPr>
              <w:t>&lt;OLDHWHIST&gt;</w:t>
            </w:r>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2242078"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619CB">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r>
              <w:t>Historgram @ 10 years</w:t>
            </w:r>
          </w:p>
        </w:tc>
      </w:tr>
      <w:tr w:rsidR="00E16341" w14:paraId="38DA7597" w14:textId="77777777" w:rsidTr="00E16341">
        <w:trPr>
          <w:trHeight w:val="2816"/>
        </w:trPr>
        <w:tc>
          <w:tcPr>
            <w:tcW w:w="5042" w:type="dxa"/>
          </w:tcPr>
          <w:p w14:paraId="4230E1F3" w14:textId="035D0740" w:rsidR="00E16341" w:rsidRDefault="004C6CDE" w:rsidP="004C6CDE">
            <w:pPr>
              <w:pStyle w:val="MILReportTableText"/>
              <w:ind w:firstLine="0"/>
            </w:pPr>
            <w:r>
              <w:rPr>
                <w:i w:val="0"/>
              </w:rPr>
              <w:t>&lt;NEWHWPERCENTILE&gt;</w:t>
            </w:r>
          </w:p>
        </w:tc>
        <w:tc>
          <w:tcPr>
            <w:tcW w:w="5043" w:type="dxa"/>
          </w:tcPr>
          <w:p w14:paraId="6858FC78" w14:textId="247AA232" w:rsidR="00E16341" w:rsidRDefault="004C6CDE" w:rsidP="004C6CDE">
            <w:pPr>
              <w:pStyle w:val="MILReportTableText"/>
              <w:ind w:firstLine="0"/>
            </w:pPr>
            <w:r>
              <w:rPr>
                <w:i w:val="0"/>
              </w:rPr>
              <w:t>&lt;NEWHWHIST&gt;</w:t>
            </w:r>
          </w:p>
        </w:tc>
      </w:tr>
    </w:tbl>
    <w:p w14:paraId="2FDDEE35" w14:textId="77777777" w:rsidR="00E16341" w:rsidRDefault="00E16341" w:rsidP="00E16341">
      <w:pPr>
        <w:pStyle w:val="MILReportSectionHead"/>
        <w:numPr>
          <w:ilvl w:val="0"/>
          <w:numId w:val="0"/>
        </w:numPr>
      </w:pPr>
    </w:p>
    <w:p w14:paraId="7008449D" w14:textId="3744EDD3" w:rsidR="00030FA0" w:rsidRDefault="00030FA0" w:rsidP="00030FA0">
      <w:pPr>
        <w:pStyle w:val="MILReportMainText"/>
      </w:pPr>
      <w:r>
        <w:rPr>
          <w:sz w:val="18"/>
          <w:szCs w:val="18"/>
        </w:rPr>
        <w:t>10yr Spot Rate</w:t>
      </w:r>
      <w:r w:rsidR="002619CB">
        <w:rPr>
          <w:sz w:val="18"/>
          <w:szCs w:val="18"/>
        </w:rPr>
        <w:t xml:space="preserve"> Percentiles (&lt;OLDDATE&gt;</w:t>
      </w:r>
      <w:r w:rsidRPr="00255C34">
        <w:rPr>
          <w:sz w:val="18"/>
          <w:szCs w:val="18"/>
        </w:rPr>
        <w:t>)</w:t>
      </w:r>
    </w:p>
    <w:tbl>
      <w:tblPr>
        <w:tblStyle w:val="MILReportTable"/>
        <w:tblW w:w="0" w:type="auto"/>
        <w:tblLook w:val="04A0" w:firstRow="1" w:lastRow="0" w:firstColumn="1" w:lastColumn="0" w:noHBand="0" w:noVBand="1"/>
      </w:tblPr>
      <w:tblGrid>
        <w:gridCol w:w="810"/>
        <w:gridCol w:w="1489"/>
        <w:gridCol w:w="1490"/>
        <w:gridCol w:w="1574"/>
        <w:gridCol w:w="1574"/>
        <w:gridCol w:w="1574"/>
        <w:gridCol w:w="1574"/>
      </w:tblGrid>
      <w:tr w:rsidR="00030FA0" w:rsidRPr="00227BEB" w14:paraId="342FB8F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83D2151"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992"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C252EC">
        <w:trPr>
          <w:trHeight w:hRule="exact" w:val="340"/>
        </w:trPr>
        <w:tc>
          <w:tcPr>
            <w:tcW w:w="1101" w:type="dxa"/>
          </w:tcPr>
          <w:p w14:paraId="25D73512" w14:textId="77777777" w:rsidR="004C6CDE" w:rsidRPr="00255C34" w:rsidRDefault="004C6CDE" w:rsidP="004C6CDE">
            <w:pPr>
              <w:pStyle w:val="MILTableText"/>
            </w:pPr>
            <w:r w:rsidRPr="00255C34">
              <w:t>5%</w:t>
            </w:r>
          </w:p>
        </w:tc>
        <w:tc>
          <w:tcPr>
            <w:tcW w:w="1021" w:type="dxa"/>
          </w:tcPr>
          <w:p w14:paraId="4C1BB181" w14:textId="6C24DC9D" w:rsidR="004C6CDE" w:rsidRPr="00B8648B" w:rsidRDefault="004C6CDE" w:rsidP="004C6CDE">
            <w:pPr>
              <w:pStyle w:val="MILTableText"/>
              <w:rPr>
                <w:b w:val="0"/>
              </w:rPr>
            </w:pPr>
            <w:r w:rsidRPr="00B8648B">
              <w:rPr>
                <w:b w:val="0"/>
              </w:rPr>
              <w:t>&lt;OLDSPOT1_5&gt;</w:t>
            </w:r>
          </w:p>
        </w:tc>
        <w:tc>
          <w:tcPr>
            <w:tcW w:w="992" w:type="dxa"/>
          </w:tcPr>
          <w:p w14:paraId="5D758405" w14:textId="223E30E6" w:rsidR="004C6CDE" w:rsidRPr="00B8648B" w:rsidRDefault="004C6CDE" w:rsidP="004C6CDE">
            <w:pPr>
              <w:pStyle w:val="MILTableText"/>
              <w:rPr>
                <w:b w:val="0"/>
              </w:rPr>
            </w:pPr>
            <w:r w:rsidRPr="00B8648B">
              <w:rPr>
                <w:b w:val="0"/>
              </w:rPr>
              <w:t>&lt;OLDSPOT5_5&gt;</w:t>
            </w:r>
          </w:p>
        </w:tc>
        <w:tc>
          <w:tcPr>
            <w:tcW w:w="992" w:type="dxa"/>
          </w:tcPr>
          <w:p w14:paraId="00568BB6" w14:textId="19DE9C2C" w:rsidR="004C6CDE" w:rsidRPr="00B8648B" w:rsidRDefault="004C6CDE" w:rsidP="004C6CDE">
            <w:pPr>
              <w:pStyle w:val="MILTableText"/>
              <w:rPr>
                <w:b w:val="0"/>
              </w:rPr>
            </w:pPr>
            <w:r w:rsidRPr="00B8648B">
              <w:rPr>
                <w:b w:val="0"/>
              </w:rPr>
              <w:t>&lt;OLDSPOT10_5&gt;</w:t>
            </w:r>
          </w:p>
        </w:tc>
        <w:tc>
          <w:tcPr>
            <w:tcW w:w="992" w:type="dxa"/>
          </w:tcPr>
          <w:p w14:paraId="133A7B12" w14:textId="5E593775" w:rsidR="004C6CDE" w:rsidRPr="00B8648B" w:rsidRDefault="004C6CDE" w:rsidP="004C6CDE">
            <w:pPr>
              <w:pStyle w:val="MILTableText"/>
              <w:rPr>
                <w:b w:val="0"/>
              </w:rPr>
            </w:pPr>
            <w:r w:rsidRPr="00B8648B">
              <w:rPr>
                <w:b w:val="0"/>
              </w:rPr>
              <w:t>&lt;OLDSPOT15_5&gt;</w:t>
            </w:r>
          </w:p>
        </w:tc>
        <w:tc>
          <w:tcPr>
            <w:tcW w:w="1134" w:type="dxa"/>
          </w:tcPr>
          <w:p w14:paraId="45900CA0" w14:textId="7270A979" w:rsidR="004C6CDE" w:rsidRPr="00B8648B" w:rsidRDefault="004C6CDE" w:rsidP="004C6CDE">
            <w:pPr>
              <w:pStyle w:val="MILTableText"/>
              <w:rPr>
                <w:b w:val="0"/>
              </w:rPr>
            </w:pPr>
            <w:r w:rsidRPr="00B8648B">
              <w:rPr>
                <w:b w:val="0"/>
              </w:rPr>
              <w:t>&lt;OLDSPOT25_5&gt;</w:t>
            </w:r>
          </w:p>
        </w:tc>
        <w:tc>
          <w:tcPr>
            <w:tcW w:w="1134" w:type="dxa"/>
          </w:tcPr>
          <w:p w14:paraId="424128FA" w14:textId="32C7A04B" w:rsidR="004C6CDE" w:rsidRPr="00B8648B" w:rsidRDefault="004C6CDE" w:rsidP="004C6CDE">
            <w:pPr>
              <w:pStyle w:val="MILTableText"/>
              <w:rPr>
                <w:b w:val="0"/>
              </w:rPr>
            </w:pPr>
            <w:r w:rsidRPr="00B8648B">
              <w:rPr>
                <w:b w:val="0"/>
              </w:rPr>
              <w:t>&lt;OLDSPOT30_5&gt;</w:t>
            </w:r>
          </w:p>
        </w:tc>
      </w:tr>
      <w:tr w:rsidR="004C6CDE" w14:paraId="21323DC5" w14:textId="77777777" w:rsidTr="00C252EC">
        <w:trPr>
          <w:trHeight w:hRule="exact" w:val="340"/>
        </w:trPr>
        <w:tc>
          <w:tcPr>
            <w:tcW w:w="1101" w:type="dxa"/>
          </w:tcPr>
          <w:p w14:paraId="6C903678" w14:textId="77777777" w:rsidR="004C6CDE" w:rsidRPr="00255C34" w:rsidRDefault="004C6CDE" w:rsidP="004C6CDE">
            <w:pPr>
              <w:pStyle w:val="MILTableText"/>
            </w:pPr>
            <w:r w:rsidRPr="00255C34">
              <w:t>25%</w:t>
            </w:r>
          </w:p>
        </w:tc>
        <w:tc>
          <w:tcPr>
            <w:tcW w:w="1021" w:type="dxa"/>
          </w:tcPr>
          <w:p w14:paraId="738686FC" w14:textId="6B7BDEC8" w:rsidR="004C6CDE" w:rsidRPr="00B8648B" w:rsidRDefault="004C6CDE" w:rsidP="004C6CDE">
            <w:pPr>
              <w:pStyle w:val="MILTableText"/>
              <w:rPr>
                <w:b w:val="0"/>
              </w:rPr>
            </w:pPr>
            <w:r w:rsidRPr="00B8648B">
              <w:rPr>
                <w:b w:val="0"/>
              </w:rPr>
              <w:t>&lt;OLDSPOT1_25&gt;</w:t>
            </w:r>
          </w:p>
        </w:tc>
        <w:tc>
          <w:tcPr>
            <w:tcW w:w="992" w:type="dxa"/>
          </w:tcPr>
          <w:p w14:paraId="0AF5793F" w14:textId="4EA26AA4" w:rsidR="004C6CDE" w:rsidRPr="00B8648B" w:rsidRDefault="004C6CDE" w:rsidP="004C6CDE">
            <w:pPr>
              <w:pStyle w:val="MILTableText"/>
              <w:rPr>
                <w:b w:val="0"/>
              </w:rPr>
            </w:pPr>
            <w:r w:rsidRPr="00B8648B">
              <w:rPr>
                <w:b w:val="0"/>
              </w:rPr>
              <w:t>&lt;OLDSPOT5_25&gt;</w:t>
            </w:r>
          </w:p>
        </w:tc>
        <w:tc>
          <w:tcPr>
            <w:tcW w:w="992" w:type="dxa"/>
          </w:tcPr>
          <w:p w14:paraId="06391791" w14:textId="428DC354" w:rsidR="004C6CDE" w:rsidRPr="00B8648B" w:rsidRDefault="004C6CDE" w:rsidP="004C6CDE">
            <w:pPr>
              <w:pStyle w:val="MILTableText"/>
              <w:rPr>
                <w:b w:val="0"/>
              </w:rPr>
            </w:pPr>
            <w:r w:rsidRPr="00B8648B">
              <w:rPr>
                <w:b w:val="0"/>
              </w:rPr>
              <w:t>&lt;OLDSPOT10_25&gt;</w:t>
            </w:r>
          </w:p>
        </w:tc>
        <w:tc>
          <w:tcPr>
            <w:tcW w:w="992" w:type="dxa"/>
          </w:tcPr>
          <w:p w14:paraId="5749D98F" w14:textId="1E6040B6" w:rsidR="004C6CDE" w:rsidRPr="00B8648B" w:rsidRDefault="004C6CDE" w:rsidP="004C6CDE">
            <w:pPr>
              <w:pStyle w:val="MILTableText"/>
              <w:rPr>
                <w:b w:val="0"/>
              </w:rPr>
            </w:pPr>
            <w:r w:rsidRPr="00B8648B">
              <w:rPr>
                <w:b w:val="0"/>
              </w:rPr>
              <w:t>&lt;OLDSPOT15_25&gt;</w:t>
            </w:r>
          </w:p>
        </w:tc>
        <w:tc>
          <w:tcPr>
            <w:tcW w:w="1134" w:type="dxa"/>
          </w:tcPr>
          <w:p w14:paraId="472C3284" w14:textId="12A1D4AD" w:rsidR="004C6CDE" w:rsidRPr="00B8648B" w:rsidRDefault="004C6CDE" w:rsidP="004C6CDE">
            <w:pPr>
              <w:pStyle w:val="MILTableText"/>
              <w:rPr>
                <w:b w:val="0"/>
              </w:rPr>
            </w:pPr>
            <w:r w:rsidRPr="00B8648B">
              <w:rPr>
                <w:b w:val="0"/>
              </w:rPr>
              <w:t>&lt;OLDSPOT25_25&gt;</w:t>
            </w:r>
          </w:p>
        </w:tc>
        <w:tc>
          <w:tcPr>
            <w:tcW w:w="1134" w:type="dxa"/>
          </w:tcPr>
          <w:p w14:paraId="059ADD8E" w14:textId="7AB412FA" w:rsidR="004C6CDE" w:rsidRPr="00B8648B" w:rsidRDefault="004C6CDE" w:rsidP="004C6CDE">
            <w:pPr>
              <w:pStyle w:val="MILTableText"/>
              <w:rPr>
                <w:b w:val="0"/>
              </w:rPr>
            </w:pPr>
            <w:r w:rsidRPr="00B8648B">
              <w:rPr>
                <w:b w:val="0"/>
              </w:rPr>
              <w:t>&lt;OLDSPOT30_25&gt;</w:t>
            </w:r>
          </w:p>
        </w:tc>
      </w:tr>
      <w:tr w:rsidR="004C6CDE" w14:paraId="5329AB78" w14:textId="77777777" w:rsidTr="00C252EC">
        <w:trPr>
          <w:trHeight w:hRule="exact" w:val="340"/>
        </w:trPr>
        <w:tc>
          <w:tcPr>
            <w:tcW w:w="1101" w:type="dxa"/>
          </w:tcPr>
          <w:p w14:paraId="1F78765A" w14:textId="77777777" w:rsidR="004C6CDE" w:rsidRPr="00255C34" w:rsidRDefault="004C6CDE" w:rsidP="004C6CDE">
            <w:pPr>
              <w:pStyle w:val="MILTableText"/>
            </w:pPr>
            <w:r w:rsidRPr="00255C34">
              <w:t>50%</w:t>
            </w:r>
          </w:p>
        </w:tc>
        <w:tc>
          <w:tcPr>
            <w:tcW w:w="1021" w:type="dxa"/>
          </w:tcPr>
          <w:p w14:paraId="6B610E9E" w14:textId="7FDFA395" w:rsidR="004C6CDE" w:rsidRPr="00B8648B" w:rsidRDefault="004C6CDE" w:rsidP="004C6CDE">
            <w:pPr>
              <w:pStyle w:val="MILTableText"/>
              <w:rPr>
                <w:b w:val="0"/>
              </w:rPr>
            </w:pPr>
            <w:r w:rsidRPr="00B8648B">
              <w:rPr>
                <w:b w:val="0"/>
              </w:rPr>
              <w:t>&lt;OLDSPOT1_50&gt;</w:t>
            </w:r>
          </w:p>
        </w:tc>
        <w:tc>
          <w:tcPr>
            <w:tcW w:w="992" w:type="dxa"/>
          </w:tcPr>
          <w:p w14:paraId="057ABEE2" w14:textId="541B9036" w:rsidR="004C6CDE" w:rsidRPr="00B8648B" w:rsidRDefault="004C6CDE" w:rsidP="004C6CDE">
            <w:pPr>
              <w:pStyle w:val="MILTableText"/>
              <w:rPr>
                <w:b w:val="0"/>
              </w:rPr>
            </w:pPr>
            <w:r w:rsidRPr="00B8648B">
              <w:rPr>
                <w:b w:val="0"/>
              </w:rPr>
              <w:t>&lt;OLDSPOT5_50&gt;</w:t>
            </w:r>
          </w:p>
        </w:tc>
        <w:tc>
          <w:tcPr>
            <w:tcW w:w="992" w:type="dxa"/>
          </w:tcPr>
          <w:p w14:paraId="50F9A4C4" w14:textId="62488218" w:rsidR="004C6CDE" w:rsidRPr="00B8648B" w:rsidRDefault="004C6CDE" w:rsidP="004C6CDE">
            <w:pPr>
              <w:pStyle w:val="MILTableText"/>
              <w:rPr>
                <w:b w:val="0"/>
              </w:rPr>
            </w:pPr>
            <w:r w:rsidRPr="00B8648B">
              <w:rPr>
                <w:b w:val="0"/>
              </w:rPr>
              <w:t>&lt;OLDSPOT10_50&gt;</w:t>
            </w:r>
          </w:p>
        </w:tc>
        <w:tc>
          <w:tcPr>
            <w:tcW w:w="992" w:type="dxa"/>
          </w:tcPr>
          <w:p w14:paraId="1432C3AE" w14:textId="14AFFBF0" w:rsidR="004C6CDE" w:rsidRPr="00B8648B" w:rsidRDefault="004C6CDE" w:rsidP="004C6CDE">
            <w:pPr>
              <w:pStyle w:val="MILTableText"/>
              <w:rPr>
                <w:b w:val="0"/>
              </w:rPr>
            </w:pPr>
            <w:r w:rsidRPr="00B8648B">
              <w:rPr>
                <w:b w:val="0"/>
              </w:rPr>
              <w:t>&lt;OLDSPOT15_50&gt;</w:t>
            </w:r>
          </w:p>
        </w:tc>
        <w:tc>
          <w:tcPr>
            <w:tcW w:w="1134" w:type="dxa"/>
          </w:tcPr>
          <w:p w14:paraId="7A89A0D5" w14:textId="28651413" w:rsidR="004C6CDE" w:rsidRPr="00B8648B" w:rsidRDefault="004C6CDE" w:rsidP="004C6CDE">
            <w:pPr>
              <w:pStyle w:val="MILTableText"/>
              <w:rPr>
                <w:b w:val="0"/>
              </w:rPr>
            </w:pPr>
            <w:r w:rsidRPr="00B8648B">
              <w:rPr>
                <w:b w:val="0"/>
              </w:rPr>
              <w:t>&lt;OLDSPOT25_50&gt;</w:t>
            </w:r>
          </w:p>
        </w:tc>
        <w:tc>
          <w:tcPr>
            <w:tcW w:w="1134" w:type="dxa"/>
          </w:tcPr>
          <w:p w14:paraId="0CEBF52E" w14:textId="027BC179" w:rsidR="004C6CDE" w:rsidRPr="00B8648B" w:rsidRDefault="004C6CDE" w:rsidP="004C6CDE">
            <w:pPr>
              <w:pStyle w:val="MILTableText"/>
              <w:rPr>
                <w:b w:val="0"/>
              </w:rPr>
            </w:pPr>
            <w:r w:rsidRPr="00B8648B">
              <w:rPr>
                <w:b w:val="0"/>
              </w:rPr>
              <w:t>&lt;OLDSPOT30_50&gt;</w:t>
            </w:r>
          </w:p>
        </w:tc>
      </w:tr>
      <w:tr w:rsidR="004C6CDE" w14:paraId="60FD907A" w14:textId="77777777" w:rsidTr="00C252EC">
        <w:trPr>
          <w:trHeight w:hRule="exact" w:val="340"/>
        </w:trPr>
        <w:tc>
          <w:tcPr>
            <w:tcW w:w="1101" w:type="dxa"/>
          </w:tcPr>
          <w:p w14:paraId="00A3F88F" w14:textId="77777777" w:rsidR="004C6CDE" w:rsidRPr="00255C34" w:rsidRDefault="004C6CDE" w:rsidP="004C6CDE">
            <w:pPr>
              <w:pStyle w:val="MILTableText"/>
            </w:pPr>
            <w:r w:rsidRPr="00255C34">
              <w:t>75%</w:t>
            </w:r>
          </w:p>
        </w:tc>
        <w:tc>
          <w:tcPr>
            <w:tcW w:w="1021" w:type="dxa"/>
          </w:tcPr>
          <w:p w14:paraId="2D8330E2" w14:textId="78620E10" w:rsidR="004C6CDE" w:rsidRPr="00B8648B" w:rsidRDefault="004C6CDE" w:rsidP="004C6CDE">
            <w:pPr>
              <w:pStyle w:val="MILTableText"/>
              <w:rPr>
                <w:b w:val="0"/>
              </w:rPr>
            </w:pPr>
            <w:r w:rsidRPr="00B8648B">
              <w:rPr>
                <w:b w:val="0"/>
              </w:rPr>
              <w:t>&lt;OLDSPOT1_75&gt;</w:t>
            </w:r>
          </w:p>
        </w:tc>
        <w:tc>
          <w:tcPr>
            <w:tcW w:w="992" w:type="dxa"/>
          </w:tcPr>
          <w:p w14:paraId="1CF72B04" w14:textId="146733D7" w:rsidR="004C6CDE" w:rsidRPr="00B8648B" w:rsidRDefault="004C6CDE" w:rsidP="004C6CDE">
            <w:pPr>
              <w:pStyle w:val="MILTableText"/>
              <w:rPr>
                <w:b w:val="0"/>
              </w:rPr>
            </w:pPr>
            <w:r w:rsidRPr="00B8648B">
              <w:rPr>
                <w:b w:val="0"/>
              </w:rPr>
              <w:t>&lt;OLDSPOT5_75&gt;</w:t>
            </w:r>
          </w:p>
        </w:tc>
        <w:tc>
          <w:tcPr>
            <w:tcW w:w="992" w:type="dxa"/>
          </w:tcPr>
          <w:p w14:paraId="513A006C" w14:textId="6A2F56D7" w:rsidR="004C6CDE" w:rsidRPr="00B8648B" w:rsidRDefault="004C6CDE" w:rsidP="004C6CDE">
            <w:pPr>
              <w:pStyle w:val="MILTableText"/>
              <w:rPr>
                <w:b w:val="0"/>
              </w:rPr>
            </w:pPr>
            <w:r w:rsidRPr="00B8648B">
              <w:rPr>
                <w:b w:val="0"/>
              </w:rPr>
              <w:t>&lt;OLDSPOT10_75&gt;</w:t>
            </w:r>
          </w:p>
        </w:tc>
        <w:tc>
          <w:tcPr>
            <w:tcW w:w="992" w:type="dxa"/>
          </w:tcPr>
          <w:p w14:paraId="392F07C3" w14:textId="283757A5" w:rsidR="004C6CDE" w:rsidRPr="00B8648B" w:rsidRDefault="004C6CDE" w:rsidP="004C6CDE">
            <w:pPr>
              <w:pStyle w:val="MILTableText"/>
              <w:rPr>
                <w:b w:val="0"/>
              </w:rPr>
            </w:pPr>
            <w:r w:rsidRPr="00B8648B">
              <w:rPr>
                <w:b w:val="0"/>
              </w:rPr>
              <w:t>&lt;OLDSPOT15_75&gt;</w:t>
            </w:r>
          </w:p>
        </w:tc>
        <w:tc>
          <w:tcPr>
            <w:tcW w:w="1134" w:type="dxa"/>
          </w:tcPr>
          <w:p w14:paraId="5C49A1CC" w14:textId="62D5E5E3" w:rsidR="004C6CDE" w:rsidRPr="00B8648B" w:rsidRDefault="004C6CDE" w:rsidP="004C6CDE">
            <w:pPr>
              <w:pStyle w:val="MILTableText"/>
              <w:rPr>
                <w:b w:val="0"/>
              </w:rPr>
            </w:pPr>
            <w:r w:rsidRPr="00B8648B">
              <w:rPr>
                <w:b w:val="0"/>
              </w:rPr>
              <w:t>&lt;OLDSPOT25_75&gt;</w:t>
            </w:r>
          </w:p>
        </w:tc>
        <w:tc>
          <w:tcPr>
            <w:tcW w:w="1134" w:type="dxa"/>
          </w:tcPr>
          <w:p w14:paraId="0FD106C6" w14:textId="5295CCA8" w:rsidR="004C6CDE" w:rsidRPr="00B8648B" w:rsidRDefault="004C6CDE" w:rsidP="004C6CDE">
            <w:pPr>
              <w:pStyle w:val="MILTableText"/>
              <w:rPr>
                <w:b w:val="0"/>
              </w:rPr>
            </w:pPr>
            <w:r w:rsidRPr="00B8648B">
              <w:rPr>
                <w:b w:val="0"/>
              </w:rPr>
              <w:t>&lt;OLDSPOT30_75&gt;</w:t>
            </w:r>
          </w:p>
        </w:tc>
      </w:tr>
      <w:tr w:rsidR="004C6CDE" w14:paraId="15A5C65B" w14:textId="77777777" w:rsidTr="00C252EC">
        <w:trPr>
          <w:trHeight w:hRule="exact" w:val="340"/>
        </w:trPr>
        <w:tc>
          <w:tcPr>
            <w:tcW w:w="1101" w:type="dxa"/>
          </w:tcPr>
          <w:p w14:paraId="7A9C7B26" w14:textId="77777777" w:rsidR="004C6CDE" w:rsidRPr="00255C34" w:rsidRDefault="004C6CDE" w:rsidP="004C6CDE">
            <w:pPr>
              <w:pStyle w:val="MILTableText"/>
            </w:pPr>
            <w:r w:rsidRPr="00255C34">
              <w:t>95%</w:t>
            </w:r>
          </w:p>
        </w:tc>
        <w:tc>
          <w:tcPr>
            <w:tcW w:w="1021" w:type="dxa"/>
          </w:tcPr>
          <w:p w14:paraId="602D510C" w14:textId="769CEDD7" w:rsidR="004C6CDE" w:rsidRPr="00B8648B" w:rsidRDefault="004C6CDE" w:rsidP="004C6CDE">
            <w:pPr>
              <w:pStyle w:val="MILTableText"/>
              <w:rPr>
                <w:b w:val="0"/>
              </w:rPr>
            </w:pPr>
            <w:r w:rsidRPr="00B8648B">
              <w:rPr>
                <w:b w:val="0"/>
              </w:rPr>
              <w:t>&lt;OLDSPOT1_95&gt;</w:t>
            </w:r>
          </w:p>
        </w:tc>
        <w:tc>
          <w:tcPr>
            <w:tcW w:w="992" w:type="dxa"/>
          </w:tcPr>
          <w:p w14:paraId="458B1718" w14:textId="7F305F03" w:rsidR="004C6CDE" w:rsidRPr="00B8648B" w:rsidRDefault="004C6CDE" w:rsidP="004C6CDE">
            <w:pPr>
              <w:pStyle w:val="MILTableText"/>
              <w:rPr>
                <w:b w:val="0"/>
              </w:rPr>
            </w:pPr>
            <w:r w:rsidRPr="00B8648B">
              <w:rPr>
                <w:b w:val="0"/>
              </w:rPr>
              <w:t>&lt;OLDSPOT5_95&gt;</w:t>
            </w:r>
          </w:p>
        </w:tc>
        <w:tc>
          <w:tcPr>
            <w:tcW w:w="992" w:type="dxa"/>
          </w:tcPr>
          <w:p w14:paraId="0401D67A" w14:textId="62DCA4F9" w:rsidR="004C6CDE" w:rsidRPr="00B8648B" w:rsidRDefault="004C6CDE" w:rsidP="004C6CDE">
            <w:pPr>
              <w:pStyle w:val="MILTableText"/>
              <w:rPr>
                <w:b w:val="0"/>
              </w:rPr>
            </w:pPr>
            <w:r w:rsidRPr="00B8648B">
              <w:rPr>
                <w:b w:val="0"/>
              </w:rPr>
              <w:t>&lt;OLDSPOT10_95&gt;</w:t>
            </w:r>
          </w:p>
        </w:tc>
        <w:tc>
          <w:tcPr>
            <w:tcW w:w="992" w:type="dxa"/>
          </w:tcPr>
          <w:p w14:paraId="558DC93B" w14:textId="51CF5966" w:rsidR="004C6CDE" w:rsidRPr="00B8648B" w:rsidRDefault="004C6CDE" w:rsidP="004C6CDE">
            <w:pPr>
              <w:pStyle w:val="MILTableText"/>
              <w:rPr>
                <w:b w:val="0"/>
              </w:rPr>
            </w:pPr>
            <w:r w:rsidRPr="00B8648B">
              <w:rPr>
                <w:b w:val="0"/>
              </w:rPr>
              <w:t>&lt;OLDSPOT15_95&gt;</w:t>
            </w:r>
          </w:p>
        </w:tc>
        <w:tc>
          <w:tcPr>
            <w:tcW w:w="1134" w:type="dxa"/>
          </w:tcPr>
          <w:p w14:paraId="3B6DBE24" w14:textId="580F6835" w:rsidR="004C6CDE" w:rsidRPr="00B8648B" w:rsidRDefault="004C6CDE" w:rsidP="004C6CDE">
            <w:pPr>
              <w:pStyle w:val="MILTableText"/>
              <w:rPr>
                <w:b w:val="0"/>
              </w:rPr>
            </w:pPr>
            <w:r w:rsidRPr="00B8648B">
              <w:rPr>
                <w:b w:val="0"/>
              </w:rPr>
              <w:t>&lt;OLDSPOT25_95&gt;</w:t>
            </w:r>
          </w:p>
        </w:tc>
        <w:tc>
          <w:tcPr>
            <w:tcW w:w="1134" w:type="dxa"/>
          </w:tcPr>
          <w:p w14:paraId="7C243F85" w14:textId="26F96ADA" w:rsidR="004C6CDE" w:rsidRPr="00B8648B" w:rsidRDefault="004C6CDE" w:rsidP="004C6CDE">
            <w:pPr>
              <w:pStyle w:val="MILTableText"/>
              <w:rPr>
                <w:b w:val="0"/>
              </w:rPr>
            </w:pPr>
            <w:r w:rsidRPr="00B8648B">
              <w:rPr>
                <w:b w:val="0"/>
              </w:rPr>
              <w:t>&lt;OLDSPOT30_95&gt;</w:t>
            </w:r>
          </w:p>
        </w:tc>
      </w:tr>
      <w:tr w:rsidR="004C6CDE" w14:paraId="55073268" w14:textId="77777777" w:rsidTr="00C252EC">
        <w:trPr>
          <w:trHeight w:hRule="exact" w:val="340"/>
        </w:trPr>
        <w:tc>
          <w:tcPr>
            <w:tcW w:w="1101" w:type="dxa"/>
          </w:tcPr>
          <w:p w14:paraId="13B76069" w14:textId="77777777" w:rsidR="004C6CDE" w:rsidRPr="00255C34" w:rsidRDefault="004C6CDE" w:rsidP="004C6CDE">
            <w:pPr>
              <w:pStyle w:val="MILTableText"/>
            </w:pPr>
            <w:r w:rsidRPr="00255C34">
              <w:t>Mean</w:t>
            </w:r>
          </w:p>
        </w:tc>
        <w:tc>
          <w:tcPr>
            <w:tcW w:w="1021" w:type="dxa"/>
          </w:tcPr>
          <w:p w14:paraId="7CFA5D54" w14:textId="690EE64E" w:rsidR="004C6CDE" w:rsidRPr="00B8648B" w:rsidRDefault="004C6CDE" w:rsidP="004C6CDE">
            <w:pPr>
              <w:pStyle w:val="MILTableText"/>
              <w:rPr>
                <w:b w:val="0"/>
              </w:rPr>
            </w:pPr>
            <w:r w:rsidRPr="00B8648B">
              <w:rPr>
                <w:b w:val="0"/>
              </w:rPr>
              <w:t>&lt;OLDSPOT1_MU&gt;</w:t>
            </w:r>
          </w:p>
        </w:tc>
        <w:tc>
          <w:tcPr>
            <w:tcW w:w="992" w:type="dxa"/>
          </w:tcPr>
          <w:p w14:paraId="2BDB60C5" w14:textId="32DCAFC4" w:rsidR="004C6CDE" w:rsidRPr="00B8648B" w:rsidRDefault="004C6CDE" w:rsidP="004C6CDE">
            <w:pPr>
              <w:pStyle w:val="MILTableText"/>
              <w:rPr>
                <w:b w:val="0"/>
              </w:rPr>
            </w:pPr>
            <w:r w:rsidRPr="00B8648B">
              <w:rPr>
                <w:b w:val="0"/>
              </w:rPr>
              <w:t>&lt;OLDSPOT5_MU&gt;</w:t>
            </w:r>
          </w:p>
        </w:tc>
        <w:tc>
          <w:tcPr>
            <w:tcW w:w="992" w:type="dxa"/>
          </w:tcPr>
          <w:p w14:paraId="1A1C25C8" w14:textId="2715048E" w:rsidR="004C6CDE" w:rsidRPr="00B8648B" w:rsidRDefault="004C6CDE" w:rsidP="004C6CDE">
            <w:pPr>
              <w:pStyle w:val="MILTableText"/>
              <w:rPr>
                <w:b w:val="0"/>
              </w:rPr>
            </w:pPr>
            <w:r w:rsidRPr="00B8648B">
              <w:rPr>
                <w:b w:val="0"/>
              </w:rPr>
              <w:t>&lt;OLDSPOT10_MU&gt;</w:t>
            </w:r>
          </w:p>
        </w:tc>
        <w:tc>
          <w:tcPr>
            <w:tcW w:w="992" w:type="dxa"/>
          </w:tcPr>
          <w:p w14:paraId="44E236AF" w14:textId="3487632C" w:rsidR="004C6CDE" w:rsidRPr="00B8648B" w:rsidRDefault="004C6CDE" w:rsidP="004C6CDE">
            <w:pPr>
              <w:pStyle w:val="MILTableText"/>
              <w:rPr>
                <w:b w:val="0"/>
              </w:rPr>
            </w:pPr>
            <w:r w:rsidRPr="00B8648B">
              <w:rPr>
                <w:b w:val="0"/>
              </w:rPr>
              <w:t>&lt;OLDSPOT15_MU&gt;</w:t>
            </w:r>
          </w:p>
        </w:tc>
        <w:tc>
          <w:tcPr>
            <w:tcW w:w="1134" w:type="dxa"/>
          </w:tcPr>
          <w:p w14:paraId="3558A6ED" w14:textId="5F94E44B" w:rsidR="004C6CDE" w:rsidRPr="00B8648B" w:rsidRDefault="004C6CDE" w:rsidP="004C6CDE">
            <w:pPr>
              <w:pStyle w:val="MILTableText"/>
              <w:rPr>
                <w:b w:val="0"/>
              </w:rPr>
            </w:pPr>
            <w:r w:rsidRPr="00B8648B">
              <w:rPr>
                <w:b w:val="0"/>
              </w:rPr>
              <w:t>&lt;OLDSPOT25_MU&gt;</w:t>
            </w:r>
          </w:p>
        </w:tc>
        <w:tc>
          <w:tcPr>
            <w:tcW w:w="1134" w:type="dxa"/>
          </w:tcPr>
          <w:p w14:paraId="2508934A" w14:textId="1D669AC8" w:rsidR="004C6CDE" w:rsidRPr="00B8648B" w:rsidRDefault="004C6CDE" w:rsidP="004C6CDE">
            <w:pPr>
              <w:pStyle w:val="MILTableText"/>
              <w:rPr>
                <w:b w:val="0"/>
              </w:rPr>
            </w:pPr>
            <w:r w:rsidRPr="00B8648B">
              <w:rPr>
                <w:b w:val="0"/>
              </w:rPr>
              <w:t>&lt;OLDSPOT30_MU&gt;</w:t>
            </w:r>
          </w:p>
        </w:tc>
      </w:tr>
      <w:tr w:rsidR="004C6CDE" w14:paraId="1B470075" w14:textId="77777777" w:rsidTr="00C252EC">
        <w:trPr>
          <w:trHeight w:hRule="exact" w:val="340"/>
        </w:trPr>
        <w:tc>
          <w:tcPr>
            <w:tcW w:w="1101" w:type="dxa"/>
          </w:tcPr>
          <w:p w14:paraId="1025A649" w14:textId="77777777" w:rsidR="004C6CDE" w:rsidRPr="00255C34" w:rsidRDefault="004C6CDE" w:rsidP="004C6CDE">
            <w:pPr>
              <w:pStyle w:val="MILTableText"/>
            </w:pPr>
            <w:r w:rsidRPr="00255C34">
              <w:t>Volatility</w:t>
            </w:r>
          </w:p>
        </w:tc>
        <w:tc>
          <w:tcPr>
            <w:tcW w:w="1021" w:type="dxa"/>
          </w:tcPr>
          <w:p w14:paraId="0F690495" w14:textId="7E0361BD" w:rsidR="004C6CDE" w:rsidRPr="00B8648B" w:rsidRDefault="004C6CDE" w:rsidP="004C6CDE">
            <w:pPr>
              <w:pStyle w:val="MILTableText"/>
              <w:rPr>
                <w:b w:val="0"/>
              </w:rPr>
            </w:pPr>
            <w:r w:rsidRPr="00B8648B">
              <w:rPr>
                <w:b w:val="0"/>
              </w:rPr>
              <w:t>&lt;OLDSPOT1_VOL&gt;</w:t>
            </w:r>
          </w:p>
        </w:tc>
        <w:tc>
          <w:tcPr>
            <w:tcW w:w="992" w:type="dxa"/>
          </w:tcPr>
          <w:p w14:paraId="4AE1753C" w14:textId="694AA6E9" w:rsidR="004C6CDE" w:rsidRPr="00B8648B" w:rsidRDefault="004C6CDE" w:rsidP="004C6CDE">
            <w:pPr>
              <w:pStyle w:val="MILTableText"/>
              <w:rPr>
                <w:b w:val="0"/>
              </w:rPr>
            </w:pPr>
            <w:r w:rsidRPr="00B8648B">
              <w:rPr>
                <w:b w:val="0"/>
              </w:rPr>
              <w:t>&lt;OLDSPOT5_VOL&gt;</w:t>
            </w:r>
          </w:p>
        </w:tc>
        <w:tc>
          <w:tcPr>
            <w:tcW w:w="992" w:type="dxa"/>
          </w:tcPr>
          <w:p w14:paraId="465B65F9" w14:textId="36FDB6BA" w:rsidR="004C6CDE" w:rsidRPr="00B8648B" w:rsidRDefault="004C6CDE" w:rsidP="004C6CDE">
            <w:pPr>
              <w:pStyle w:val="MILTableText"/>
              <w:rPr>
                <w:b w:val="0"/>
              </w:rPr>
            </w:pPr>
            <w:r w:rsidRPr="00B8648B">
              <w:rPr>
                <w:b w:val="0"/>
              </w:rPr>
              <w:t>&lt;OLDSPOT10_VOL&gt;</w:t>
            </w:r>
          </w:p>
        </w:tc>
        <w:tc>
          <w:tcPr>
            <w:tcW w:w="992" w:type="dxa"/>
          </w:tcPr>
          <w:p w14:paraId="3B63DFDE" w14:textId="477A50A6" w:rsidR="004C6CDE" w:rsidRPr="00B8648B" w:rsidRDefault="004C6CDE" w:rsidP="004C6CDE">
            <w:pPr>
              <w:pStyle w:val="MILTableText"/>
              <w:rPr>
                <w:b w:val="0"/>
              </w:rPr>
            </w:pPr>
            <w:r w:rsidRPr="00B8648B">
              <w:rPr>
                <w:b w:val="0"/>
              </w:rPr>
              <w:t>&lt;OLDSPOT15_VOL&gt;</w:t>
            </w:r>
          </w:p>
        </w:tc>
        <w:tc>
          <w:tcPr>
            <w:tcW w:w="1134" w:type="dxa"/>
          </w:tcPr>
          <w:p w14:paraId="01901C65" w14:textId="2DE8FA33" w:rsidR="004C6CDE" w:rsidRPr="00B8648B" w:rsidRDefault="004C6CDE" w:rsidP="004C6CDE">
            <w:pPr>
              <w:pStyle w:val="MILTableText"/>
              <w:rPr>
                <w:b w:val="0"/>
              </w:rPr>
            </w:pPr>
            <w:r w:rsidRPr="00B8648B">
              <w:rPr>
                <w:b w:val="0"/>
              </w:rPr>
              <w:t>&lt;OLDSPOT25_VOL&gt;</w:t>
            </w:r>
          </w:p>
        </w:tc>
        <w:tc>
          <w:tcPr>
            <w:tcW w:w="1134" w:type="dxa"/>
          </w:tcPr>
          <w:p w14:paraId="109E12E1" w14:textId="0E34FE08" w:rsidR="004C6CDE" w:rsidRPr="00B8648B" w:rsidRDefault="004C6CDE" w:rsidP="004C6CDE">
            <w:pPr>
              <w:pStyle w:val="MILTableText"/>
              <w:rPr>
                <w:b w:val="0"/>
              </w:rPr>
            </w:pPr>
            <w:r w:rsidRPr="00B8648B">
              <w:rPr>
                <w:b w:val="0"/>
              </w:rPr>
              <w:t>&lt;OLDSPOT30_VOL&gt;</w:t>
            </w:r>
          </w:p>
        </w:tc>
      </w:tr>
    </w:tbl>
    <w:p w14:paraId="0DE948C2" w14:textId="77777777" w:rsidR="00595D56" w:rsidRDefault="00595D56" w:rsidP="00595D56">
      <w:pPr>
        <w:pStyle w:val="MILReportMainText"/>
        <w:numPr>
          <w:ilvl w:val="0"/>
          <w:numId w:val="0"/>
        </w:numPr>
        <w:ind w:left="1008"/>
        <w:rPr>
          <w:sz w:val="18"/>
          <w:szCs w:val="18"/>
        </w:rPr>
      </w:pPr>
    </w:p>
    <w:p w14:paraId="4998F7CE" w14:textId="5EB71114"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(&lt;CALIBDATE&gt;</w:t>
      </w:r>
      <w:r w:rsidRPr="00255C34">
        <w:rPr>
          <w:sz w:val="18"/>
          <w:szCs w:val="18"/>
        </w:rPr>
        <w:t>)</w:t>
      </w:r>
    </w:p>
    <w:tbl>
      <w:tblPr>
        <w:tblStyle w:val="MILReportTable"/>
        <w:tblW w:w="0" w:type="auto"/>
        <w:tblLook w:val="04A0" w:firstRow="1" w:lastRow="0" w:firstColumn="1" w:lastColumn="0" w:noHBand="0" w:noVBand="1"/>
      </w:tblPr>
      <w:tblGrid>
        <w:gridCol w:w="791"/>
        <w:gridCol w:w="1495"/>
        <w:gridCol w:w="1495"/>
        <w:gridCol w:w="1576"/>
        <w:gridCol w:w="1576"/>
        <w:gridCol w:w="1576"/>
        <w:gridCol w:w="1576"/>
      </w:tblGrid>
      <w:tr w:rsidR="00030FA0" w:rsidRPr="00227BEB" w14:paraId="52A3AC7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C677A4F"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C252EC">
        <w:trPr>
          <w:trHeight w:hRule="exact" w:val="340"/>
        </w:trPr>
        <w:tc>
          <w:tcPr>
            <w:tcW w:w="1101" w:type="dxa"/>
          </w:tcPr>
          <w:p w14:paraId="6C1BC3AB" w14:textId="77777777" w:rsidR="004C6CDE" w:rsidRPr="00255C34" w:rsidRDefault="004C6CDE" w:rsidP="004C6CDE">
            <w:pPr>
              <w:pStyle w:val="MILTableText"/>
            </w:pPr>
            <w:r w:rsidRPr="00255C34">
              <w:t>5%</w:t>
            </w:r>
          </w:p>
        </w:tc>
        <w:tc>
          <w:tcPr>
            <w:tcW w:w="1021" w:type="dxa"/>
          </w:tcPr>
          <w:p w14:paraId="002E55AF" w14:textId="01987431" w:rsidR="004C6CDE" w:rsidRPr="00B8648B" w:rsidRDefault="004C6CDE" w:rsidP="004C6CDE">
            <w:pPr>
              <w:pStyle w:val="MILTableText"/>
              <w:rPr>
                <w:b w:val="0"/>
              </w:rPr>
            </w:pPr>
            <w:r w:rsidRPr="00B8648B">
              <w:rPr>
                <w:b w:val="0"/>
              </w:rPr>
              <w:t>&lt;NEWSPOT1_5&gt;</w:t>
            </w:r>
          </w:p>
        </w:tc>
        <w:tc>
          <w:tcPr>
            <w:tcW w:w="992" w:type="dxa"/>
          </w:tcPr>
          <w:p w14:paraId="0C99D70B" w14:textId="43CBDA50" w:rsidR="004C6CDE" w:rsidRPr="00B8648B" w:rsidRDefault="004C6CDE" w:rsidP="004C6CDE">
            <w:pPr>
              <w:pStyle w:val="MILTableText"/>
              <w:rPr>
                <w:b w:val="0"/>
              </w:rPr>
            </w:pPr>
            <w:r w:rsidRPr="00B8648B">
              <w:rPr>
                <w:b w:val="0"/>
              </w:rPr>
              <w:t>&lt;NEWSPOT5_5&gt;</w:t>
            </w:r>
          </w:p>
        </w:tc>
        <w:tc>
          <w:tcPr>
            <w:tcW w:w="992" w:type="dxa"/>
          </w:tcPr>
          <w:p w14:paraId="04DB8AE1" w14:textId="049D3039" w:rsidR="004C6CDE" w:rsidRPr="00B8648B" w:rsidRDefault="004C6CDE" w:rsidP="004C6CDE">
            <w:pPr>
              <w:pStyle w:val="MILTableText"/>
              <w:rPr>
                <w:b w:val="0"/>
              </w:rPr>
            </w:pPr>
            <w:r w:rsidRPr="00B8648B">
              <w:rPr>
                <w:b w:val="0"/>
              </w:rPr>
              <w:t>&lt;NEWSPOT10_5&gt;</w:t>
            </w:r>
          </w:p>
        </w:tc>
        <w:tc>
          <w:tcPr>
            <w:tcW w:w="992" w:type="dxa"/>
          </w:tcPr>
          <w:p w14:paraId="756B9F56" w14:textId="14169B8B" w:rsidR="004C6CDE" w:rsidRPr="00B8648B" w:rsidRDefault="004C6CDE" w:rsidP="004C6CDE">
            <w:pPr>
              <w:pStyle w:val="MILTableText"/>
              <w:rPr>
                <w:b w:val="0"/>
              </w:rPr>
            </w:pPr>
            <w:r w:rsidRPr="00B8648B">
              <w:rPr>
                <w:b w:val="0"/>
              </w:rPr>
              <w:t>&lt;NEWSPOT15_5&gt;</w:t>
            </w:r>
          </w:p>
        </w:tc>
        <w:tc>
          <w:tcPr>
            <w:tcW w:w="1134" w:type="dxa"/>
          </w:tcPr>
          <w:p w14:paraId="3CCC8D5F" w14:textId="0D480CBC" w:rsidR="004C6CDE" w:rsidRPr="00B8648B" w:rsidRDefault="004C6CDE" w:rsidP="004C6CDE">
            <w:pPr>
              <w:pStyle w:val="MILTableText"/>
              <w:rPr>
                <w:b w:val="0"/>
              </w:rPr>
            </w:pPr>
            <w:r w:rsidRPr="00B8648B">
              <w:rPr>
                <w:b w:val="0"/>
              </w:rPr>
              <w:t>&lt;NEWSPOT25_5&gt;</w:t>
            </w:r>
          </w:p>
        </w:tc>
        <w:tc>
          <w:tcPr>
            <w:tcW w:w="1134" w:type="dxa"/>
          </w:tcPr>
          <w:p w14:paraId="0E585473" w14:textId="1BD2F4E2" w:rsidR="004C6CDE" w:rsidRPr="00B8648B" w:rsidRDefault="004C6CDE" w:rsidP="004C6CDE">
            <w:pPr>
              <w:pStyle w:val="MILTableText"/>
              <w:rPr>
                <w:b w:val="0"/>
              </w:rPr>
            </w:pPr>
            <w:r w:rsidRPr="00B8648B">
              <w:rPr>
                <w:b w:val="0"/>
              </w:rPr>
              <w:t>&lt;NEWSPOT30_5&gt;</w:t>
            </w:r>
          </w:p>
        </w:tc>
      </w:tr>
      <w:tr w:rsidR="004C6CDE" w14:paraId="72BF47C1" w14:textId="77777777" w:rsidTr="00C252EC">
        <w:trPr>
          <w:trHeight w:hRule="exact" w:val="340"/>
        </w:trPr>
        <w:tc>
          <w:tcPr>
            <w:tcW w:w="1101" w:type="dxa"/>
          </w:tcPr>
          <w:p w14:paraId="0C9A6D1B" w14:textId="77777777" w:rsidR="004C6CDE" w:rsidRPr="00255C34" w:rsidRDefault="004C6CDE" w:rsidP="004C6CDE">
            <w:pPr>
              <w:pStyle w:val="MILTableText"/>
            </w:pPr>
            <w:r w:rsidRPr="00255C34">
              <w:t>25%</w:t>
            </w:r>
          </w:p>
        </w:tc>
        <w:tc>
          <w:tcPr>
            <w:tcW w:w="1021" w:type="dxa"/>
          </w:tcPr>
          <w:p w14:paraId="1B586639" w14:textId="56DCF391" w:rsidR="004C6CDE" w:rsidRPr="00B8648B" w:rsidRDefault="004C6CDE" w:rsidP="004C6CDE">
            <w:pPr>
              <w:pStyle w:val="MILTableText"/>
              <w:rPr>
                <w:b w:val="0"/>
              </w:rPr>
            </w:pPr>
            <w:r w:rsidRPr="00B8648B">
              <w:rPr>
                <w:b w:val="0"/>
              </w:rPr>
              <w:t>&lt;NEWSPOT1_25&gt;</w:t>
            </w:r>
          </w:p>
        </w:tc>
        <w:tc>
          <w:tcPr>
            <w:tcW w:w="992" w:type="dxa"/>
          </w:tcPr>
          <w:p w14:paraId="29566223" w14:textId="3CF0F5EE" w:rsidR="004C6CDE" w:rsidRPr="00B8648B" w:rsidRDefault="004C6CDE" w:rsidP="004C6CDE">
            <w:pPr>
              <w:pStyle w:val="MILTableText"/>
              <w:rPr>
                <w:b w:val="0"/>
              </w:rPr>
            </w:pPr>
            <w:r w:rsidRPr="00B8648B">
              <w:rPr>
                <w:b w:val="0"/>
              </w:rPr>
              <w:t>&lt;NEWSPOT5_25&gt;</w:t>
            </w:r>
          </w:p>
        </w:tc>
        <w:tc>
          <w:tcPr>
            <w:tcW w:w="992" w:type="dxa"/>
          </w:tcPr>
          <w:p w14:paraId="71FFB2DA" w14:textId="37B53468" w:rsidR="004C6CDE" w:rsidRPr="00B8648B" w:rsidRDefault="004C6CDE" w:rsidP="004C6CDE">
            <w:pPr>
              <w:pStyle w:val="MILTableText"/>
              <w:rPr>
                <w:b w:val="0"/>
              </w:rPr>
            </w:pPr>
            <w:r w:rsidRPr="00B8648B">
              <w:rPr>
                <w:b w:val="0"/>
              </w:rPr>
              <w:t>&lt;NEWSPOT10_25&gt;</w:t>
            </w:r>
          </w:p>
        </w:tc>
        <w:tc>
          <w:tcPr>
            <w:tcW w:w="992" w:type="dxa"/>
          </w:tcPr>
          <w:p w14:paraId="797D42BD" w14:textId="7A5B48F0" w:rsidR="004C6CDE" w:rsidRPr="00B8648B" w:rsidRDefault="004C6CDE" w:rsidP="004C6CDE">
            <w:pPr>
              <w:pStyle w:val="MILTableText"/>
              <w:rPr>
                <w:b w:val="0"/>
              </w:rPr>
            </w:pPr>
            <w:r w:rsidRPr="00B8648B">
              <w:rPr>
                <w:b w:val="0"/>
              </w:rPr>
              <w:t>&lt;NEWSPOT15_25&gt;</w:t>
            </w:r>
          </w:p>
        </w:tc>
        <w:tc>
          <w:tcPr>
            <w:tcW w:w="1134" w:type="dxa"/>
          </w:tcPr>
          <w:p w14:paraId="55763C14" w14:textId="6DD6377C" w:rsidR="004C6CDE" w:rsidRPr="00B8648B" w:rsidRDefault="004C6CDE" w:rsidP="004C6CDE">
            <w:pPr>
              <w:pStyle w:val="MILTableText"/>
              <w:rPr>
                <w:b w:val="0"/>
              </w:rPr>
            </w:pPr>
            <w:r w:rsidRPr="00B8648B">
              <w:rPr>
                <w:b w:val="0"/>
              </w:rPr>
              <w:t>&lt;NEWSPOT25_25&gt;</w:t>
            </w:r>
          </w:p>
        </w:tc>
        <w:tc>
          <w:tcPr>
            <w:tcW w:w="1134" w:type="dxa"/>
          </w:tcPr>
          <w:p w14:paraId="33EBA901" w14:textId="1043728D" w:rsidR="004C6CDE" w:rsidRPr="00B8648B" w:rsidRDefault="004C6CDE" w:rsidP="004C6CDE">
            <w:pPr>
              <w:pStyle w:val="MILTableText"/>
              <w:rPr>
                <w:b w:val="0"/>
              </w:rPr>
            </w:pPr>
            <w:r w:rsidRPr="00B8648B">
              <w:rPr>
                <w:b w:val="0"/>
              </w:rPr>
              <w:t>&lt;NEWSPOT30_25&gt;</w:t>
            </w:r>
          </w:p>
        </w:tc>
      </w:tr>
      <w:tr w:rsidR="004C6CDE" w14:paraId="25595AD1" w14:textId="77777777" w:rsidTr="00C252EC">
        <w:trPr>
          <w:trHeight w:hRule="exact" w:val="340"/>
        </w:trPr>
        <w:tc>
          <w:tcPr>
            <w:tcW w:w="1101" w:type="dxa"/>
          </w:tcPr>
          <w:p w14:paraId="2F30A064" w14:textId="77777777" w:rsidR="004C6CDE" w:rsidRPr="00255C34" w:rsidRDefault="004C6CDE" w:rsidP="004C6CDE">
            <w:pPr>
              <w:pStyle w:val="MILTableText"/>
            </w:pPr>
            <w:r w:rsidRPr="00255C34">
              <w:t>50%</w:t>
            </w:r>
          </w:p>
        </w:tc>
        <w:tc>
          <w:tcPr>
            <w:tcW w:w="1021" w:type="dxa"/>
          </w:tcPr>
          <w:p w14:paraId="7785D7BE" w14:textId="56D0311D" w:rsidR="004C6CDE" w:rsidRPr="00B8648B" w:rsidRDefault="004C6CDE" w:rsidP="004C6CDE">
            <w:pPr>
              <w:pStyle w:val="MILTableText"/>
              <w:rPr>
                <w:b w:val="0"/>
              </w:rPr>
            </w:pPr>
            <w:r w:rsidRPr="00B8648B">
              <w:rPr>
                <w:b w:val="0"/>
              </w:rPr>
              <w:t>&lt;NEWSPOT1_50&gt;</w:t>
            </w:r>
          </w:p>
        </w:tc>
        <w:tc>
          <w:tcPr>
            <w:tcW w:w="992" w:type="dxa"/>
          </w:tcPr>
          <w:p w14:paraId="64B295CC" w14:textId="6A9215BC" w:rsidR="004C6CDE" w:rsidRPr="00B8648B" w:rsidRDefault="004C6CDE" w:rsidP="004C6CDE">
            <w:pPr>
              <w:pStyle w:val="MILTableText"/>
              <w:rPr>
                <w:b w:val="0"/>
              </w:rPr>
            </w:pPr>
            <w:r w:rsidRPr="00B8648B">
              <w:rPr>
                <w:b w:val="0"/>
              </w:rPr>
              <w:t>&lt;NEWSPOT5_50&gt;</w:t>
            </w:r>
          </w:p>
        </w:tc>
        <w:tc>
          <w:tcPr>
            <w:tcW w:w="992" w:type="dxa"/>
          </w:tcPr>
          <w:p w14:paraId="3229A407" w14:textId="43D99B50" w:rsidR="004C6CDE" w:rsidRPr="00B8648B" w:rsidRDefault="004C6CDE" w:rsidP="004C6CDE">
            <w:pPr>
              <w:pStyle w:val="MILTableText"/>
              <w:rPr>
                <w:b w:val="0"/>
              </w:rPr>
            </w:pPr>
            <w:r w:rsidRPr="00B8648B">
              <w:rPr>
                <w:b w:val="0"/>
              </w:rPr>
              <w:t>&lt;NEWSPOT10_50&gt;</w:t>
            </w:r>
          </w:p>
        </w:tc>
        <w:tc>
          <w:tcPr>
            <w:tcW w:w="992" w:type="dxa"/>
          </w:tcPr>
          <w:p w14:paraId="0286701F" w14:textId="37429509" w:rsidR="004C6CDE" w:rsidRPr="00B8648B" w:rsidRDefault="004C6CDE" w:rsidP="004C6CDE">
            <w:pPr>
              <w:pStyle w:val="MILTableText"/>
              <w:rPr>
                <w:b w:val="0"/>
              </w:rPr>
            </w:pPr>
            <w:r w:rsidRPr="00B8648B">
              <w:rPr>
                <w:b w:val="0"/>
              </w:rPr>
              <w:t>&lt;NEWSPOT15_50&gt;</w:t>
            </w:r>
          </w:p>
        </w:tc>
        <w:tc>
          <w:tcPr>
            <w:tcW w:w="1134" w:type="dxa"/>
          </w:tcPr>
          <w:p w14:paraId="7A8804FD" w14:textId="3F1C7E7A" w:rsidR="004C6CDE" w:rsidRPr="00B8648B" w:rsidRDefault="004C6CDE" w:rsidP="004C6CDE">
            <w:pPr>
              <w:pStyle w:val="MILTableText"/>
              <w:rPr>
                <w:b w:val="0"/>
              </w:rPr>
            </w:pPr>
            <w:r w:rsidRPr="00B8648B">
              <w:rPr>
                <w:b w:val="0"/>
              </w:rPr>
              <w:t>&lt;NEWSPOT25_50&gt;</w:t>
            </w:r>
          </w:p>
        </w:tc>
        <w:tc>
          <w:tcPr>
            <w:tcW w:w="1134" w:type="dxa"/>
          </w:tcPr>
          <w:p w14:paraId="4F3452CD" w14:textId="2B99ECAA" w:rsidR="004C6CDE" w:rsidRPr="00B8648B" w:rsidRDefault="004C6CDE" w:rsidP="004C6CDE">
            <w:pPr>
              <w:pStyle w:val="MILTableText"/>
              <w:rPr>
                <w:b w:val="0"/>
              </w:rPr>
            </w:pPr>
            <w:r w:rsidRPr="00B8648B">
              <w:rPr>
                <w:b w:val="0"/>
              </w:rPr>
              <w:t>&lt;NEWSPOT30_50&gt;</w:t>
            </w:r>
          </w:p>
        </w:tc>
      </w:tr>
      <w:tr w:rsidR="004C6CDE" w14:paraId="0402C956" w14:textId="77777777" w:rsidTr="00C252EC">
        <w:trPr>
          <w:trHeight w:hRule="exact" w:val="340"/>
        </w:trPr>
        <w:tc>
          <w:tcPr>
            <w:tcW w:w="1101" w:type="dxa"/>
          </w:tcPr>
          <w:p w14:paraId="6FFDBD51" w14:textId="77777777" w:rsidR="004C6CDE" w:rsidRPr="00255C34" w:rsidRDefault="004C6CDE" w:rsidP="004C6CDE">
            <w:pPr>
              <w:pStyle w:val="MILTableText"/>
            </w:pPr>
            <w:r w:rsidRPr="00255C34">
              <w:t>75%</w:t>
            </w:r>
          </w:p>
        </w:tc>
        <w:tc>
          <w:tcPr>
            <w:tcW w:w="1021" w:type="dxa"/>
          </w:tcPr>
          <w:p w14:paraId="7454D1DF" w14:textId="68173F26" w:rsidR="004C6CDE" w:rsidRPr="00B8648B" w:rsidRDefault="004C6CDE" w:rsidP="004C6CDE">
            <w:pPr>
              <w:pStyle w:val="MILTableText"/>
              <w:rPr>
                <w:b w:val="0"/>
              </w:rPr>
            </w:pPr>
            <w:r w:rsidRPr="00B8648B">
              <w:rPr>
                <w:b w:val="0"/>
              </w:rPr>
              <w:t>&lt;NEWSPOT1_75&gt;</w:t>
            </w:r>
          </w:p>
        </w:tc>
        <w:tc>
          <w:tcPr>
            <w:tcW w:w="992" w:type="dxa"/>
          </w:tcPr>
          <w:p w14:paraId="7504452E" w14:textId="19D0F8E1" w:rsidR="004C6CDE" w:rsidRPr="00B8648B" w:rsidRDefault="004C6CDE" w:rsidP="004C6CDE">
            <w:pPr>
              <w:pStyle w:val="MILTableText"/>
              <w:rPr>
                <w:b w:val="0"/>
              </w:rPr>
            </w:pPr>
            <w:r w:rsidRPr="00B8648B">
              <w:rPr>
                <w:b w:val="0"/>
              </w:rPr>
              <w:t>&lt;NEWSPOT5_75&gt;</w:t>
            </w:r>
          </w:p>
        </w:tc>
        <w:tc>
          <w:tcPr>
            <w:tcW w:w="992" w:type="dxa"/>
          </w:tcPr>
          <w:p w14:paraId="3FDEE894" w14:textId="73DBFCB1" w:rsidR="004C6CDE" w:rsidRPr="00B8648B" w:rsidRDefault="004C6CDE" w:rsidP="004C6CDE">
            <w:pPr>
              <w:pStyle w:val="MILTableText"/>
              <w:rPr>
                <w:b w:val="0"/>
              </w:rPr>
            </w:pPr>
            <w:r w:rsidRPr="00B8648B">
              <w:rPr>
                <w:b w:val="0"/>
              </w:rPr>
              <w:t>&lt;NEWSPOT10_75&gt;</w:t>
            </w:r>
          </w:p>
        </w:tc>
        <w:tc>
          <w:tcPr>
            <w:tcW w:w="992" w:type="dxa"/>
          </w:tcPr>
          <w:p w14:paraId="658D3AC6" w14:textId="3983EED4" w:rsidR="004C6CDE" w:rsidRPr="00B8648B" w:rsidRDefault="004C6CDE" w:rsidP="004C6CDE">
            <w:pPr>
              <w:pStyle w:val="MILTableText"/>
              <w:rPr>
                <w:b w:val="0"/>
              </w:rPr>
            </w:pPr>
            <w:r w:rsidRPr="00B8648B">
              <w:rPr>
                <w:b w:val="0"/>
              </w:rPr>
              <w:t>&lt;NEWSPOT15_75&gt;</w:t>
            </w:r>
          </w:p>
        </w:tc>
        <w:tc>
          <w:tcPr>
            <w:tcW w:w="1134" w:type="dxa"/>
          </w:tcPr>
          <w:p w14:paraId="7614A2EE" w14:textId="3879A5E2" w:rsidR="004C6CDE" w:rsidRPr="00B8648B" w:rsidRDefault="004C6CDE" w:rsidP="004C6CDE">
            <w:pPr>
              <w:pStyle w:val="MILTableText"/>
              <w:rPr>
                <w:b w:val="0"/>
              </w:rPr>
            </w:pPr>
            <w:r w:rsidRPr="00B8648B">
              <w:rPr>
                <w:b w:val="0"/>
              </w:rPr>
              <w:t>&lt;NEWSPOT25_75&gt;</w:t>
            </w:r>
          </w:p>
        </w:tc>
        <w:tc>
          <w:tcPr>
            <w:tcW w:w="1134" w:type="dxa"/>
          </w:tcPr>
          <w:p w14:paraId="10BB7EF9" w14:textId="28797BD3" w:rsidR="004C6CDE" w:rsidRPr="00B8648B" w:rsidRDefault="004C6CDE" w:rsidP="004C6CDE">
            <w:pPr>
              <w:pStyle w:val="MILTableText"/>
              <w:rPr>
                <w:b w:val="0"/>
              </w:rPr>
            </w:pPr>
            <w:r w:rsidRPr="00B8648B">
              <w:rPr>
                <w:b w:val="0"/>
              </w:rPr>
              <w:t>&lt;NEWSPOT30_75&gt;</w:t>
            </w:r>
          </w:p>
        </w:tc>
      </w:tr>
      <w:tr w:rsidR="004C6CDE" w14:paraId="7F64579F" w14:textId="77777777" w:rsidTr="00C252EC">
        <w:trPr>
          <w:trHeight w:hRule="exact" w:val="340"/>
        </w:trPr>
        <w:tc>
          <w:tcPr>
            <w:tcW w:w="1101" w:type="dxa"/>
          </w:tcPr>
          <w:p w14:paraId="79F2A887" w14:textId="77777777" w:rsidR="004C6CDE" w:rsidRPr="00255C34" w:rsidRDefault="004C6CDE" w:rsidP="004C6CDE">
            <w:pPr>
              <w:pStyle w:val="MILTableText"/>
            </w:pPr>
            <w:r w:rsidRPr="00255C34">
              <w:t>95%</w:t>
            </w:r>
          </w:p>
        </w:tc>
        <w:tc>
          <w:tcPr>
            <w:tcW w:w="1021" w:type="dxa"/>
          </w:tcPr>
          <w:p w14:paraId="6D383D66" w14:textId="1B6D3EF1" w:rsidR="004C6CDE" w:rsidRPr="00B8648B" w:rsidRDefault="004C6CDE" w:rsidP="004C6CDE">
            <w:pPr>
              <w:pStyle w:val="MILTableText"/>
              <w:rPr>
                <w:b w:val="0"/>
              </w:rPr>
            </w:pPr>
            <w:r w:rsidRPr="00B8648B">
              <w:rPr>
                <w:b w:val="0"/>
              </w:rPr>
              <w:t>&lt;NEWSPOT1_95&gt;</w:t>
            </w:r>
          </w:p>
        </w:tc>
        <w:tc>
          <w:tcPr>
            <w:tcW w:w="992" w:type="dxa"/>
          </w:tcPr>
          <w:p w14:paraId="219863B9" w14:textId="2BC8EB50" w:rsidR="004C6CDE" w:rsidRPr="00B8648B" w:rsidRDefault="004C6CDE" w:rsidP="004C6CDE">
            <w:pPr>
              <w:pStyle w:val="MILTableText"/>
              <w:rPr>
                <w:b w:val="0"/>
              </w:rPr>
            </w:pPr>
            <w:r w:rsidRPr="00B8648B">
              <w:rPr>
                <w:b w:val="0"/>
              </w:rPr>
              <w:t>&lt;NEWSPOT5_95&gt;</w:t>
            </w:r>
          </w:p>
        </w:tc>
        <w:tc>
          <w:tcPr>
            <w:tcW w:w="992" w:type="dxa"/>
          </w:tcPr>
          <w:p w14:paraId="6E3678CF" w14:textId="2D5B5A8D" w:rsidR="004C6CDE" w:rsidRPr="00B8648B" w:rsidRDefault="004C6CDE" w:rsidP="004C6CDE">
            <w:pPr>
              <w:pStyle w:val="MILTableText"/>
              <w:rPr>
                <w:b w:val="0"/>
              </w:rPr>
            </w:pPr>
            <w:r w:rsidRPr="00B8648B">
              <w:rPr>
                <w:b w:val="0"/>
              </w:rPr>
              <w:t>&lt;NEWSPOT10_95&gt;</w:t>
            </w:r>
          </w:p>
        </w:tc>
        <w:tc>
          <w:tcPr>
            <w:tcW w:w="992" w:type="dxa"/>
          </w:tcPr>
          <w:p w14:paraId="3AC59DC7" w14:textId="3193A180" w:rsidR="004C6CDE" w:rsidRPr="00B8648B" w:rsidRDefault="004C6CDE" w:rsidP="004C6CDE">
            <w:pPr>
              <w:pStyle w:val="MILTableText"/>
              <w:rPr>
                <w:b w:val="0"/>
              </w:rPr>
            </w:pPr>
            <w:r w:rsidRPr="00B8648B">
              <w:rPr>
                <w:b w:val="0"/>
              </w:rPr>
              <w:t>&lt;NEWSPOT15_95&gt;</w:t>
            </w:r>
          </w:p>
        </w:tc>
        <w:tc>
          <w:tcPr>
            <w:tcW w:w="1134" w:type="dxa"/>
          </w:tcPr>
          <w:p w14:paraId="4A42A971" w14:textId="3EFB6011" w:rsidR="004C6CDE" w:rsidRPr="00B8648B" w:rsidRDefault="004C6CDE" w:rsidP="004C6CDE">
            <w:pPr>
              <w:pStyle w:val="MILTableText"/>
              <w:rPr>
                <w:b w:val="0"/>
              </w:rPr>
            </w:pPr>
            <w:r w:rsidRPr="00B8648B">
              <w:rPr>
                <w:b w:val="0"/>
              </w:rPr>
              <w:t>&lt;NEWSPOT25_95&gt;</w:t>
            </w:r>
          </w:p>
        </w:tc>
        <w:tc>
          <w:tcPr>
            <w:tcW w:w="1134" w:type="dxa"/>
          </w:tcPr>
          <w:p w14:paraId="7A6B3F32" w14:textId="5EB7DF46" w:rsidR="004C6CDE" w:rsidRPr="00B8648B" w:rsidRDefault="004C6CDE" w:rsidP="004C6CDE">
            <w:pPr>
              <w:pStyle w:val="MILTableText"/>
              <w:rPr>
                <w:b w:val="0"/>
              </w:rPr>
            </w:pPr>
            <w:r w:rsidRPr="00B8648B">
              <w:rPr>
                <w:b w:val="0"/>
              </w:rPr>
              <w:t>&lt;NEWSPOT30_95&gt;</w:t>
            </w:r>
          </w:p>
        </w:tc>
      </w:tr>
      <w:tr w:rsidR="004C6CDE" w14:paraId="60F90BE6" w14:textId="77777777" w:rsidTr="00C252EC">
        <w:trPr>
          <w:trHeight w:hRule="exact" w:val="340"/>
        </w:trPr>
        <w:tc>
          <w:tcPr>
            <w:tcW w:w="1101" w:type="dxa"/>
          </w:tcPr>
          <w:p w14:paraId="478275B5" w14:textId="77777777" w:rsidR="004C6CDE" w:rsidRPr="00255C34" w:rsidRDefault="004C6CDE" w:rsidP="004C6CDE">
            <w:pPr>
              <w:pStyle w:val="MILTableText"/>
            </w:pPr>
            <w:r w:rsidRPr="00255C34">
              <w:t>Mean</w:t>
            </w:r>
          </w:p>
        </w:tc>
        <w:tc>
          <w:tcPr>
            <w:tcW w:w="1021" w:type="dxa"/>
          </w:tcPr>
          <w:p w14:paraId="72EA7FD6" w14:textId="0EB5E392" w:rsidR="004C6CDE" w:rsidRPr="00B8648B" w:rsidRDefault="004C6CDE" w:rsidP="004C6CDE">
            <w:pPr>
              <w:pStyle w:val="MILTableText"/>
              <w:rPr>
                <w:b w:val="0"/>
              </w:rPr>
            </w:pPr>
            <w:r w:rsidRPr="00B8648B">
              <w:rPr>
                <w:b w:val="0"/>
              </w:rPr>
              <w:t>&lt;NEWSPOT1_MU&gt;</w:t>
            </w:r>
          </w:p>
        </w:tc>
        <w:tc>
          <w:tcPr>
            <w:tcW w:w="992" w:type="dxa"/>
          </w:tcPr>
          <w:p w14:paraId="293721D7" w14:textId="4DE2F809" w:rsidR="004C6CDE" w:rsidRPr="00B8648B" w:rsidRDefault="004C6CDE" w:rsidP="004C6CDE">
            <w:pPr>
              <w:pStyle w:val="MILTableText"/>
              <w:rPr>
                <w:b w:val="0"/>
              </w:rPr>
            </w:pPr>
            <w:r w:rsidRPr="00B8648B">
              <w:rPr>
                <w:b w:val="0"/>
              </w:rPr>
              <w:t>&lt;NEWSPOT5_MU&gt;</w:t>
            </w:r>
          </w:p>
        </w:tc>
        <w:tc>
          <w:tcPr>
            <w:tcW w:w="992" w:type="dxa"/>
          </w:tcPr>
          <w:p w14:paraId="4319FA90" w14:textId="4AA54804" w:rsidR="004C6CDE" w:rsidRPr="00B8648B" w:rsidRDefault="004C6CDE" w:rsidP="004C6CDE">
            <w:pPr>
              <w:pStyle w:val="MILTableText"/>
              <w:rPr>
                <w:b w:val="0"/>
              </w:rPr>
            </w:pPr>
            <w:r w:rsidRPr="00B8648B">
              <w:rPr>
                <w:b w:val="0"/>
              </w:rPr>
              <w:t>&lt;NEWSPOT10_MU&gt;</w:t>
            </w:r>
          </w:p>
        </w:tc>
        <w:tc>
          <w:tcPr>
            <w:tcW w:w="992" w:type="dxa"/>
          </w:tcPr>
          <w:p w14:paraId="56AE4EC3" w14:textId="499E0B09" w:rsidR="004C6CDE" w:rsidRPr="00B8648B" w:rsidRDefault="004C6CDE" w:rsidP="004C6CDE">
            <w:pPr>
              <w:pStyle w:val="MILTableText"/>
              <w:rPr>
                <w:b w:val="0"/>
              </w:rPr>
            </w:pPr>
            <w:r w:rsidRPr="00B8648B">
              <w:rPr>
                <w:b w:val="0"/>
              </w:rPr>
              <w:t>&lt;NEWSPOT15_MU&gt;</w:t>
            </w:r>
          </w:p>
        </w:tc>
        <w:tc>
          <w:tcPr>
            <w:tcW w:w="1134" w:type="dxa"/>
          </w:tcPr>
          <w:p w14:paraId="7810709E" w14:textId="3CC199AB" w:rsidR="004C6CDE" w:rsidRPr="00B8648B" w:rsidRDefault="004C6CDE" w:rsidP="004C6CDE">
            <w:pPr>
              <w:pStyle w:val="MILTableText"/>
              <w:rPr>
                <w:b w:val="0"/>
              </w:rPr>
            </w:pPr>
            <w:r w:rsidRPr="00B8648B">
              <w:rPr>
                <w:b w:val="0"/>
              </w:rPr>
              <w:t>&lt;NEWSPOT25_MU&gt;</w:t>
            </w:r>
          </w:p>
        </w:tc>
        <w:tc>
          <w:tcPr>
            <w:tcW w:w="1134" w:type="dxa"/>
          </w:tcPr>
          <w:p w14:paraId="29BD5F2D" w14:textId="786AF5C7" w:rsidR="004C6CDE" w:rsidRPr="00B8648B" w:rsidRDefault="004C6CDE" w:rsidP="004C6CDE">
            <w:pPr>
              <w:pStyle w:val="MILTableText"/>
              <w:rPr>
                <w:b w:val="0"/>
              </w:rPr>
            </w:pPr>
            <w:r w:rsidRPr="00B8648B">
              <w:rPr>
                <w:b w:val="0"/>
              </w:rPr>
              <w:t>&lt;NEWSPOT30_MU&gt;</w:t>
            </w:r>
          </w:p>
        </w:tc>
      </w:tr>
      <w:tr w:rsidR="004C6CDE" w14:paraId="734E3EDA" w14:textId="77777777" w:rsidTr="00C252EC">
        <w:trPr>
          <w:trHeight w:hRule="exact" w:val="340"/>
        </w:trPr>
        <w:tc>
          <w:tcPr>
            <w:tcW w:w="1101" w:type="dxa"/>
          </w:tcPr>
          <w:p w14:paraId="4D4A6C7E" w14:textId="77777777" w:rsidR="004C6CDE" w:rsidRPr="00255C34" w:rsidRDefault="004C6CDE" w:rsidP="004C6CDE">
            <w:pPr>
              <w:pStyle w:val="MILTableText"/>
            </w:pPr>
            <w:r w:rsidRPr="00255C34">
              <w:t>Volatility</w:t>
            </w:r>
          </w:p>
        </w:tc>
        <w:tc>
          <w:tcPr>
            <w:tcW w:w="1021" w:type="dxa"/>
          </w:tcPr>
          <w:p w14:paraId="3B30F3DE" w14:textId="346EDDE2" w:rsidR="004C6CDE" w:rsidRPr="00B8648B" w:rsidRDefault="004C6CDE" w:rsidP="004C6CDE">
            <w:pPr>
              <w:pStyle w:val="MILTableText"/>
              <w:rPr>
                <w:b w:val="0"/>
              </w:rPr>
            </w:pPr>
            <w:r w:rsidRPr="00B8648B">
              <w:rPr>
                <w:b w:val="0"/>
              </w:rPr>
              <w:t>&lt;NEWSPOT1_VOL&gt;</w:t>
            </w:r>
          </w:p>
        </w:tc>
        <w:tc>
          <w:tcPr>
            <w:tcW w:w="992" w:type="dxa"/>
          </w:tcPr>
          <w:p w14:paraId="60085A2C" w14:textId="4E6E92EA" w:rsidR="004C6CDE" w:rsidRPr="00B8648B" w:rsidRDefault="004C6CDE" w:rsidP="004C6CDE">
            <w:pPr>
              <w:pStyle w:val="MILTableText"/>
              <w:rPr>
                <w:b w:val="0"/>
              </w:rPr>
            </w:pPr>
            <w:r w:rsidRPr="00B8648B">
              <w:rPr>
                <w:b w:val="0"/>
              </w:rPr>
              <w:t>&lt;NEWSPOT5_VOL&gt;</w:t>
            </w:r>
          </w:p>
        </w:tc>
        <w:tc>
          <w:tcPr>
            <w:tcW w:w="992" w:type="dxa"/>
          </w:tcPr>
          <w:p w14:paraId="3B78319C" w14:textId="40951058" w:rsidR="004C6CDE" w:rsidRPr="00B8648B" w:rsidRDefault="004C6CDE" w:rsidP="004C6CDE">
            <w:pPr>
              <w:pStyle w:val="MILTableText"/>
              <w:rPr>
                <w:b w:val="0"/>
              </w:rPr>
            </w:pPr>
            <w:r w:rsidRPr="00B8648B">
              <w:rPr>
                <w:b w:val="0"/>
              </w:rPr>
              <w:t>&lt;NEWSPOT10_VOL&gt;</w:t>
            </w:r>
          </w:p>
        </w:tc>
        <w:tc>
          <w:tcPr>
            <w:tcW w:w="992" w:type="dxa"/>
          </w:tcPr>
          <w:p w14:paraId="0D140F88" w14:textId="02A2C4F3" w:rsidR="004C6CDE" w:rsidRPr="00B8648B" w:rsidRDefault="004C6CDE" w:rsidP="004C6CDE">
            <w:pPr>
              <w:pStyle w:val="MILTableText"/>
              <w:rPr>
                <w:b w:val="0"/>
              </w:rPr>
            </w:pPr>
            <w:r w:rsidRPr="00B8648B">
              <w:rPr>
                <w:b w:val="0"/>
              </w:rPr>
              <w:t>&lt;NEWSPOT15_VOL&gt;</w:t>
            </w:r>
          </w:p>
        </w:tc>
        <w:tc>
          <w:tcPr>
            <w:tcW w:w="1134" w:type="dxa"/>
          </w:tcPr>
          <w:p w14:paraId="55A4906C" w14:textId="3BC42DD6" w:rsidR="004C6CDE" w:rsidRPr="00B8648B" w:rsidRDefault="004C6CDE" w:rsidP="004C6CDE">
            <w:pPr>
              <w:pStyle w:val="MILTableText"/>
              <w:rPr>
                <w:b w:val="0"/>
              </w:rPr>
            </w:pPr>
            <w:r w:rsidRPr="00B8648B">
              <w:rPr>
                <w:b w:val="0"/>
              </w:rPr>
              <w:t>&lt;NEWSPOT25_VOL&gt;</w:t>
            </w:r>
          </w:p>
        </w:tc>
        <w:tc>
          <w:tcPr>
            <w:tcW w:w="1134" w:type="dxa"/>
          </w:tcPr>
          <w:p w14:paraId="25456C08" w14:textId="78DC2DB7" w:rsidR="004C6CDE" w:rsidRPr="00B8648B" w:rsidRDefault="004C6CDE" w:rsidP="004C6CDE">
            <w:pPr>
              <w:pStyle w:val="MILTableText"/>
              <w:rPr>
                <w:b w:val="0"/>
              </w:rPr>
            </w:pPr>
            <w:r w:rsidRPr="00B8648B">
              <w:rPr>
                <w:b w:val="0"/>
              </w:rPr>
              <w:t>&lt;NEWSPOT30_VOL&gt;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2B70C54A" w:rsidR="00030FA0" w:rsidRDefault="00030FA0" w:rsidP="00030FA0">
      <w:pPr>
        <w:pStyle w:val="MILReportMainText"/>
      </w:pPr>
      <w:r>
        <w:rPr>
          <w:sz w:val="18"/>
          <w:szCs w:val="18"/>
        </w:rPr>
        <w:lastRenderedPageBreak/>
        <w:t>30yr Spot Rate</w:t>
      </w:r>
      <w:r w:rsidR="002619CB">
        <w:rPr>
          <w:sz w:val="18"/>
          <w:szCs w:val="18"/>
        </w:rPr>
        <w:t xml:space="preserve"> Percentiles (&lt;OLDDATE&gt;</w:t>
      </w:r>
      <w:r w:rsidRPr="00255C34">
        <w:rPr>
          <w:sz w:val="18"/>
          <w:szCs w:val="18"/>
        </w:rPr>
        <w:t>)</w:t>
      </w:r>
    </w:p>
    <w:tbl>
      <w:tblPr>
        <w:tblStyle w:val="MILReportTable"/>
        <w:tblW w:w="0" w:type="auto"/>
        <w:tblLook w:val="04A0" w:firstRow="1" w:lastRow="0" w:firstColumn="1" w:lastColumn="0" w:noHBand="0" w:noVBand="1"/>
      </w:tblPr>
      <w:tblGrid>
        <w:gridCol w:w="749"/>
        <w:gridCol w:w="1506"/>
        <w:gridCol w:w="1506"/>
        <w:gridCol w:w="1581"/>
        <w:gridCol w:w="1581"/>
        <w:gridCol w:w="1581"/>
        <w:gridCol w:w="1581"/>
      </w:tblGrid>
      <w:tr w:rsidR="00030FA0" w:rsidRPr="00227BEB" w14:paraId="2400FF2F"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38052B5"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3CF1B2A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1F5FCD1F" w14:textId="77777777" w:rsidR="00030FA0" w:rsidRPr="00255C34" w:rsidRDefault="00030FA0" w:rsidP="00C252EC">
            <w:pPr>
              <w:pStyle w:val="MILTableHeader"/>
              <w:rPr>
                <w:sz w:val="16"/>
                <w:szCs w:val="16"/>
              </w:rPr>
            </w:pPr>
            <w:r w:rsidRPr="00255C34">
              <w:rPr>
                <w:sz w:val="16"/>
                <w:szCs w:val="16"/>
              </w:rPr>
              <w:t>5yr</w:t>
            </w:r>
          </w:p>
        </w:tc>
        <w:tc>
          <w:tcPr>
            <w:tcW w:w="992" w:type="dxa"/>
          </w:tcPr>
          <w:p w14:paraId="394CDBEE"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549DFFBE"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4C690466"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3DA97DD" w14:textId="77777777" w:rsidR="00030FA0" w:rsidRPr="00255C34" w:rsidRDefault="00030FA0" w:rsidP="00C252EC">
            <w:pPr>
              <w:pStyle w:val="MILTableHeader"/>
              <w:rPr>
                <w:sz w:val="16"/>
                <w:szCs w:val="16"/>
              </w:rPr>
            </w:pPr>
            <w:r w:rsidRPr="00255C34">
              <w:rPr>
                <w:sz w:val="16"/>
                <w:szCs w:val="16"/>
              </w:rPr>
              <w:t>30yr</w:t>
            </w:r>
          </w:p>
        </w:tc>
      </w:tr>
      <w:tr w:rsidR="004C6CDE" w14:paraId="4B420998" w14:textId="77777777" w:rsidTr="00C252EC">
        <w:trPr>
          <w:trHeight w:hRule="exact" w:val="340"/>
        </w:trPr>
        <w:tc>
          <w:tcPr>
            <w:tcW w:w="1101" w:type="dxa"/>
          </w:tcPr>
          <w:p w14:paraId="554A7854" w14:textId="77777777" w:rsidR="004C6CDE" w:rsidRPr="00255C34" w:rsidRDefault="004C6CDE" w:rsidP="004C6CDE">
            <w:pPr>
              <w:pStyle w:val="MILTableText"/>
            </w:pPr>
            <w:r w:rsidRPr="00255C34">
              <w:t>5%</w:t>
            </w:r>
          </w:p>
        </w:tc>
        <w:tc>
          <w:tcPr>
            <w:tcW w:w="1021" w:type="dxa"/>
          </w:tcPr>
          <w:p w14:paraId="24F70895" w14:textId="73AB613D" w:rsidR="004C6CDE" w:rsidRPr="00B8648B" w:rsidRDefault="004C6CDE" w:rsidP="004C6CDE">
            <w:pPr>
              <w:pStyle w:val="MILTableText"/>
              <w:rPr>
                <w:b w:val="0"/>
              </w:rPr>
            </w:pPr>
            <w:r w:rsidRPr="00B8648B">
              <w:rPr>
                <w:b w:val="0"/>
              </w:rPr>
              <w:t>&lt;OLDSPOT301_5&gt;</w:t>
            </w:r>
          </w:p>
        </w:tc>
        <w:tc>
          <w:tcPr>
            <w:tcW w:w="992" w:type="dxa"/>
          </w:tcPr>
          <w:p w14:paraId="3410FC58" w14:textId="70E992B4" w:rsidR="004C6CDE" w:rsidRPr="00B8648B" w:rsidRDefault="004C6CDE" w:rsidP="004C6CDE">
            <w:pPr>
              <w:pStyle w:val="MILTableText"/>
              <w:rPr>
                <w:b w:val="0"/>
              </w:rPr>
            </w:pPr>
            <w:r w:rsidRPr="00B8648B">
              <w:rPr>
                <w:b w:val="0"/>
              </w:rPr>
              <w:t>&lt;OLDSPOT305_5&gt;</w:t>
            </w:r>
          </w:p>
        </w:tc>
        <w:tc>
          <w:tcPr>
            <w:tcW w:w="992" w:type="dxa"/>
          </w:tcPr>
          <w:p w14:paraId="0AAD8900" w14:textId="6D6254D3" w:rsidR="004C6CDE" w:rsidRPr="00B8648B" w:rsidRDefault="004C6CDE" w:rsidP="004C6CDE">
            <w:pPr>
              <w:pStyle w:val="MILTableText"/>
              <w:rPr>
                <w:b w:val="0"/>
              </w:rPr>
            </w:pPr>
            <w:r w:rsidRPr="00B8648B">
              <w:rPr>
                <w:b w:val="0"/>
              </w:rPr>
              <w:t>&lt;OLDSPOT3010_5&gt;</w:t>
            </w:r>
          </w:p>
        </w:tc>
        <w:tc>
          <w:tcPr>
            <w:tcW w:w="992" w:type="dxa"/>
          </w:tcPr>
          <w:p w14:paraId="3E6D6DFC" w14:textId="3C2F4A00" w:rsidR="004C6CDE" w:rsidRPr="00B8648B" w:rsidRDefault="004C6CDE" w:rsidP="004C6CDE">
            <w:pPr>
              <w:pStyle w:val="MILTableText"/>
              <w:rPr>
                <w:b w:val="0"/>
              </w:rPr>
            </w:pPr>
            <w:r w:rsidRPr="00B8648B">
              <w:rPr>
                <w:b w:val="0"/>
              </w:rPr>
              <w:t>&lt;OLDSPOT3015_5&gt;</w:t>
            </w:r>
          </w:p>
        </w:tc>
        <w:tc>
          <w:tcPr>
            <w:tcW w:w="1134" w:type="dxa"/>
          </w:tcPr>
          <w:p w14:paraId="0721441A" w14:textId="34729F93" w:rsidR="004C6CDE" w:rsidRPr="00B8648B" w:rsidRDefault="004C6CDE" w:rsidP="004C6CDE">
            <w:pPr>
              <w:pStyle w:val="MILTableText"/>
              <w:rPr>
                <w:b w:val="0"/>
              </w:rPr>
            </w:pPr>
            <w:r w:rsidRPr="00B8648B">
              <w:rPr>
                <w:b w:val="0"/>
              </w:rPr>
              <w:t>&lt;OLDSPOT3025_5&gt;</w:t>
            </w:r>
          </w:p>
        </w:tc>
        <w:tc>
          <w:tcPr>
            <w:tcW w:w="1134" w:type="dxa"/>
          </w:tcPr>
          <w:p w14:paraId="223E4DF9" w14:textId="13CBA1B7" w:rsidR="004C6CDE" w:rsidRPr="00B8648B" w:rsidRDefault="004C6CDE" w:rsidP="004C6CDE">
            <w:pPr>
              <w:pStyle w:val="MILTableText"/>
              <w:rPr>
                <w:b w:val="0"/>
              </w:rPr>
            </w:pPr>
            <w:r w:rsidRPr="00B8648B">
              <w:rPr>
                <w:b w:val="0"/>
              </w:rPr>
              <w:t>&lt;OLDSPOT3030_5&gt;</w:t>
            </w:r>
          </w:p>
        </w:tc>
      </w:tr>
      <w:tr w:rsidR="004C6CDE" w14:paraId="53A59C75" w14:textId="77777777" w:rsidTr="00C252EC">
        <w:trPr>
          <w:trHeight w:hRule="exact" w:val="340"/>
        </w:trPr>
        <w:tc>
          <w:tcPr>
            <w:tcW w:w="1101" w:type="dxa"/>
          </w:tcPr>
          <w:p w14:paraId="3F76F8A4" w14:textId="77777777" w:rsidR="004C6CDE" w:rsidRPr="00255C34" w:rsidRDefault="004C6CDE" w:rsidP="004C6CDE">
            <w:pPr>
              <w:pStyle w:val="MILTableText"/>
            </w:pPr>
            <w:r w:rsidRPr="00255C34">
              <w:t>25%</w:t>
            </w:r>
          </w:p>
        </w:tc>
        <w:tc>
          <w:tcPr>
            <w:tcW w:w="1021" w:type="dxa"/>
          </w:tcPr>
          <w:p w14:paraId="522D7F0C" w14:textId="22AED9EC" w:rsidR="004C6CDE" w:rsidRPr="00B8648B" w:rsidRDefault="004C6CDE" w:rsidP="004C6CDE">
            <w:pPr>
              <w:pStyle w:val="MILTableText"/>
              <w:rPr>
                <w:b w:val="0"/>
              </w:rPr>
            </w:pPr>
            <w:r w:rsidRPr="00B8648B">
              <w:rPr>
                <w:b w:val="0"/>
              </w:rPr>
              <w:t>&lt;OLDSPOT301_25&gt;</w:t>
            </w:r>
          </w:p>
        </w:tc>
        <w:tc>
          <w:tcPr>
            <w:tcW w:w="992" w:type="dxa"/>
          </w:tcPr>
          <w:p w14:paraId="366FD689" w14:textId="59547758" w:rsidR="004C6CDE" w:rsidRPr="00B8648B" w:rsidRDefault="004C6CDE" w:rsidP="004C6CDE">
            <w:pPr>
              <w:pStyle w:val="MILTableText"/>
              <w:rPr>
                <w:b w:val="0"/>
              </w:rPr>
            </w:pPr>
            <w:r w:rsidRPr="00B8648B">
              <w:rPr>
                <w:b w:val="0"/>
              </w:rPr>
              <w:t>&lt;OLDSPOT305_25&gt;</w:t>
            </w:r>
          </w:p>
        </w:tc>
        <w:tc>
          <w:tcPr>
            <w:tcW w:w="992" w:type="dxa"/>
          </w:tcPr>
          <w:p w14:paraId="7B86242D" w14:textId="1BC14CBE" w:rsidR="004C6CDE" w:rsidRPr="00B8648B" w:rsidRDefault="004C6CDE" w:rsidP="004C6CDE">
            <w:pPr>
              <w:pStyle w:val="MILTableText"/>
              <w:rPr>
                <w:b w:val="0"/>
              </w:rPr>
            </w:pPr>
            <w:r w:rsidRPr="00B8648B">
              <w:rPr>
                <w:b w:val="0"/>
              </w:rPr>
              <w:t>&lt;OLDSPOT3010_25&gt;</w:t>
            </w:r>
          </w:p>
        </w:tc>
        <w:tc>
          <w:tcPr>
            <w:tcW w:w="992" w:type="dxa"/>
          </w:tcPr>
          <w:p w14:paraId="6426CD74" w14:textId="49414AE3" w:rsidR="004C6CDE" w:rsidRPr="00B8648B" w:rsidRDefault="004C6CDE" w:rsidP="004C6CDE">
            <w:pPr>
              <w:pStyle w:val="MILTableText"/>
              <w:rPr>
                <w:b w:val="0"/>
              </w:rPr>
            </w:pPr>
            <w:r w:rsidRPr="00B8648B">
              <w:rPr>
                <w:b w:val="0"/>
              </w:rPr>
              <w:t>&lt;OLDSPOT3015_25&gt;</w:t>
            </w:r>
          </w:p>
        </w:tc>
        <w:tc>
          <w:tcPr>
            <w:tcW w:w="1134" w:type="dxa"/>
          </w:tcPr>
          <w:p w14:paraId="3FA4C5C4" w14:textId="5F5F91D7" w:rsidR="004C6CDE" w:rsidRPr="00B8648B" w:rsidRDefault="004C6CDE" w:rsidP="004C6CDE">
            <w:pPr>
              <w:pStyle w:val="MILTableText"/>
              <w:rPr>
                <w:b w:val="0"/>
              </w:rPr>
            </w:pPr>
            <w:r w:rsidRPr="00B8648B">
              <w:rPr>
                <w:b w:val="0"/>
              </w:rPr>
              <w:t>&lt;OLDSPOT3025_25&gt;</w:t>
            </w:r>
          </w:p>
        </w:tc>
        <w:tc>
          <w:tcPr>
            <w:tcW w:w="1134" w:type="dxa"/>
          </w:tcPr>
          <w:p w14:paraId="2F43B5E3" w14:textId="4D651678" w:rsidR="004C6CDE" w:rsidRPr="00B8648B" w:rsidRDefault="004C6CDE" w:rsidP="004C6CDE">
            <w:pPr>
              <w:pStyle w:val="MILTableText"/>
              <w:rPr>
                <w:b w:val="0"/>
              </w:rPr>
            </w:pPr>
            <w:r w:rsidRPr="00B8648B">
              <w:rPr>
                <w:b w:val="0"/>
              </w:rPr>
              <w:t>&lt;OLDSPOT3030_25&gt;</w:t>
            </w:r>
          </w:p>
        </w:tc>
      </w:tr>
      <w:tr w:rsidR="004C6CDE" w14:paraId="7DF1A828" w14:textId="77777777" w:rsidTr="00C252EC">
        <w:trPr>
          <w:trHeight w:hRule="exact" w:val="340"/>
        </w:trPr>
        <w:tc>
          <w:tcPr>
            <w:tcW w:w="1101" w:type="dxa"/>
          </w:tcPr>
          <w:p w14:paraId="137009ED" w14:textId="77777777" w:rsidR="004C6CDE" w:rsidRPr="00255C34" w:rsidRDefault="004C6CDE" w:rsidP="004C6CDE">
            <w:pPr>
              <w:pStyle w:val="MILTableText"/>
            </w:pPr>
            <w:r w:rsidRPr="00255C34">
              <w:t>50%</w:t>
            </w:r>
          </w:p>
        </w:tc>
        <w:tc>
          <w:tcPr>
            <w:tcW w:w="1021" w:type="dxa"/>
          </w:tcPr>
          <w:p w14:paraId="4C397F45" w14:textId="2D97A519" w:rsidR="004C6CDE" w:rsidRPr="00B8648B" w:rsidRDefault="004C6CDE" w:rsidP="004C6CDE">
            <w:pPr>
              <w:pStyle w:val="MILTableText"/>
              <w:rPr>
                <w:b w:val="0"/>
              </w:rPr>
            </w:pPr>
            <w:r w:rsidRPr="00B8648B">
              <w:rPr>
                <w:b w:val="0"/>
              </w:rPr>
              <w:t>&lt;OLDSPOT301_50&gt;</w:t>
            </w:r>
          </w:p>
        </w:tc>
        <w:tc>
          <w:tcPr>
            <w:tcW w:w="992" w:type="dxa"/>
          </w:tcPr>
          <w:p w14:paraId="54D4606B" w14:textId="3DFD2A35" w:rsidR="004C6CDE" w:rsidRPr="00B8648B" w:rsidRDefault="004C6CDE" w:rsidP="004C6CDE">
            <w:pPr>
              <w:pStyle w:val="MILTableText"/>
              <w:rPr>
                <w:b w:val="0"/>
              </w:rPr>
            </w:pPr>
            <w:r w:rsidRPr="00B8648B">
              <w:rPr>
                <w:b w:val="0"/>
              </w:rPr>
              <w:t>&lt;OLDSPOT305_50&gt;</w:t>
            </w:r>
          </w:p>
        </w:tc>
        <w:tc>
          <w:tcPr>
            <w:tcW w:w="992" w:type="dxa"/>
          </w:tcPr>
          <w:p w14:paraId="7283C75A" w14:textId="6FAAF8DB" w:rsidR="004C6CDE" w:rsidRPr="00B8648B" w:rsidRDefault="004C6CDE" w:rsidP="004C6CDE">
            <w:pPr>
              <w:pStyle w:val="MILTableText"/>
              <w:rPr>
                <w:b w:val="0"/>
              </w:rPr>
            </w:pPr>
            <w:r w:rsidRPr="00B8648B">
              <w:rPr>
                <w:b w:val="0"/>
              </w:rPr>
              <w:t>&lt;OLDSPOT3010_50&gt;</w:t>
            </w:r>
          </w:p>
        </w:tc>
        <w:tc>
          <w:tcPr>
            <w:tcW w:w="992" w:type="dxa"/>
          </w:tcPr>
          <w:p w14:paraId="4483C9C5" w14:textId="35213B7C" w:rsidR="004C6CDE" w:rsidRPr="00B8648B" w:rsidRDefault="004C6CDE" w:rsidP="004C6CDE">
            <w:pPr>
              <w:pStyle w:val="MILTableText"/>
              <w:rPr>
                <w:b w:val="0"/>
              </w:rPr>
            </w:pPr>
            <w:r w:rsidRPr="00B8648B">
              <w:rPr>
                <w:b w:val="0"/>
              </w:rPr>
              <w:t>&lt;OLDSPOT3015_50&gt;</w:t>
            </w:r>
          </w:p>
        </w:tc>
        <w:tc>
          <w:tcPr>
            <w:tcW w:w="1134" w:type="dxa"/>
          </w:tcPr>
          <w:p w14:paraId="0EE070FF" w14:textId="64E1BBA5" w:rsidR="004C6CDE" w:rsidRPr="00B8648B" w:rsidRDefault="004C6CDE" w:rsidP="004C6CDE">
            <w:pPr>
              <w:pStyle w:val="MILTableText"/>
              <w:rPr>
                <w:b w:val="0"/>
              </w:rPr>
            </w:pPr>
            <w:r w:rsidRPr="00B8648B">
              <w:rPr>
                <w:b w:val="0"/>
              </w:rPr>
              <w:t>&lt;OLDSPOT3025_50&gt;</w:t>
            </w:r>
          </w:p>
        </w:tc>
        <w:tc>
          <w:tcPr>
            <w:tcW w:w="1134" w:type="dxa"/>
          </w:tcPr>
          <w:p w14:paraId="535BA5BA" w14:textId="6D6F5E82" w:rsidR="004C6CDE" w:rsidRPr="00B8648B" w:rsidRDefault="004C6CDE" w:rsidP="004C6CDE">
            <w:pPr>
              <w:pStyle w:val="MILTableText"/>
              <w:rPr>
                <w:b w:val="0"/>
              </w:rPr>
            </w:pPr>
            <w:r w:rsidRPr="00B8648B">
              <w:rPr>
                <w:b w:val="0"/>
              </w:rPr>
              <w:t>&lt;OLDSPOT3030_50&gt;</w:t>
            </w:r>
          </w:p>
        </w:tc>
      </w:tr>
      <w:tr w:rsidR="004C6CDE" w14:paraId="25707A66" w14:textId="77777777" w:rsidTr="00C252EC">
        <w:trPr>
          <w:trHeight w:hRule="exact" w:val="340"/>
        </w:trPr>
        <w:tc>
          <w:tcPr>
            <w:tcW w:w="1101" w:type="dxa"/>
          </w:tcPr>
          <w:p w14:paraId="3ACD13B2" w14:textId="77777777" w:rsidR="004C6CDE" w:rsidRPr="00255C34" w:rsidRDefault="004C6CDE" w:rsidP="004C6CDE">
            <w:pPr>
              <w:pStyle w:val="MILTableText"/>
            </w:pPr>
            <w:r w:rsidRPr="00255C34">
              <w:t>75%</w:t>
            </w:r>
          </w:p>
        </w:tc>
        <w:tc>
          <w:tcPr>
            <w:tcW w:w="1021" w:type="dxa"/>
          </w:tcPr>
          <w:p w14:paraId="68797598" w14:textId="426493F6" w:rsidR="004C6CDE" w:rsidRPr="00B8648B" w:rsidRDefault="004C6CDE" w:rsidP="004C6CDE">
            <w:pPr>
              <w:pStyle w:val="MILTableText"/>
              <w:rPr>
                <w:b w:val="0"/>
              </w:rPr>
            </w:pPr>
            <w:r w:rsidRPr="00B8648B">
              <w:rPr>
                <w:b w:val="0"/>
              </w:rPr>
              <w:t>&lt;OLDSPOT301_75&gt;</w:t>
            </w:r>
          </w:p>
        </w:tc>
        <w:tc>
          <w:tcPr>
            <w:tcW w:w="992" w:type="dxa"/>
          </w:tcPr>
          <w:p w14:paraId="16A13192" w14:textId="6AFDB23C" w:rsidR="004C6CDE" w:rsidRPr="00B8648B" w:rsidRDefault="004C6CDE" w:rsidP="004C6CDE">
            <w:pPr>
              <w:pStyle w:val="MILTableText"/>
              <w:rPr>
                <w:b w:val="0"/>
              </w:rPr>
            </w:pPr>
            <w:r w:rsidRPr="00B8648B">
              <w:rPr>
                <w:b w:val="0"/>
              </w:rPr>
              <w:t>&lt;OLDSPOT305_75&gt;</w:t>
            </w:r>
          </w:p>
        </w:tc>
        <w:tc>
          <w:tcPr>
            <w:tcW w:w="992" w:type="dxa"/>
          </w:tcPr>
          <w:p w14:paraId="40F7705A" w14:textId="4FC0AC1C" w:rsidR="004C6CDE" w:rsidRPr="00B8648B" w:rsidRDefault="004C6CDE" w:rsidP="004C6CDE">
            <w:pPr>
              <w:pStyle w:val="MILTableText"/>
              <w:rPr>
                <w:b w:val="0"/>
              </w:rPr>
            </w:pPr>
            <w:r w:rsidRPr="00B8648B">
              <w:rPr>
                <w:b w:val="0"/>
              </w:rPr>
              <w:t>&lt;OLDSPOT3010_75&gt;</w:t>
            </w:r>
          </w:p>
        </w:tc>
        <w:tc>
          <w:tcPr>
            <w:tcW w:w="992" w:type="dxa"/>
          </w:tcPr>
          <w:p w14:paraId="6F9DFD04" w14:textId="2BB970B3" w:rsidR="004C6CDE" w:rsidRPr="00B8648B" w:rsidRDefault="004C6CDE" w:rsidP="004C6CDE">
            <w:pPr>
              <w:pStyle w:val="MILTableText"/>
              <w:rPr>
                <w:b w:val="0"/>
              </w:rPr>
            </w:pPr>
            <w:r w:rsidRPr="00B8648B">
              <w:rPr>
                <w:b w:val="0"/>
              </w:rPr>
              <w:t>&lt;OLDSPOT3015_75&gt;</w:t>
            </w:r>
          </w:p>
        </w:tc>
        <w:tc>
          <w:tcPr>
            <w:tcW w:w="1134" w:type="dxa"/>
          </w:tcPr>
          <w:p w14:paraId="1B0077DE" w14:textId="268E37A9" w:rsidR="004C6CDE" w:rsidRPr="00B8648B" w:rsidRDefault="004C6CDE" w:rsidP="004C6CDE">
            <w:pPr>
              <w:pStyle w:val="MILTableText"/>
              <w:rPr>
                <w:b w:val="0"/>
              </w:rPr>
            </w:pPr>
            <w:r w:rsidRPr="00B8648B">
              <w:rPr>
                <w:b w:val="0"/>
              </w:rPr>
              <w:t>&lt;OLDSPOT3025_75&gt;</w:t>
            </w:r>
          </w:p>
        </w:tc>
        <w:tc>
          <w:tcPr>
            <w:tcW w:w="1134" w:type="dxa"/>
          </w:tcPr>
          <w:p w14:paraId="7C034B66" w14:textId="6E3FCA7A" w:rsidR="004C6CDE" w:rsidRPr="00B8648B" w:rsidRDefault="004C6CDE" w:rsidP="004C6CDE">
            <w:pPr>
              <w:pStyle w:val="MILTableText"/>
              <w:rPr>
                <w:b w:val="0"/>
              </w:rPr>
            </w:pPr>
            <w:r w:rsidRPr="00B8648B">
              <w:rPr>
                <w:b w:val="0"/>
              </w:rPr>
              <w:t>&lt;OLDSPOT3030_75&gt;</w:t>
            </w:r>
          </w:p>
        </w:tc>
      </w:tr>
      <w:tr w:rsidR="004C6CDE" w14:paraId="44B76F2E" w14:textId="77777777" w:rsidTr="00C252EC">
        <w:trPr>
          <w:trHeight w:hRule="exact" w:val="340"/>
        </w:trPr>
        <w:tc>
          <w:tcPr>
            <w:tcW w:w="1101" w:type="dxa"/>
          </w:tcPr>
          <w:p w14:paraId="671455B9" w14:textId="77777777" w:rsidR="004C6CDE" w:rsidRPr="00255C34" w:rsidRDefault="004C6CDE" w:rsidP="004C6CDE">
            <w:pPr>
              <w:pStyle w:val="MILTableText"/>
            </w:pPr>
            <w:r w:rsidRPr="00255C34">
              <w:t>95%</w:t>
            </w:r>
          </w:p>
        </w:tc>
        <w:tc>
          <w:tcPr>
            <w:tcW w:w="1021" w:type="dxa"/>
          </w:tcPr>
          <w:p w14:paraId="12297CAA" w14:textId="42AE3527" w:rsidR="004C6CDE" w:rsidRPr="00B8648B" w:rsidRDefault="004C6CDE" w:rsidP="004C6CDE">
            <w:pPr>
              <w:pStyle w:val="MILTableText"/>
              <w:rPr>
                <w:b w:val="0"/>
              </w:rPr>
            </w:pPr>
            <w:r w:rsidRPr="00B8648B">
              <w:rPr>
                <w:b w:val="0"/>
              </w:rPr>
              <w:t>&lt;OLDSPOT301_95&gt;</w:t>
            </w:r>
          </w:p>
        </w:tc>
        <w:tc>
          <w:tcPr>
            <w:tcW w:w="992" w:type="dxa"/>
          </w:tcPr>
          <w:p w14:paraId="5CA05328" w14:textId="37F05F23" w:rsidR="004C6CDE" w:rsidRPr="00B8648B" w:rsidRDefault="004C6CDE" w:rsidP="004C6CDE">
            <w:pPr>
              <w:pStyle w:val="MILTableText"/>
              <w:rPr>
                <w:b w:val="0"/>
              </w:rPr>
            </w:pPr>
            <w:r w:rsidRPr="00B8648B">
              <w:rPr>
                <w:b w:val="0"/>
              </w:rPr>
              <w:t>&lt;OLDSPOT305_95&gt;</w:t>
            </w:r>
          </w:p>
        </w:tc>
        <w:tc>
          <w:tcPr>
            <w:tcW w:w="992" w:type="dxa"/>
          </w:tcPr>
          <w:p w14:paraId="0DA317BA" w14:textId="5F7C3249" w:rsidR="004C6CDE" w:rsidRPr="00B8648B" w:rsidRDefault="004C6CDE" w:rsidP="004C6CDE">
            <w:pPr>
              <w:pStyle w:val="MILTableText"/>
              <w:rPr>
                <w:b w:val="0"/>
              </w:rPr>
            </w:pPr>
            <w:r w:rsidRPr="00B8648B">
              <w:rPr>
                <w:b w:val="0"/>
              </w:rPr>
              <w:t>&lt;OLDSPOT3010_95&gt;</w:t>
            </w:r>
          </w:p>
        </w:tc>
        <w:tc>
          <w:tcPr>
            <w:tcW w:w="992" w:type="dxa"/>
          </w:tcPr>
          <w:p w14:paraId="44D1E727" w14:textId="77556379" w:rsidR="004C6CDE" w:rsidRPr="00B8648B" w:rsidRDefault="004C6CDE" w:rsidP="004C6CDE">
            <w:pPr>
              <w:pStyle w:val="MILTableText"/>
              <w:rPr>
                <w:b w:val="0"/>
              </w:rPr>
            </w:pPr>
            <w:r w:rsidRPr="00B8648B">
              <w:rPr>
                <w:b w:val="0"/>
              </w:rPr>
              <w:t>&lt;OLDSPOT3015_95&gt;</w:t>
            </w:r>
          </w:p>
        </w:tc>
        <w:tc>
          <w:tcPr>
            <w:tcW w:w="1134" w:type="dxa"/>
          </w:tcPr>
          <w:p w14:paraId="439D9FEE" w14:textId="2A7F4F06" w:rsidR="004C6CDE" w:rsidRPr="00B8648B" w:rsidRDefault="004C6CDE" w:rsidP="004C6CDE">
            <w:pPr>
              <w:pStyle w:val="MILTableText"/>
              <w:rPr>
                <w:b w:val="0"/>
              </w:rPr>
            </w:pPr>
            <w:r w:rsidRPr="00B8648B">
              <w:rPr>
                <w:b w:val="0"/>
              </w:rPr>
              <w:t>&lt;OLDSPOT3025_95&gt;</w:t>
            </w:r>
          </w:p>
        </w:tc>
        <w:tc>
          <w:tcPr>
            <w:tcW w:w="1134" w:type="dxa"/>
          </w:tcPr>
          <w:p w14:paraId="110D425C" w14:textId="43FA0DD4" w:rsidR="004C6CDE" w:rsidRPr="00B8648B" w:rsidRDefault="004C6CDE" w:rsidP="004C6CDE">
            <w:pPr>
              <w:pStyle w:val="MILTableText"/>
              <w:rPr>
                <w:b w:val="0"/>
              </w:rPr>
            </w:pPr>
            <w:r w:rsidRPr="00B8648B">
              <w:rPr>
                <w:b w:val="0"/>
              </w:rPr>
              <w:t>&lt;OLDSPOT3030_95&gt;</w:t>
            </w:r>
          </w:p>
        </w:tc>
      </w:tr>
      <w:tr w:rsidR="004C6CDE" w14:paraId="545425F8" w14:textId="77777777" w:rsidTr="00C252EC">
        <w:trPr>
          <w:trHeight w:hRule="exact" w:val="340"/>
        </w:trPr>
        <w:tc>
          <w:tcPr>
            <w:tcW w:w="1101" w:type="dxa"/>
          </w:tcPr>
          <w:p w14:paraId="4C31148C" w14:textId="77777777" w:rsidR="004C6CDE" w:rsidRPr="00255C34" w:rsidRDefault="004C6CDE" w:rsidP="004C6CDE">
            <w:pPr>
              <w:pStyle w:val="MILTableText"/>
            </w:pPr>
            <w:r w:rsidRPr="00255C34">
              <w:t>Mean</w:t>
            </w:r>
          </w:p>
        </w:tc>
        <w:tc>
          <w:tcPr>
            <w:tcW w:w="1021" w:type="dxa"/>
          </w:tcPr>
          <w:p w14:paraId="11EE1AB9" w14:textId="22D6F66A" w:rsidR="004C6CDE" w:rsidRPr="00B8648B" w:rsidRDefault="004C6CDE" w:rsidP="004C6CDE">
            <w:pPr>
              <w:pStyle w:val="MILTableText"/>
              <w:rPr>
                <w:b w:val="0"/>
              </w:rPr>
            </w:pPr>
            <w:r w:rsidRPr="00B8648B">
              <w:rPr>
                <w:b w:val="0"/>
              </w:rPr>
              <w:t>&lt;OLDSPOT301_MU&gt;</w:t>
            </w:r>
          </w:p>
        </w:tc>
        <w:tc>
          <w:tcPr>
            <w:tcW w:w="992" w:type="dxa"/>
          </w:tcPr>
          <w:p w14:paraId="7683F934" w14:textId="4B685899" w:rsidR="004C6CDE" w:rsidRPr="00B8648B" w:rsidRDefault="004C6CDE" w:rsidP="004C6CDE">
            <w:pPr>
              <w:pStyle w:val="MILTableText"/>
              <w:rPr>
                <w:b w:val="0"/>
              </w:rPr>
            </w:pPr>
            <w:r w:rsidRPr="00B8648B">
              <w:rPr>
                <w:b w:val="0"/>
              </w:rPr>
              <w:t>&lt;OLDSPOT305_MU&gt;</w:t>
            </w:r>
          </w:p>
        </w:tc>
        <w:tc>
          <w:tcPr>
            <w:tcW w:w="992" w:type="dxa"/>
          </w:tcPr>
          <w:p w14:paraId="3FFC4377" w14:textId="2C6EA533" w:rsidR="004C6CDE" w:rsidRPr="00B8648B" w:rsidRDefault="004C6CDE" w:rsidP="004C6CDE">
            <w:pPr>
              <w:pStyle w:val="MILTableText"/>
              <w:rPr>
                <w:b w:val="0"/>
              </w:rPr>
            </w:pPr>
            <w:r w:rsidRPr="00B8648B">
              <w:rPr>
                <w:b w:val="0"/>
              </w:rPr>
              <w:t>&lt;OLDSPOT3010_MU&gt;</w:t>
            </w:r>
          </w:p>
        </w:tc>
        <w:tc>
          <w:tcPr>
            <w:tcW w:w="992" w:type="dxa"/>
          </w:tcPr>
          <w:p w14:paraId="4BB50492" w14:textId="2A4D36AF" w:rsidR="004C6CDE" w:rsidRPr="00B8648B" w:rsidRDefault="004C6CDE" w:rsidP="004C6CDE">
            <w:pPr>
              <w:pStyle w:val="MILTableText"/>
              <w:rPr>
                <w:b w:val="0"/>
              </w:rPr>
            </w:pPr>
            <w:r w:rsidRPr="00B8648B">
              <w:rPr>
                <w:b w:val="0"/>
              </w:rPr>
              <w:t>&lt;OLDSPOT3015_MU&gt;</w:t>
            </w:r>
          </w:p>
        </w:tc>
        <w:tc>
          <w:tcPr>
            <w:tcW w:w="1134" w:type="dxa"/>
          </w:tcPr>
          <w:p w14:paraId="7A7D34CB" w14:textId="4408DEED" w:rsidR="004C6CDE" w:rsidRPr="00B8648B" w:rsidRDefault="004C6CDE" w:rsidP="004C6CDE">
            <w:pPr>
              <w:pStyle w:val="MILTableText"/>
              <w:rPr>
                <w:b w:val="0"/>
              </w:rPr>
            </w:pPr>
            <w:r w:rsidRPr="00B8648B">
              <w:rPr>
                <w:b w:val="0"/>
              </w:rPr>
              <w:t>&lt;OLDSPOT3025_MU&gt;</w:t>
            </w:r>
          </w:p>
        </w:tc>
        <w:tc>
          <w:tcPr>
            <w:tcW w:w="1134" w:type="dxa"/>
          </w:tcPr>
          <w:p w14:paraId="305F5532" w14:textId="40AC7409" w:rsidR="004C6CDE" w:rsidRPr="00B8648B" w:rsidRDefault="004C6CDE" w:rsidP="004C6CDE">
            <w:pPr>
              <w:pStyle w:val="MILTableText"/>
              <w:rPr>
                <w:b w:val="0"/>
              </w:rPr>
            </w:pPr>
            <w:r w:rsidRPr="00B8648B">
              <w:rPr>
                <w:b w:val="0"/>
              </w:rPr>
              <w:t>&lt;OLDSPOT3030_MU&gt;</w:t>
            </w:r>
          </w:p>
        </w:tc>
      </w:tr>
      <w:tr w:rsidR="004C6CDE" w14:paraId="4D06015C" w14:textId="77777777" w:rsidTr="00C252EC">
        <w:trPr>
          <w:trHeight w:hRule="exact" w:val="340"/>
        </w:trPr>
        <w:tc>
          <w:tcPr>
            <w:tcW w:w="1101" w:type="dxa"/>
          </w:tcPr>
          <w:p w14:paraId="3B418DE2" w14:textId="77777777" w:rsidR="004C6CDE" w:rsidRPr="00255C34" w:rsidRDefault="004C6CDE" w:rsidP="004C6CDE">
            <w:pPr>
              <w:pStyle w:val="MILTableText"/>
            </w:pPr>
            <w:r w:rsidRPr="00255C34">
              <w:t>Volatility</w:t>
            </w:r>
          </w:p>
        </w:tc>
        <w:tc>
          <w:tcPr>
            <w:tcW w:w="1021" w:type="dxa"/>
          </w:tcPr>
          <w:p w14:paraId="5CECFB6E" w14:textId="1F3B3017" w:rsidR="004C6CDE" w:rsidRPr="00B8648B" w:rsidRDefault="004C6CDE" w:rsidP="004C6CDE">
            <w:pPr>
              <w:pStyle w:val="MILTableText"/>
              <w:rPr>
                <w:b w:val="0"/>
              </w:rPr>
            </w:pPr>
            <w:r w:rsidRPr="00B8648B">
              <w:rPr>
                <w:b w:val="0"/>
              </w:rPr>
              <w:t>&lt;OLDSPOT301_VOL&gt;</w:t>
            </w:r>
          </w:p>
        </w:tc>
        <w:tc>
          <w:tcPr>
            <w:tcW w:w="992" w:type="dxa"/>
          </w:tcPr>
          <w:p w14:paraId="0A768D1F" w14:textId="623F26B3" w:rsidR="004C6CDE" w:rsidRPr="00B8648B" w:rsidRDefault="004C6CDE" w:rsidP="004C6CDE">
            <w:pPr>
              <w:pStyle w:val="MILTableText"/>
              <w:rPr>
                <w:b w:val="0"/>
              </w:rPr>
            </w:pPr>
            <w:r w:rsidRPr="00B8648B">
              <w:rPr>
                <w:b w:val="0"/>
              </w:rPr>
              <w:t>&lt;OLDSPOT305_VOL&gt;</w:t>
            </w:r>
          </w:p>
        </w:tc>
        <w:tc>
          <w:tcPr>
            <w:tcW w:w="992" w:type="dxa"/>
          </w:tcPr>
          <w:p w14:paraId="01108FCB" w14:textId="78D3A78B" w:rsidR="004C6CDE" w:rsidRPr="00B8648B" w:rsidRDefault="004C6CDE" w:rsidP="004C6CDE">
            <w:pPr>
              <w:pStyle w:val="MILTableText"/>
              <w:rPr>
                <w:b w:val="0"/>
              </w:rPr>
            </w:pPr>
            <w:r w:rsidRPr="00B8648B">
              <w:rPr>
                <w:b w:val="0"/>
              </w:rPr>
              <w:t>&lt;OLDSPOT3010_VOL&gt;</w:t>
            </w:r>
          </w:p>
        </w:tc>
        <w:tc>
          <w:tcPr>
            <w:tcW w:w="992" w:type="dxa"/>
          </w:tcPr>
          <w:p w14:paraId="736914B1" w14:textId="319CF33B" w:rsidR="004C6CDE" w:rsidRPr="00B8648B" w:rsidRDefault="004C6CDE" w:rsidP="004C6CDE">
            <w:pPr>
              <w:pStyle w:val="MILTableText"/>
              <w:rPr>
                <w:b w:val="0"/>
              </w:rPr>
            </w:pPr>
            <w:r w:rsidRPr="00B8648B">
              <w:rPr>
                <w:b w:val="0"/>
              </w:rPr>
              <w:t>&lt;OLDSPOT3015_VOL&gt;</w:t>
            </w:r>
          </w:p>
        </w:tc>
        <w:tc>
          <w:tcPr>
            <w:tcW w:w="1134" w:type="dxa"/>
          </w:tcPr>
          <w:p w14:paraId="214BC21D" w14:textId="46A797BA" w:rsidR="004C6CDE" w:rsidRPr="00B8648B" w:rsidRDefault="004C6CDE" w:rsidP="004C6CDE">
            <w:pPr>
              <w:pStyle w:val="MILTableText"/>
              <w:rPr>
                <w:b w:val="0"/>
              </w:rPr>
            </w:pPr>
            <w:r w:rsidRPr="00B8648B">
              <w:rPr>
                <w:b w:val="0"/>
              </w:rPr>
              <w:t>&lt;OLDSPOT3025_VOL&gt;</w:t>
            </w:r>
          </w:p>
        </w:tc>
        <w:tc>
          <w:tcPr>
            <w:tcW w:w="1134" w:type="dxa"/>
          </w:tcPr>
          <w:p w14:paraId="7262A2A1" w14:textId="63A1B877" w:rsidR="004C6CDE" w:rsidRPr="00B8648B" w:rsidRDefault="004C6CDE" w:rsidP="004C6CDE">
            <w:pPr>
              <w:pStyle w:val="MILTableText"/>
              <w:rPr>
                <w:b w:val="0"/>
              </w:rPr>
            </w:pPr>
            <w:r w:rsidRPr="00B8648B">
              <w:rPr>
                <w:b w:val="0"/>
              </w:rPr>
              <w:t>&lt;OLDSPOT3030_VOL&gt;</w:t>
            </w:r>
          </w:p>
        </w:tc>
      </w:tr>
    </w:tbl>
    <w:p w14:paraId="7A6EFE76" w14:textId="497DCD69"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(&lt;CALIBDATE&gt;</w:t>
      </w:r>
      <w:r w:rsidRPr="00255C34">
        <w:rPr>
          <w:sz w:val="18"/>
          <w:szCs w:val="18"/>
        </w:rPr>
        <w:t>)</w:t>
      </w:r>
    </w:p>
    <w:tbl>
      <w:tblPr>
        <w:tblStyle w:val="MILReportTable"/>
        <w:tblW w:w="0" w:type="auto"/>
        <w:tblLook w:val="04A0" w:firstRow="1" w:lastRow="0" w:firstColumn="1" w:lastColumn="0" w:noHBand="0" w:noVBand="1"/>
      </w:tblPr>
      <w:tblGrid>
        <w:gridCol w:w="733"/>
        <w:gridCol w:w="1510"/>
        <w:gridCol w:w="1510"/>
        <w:gridCol w:w="1583"/>
        <w:gridCol w:w="1583"/>
        <w:gridCol w:w="1583"/>
        <w:gridCol w:w="1583"/>
      </w:tblGrid>
      <w:tr w:rsidR="00030FA0" w:rsidRPr="00227BEB" w14:paraId="696425D0"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24DF1E"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992"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C252EC">
        <w:trPr>
          <w:trHeight w:hRule="exact" w:val="340"/>
        </w:trPr>
        <w:tc>
          <w:tcPr>
            <w:tcW w:w="1101" w:type="dxa"/>
          </w:tcPr>
          <w:p w14:paraId="420B9379" w14:textId="77777777" w:rsidR="004C6CDE" w:rsidRPr="00255C34" w:rsidRDefault="004C6CDE" w:rsidP="004C6CDE">
            <w:pPr>
              <w:pStyle w:val="MILTableText"/>
            </w:pPr>
            <w:r w:rsidRPr="00255C34">
              <w:t>5%</w:t>
            </w:r>
          </w:p>
        </w:tc>
        <w:tc>
          <w:tcPr>
            <w:tcW w:w="1021" w:type="dxa"/>
          </w:tcPr>
          <w:p w14:paraId="51256CE9" w14:textId="30831AD3" w:rsidR="004C6CDE" w:rsidRPr="00B8648B" w:rsidRDefault="004C6CDE" w:rsidP="004C6CDE">
            <w:pPr>
              <w:pStyle w:val="MILTableText"/>
              <w:rPr>
                <w:b w:val="0"/>
              </w:rPr>
            </w:pPr>
            <w:r w:rsidRPr="00B8648B">
              <w:rPr>
                <w:b w:val="0"/>
              </w:rPr>
              <w:t>&lt;NEWSPOT301_5&gt;</w:t>
            </w:r>
          </w:p>
        </w:tc>
        <w:tc>
          <w:tcPr>
            <w:tcW w:w="992" w:type="dxa"/>
          </w:tcPr>
          <w:p w14:paraId="23D00C53" w14:textId="59F9A3CD" w:rsidR="004C6CDE" w:rsidRPr="00B8648B" w:rsidRDefault="004C6CDE" w:rsidP="004C6CDE">
            <w:pPr>
              <w:pStyle w:val="MILTableText"/>
              <w:rPr>
                <w:b w:val="0"/>
              </w:rPr>
            </w:pPr>
            <w:r w:rsidRPr="00B8648B">
              <w:rPr>
                <w:b w:val="0"/>
              </w:rPr>
              <w:t>&lt;NEWSPOT305_5&gt;</w:t>
            </w:r>
          </w:p>
        </w:tc>
        <w:tc>
          <w:tcPr>
            <w:tcW w:w="992" w:type="dxa"/>
          </w:tcPr>
          <w:p w14:paraId="7F759248" w14:textId="006F798F" w:rsidR="004C6CDE" w:rsidRPr="00B8648B" w:rsidRDefault="004C6CDE" w:rsidP="004C6CDE">
            <w:pPr>
              <w:pStyle w:val="MILTableText"/>
              <w:rPr>
                <w:b w:val="0"/>
              </w:rPr>
            </w:pPr>
            <w:r w:rsidRPr="00B8648B">
              <w:rPr>
                <w:b w:val="0"/>
              </w:rPr>
              <w:t>&lt;NEWSPOT3010_5&gt;</w:t>
            </w:r>
          </w:p>
        </w:tc>
        <w:tc>
          <w:tcPr>
            <w:tcW w:w="992" w:type="dxa"/>
          </w:tcPr>
          <w:p w14:paraId="5C79D4F5" w14:textId="713E9109" w:rsidR="004C6CDE" w:rsidRPr="00B8648B" w:rsidRDefault="004C6CDE" w:rsidP="004C6CDE">
            <w:pPr>
              <w:pStyle w:val="MILTableText"/>
              <w:rPr>
                <w:b w:val="0"/>
              </w:rPr>
            </w:pPr>
            <w:r w:rsidRPr="00B8648B">
              <w:rPr>
                <w:b w:val="0"/>
              </w:rPr>
              <w:t>&lt;NEWSPOT3015_5&gt;</w:t>
            </w:r>
          </w:p>
        </w:tc>
        <w:tc>
          <w:tcPr>
            <w:tcW w:w="1134" w:type="dxa"/>
          </w:tcPr>
          <w:p w14:paraId="48EB9E22" w14:textId="5B141D90" w:rsidR="004C6CDE" w:rsidRPr="00B8648B" w:rsidRDefault="004C6CDE" w:rsidP="004C6CDE">
            <w:pPr>
              <w:pStyle w:val="MILTableText"/>
              <w:rPr>
                <w:b w:val="0"/>
              </w:rPr>
            </w:pPr>
            <w:r w:rsidRPr="00B8648B">
              <w:rPr>
                <w:b w:val="0"/>
              </w:rPr>
              <w:t>&lt;NEWSPOT3025_5&gt;</w:t>
            </w:r>
          </w:p>
        </w:tc>
        <w:tc>
          <w:tcPr>
            <w:tcW w:w="1134" w:type="dxa"/>
          </w:tcPr>
          <w:p w14:paraId="121E641B" w14:textId="16525458" w:rsidR="004C6CDE" w:rsidRPr="00B8648B" w:rsidRDefault="004C6CDE" w:rsidP="004C6CDE">
            <w:pPr>
              <w:pStyle w:val="MILTableText"/>
              <w:rPr>
                <w:b w:val="0"/>
              </w:rPr>
            </w:pPr>
            <w:r w:rsidRPr="00B8648B">
              <w:rPr>
                <w:b w:val="0"/>
              </w:rPr>
              <w:t>&lt;NEWSPOT3030_5&gt;</w:t>
            </w:r>
          </w:p>
        </w:tc>
      </w:tr>
      <w:tr w:rsidR="004C6CDE" w14:paraId="39397B22" w14:textId="77777777" w:rsidTr="00C252EC">
        <w:trPr>
          <w:trHeight w:hRule="exact" w:val="340"/>
        </w:trPr>
        <w:tc>
          <w:tcPr>
            <w:tcW w:w="1101" w:type="dxa"/>
          </w:tcPr>
          <w:p w14:paraId="360EBCF6" w14:textId="77777777" w:rsidR="004C6CDE" w:rsidRPr="00255C34" w:rsidRDefault="004C6CDE" w:rsidP="004C6CDE">
            <w:pPr>
              <w:pStyle w:val="MILTableText"/>
            </w:pPr>
            <w:r w:rsidRPr="00255C34">
              <w:t>25%</w:t>
            </w:r>
          </w:p>
        </w:tc>
        <w:tc>
          <w:tcPr>
            <w:tcW w:w="1021" w:type="dxa"/>
          </w:tcPr>
          <w:p w14:paraId="6E740CCB" w14:textId="52A21AF9" w:rsidR="004C6CDE" w:rsidRPr="00B8648B" w:rsidRDefault="004C6CDE" w:rsidP="004C6CDE">
            <w:pPr>
              <w:pStyle w:val="MILTableText"/>
              <w:rPr>
                <w:b w:val="0"/>
              </w:rPr>
            </w:pPr>
            <w:r w:rsidRPr="00B8648B">
              <w:rPr>
                <w:b w:val="0"/>
              </w:rPr>
              <w:t>&lt;NEWSPOT301_25&gt;</w:t>
            </w:r>
          </w:p>
        </w:tc>
        <w:tc>
          <w:tcPr>
            <w:tcW w:w="992" w:type="dxa"/>
          </w:tcPr>
          <w:p w14:paraId="751BC95E" w14:textId="6167FF5E" w:rsidR="004C6CDE" w:rsidRPr="00B8648B" w:rsidRDefault="004C6CDE" w:rsidP="004C6CDE">
            <w:pPr>
              <w:pStyle w:val="MILTableText"/>
              <w:rPr>
                <w:b w:val="0"/>
              </w:rPr>
            </w:pPr>
            <w:r w:rsidRPr="00B8648B">
              <w:rPr>
                <w:b w:val="0"/>
              </w:rPr>
              <w:t>&lt;NEWSPOT305_25&gt;</w:t>
            </w:r>
          </w:p>
        </w:tc>
        <w:tc>
          <w:tcPr>
            <w:tcW w:w="992" w:type="dxa"/>
          </w:tcPr>
          <w:p w14:paraId="460924A4" w14:textId="77CCD528" w:rsidR="004C6CDE" w:rsidRPr="00B8648B" w:rsidRDefault="004C6CDE" w:rsidP="004C6CDE">
            <w:pPr>
              <w:pStyle w:val="MILTableText"/>
              <w:rPr>
                <w:b w:val="0"/>
              </w:rPr>
            </w:pPr>
            <w:r w:rsidRPr="00B8648B">
              <w:rPr>
                <w:b w:val="0"/>
              </w:rPr>
              <w:t>&lt;NEWSPOT3010_25&gt;</w:t>
            </w:r>
          </w:p>
        </w:tc>
        <w:tc>
          <w:tcPr>
            <w:tcW w:w="992" w:type="dxa"/>
          </w:tcPr>
          <w:p w14:paraId="67CF8D67" w14:textId="73176C3C" w:rsidR="004C6CDE" w:rsidRPr="00B8648B" w:rsidRDefault="004C6CDE" w:rsidP="004C6CDE">
            <w:pPr>
              <w:pStyle w:val="MILTableText"/>
              <w:rPr>
                <w:b w:val="0"/>
              </w:rPr>
            </w:pPr>
            <w:r w:rsidRPr="00B8648B">
              <w:rPr>
                <w:b w:val="0"/>
              </w:rPr>
              <w:t>&lt;NEWSPOT3015_25&gt;</w:t>
            </w:r>
          </w:p>
        </w:tc>
        <w:tc>
          <w:tcPr>
            <w:tcW w:w="1134" w:type="dxa"/>
          </w:tcPr>
          <w:p w14:paraId="2070A2DA" w14:textId="7225C070" w:rsidR="004C6CDE" w:rsidRPr="00B8648B" w:rsidRDefault="004C6CDE" w:rsidP="004C6CDE">
            <w:pPr>
              <w:pStyle w:val="MILTableText"/>
              <w:rPr>
                <w:b w:val="0"/>
              </w:rPr>
            </w:pPr>
            <w:r w:rsidRPr="00B8648B">
              <w:rPr>
                <w:b w:val="0"/>
              </w:rPr>
              <w:t>&lt;NEWSPOT3025_25&gt;</w:t>
            </w:r>
          </w:p>
        </w:tc>
        <w:tc>
          <w:tcPr>
            <w:tcW w:w="1134" w:type="dxa"/>
          </w:tcPr>
          <w:p w14:paraId="1C245765" w14:textId="1B1232D2" w:rsidR="004C6CDE" w:rsidRPr="00B8648B" w:rsidRDefault="004C6CDE" w:rsidP="004C6CDE">
            <w:pPr>
              <w:pStyle w:val="MILTableText"/>
              <w:rPr>
                <w:b w:val="0"/>
              </w:rPr>
            </w:pPr>
            <w:r w:rsidRPr="00B8648B">
              <w:rPr>
                <w:b w:val="0"/>
              </w:rPr>
              <w:t>&lt;NEWSPOT3030_25&gt;</w:t>
            </w:r>
          </w:p>
        </w:tc>
      </w:tr>
      <w:tr w:rsidR="004C6CDE" w14:paraId="28AA2178" w14:textId="77777777" w:rsidTr="00C252EC">
        <w:trPr>
          <w:trHeight w:hRule="exact" w:val="340"/>
        </w:trPr>
        <w:tc>
          <w:tcPr>
            <w:tcW w:w="1101" w:type="dxa"/>
          </w:tcPr>
          <w:p w14:paraId="6D359F17" w14:textId="77777777" w:rsidR="004C6CDE" w:rsidRPr="00255C34" w:rsidRDefault="004C6CDE" w:rsidP="004C6CDE">
            <w:pPr>
              <w:pStyle w:val="MILTableText"/>
            </w:pPr>
            <w:r w:rsidRPr="00255C34">
              <w:t>50%</w:t>
            </w:r>
          </w:p>
        </w:tc>
        <w:tc>
          <w:tcPr>
            <w:tcW w:w="1021" w:type="dxa"/>
          </w:tcPr>
          <w:p w14:paraId="3D252A18" w14:textId="676B1F05" w:rsidR="004C6CDE" w:rsidRPr="00B8648B" w:rsidRDefault="004C6CDE" w:rsidP="004C6CDE">
            <w:pPr>
              <w:pStyle w:val="MILTableText"/>
              <w:rPr>
                <w:b w:val="0"/>
              </w:rPr>
            </w:pPr>
            <w:r w:rsidRPr="00B8648B">
              <w:rPr>
                <w:b w:val="0"/>
              </w:rPr>
              <w:t>&lt;NEWSPOT301_50&gt;</w:t>
            </w:r>
          </w:p>
        </w:tc>
        <w:tc>
          <w:tcPr>
            <w:tcW w:w="992" w:type="dxa"/>
          </w:tcPr>
          <w:p w14:paraId="55CCB48F" w14:textId="5E3B05A8" w:rsidR="004C6CDE" w:rsidRPr="00B8648B" w:rsidRDefault="004C6CDE" w:rsidP="004C6CDE">
            <w:pPr>
              <w:pStyle w:val="MILTableText"/>
              <w:rPr>
                <w:b w:val="0"/>
              </w:rPr>
            </w:pPr>
            <w:r w:rsidRPr="00B8648B">
              <w:rPr>
                <w:b w:val="0"/>
              </w:rPr>
              <w:t>&lt;NEWSPOT305_50&gt;</w:t>
            </w:r>
          </w:p>
        </w:tc>
        <w:tc>
          <w:tcPr>
            <w:tcW w:w="992" w:type="dxa"/>
          </w:tcPr>
          <w:p w14:paraId="2937A39F" w14:textId="6B8202C9" w:rsidR="004C6CDE" w:rsidRPr="00B8648B" w:rsidRDefault="004C6CDE" w:rsidP="004C6CDE">
            <w:pPr>
              <w:pStyle w:val="MILTableText"/>
              <w:rPr>
                <w:b w:val="0"/>
              </w:rPr>
            </w:pPr>
            <w:r w:rsidRPr="00B8648B">
              <w:rPr>
                <w:b w:val="0"/>
              </w:rPr>
              <w:t>&lt;NEWSPOT3010_50&gt;</w:t>
            </w:r>
          </w:p>
        </w:tc>
        <w:tc>
          <w:tcPr>
            <w:tcW w:w="992" w:type="dxa"/>
          </w:tcPr>
          <w:p w14:paraId="568CE426" w14:textId="4334CE09" w:rsidR="004C6CDE" w:rsidRPr="00B8648B" w:rsidRDefault="004C6CDE" w:rsidP="004C6CDE">
            <w:pPr>
              <w:pStyle w:val="MILTableText"/>
              <w:rPr>
                <w:b w:val="0"/>
              </w:rPr>
            </w:pPr>
            <w:r w:rsidRPr="00B8648B">
              <w:rPr>
                <w:b w:val="0"/>
              </w:rPr>
              <w:t>&lt;NEWSPOT3015_50&gt;</w:t>
            </w:r>
          </w:p>
        </w:tc>
        <w:tc>
          <w:tcPr>
            <w:tcW w:w="1134" w:type="dxa"/>
          </w:tcPr>
          <w:p w14:paraId="76197A64" w14:textId="7FF22AD6" w:rsidR="004C6CDE" w:rsidRPr="00B8648B" w:rsidRDefault="004C6CDE" w:rsidP="004C6CDE">
            <w:pPr>
              <w:pStyle w:val="MILTableText"/>
              <w:rPr>
                <w:b w:val="0"/>
              </w:rPr>
            </w:pPr>
            <w:r w:rsidRPr="00B8648B">
              <w:rPr>
                <w:b w:val="0"/>
              </w:rPr>
              <w:t>&lt;NEWSPOT3025_50&gt;</w:t>
            </w:r>
          </w:p>
        </w:tc>
        <w:tc>
          <w:tcPr>
            <w:tcW w:w="1134" w:type="dxa"/>
          </w:tcPr>
          <w:p w14:paraId="4A794072" w14:textId="3F9CF844" w:rsidR="004C6CDE" w:rsidRPr="00B8648B" w:rsidRDefault="004C6CDE" w:rsidP="004C6CDE">
            <w:pPr>
              <w:pStyle w:val="MILTableText"/>
              <w:rPr>
                <w:b w:val="0"/>
              </w:rPr>
            </w:pPr>
            <w:r w:rsidRPr="00B8648B">
              <w:rPr>
                <w:b w:val="0"/>
              </w:rPr>
              <w:t>&lt;NEWSPOT3030_50&gt;</w:t>
            </w:r>
          </w:p>
        </w:tc>
      </w:tr>
      <w:tr w:rsidR="004C6CDE" w14:paraId="62C52980" w14:textId="77777777" w:rsidTr="00C252EC">
        <w:trPr>
          <w:trHeight w:hRule="exact" w:val="340"/>
        </w:trPr>
        <w:tc>
          <w:tcPr>
            <w:tcW w:w="1101" w:type="dxa"/>
          </w:tcPr>
          <w:p w14:paraId="21D2BA15" w14:textId="77777777" w:rsidR="004C6CDE" w:rsidRPr="00255C34" w:rsidRDefault="004C6CDE" w:rsidP="004C6CDE">
            <w:pPr>
              <w:pStyle w:val="MILTableText"/>
            </w:pPr>
            <w:r w:rsidRPr="00255C34">
              <w:t>75%</w:t>
            </w:r>
          </w:p>
        </w:tc>
        <w:tc>
          <w:tcPr>
            <w:tcW w:w="1021" w:type="dxa"/>
          </w:tcPr>
          <w:p w14:paraId="2C398807" w14:textId="101275CD" w:rsidR="004C6CDE" w:rsidRPr="00B8648B" w:rsidRDefault="004C6CDE" w:rsidP="004C6CDE">
            <w:pPr>
              <w:pStyle w:val="MILTableText"/>
              <w:rPr>
                <w:b w:val="0"/>
              </w:rPr>
            </w:pPr>
            <w:r w:rsidRPr="00B8648B">
              <w:rPr>
                <w:b w:val="0"/>
              </w:rPr>
              <w:t>&lt;NEWSPOT301_75&gt;</w:t>
            </w:r>
          </w:p>
        </w:tc>
        <w:tc>
          <w:tcPr>
            <w:tcW w:w="992" w:type="dxa"/>
          </w:tcPr>
          <w:p w14:paraId="36244A90" w14:textId="766FEFAB" w:rsidR="004C6CDE" w:rsidRPr="00B8648B" w:rsidRDefault="004C6CDE" w:rsidP="004C6CDE">
            <w:pPr>
              <w:pStyle w:val="MILTableText"/>
              <w:rPr>
                <w:b w:val="0"/>
              </w:rPr>
            </w:pPr>
            <w:r w:rsidRPr="00B8648B">
              <w:rPr>
                <w:b w:val="0"/>
              </w:rPr>
              <w:t>&lt;NEWSPOT305_75&gt;</w:t>
            </w:r>
          </w:p>
        </w:tc>
        <w:tc>
          <w:tcPr>
            <w:tcW w:w="992" w:type="dxa"/>
          </w:tcPr>
          <w:p w14:paraId="294D3DDF" w14:textId="26DDC166" w:rsidR="004C6CDE" w:rsidRPr="00B8648B" w:rsidRDefault="004C6CDE" w:rsidP="004C6CDE">
            <w:pPr>
              <w:pStyle w:val="MILTableText"/>
              <w:rPr>
                <w:b w:val="0"/>
              </w:rPr>
            </w:pPr>
            <w:r w:rsidRPr="00B8648B">
              <w:rPr>
                <w:b w:val="0"/>
              </w:rPr>
              <w:t>&lt;NEWSPOT3010_75&gt;</w:t>
            </w:r>
          </w:p>
        </w:tc>
        <w:tc>
          <w:tcPr>
            <w:tcW w:w="992" w:type="dxa"/>
          </w:tcPr>
          <w:p w14:paraId="134B5966" w14:textId="5BB3E9DF" w:rsidR="004C6CDE" w:rsidRPr="00B8648B" w:rsidRDefault="004C6CDE" w:rsidP="004C6CDE">
            <w:pPr>
              <w:pStyle w:val="MILTableText"/>
              <w:rPr>
                <w:b w:val="0"/>
              </w:rPr>
            </w:pPr>
            <w:r w:rsidRPr="00B8648B">
              <w:rPr>
                <w:b w:val="0"/>
              </w:rPr>
              <w:t>&lt;NEWSPOT3015_75&gt;</w:t>
            </w:r>
          </w:p>
        </w:tc>
        <w:tc>
          <w:tcPr>
            <w:tcW w:w="1134" w:type="dxa"/>
          </w:tcPr>
          <w:p w14:paraId="4CB1592C" w14:textId="052FACCA" w:rsidR="004C6CDE" w:rsidRPr="00B8648B" w:rsidRDefault="004C6CDE" w:rsidP="004C6CDE">
            <w:pPr>
              <w:pStyle w:val="MILTableText"/>
              <w:rPr>
                <w:b w:val="0"/>
              </w:rPr>
            </w:pPr>
            <w:r w:rsidRPr="00B8648B">
              <w:rPr>
                <w:b w:val="0"/>
              </w:rPr>
              <w:t>&lt;NEWSPOT3025_75&gt;</w:t>
            </w:r>
          </w:p>
        </w:tc>
        <w:tc>
          <w:tcPr>
            <w:tcW w:w="1134" w:type="dxa"/>
          </w:tcPr>
          <w:p w14:paraId="4AB6D2E3" w14:textId="75C42DE8" w:rsidR="004C6CDE" w:rsidRPr="00B8648B" w:rsidRDefault="004C6CDE" w:rsidP="004C6CDE">
            <w:pPr>
              <w:pStyle w:val="MILTableText"/>
              <w:rPr>
                <w:b w:val="0"/>
              </w:rPr>
            </w:pPr>
            <w:r w:rsidRPr="00B8648B">
              <w:rPr>
                <w:b w:val="0"/>
              </w:rPr>
              <w:t>&lt;NEWSPOT3030_75&gt;</w:t>
            </w:r>
          </w:p>
        </w:tc>
      </w:tr>
      <w:tr w:rsidR="004C6CDE" w14:paraId="62AF1675" w14:textId="77777777" w:rsidTr="00C252EC">
        <w:trPr>
          <w:trHeight w:hRule="exact" w:val="340"/>
        </w:trPr>
        <w:tc>
          <w:tcPr>
            <w:tcW w:w="1101" w:type="dxa"/>
          </w:tcPr>
          <w:p w14:paraId="40D607F0" w14:textId="77777777" w:rsidR="004C6CDE" w:rsidRPr="00255C34" w:rsidRDefault="004C6CDE" w:rsidP="004C6CDE">
            <w:pPr>
              <w:pStyle w:val="MILTableText"/>
            </w:pPr>
            <w:r w:rsidRPr="00255C34">
              <w:t>95%</w:t>
            </w:r>
          </w:p>
        </w:tc>
        <w:tc>
          <w:tcPr>
            <w:tcW w:w="1021" w:type="dxa"/>
          </w:tcPr>
          <w:p w14:paraId="6DFB665D" w14:textId="59573AAD" w:rsidR="004C6CDE" w:rsidRPr="00B8648B" w:rsidRDefault="004C6CDE" w:rsidP="004C6CDE">
            <w:pPr>
              <w:pStyle w:val="MILTableText"/>
              <w:rPr>
                <w:b w:val="0"/>
              </w:rPr>
            </w:pPr>
            <w:r w:rsidRPr="00B8648B">
              <w:rPr>
                <w:b w:val="0"/>
              </w:rPr>
              <w:t>&lt;NEWSPOT301_95&gt;</w:t>
            </w:r>
          </w:p>
        </w:tc>
        <w:tc>
          <w:tcPr>
            <w:tcW w:w="992" w:type="dxa"/>
          </w:tcPr>
          <w:p w14:paraId="6092F85E" w14:textId="0A295289" w:rsidR="004C6CDE" w:rsidRPr="00B8648B" w:rsidRDefault="004C6CDE" w:rsidP="004C6CDE">
            <w:pPr>
              <w:pStyle w:val="MILTableText"/>
              <w:rPr>
                <w:b w:val="0"/>
              </w:rPr>
            </w:pPr>
            <w:r w:rsidRPr="00B8648B">
              <w:rPr>
                <w:b w:val="0"/>
              </w:rPr>
              <w:t>&lt;NEWSPOT305_95&gt;</w:t>
            </w:r>
          </w:p>
        </w:tc>
        <w:tc>
          <w:tcPr>
            <w:tcW w:w="992" w:type="dxa"/>
          </w:tcPr>
          <w:p w14:paraId="014F0E49" w14:textId="1133700B" w:rsidR="004C6CDE" w:rsidRPr="00B8648B" w:rsidRDefault="004C6CDE" w:rsidP="004C6CDE">
            <w:pPr>
              <w:pStyle w:val="MILTableText"/>
              <w:rPr>
                <w:b w:val="0"/>
              </w:rPr>
            </w:pPr>
            <w:r w:rsidRPr="00B8648B">
              <w:rPr>
                <w:b w:val="0"/>
              </w:rPr>
              <w:t>&lt;NEWSPOT3010_95&gt;</w:t>
            </w:r>
          </w:p>
        </w:tc>
        <w:tc>
          <w:tcPr>
            <w:tcW w:w="992" w:type="dxa"/>
          </w:tcPr>
          <w:p w14:paraId="50E3BBB8" w14:textId="1D8CA263" w:rsidR="004C6CDE" w:rsidRPr="00B8648B" w:rsidRDefault="004C6CDE" w:rsidP="004C6CDE">
            <w:pPr>
              <w:pStyle w:val="MILTableText"/>
              <w:rPr>
                <w:b w:val="0"/>
              </w:rPr>
            </w:pPr>
            <w:r w:rsidRPr="00B8648B">
              <w:rPr>
                <w:b w:val="0"/>
              </w:rPr>
              <w:t>&lt;NEWSPOT3015_95&gt;</w:t>
            </w:r>
          </w:p>
        </w:tc>
        <w:tc>
          <w:tcPr>
            <w:tcW w:w="1134" w:type="dxa"/>
          </w:tcPr>
          <w:p w14:paraId="4BA55A56" w14:textId="72709594" w:rsidR="004C6CDE" w:rsidRPr="00B8648B" w:rsidRDefault="004C6CDE" w:rsidP="004C6CDE">
            <w:pPr>
              <w:pStyle w:val="MILTableText"/>
              <w:rPr>
                <w:b w:val="0"/>
              </w:rPr>
            </w:pPr>
            <w:r w:rsidRPr="00B8648B">
              <w:rPr>
                <w:b w:val="0"/>
              </w:rPr>
              <w:t>&lt;NEWSPOT3025_95&gt;</w:t>
            </w:r>
          </w:p>
        </w:tc>
        <w:tc>
          <w:tcPr>
            <w:tcW w:w="1134" w:type="dxa"/>
          </w:tcPr>
          <w:p w14:paraId="2187680A" w14:textId="50EB2A69" w:rsidR="004C6CDE" w:rsidRPr="00B8648B" w:rsidRDefault="004C6CDE" w:rsidP="004C6CDE">
            <w:pPr>
              <w:pStyle w:val="MILTableText"/>
              <w:rPr>
                <w:b w:val="0"/>
              </w:rPr>
            </w:pPr>
            <w:r w:rsidRPr="00B8648B">
              <w:rPr>
                <w:b w:val="0"/>
              </w:rPr>
              <w:t>&lt;NEWSPOT3030_95&gt;</w:t>
            </w:r>
          </w:p>
        </w:tc>
      </w:tr>
      <w:tr w:rsidR="004C6CDE" w14:paraId="268B1B76" w14:textId="77777777" w:rsidTr="00C252EC">
        <w:trPr>
          <w:trHeight w:hRule="exact" w:val="340"/>
        </w:trPr>
        <w:tc>
          <w:tcPr>
            <w:tcW w:w="1101" w:type="dxa"/>
          </w:tcPr>
          <w:p w14:paraId="71FD63A3" w14:textId="77777777" w:rsidR="004C6CDE" w:rsidRPr="00255C34" w:rsidRDefault="004C6CDE" w:rsidP="004C6CDE">
            <w:pPr>
              <w:pStyle w:val="MILTableText"/>
            </w:pPr>
            <w:r w:rsidRPr="00255C34">
              <w:t>Mean</w:t>
            </w:r>
          </w:p>
        </w:tc>
        <w:tc>
          <w:tcPr>
            <w:tcW w:w="1021" w:type="dxa"/>
          </w:tcPr>
          <w:p w14:paraId="20E45BF4" w14:textId="2BFA9884" w:rsidR="004C6CDE" w:rsidRPr="00B8648B" w:rsidRDefault="004C6CDE" w:rsidP="004C6CDE">
            <w:pPr>
              <w:pStyle w:val="MILTableText"/>
              <w:rPr>
                <w:b w:val="0"/>
              </w:rPr>
            </w:pPr>
            <w:r w:rsidRPr="00B8648B">
              <w:rPr>
                <w:b w:val="0"/>
              </w:rPr>
              <w:t>&lt;NEWSPOT301_MU&gt;</w:t>
            </w:r>
          </w:p>
        </w:tc>
        <w:tc>
          <w:tcPr>
            <w:tcW w:w="992" w:type="dxa"/>
          </w:tcPr>
          <w:p w14:paraId="73A85D4E" w14:textId="3E19271C" w:rsidR="004C6CDE" w:rsidRPr="00B8648B" w:rsidRDefault="004C6CDE" w:rsidP="004C6CDE">
            <w:pPr>
              <w:pStyle w:val="MILTableText"/>
              <w:rPr>
                <w:b w:val="0"/>
              </w:rPr>
            </w:pPr>
            <w:r w:rsidRPr="00B8648B">
              <w:rPr>
                <w:b w:val="0"/>
              </w:rPr>
              <w:t>&lt;NEWSPOT305_MU&gt;</w:t>
            </w:r>
          </w:p>
        </w:tc>
        <w:tc>
          <w:tcPr>
            <w:tcW w:w="992" w:type="dxa"/>
          </w:tcPr>
          <w:p w14:paraId="1D1065FC" w14:textId="6593F41F" w:rsidR="004C6CDE" w:rsidRPr="00B8648B" w:rsidRDefault="004C6CDE" w:rsidP="004C6CDE">
            <w:pPr>
              <w:pStyle w:val="MILTableText"/>
              <w:rPr>
                <w:b w:val="0"/>
              </w:rPr>
            </w:pPr>
            <w:r w:rsidRPr="00B8648B">
              <w:rPr>
                <w:b w:val="0"/>
              </w:rPr>
              <w:t>&lt;NEWSPOT3010_MU&gt;</w:t>
            </w:r>
          </w:p>
        </w:tc>
        <w:tc>
          <w:tcPr>
            <w:tcW w:w="992" w:type="dxa"/>
          </w:tcPr>
          <w:p w14:paraId="192536B6" w14:textId="136BD8E9" w:rsidR="004C6CDE" w:rsidRPr="00B8648B" w:rsidRDefault="004C6CDE" w:rsidP="004C6CDE">
            <w:pPr>
              <w:pStyle w:val="MILTableText"/>
              <w:rPr>
                <w:b w:val="0"/>
              </w:rPr>
            </w:pPr>
            <w:r w:rsidRPr="00B8648B">
              <w:rPr>
                <w:b w:val="0"/>
              </w:rPr>
              <w:t>&lt;NEWSPOT3015_MU&gt;</w:t>
            </w:r>
          </w:p>
        </w:tc>
        <w:tc>
          <w:tcPr>
            <w:tcW w:w="1134" w:type="dxa"/>
          </w:tcPr>
          <w:p w14:paraId="43B0A681" w14:textId="151E5C1B" w:rsidR="004C6CDE" w:rsidRPr="00B8648B" w:rsidRDefault="004C6CDE" w:rsidP="004C6CDE">
            <w:pPr>
              <w:pStyle w:val="MILTableText"/>
              <w:rPr>
                <w:b w:val="0"/>
              </w:rPr>
            </w:pPr>
            <w:r w:rsidRPr="00B8648B">
              <w:rPr>
                <w:b w:val="0"/>
              </w:rPr>
              <w:t>&lt;NEWSPOT3025_MU&gt;</w:t>
            </w:r>
          </w:p>
        </w:tc>
        <w:tc>
          <w:tcPr>
            <w:tcW w:w="1134" w:type="dxa"/>
          </w:tcPr>
          <w:p w14:paraId="6AF07A27" w14:textId="11600924" w:rsidR="004C6CDE" w:rsidRPr="00B8648B" w:rsidRDefault="004C6CDE" w:rsidP="004C6CDE">
            <w:pPr>
              <w:pStyle w:val="MILTableText"/>
              <w:rPr>
                <w:b w:val="0"/>
              </w:rPr>
            </w:pPr>
            <w:r w:rsidRPr="00B8648B">
              <w:rPr>
                <w:b w:val="0"/>
              </w:rPr>
              <w:t>&lt;NEWSPOT3030_MU&gt;</w:t>
            </w:r>
          </w:p>
        </w:tc>
      </w:tr>
      <w:tr w:rsidR="004C6CDE" w14:paraId="6320F067" w14:textId="77777777" w:rsidTr="00C252EC">
        <w:trPr>
          <w:trHeight w:hRule="exact" w:val="340"/>
        </w:trPr>
        <w:tc>
          <w:tcPr>
            <w:tcW w:w="1101" w:type="dxa"/>
          </w:tcPr>
          <w:p w14:paraId="41A949EB" w14:textId="77777777" w:rsidR="004C6CDE" w:rsidRPr="00255C34" w:rsidRDefault="004C6CDE" w:rsidP="004C6CDE">
            <w:pPr>
              <w:pStyle w:val="MILTableText"/>
            </w:pPr>
            <w:r w:rsidRPr="00255C34">
              <w:t>Volatility</w:t>
            </w:r>
          </w:p>
        </w:tc>
        <w:tc>
          <w:tcPr>
            <w:tcW w:w="1021" w:type="dxa"/>
          </w:tcPr>
          <w:p w14:paraId="1685A439" w14:textId="7DF2E517" w:rsidR="004C6CDE" w:rsidRPr="00B8648B" w:rsidRDefault="004C6CDE" w:rsidP="004C6CDE">
            <w:pPr>
              <w:pStyle w:val="MILTableText"/>
              <w:rPr>
                <w:b w:val="0"/>
              </w:rPr>
            </w:pPr>
            <w:r w:rsidRPr="00B8648B">
              <w:rPr>
                <w:b w:val="0"/>
              </w:rPr>
              <w:t>&lt;NEWSPOT301_VOL&gt;</w:t>
            </w:r>
          </w:p>
        </w:tc>
        <w:tc>
          <w:tcPr>
            <w:tcW w:w="992" w:type="dxa"/>
          </w:tcPr>
          <w:p w14:paraId="1FF9EF1B" w14:textId="6F421F8F" w:rsidR="004C6CDE" w:rsidRPr="00B8648B" w:rsidRDefault="004C6CDE" w:rsidP="004C6CDE">
            <w:pPr>
              <w:pStyle w:val="MILTableText"/>
              <w:rPr>
                <w:b w:val="0"/>
              </w:rPr>
            </w:pPr>
            <w:r w:rsidRPr="00B8648B">
              <w:rPr>
                <w:b w:val="0"/>
              </w:rPr>
              <w:t>&lt;NEWSPOT305_VOL&gt;</w:t>
            </w:r>
          </w:p>
        </w:tc>
        <w:tc>
          <w:tcPr>
            <w:tcW w:w="992" w:type="dxa"/>
          </w:tcPr>
          <w:p w14:paraId="5256B4D3" w14:textId="605F8F5C" w:rsidR="004C6CDE" w:rsidRPr="00B8648B" w:rsidRDefault="004C6CDE" w:rsidP="004C6CDE">
            <w:pPr>
              <w:pStyle w:val="MILTableText"/>
              <w:rPr>
                <w:b w:val="0"/>
              </w:rPr>
            </w:pPr>
            <w:r w:rsidRPr="00B8648B">
              <w:rPr>
                <w:b w:val="0"/>
              </w:rPr>
              <w:t>&lt;NEWSPOT3010_VOL&gt;</w:t>
            </w:r>
          </w:p>
        </w:tc>
        <w:tc>
          <w:tcPr>
            <w:tcW w:w="992" w:type="dxa"/>
          </w:tcPr>
          <w:p w14:paraId="6363F092" w14:textId="50A4791B" w:rsidR="004C6CDE" w:rsidRPr="00B8648B" w:rsidRDefault="004C6CDE" w:rsidP="004C6CDE">
            <w:pPr>
              <w:pStyle w:val="MILTableText"/>
              <w:rPr>
                <w:b w:val="0"/>
              </w:rPr>
            </w:pPr>
            <w:r w:rsidRPr="00B8648B">
              <w:rPr>
                <w:b w:val="0"/>
              </w:rPr>
              <w:t>&lt;NEWSPOT3015_VOL&gt;</w:t>
            </w:r>
          </w:p>
        </w:tc>
        <w:tc>
          <w:tcPr>
            <w:tcW w:w="1134" w:type="dxa"/>
          </w:tcPr>
          <w:p w14:paraId="0C10FCCA" w14:textId="791AB453" w:rsidR="004C6CDE" w:rsidRPr="00B8648B" w:rsidRDefault="004C6CDE" w:rsidP="004C6CDE">
            <w:pPr>
              <w:pStyle w:val="MILTableText"/>
              <w:rPr>
                <w:b w:val="0"/>
              </w:rPr>
            </w:pPr>
            <w:r w:rsidRPr="00B8648B">
              <w:rPr>
                <w:b w:val="0"/>
              </w:rPr>
              <w:t>&lt;NEWSPOT3025_VOL&gt;</w:t>
            </w:r>
          </w:p>
        </w:tc>
        <w:tc>
          <w:tcPr>
            <w:tcW w:w="1134" w:type="dxa"/>
          </w:tcPr>
          <w:p w14:paraId="02BE8C81" w14:textId="52C51987" w:rsidR="004C6CDE" w:rsidRPr="00B8648B" w:rsidRDefault="004C6CDE" w:rsidP="004C6CDE">
            <w:pPr>
              <w:pStyle w:val="MILTableText"/>
              <w:rPr>
                <w:b w:val="0"/>
              </w:rPr>
            </w:pPr>
            <w:r w:rsidRPr="00B8648B">
              <w:rPr>
                <w:b w:val="0"/>
              </w:rPr>
              <w:t>&lt;NEWSPOT3030_VOL&gt;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2931932"/>
      <w:r>
        <w:lastRenderedPageBreak/>
        <w:t>Inflation</w:t>
      </w:r>
      <w:bookmarkEnd w:id="18"/>
    </w:p>
    <w:p w14:paraId="565B923E" w14:textId="77777777" w:rsidR="00953B07" w:rsidRDefault="00953B07" w:rsidP="00953B07">
      <w:pPr>
        <w:pStyle w:val="MILReportSubSection"/>
      </w:pPr>
      <w:bookmarkStart w:id="19" w:name="_Toc472931933"/>
      <w:r>
        <w:t>Introduction</w:t>
      </w:r>
      <w:bookmarkEnd w:id="19"/>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Vasicek(Ornstein Uhlenbeck) process. </w:t>
      </w:r>
    </w:p>
    <w:p w14:paraId="14E7F809" w14:textId="77777777" w:rsidR="00C252EC" w:rsidRDefault="00595D56" w:rsidP="00C252EC">
      <w:pPr>
        <w:pStyle w:val="MILReportMainText"/>
      </w:pPr>
      <w:r>
        <w:t>The key features of a Vasicek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2931934"/>
      <w:r>
        <w:lastRenderedPageBreak/>
        <w:t>Consumer Price Inflation</w:t>
      </w:r>
      <w:r w:rsidR="001F1817">
        <w:t xml:space="preserve"> (Vasicek)</w:t>
      </w:r>
      <w:bookmarkEnd w:id="20"/>
    </w:p>
    <w:p w14:paraId="1021D25A" w14:textId="77777777" w:rsidR="00C252EC" w:rsidRDefault="00C252EC" w:rsidP="00C252EC">
      <w:pPr>
        <w:pStyle w:val="MILReportSubSection"/>
      </w:pPr>
      <w:bookmarkStart w:id="21" w:name="_Toc472931935"/>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6134"/>
      </w:tblGrid>
      <w:tr w:rsidR="00C252EC" w:rsidRPr="00227BEB" w14:paraId="6DAED1F6" w14:textId="77777777" w:rsidTr="00C252EC">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4DEED2AB" w:rsidR="00C252EC" w:rsidRPr="00BC3C4A" w:rsidRDefault="00056D9D" w:rsidP="00C252EC">
            <w:pPr>
              <w:pStyle w:val="MILTableHeader"/>
              <w:rPr>
                <w:sz w:val="16"/>
                <w:szCs w:val="16"/>
              </w:rPr>
            </w:pPr>
            <w:r>
              <w:rPr>
                <w:sz w:val="16"/>
                <w:szCs w:val="16"/>
              </w:rPr>
              <w:t>&lt;OLDDATE&gt;</w:t>
            </w:r>
          </w:p>
        </w:tc>
        <w:tc>
          <w:tcPr>
            <w:tcW w:w="1283" w:type="dxa"/>
          </w:tcPr>
          <w:p w14:paraId="456A7C84" w14:textId="2023BA2B" w:rsidR="00C252EC" w:rsidRPr="00BC3C4A" w:rsidRDefault="00056D9D" w:rsidP="00C252EC">
            <w:pPr>
              <w:pStyle w:val="MILTableHeader"/>
              <w:rPr>
                <w:sz w:val="16"/>
                <w:szCs w:val="16"/>
              </w:rPr>
            </w:pPr>
            <w:r>
              <w:rPr>
                <w:sz w:val="16"/>
                <w:szCs w:val="16"/>
              </w:rPr>
              <w:t>&lt;CALIBDATE&gt;</w:t>
            </w:r>
          </w:p>
        </w:tc>
        <w:tc>
          <w:tcPr>
            <w:tcW w:w="6134"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C252EC">
        <w:trPr>
          <w:trHeight w:hRule="exact" w:val="630"/>
        </w:trPr>
        <w:tc>
          <w:tcPr>
            <w:tcW w:w="1157" w:type="dxa"/>
          </w:tcPr>
          <w:p w14:paraId="701C6B02" w14:textId="61C8EB10" w:rsidR="00867121" w:rsidRDefault="00867121"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023EFD" w:rsidR="00867121" w:rsidRDefault="00867121" w:rsidP="00BE41E3">
            <w:pPr>
              <w:pStyle w:val="MILTableText"/>
              <w:rPr>
                <w:b w:val="0"/>
              </w:rPr>
            </w:pPr>
            <w:r>
              <w:rPr>
                <w:b w:val="0"/>
              </w:rPr>
              <w:t>&lt;OLDCPIR0&gt;</w:t>
            </w:r>
          </w:p>
        </w:tc>
        <w:tc>
          <w:tcPr>
            <w:tcW w:w="1283" w:type="dxa"/>
          </w:tcPr>
          <w:p w14:paraId="3BCA9B98" w14:textId="3DB0E07D" w:rsidR="00867121" w:rsidRDefault="00867121" w:rsidP="00BE41E3">
            <w:pPr>
              <w:pStyle w:val="MILTableText"/>
              <w:rPr>
                <w:b w:val="0"/>
              </w:rPr>
            </w:pPr>
            <w:r>
              <w:rPr>
                <w:b w:val="0"/>
              </w:rPr>
              <w:t>&lt;NEWCPIR0&gt;</w:t>
            </w:r>
          </w:p>
        </w:tc>
        <w:tc>
          <w:tcPr>
            <w:tcW w:w="6134" w:type="dxa"/>
          </w:tcPr>
          <w:p w14:paraId="66BFEE2F" w14:textId="0E29BE20" w:rsidR="00867121" w:rsidRPr="00E97E19" w:rsidRDefault="00867121" w:rsidP="00BE41E3">
            <w:pPr>
              <w:pStyle w:val="MILTableText"/>
              <w:rPr>
                <w:b w:val="0"/>
              </w:rPr>
            </w:pPr>
            <w:r>
              <w:rPr>
                <w:b w:val="0"/>
              </w:rPr>
              <w:t>The starting rate of the CPI process.</w:t>
            </w:r>
          </w:p>
        </w:tc>
      </w:tr>
      <w:tr w:rsidR="00C252EC" w14:paraId="4DB0CFE9" w14:textId="77777777" w:rsidTr="00C252EC">
        <w:trPr>
          <w:trHeight w:hRule="exact" w:val="630"/>
        </w:trPr>
        <w:tc>
          <w:tcPr>
            <w:tcW w:w="1157" w:type="dxa"/>
          </w:tcPr>
          <w:p w14:paraId="66B9C58C" w14:textId="77777777" w:rsidR="00C252EC" w:rsidRPr="00B06B00" w:rsidRDefault="00E97E19" w:rsidP="00BE41E3">
            <w:pPr>
              <w:pStyle w:val="MILTableText"/>
            </w:pPr>
            <m:oMathPara>
              <m:oMath>
                <m:r>
                  <m:rPr>
                    <m:sty m:val="bi"/>
                  </m:rPr>
                  <m:t>α</m:t>
                </m:r>
              </m:oMath>
            </m:oMathPara>
          </w:p>
        </w:tc>
        <w:tc>
          <w:tcPr>
            <w:tcW w:w="1262" w:type="dxa"/>
          </w:tcPr>
          <w:p w14:paraId="7FDC7D5F" w14:textId="0A041723" w:rsidR="00C252EC" w:rsidRPr="00E97E19" w:rsidRDefault="00E26D47" w:rsidP="00BE41E3">
            <w:pPr>
              <w:pStyle w:val="MILTableText"/>
              <w:rPr>
                <w:b w:val="0"/>
              </w:rPr>
            </w:pPr>
            <w:r>
              <w:rPr>
                <w:b w:val="0"/>
              </w:rPr>
              <w:t>&lt;OLDCPIALPHA&gt;</w:t>
            </w:r>
          </w:p>
        </w:tc>
        <w:tc>
          <w:tcPr>
            <w:tcW w:w="1283" w:type="dxa"/>
          </w:tcPr>
          <w:p w14:paraId="48C2ACD5" w14:textId="3F253E93" w:rsidR="00C252EC" w:rsidRPr="00E97E19" w:rsidRDefault="00E26D47" w:rsidP="00BE41E3">
            <w:pPr>
              <w:pStyle w:val="MILTableText"/>
              <w:rPr>
                <w:b w:val="0"/>
              </w:rPr>
            </w:pPr>
            <w:r>
              <w:rPr>
                <w:b w:val="0"/>
              </w:rPr>
              <w:t>&lt;NEWCPIALPHA&gt;</w:t>
            </w:r>
          </w:p>
        </w:tc>
        <w:tc>
          <w:tcPr>
            <w:tcW w:w="6134" w:type="dxa"/>
          </w:tcPr>
          <w:p w14:paraId="6F6D4303" w14:textId="77777777" w:rsidR="00C252EC" w:rsidRPr="00E97E19" w:rsidRDefault="00C252EC" w:rsidP="00BE41E3">
            <w:pPr>
              <w:pStyle w:val="MILTableText"/>
              <w:rPr>
                <w:b w:val="0"/>
              </w:rPr>
            </w:pPr>
            <w:r w:rsidRPr="00E97E19">
              <w:rPr>
                <w:b w:val="0"/>
              </w:rPr>
              <w:t>The mean reversion speed of the short rate process.</w:t>
            </w:r>
          </w:p>
        </w:tc>
      </w:tr>
      <w:tr w:rsidR="00C252EC" w14:paraId="6BC79928" w14:textId="77777777" w:rsidTr="00C252EC">
        <w:trPr>
          <w:trHeight w:hRule="exact" w:val="340"/>
        </w:trPr>
        <w:tc>
          <w:tcPr>
            <w:tcW w:w="1157" w:type="dxa"/>
          </w:tcPr>
          <w:p w14:paraId="1325075F" w14:textId="77777777" w:rsidR="00C252EC" w:rsidRPr="00B06B00" w:rsidRDefault="00E97E19" w:rsidP="00BE41E3">
            <w:pPr>
              <w:pStyle w:val="MILTableText"/>
            </w:pPr>
            <m:oMathPara>
              <m:oMath>
                <m:r>
                  <m:rPr>
                    <m:sty m:val="bi"/>
                  </m:rPr>
                  <m:t>μ</m:t>
                </m:r>
              </m:oMath>
            </m:oMathPara>
          </w:p>
        </w:tc>
        <w:tc>
          <w:tcPr>
            <w:tcW w:w="1262" w:type="dxa"/>
          </w:tcPr>
          <w:p w14:paraId="0E98864E" w14:textId="0C7FEC6B" w:rsidR="00C252EC" w:rsidRPr="00E97E19" w:rsidRDefault="00E26D47" w:rsidP="00BE41E3">
            <w:pPr>
              <w:pStyle w:val="MILTableText"/>
              <w:rPr>
                <w:b w:val="0"/>
              </w:rPr>
            </w:pPr>
            <w:r>
              <w:rPr>
                <w:b w:val="0"/>
              </w:rPr>
              <w:t>&lt;OLDCPIMU&gt;</w:t>
            </w:r>
          </w:p>
        </w:tc>
        <w:tc>
          <w:tcPr>
            <w:tcW w:w="1283" w:type="dxa"/>
          </w:tcPr>
          <w:p w14:paraId="0C651A0F" w14:textId="1AD2A6CB" w:rsidR="00C252EC" w:rsidRPr="00E97E19" w:rsidRDefault="00E26D47" w:rsidP="00BE41E3">
            <w:pPr>
              <w:pStyle w:val="MILTableText"/>
              <w:rPr>
                <w:b w:val="0"/>
              </w:rPr>
            </w:pPr>
            <w:r>
              <w:rPr>
                <w:b w:val="0"/>
              </w:rPr>
              <w:t>&lt;NEWCPIMU&gt;</w:t>
            </w:r>
          </w:p>
        </w:tc>
        <w:tc>
          <w:tcPr>
            <w:tcW w:w="6134" w:type="dxa"/>
          </w:tcPr>
          <w:p w14:paraId="1DA55C03" w14:textId="77777777" w:rsidR="00C252EC" w:rsidRPr="00E97E19" w:rsidRDefault="00C252EC" w:rsidP="00BE41E3">
            <w:pPr>
              <w:pStyle w:val="MILTableText"/>
              <w:rPr>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C252EC">
        <w:trPr>
          <w:trHeight w:hRule="exact" w:val="340"/>
        </w:trPr>
        <w:tc>
          <w:tcPr>
            <w:tcW w:w="1157" w:type="dxa"/>
          </w:tcPr>
          <w:p w14:paraId="634B8AF7" w14:textId="77777777" w:rsidR="00C252EC" w:rsidRPr="00B06B00" w:rsidRDefault="00E97E19" w:rsidP="00BE41E3">
            <w:pPr>
              <w:pStyle w:val="MILTableText"/>
            </w:pPr>
            <m:oMathPara>
              <m:oMath>
                <m:r>
                  <m:rPr>
                    <m:sty m:val="bi"/>
                  </m:rPr>
                  <m:t>σ</m:t>
                </m:r>
              </m:oMath>
            </m:oMathPara>
          </w:p>
        </w:tc>
        <w:tc>
          <w:tcPr>
            <w:tcW w:w="1262" w:type="dxa"/>
          </w:tcPr>
          <w:p w14:paraId="641F143F" w14:textId="5E7BB520" w:rsidR="00C252EC" w:rsidRPr="00E97E19" w:rsidRDefault="00E26D47" w:rsidP="00BE41E3">
            <w:pPr>
              <w:pStyle w:val="MILTableText"/>
              <w:rPr>
                <w:b w:val="0"/>
              </w:rPr>
            </w:pPr>
            <w:r>
              <w:rPr>
                <w:b w:val="0"/>
              </w:rPr>
              <w:t>&lt;OLDCPISIGMA&gt;</w:t>
            </w:r>
          </w:p>
        </w:tc>
        <w:tc>
          <w:tcPr>
            <w:tcW w:w="1283" w:type="dxa"/>
          </w:tcPr>
          <w:p w14:paraId="1758B205" w14:textId="61514F57" w:rsidR="00C252EC" w:rsidRPr="00E97E19" w:rsidRDefault="00E26D47" w:rsidP="00BE41E3">
            <w:pPr>
              <w:pStyle w:val="MILTableText"/>
              <w:rPr>
                <w:b w:val="0"/>
              </w:rPr>
            </w:pPr>
            <w:r>
              <w:rPr>
                <w:b w:val="0"/>
              </w:rPr>
              <w:t>&lt;NEWCPISIGMA&gt;</w:t>
            </w:r>
          </w:p>
        </w:tc>
        <w:tc>
          <w:tcPr>
            <w:tcW w:w="6134" w:type="dxa"/>
          </w:tcPr>
          <w:p w14:paraId="40B22A54" w14:textId="77777777" w:rsidR="00C252EC" w:rsidRPr="00E97E19" w:rsidRDefault="00C252EC" w:rsidP="00BE41E3">
            <w:pPr>
              <w:pStyle w:val="MILTableText"/>
              <w:rPr>
                <w:b w:val="0"/>
              </w:rPr>
            </w:pPr>
            <w:r w:rsidRPr="00E97E19">
              <w:rPr>
                <w:b w:val="0"/>
              </w:rPr>
              <w:t>The volatility of the short rate process</w:t>
            </w:r>
          </w:p>
        </w:tc>
      </w:tr>
      <w:tr w:rsidR="00C252EC" w14:paraId="59166F72" w14:textId="77777777" w:rsidTr="00C252EC">
        <w:trPr>
          <w:trHeight w:hRule="exact" w:val="340"/>
        </w:trPr>
        <w:tc>
          <w:tcPr>
            <w:tcW w:w="1157" w:type="dxa"/>
          </w:tcPr>
          <w:p w14:paraId="671EE4BC" w14:textId="77777777" w:rsidR="00C252EC" w:rsidRPr="00E16341" w:rsidRDefault="00E97E19" w:rsidP="00BE41E3">
            <w:pPr>
              <w:pStyle w:val="MILTableText"/>
            </w:pPr>
            <m:oMathPara>
              <m:oMath>
                <m:r>
                  <m:rPr>
                    <m:sty m:val="bi"/>
                  </m:rPr>
                  <m:t>γ</m:t>
                </m:r>
              </m:oMath>
            </m:oMathPara>
          </w:p>
        </w:tc>
        <w:tc>
          <w:tcPr>
            <w:tcW w:w="1262" w:type="dxa"/>
          </w:tcPr>
          <w:p w14:paraId="2739E959" w14:textId="77777777" w:rsidR="00C252EC" w:rsidRPr="00E97E19" w:rsidRDefault="00C252EC" w:rsidP="00BE41E3">
            <w:pPr>
              <w:pStyle w:val="MILTableText"/>
              <w:rPr>
                <w:b w:val="0"/>
              </w:rPr>
            </w:pPr>
            <w:r w:rsidRPr="00E97E19">
              <w:rPr>
                <w:b w:val="0"/>
              </w:rPr>
              <w:t>0</w:t>
            </w:r>
          </w:p>
        </w:tc>
        <w:tc>
          <w:tcPr>
            <w:tcW w:w="1283" w:type="dxa"/>
          </w:tcPr>
          <w:p w14:paraId="73B9C821" w14:textId="77777777" w:rsidR="00C252EC" w:rsidRPr="00E97E19" w:rsidRDefault="00C252EC" w:rsidP="00BE41E3">
            <w:pPr>
              <w:pStyle w:val="MILTableText"/>
              <w:rPr>
                <w:b w:val="0"/>
              </w:rPr>
            </w:pPr>
            <w:r w:rsidRPr="00E97E19">
              <w:rPr>
                <w:b w:val="0"/>
              </w:rPr>
              <w:t>0</w:t>
            </w:r>
          </w:p>
        </w:tc>
        <w:tc>
          <w:tcPr>
            <w:tcW w:w="6134" w:type="dxa"/>
          </w:tcPr>
          <w:p w14:paraId="393FA129" w14:textId="77777777" w:rsidR="00C252EC" w:rsidRPr="00E97E19" w:rsidRDefault="00C252EC" w:rsidP="00BE41E3">
            <w:pPr>
              <w:pStyle w:val="MILTableText"/>
              <w:rPr>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2931936"/>
      <w:r w:rsidRPr="00255C34">
        <w:rPr>
          <w:sz w:val="18"/>
          <w:szCs w:val="18"/>
        </w:rPr>
        <w:t>Distributions</w:t>
      </w:r>
      <w:bookmarkEnd w:id="22"/>
    </w:p>
    <w:p w14:paraId="53592504" w14:textId="1F2D58E6" w:rsidR="00C252EC" w:rsidRDefault="00551032" w:rsidP="00C252EC">
      <w:pPr>
        <w:pStyle w:val="MILReportMainText"/>
      </w:pPr>
      <w:r>
        <w:rPr>
          <w:sz w:val="18"/>
          <w:szCs w:val="18"/>
        </w:rPr>
        <w:t>CPI Rate</w:t>
      </w:r>
      <w:r w:rsidR="00C252EC" w:rsidRPr="00255C34">
        <w:rPr>
          <w:sz w:val="18"/>
          <w:szCs w:val="18"/>
        </w:rPr>
        <w:t xml:space="preserve"> Percentiles (</w:t>
      </w:r>
      <w:r w:rsidR="00056D9D">
        <w:rPr>
          <w:sz w:val="18"/>
          <w:szCs w:val="18"/>
        </w:rPr>
        <w:t>&lt;OLDDATE&gt;</w:t>
      </w:r>
      <w:r w:rsidR="00C252EC" w:rsidRPr="00255C34">
        <w:rPr>
          <w:sz w:val="18"/>
          <w:szCs w:val="18"/>
        </w:rPr>
        <w:t>)</w:t>
      </w:r>
    </w:p>
    <w:tbl>
      <w:tblPr>
        <w:tblStyle w:val="MILReportTable"/>
        <w:tblW w:w="0" w:type="auto"/>
        <w:tblLook w:val="04A0" w:firstRow="1" w:lastRow="0" w:firstColumn="1" w:lastColumn="0" w:noHBand="0" w:noVBand="1"/>
      </w:tblPr>
      <w:tblGrid>
        <w:gridCol w:w="1101"/>
        <w:gridCol w:w="1420"/>
        <w:gridCol w:w="1420"/>
        <w:gridCol w:w="1509"/>
        <w:gridCol w:w="1509"/>
        <w:gridCol w:w="1509"/>
        <w:gridCol w:w="1509"/>
      </w:tblGrid>
      <w:tr w:rsidR="00C252EC" w:rsidRPr="00227BEB" w14:paraId="043B3B63"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DEDFEAB" w14:textId="77777777" w:rsidR="00C252EC" w:rsidRPr="00255C34" w:rsidRDefault="00C252EC" w:rsidP="00C252EC">
            <w:pPr>
              <w:pStyle w:val="MILTableHeader"/>
              <w:rPr>
                <w:sz w:val="16"/>
                <w:szCs w:val="16"/>
              </w:rPr>
            </w:pPr>
            <w:r w:rsidRPr="00255C34">
              <w:rPr>
                <w:sz w:val="16"/>
                <w:szCs w:val="16"/>
              </w:rPr>
              <w:t>%’ile</w:t>
            </w:r>
          </w:p>
        </w:tc>
        <w:tc>
          <w:tcPr>
            <w:tcW w:w="1021"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992"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C252EC">
        <w:trPr>
          <w:trHeight w:hRule="exact" w:val="340"/>
        </w:trPr>
        <w:tc>
          <w:tcPr>
            <w:tcW w:w="1101" w:type="dxa"/>
          </w:tcPr>
          <w:p w14:paraId="6F61E8B4" w14:textId="77777777" w:rsidR="00E26D47" w:rsidRPr="00255C34" w:rsidRDefault="00E26D47" w:rsidP="00E26D47">
            <w:pPr>
              <w:pStyle w:val="MILTableText"/>
            </w:pPr>
            <w:r w:rsidRPr="00255C34">
              <w:t>5%</w:t>
            </w:r>
          </w:p>
        </w:tc>
        <w:tc>
          <w:tcPr>
            <w:tcW w:w="1021" w:type="dxa"/>
          </w:tcPr>
          <w:p w14:paraId="1A2933E2" w14:textId="0DEF8291" w:rsidR="00E26D47" w:rsidRPr="00B9098E" w:rsidRDefault="00E26D47" w:rsidP="00E26D47">
            <w:pPr>
              <w:pStyle w:val="MILTableText"/>
              <w:rPr>
                <w:b w:val="0"/>
              </w:rPr>
            </w:pPr>
            <w:r w:rsidRPr="00B9098E">
              <w:rPr>
                <w:b w:val="0"/>
              </w:rPr>
              <w:t>&lt;OLDCPI1_5&gt;</w:t>
            </w:r>
          </w:p>
        </w:tc>
        <w:tc>
          <w:tcPr>
            <w:tcW w:w="992" w:type="dxa"/>
          </w:tcPr>
          <w:p w14:paraId="39B82D8F" w14:textId="5828ACB9" w:rsidR="00E26D47" w:rsidRPr="00B9098E" w:rsidRDefault="00E26D47" w:rsidP="00E26D47">
            <w:pPr>
              <w:pStyle w:val="MILTableText"/>
              <w:rPr>
                <w:b w:val="0"/>
              </w:rPr>
            </w:pPr>
            <w:r w:rsidRPr="00B9098E">
              <w:rPr>
                <w:b w:val="0"/>
              </w:rPr>
              <w:t>&lt;OLDCPI5_5&gt;</w:t>
            </w:r>
          </w:p>
        </w:tc>
        <w:tc>
          <w:tcPr>
            <w:tcW w:w="992" w:type="dxa"/>
          </w:tcPr>
          <w:p w14:paraId="69B89339" w14:textId="1271E68F" w:rsidR="00E26D47" w:rsidRPr="00B9098E" w:rsidRDefault="00E26D47" w:rsidP="00E26D47">
            <w:pPr>
              <w:pStyle w:val="MILTableText"/>
              <w:rPr>
                <w:b w:val="0"/>
              </w:rPr>
            </w:pPr>
            <w:r w:rsidRPr="00B9098E">
              <w:rPr>
                <w:b w:val="0"/>
              </w:rPr>
              <w:t>&lt;OLDCPI10_5&gt;</w:t>
            </w:r>
          </w:p>
        </w:tc>
        <w:tc>
          <w:tcPr>
            <w:tcW w:w="992" w:type="dxa"/>
          </w:tcPr>
          <w:p w14:paraId="68F4EE76" w14:textId="354B4742" w:rsidR="00E26D47" w:rsidRPr="00B9098E" w:rsidRDefault="00E26D47" w:rsidP="00E26D47">
            <w:pPr>
              <w:pStyle w:val="MILTableText"/>
              <w:rPr>
                <w:b w:val="0"/>
              </w:rPr>
            </w:pPr>
            <w:r w:rsidRPr="00B9098E">
              <w:rPr>
                <w:b w:val="0"/>
              </w:rPr>
              <w:t>&lt;OLDCPI15_5&gt;</w:t>
            </w:r>
          </w:p>
        </w:tc>
        <w:tc>
          <w:tcPr>
            <w:tcW w:w="1134" w:type="dxa"/>
          </w:tcPr>
          <w:p w14:paraId="176D0F45" w14:textId="3824DE89" w:rsidR="00E26D47" w:rsidRPr="00B9098E" w:rsidRDefault="00E26D47" w:rsidP="00E26D47">
            <w:pPr>
              <w:pStyle w:val="MILTableText"/>
              <w:rPr>
                <w:b w:val="0"/>
              </w:rPr>
            </w:pPr>
            <w:r w:rsidRPr="00B9098E">
              <w:rPr>
                <w:b w:val="0"/>
              </w:rPr>
              <w:t>&lt;OLDCPI25_5&gt;</w:t>
            </w:r>
          </w:p>
        </w:tc>
        <w:tc>
          <w:tcPr>
            <w:tcW w:w="1134" w:type="dxa"/>
          </w:tcPr>
          <w:p w14:paraId="4DEF7AD8" w14:textId="5A4ED429" w:rsidR="00E26D47" w:rsidRPr="00B9098E" w:rsidRDefault="00E26D47" w:rsidP="00E26D47">
            <w:pPr>
              <w:pStyle w:val="MILTableText"/>
              <w:rPr>
                <w:b w:val="0"/>
              </w:rPr>
            </w:pPr>
            <w:r w:rsidRPr="00B9098E">
              <w:rPr>
                <w:b w:val="0"/>
              </w:rPr>
              <w:t>&lt;OLDCPI30_5&gt;</w:t>
            </w:r>
          </w:p>
        </w:tc>
      </w:tr>
      <w:tr w:rsidR="00E26D47" w14:paraId="5EFE2896" w14:textId="77777777" w:rsidTr="00C252EC">
        <w:trPr>
          <w:trHeight w:hRule="exact" w:val="340"/>
        </w:trPr>
        <w:tc>
          <w:tcPr>
            <w:tcW w:w="1101" w:type="dxa"/>
          </w:tcPr>
          <w:p w14:paraId="365BD9F3" w14:textId="77777777" w:rsidR="00E26D47" w:rsidRPr="00255C34" w:rsidRDefault="00E26D47" w:rsidP="00E26D47">
            <w:pPr>
              <w:pStyle w:val="MILTableText"/>
            </w:pPr>
            <w:r w:rsidRPr="00255C34">
              <w:t>25%</w:t>
            </w:r>
          </w:p>
        </w:tc>
        <w:tc>
          <w:tcPr>
            <w:tcW w:w="1021" w:type="dxa"/>
          </w:tcPr>
          <w:p w14:paraId="7CC50016" w14:textId="5D0B29A6" w:rsidR="00E26D47" w:rsidRPr="00B9098E" w:rsidRDefault="00E26D47" w:rsidP="00E26D47">
            <w:pPr>
              <w:pStyle w:val="MILTableText"/>
              <w:rPr>
                <w:b w:val="0"/>
              </w:rPr>
            </w:pPr>
            <w:r w:rsidRPr="00B9098E">
              <w:rPr>
                <w:b w:val="0"/>
              </w:rPr>
              <w:t>&lt;OLDCPI1_25&gt;</w:t>
            </w:r>
          </w:p>
        </w:tc>
        <w:tc>
          <w:tcPr>
            <w:tcW w:w="992" w:type="dxa"/>
          </w:tcPr>
          <w:p w14:paraId="2CA150C4" w14:textId="74F20E86" w:rsidR="00E26D47" w:rsidRPr="00B9098E" w:rsidRDefault="00E26D47" w:rsidP="00E26D47">
            <w:pPr>
              <w:pStyle w:val="MILTableText"/>
              <w:rPr>
                <w:b w:val="0"/>
              </w:rPr>
            </w:pPr>
            <w:r w:rsidRPr="00B9098E">
              <w:rPr>
                <w:b w:val="0"/>
              </w:rPr>
              <w:t>&lt;OLDCPI5_25&gt;</w:t>
            </w:r>
          </w:p>
        </w:tc>
        <w:tc>
          <w:tcPr>
            <w:tcW w:w="992" w:type="dxa"/>
          </w:tcPr>
          <w:p w14:paraId="43A443F2" w14:textId="53FBDAF9" w:rsidR="00E26D47" w:rsidRPr="00B9098E" w:rsidRDefault="00E26D47" w:rsidP="00E26D47">
            <w:pPr>
              <w:pStyle w:val="MILTableText"/>
              <w:rPr>
                <w:b w:val="0"/>
              </w:rPr>
            </w:pPr>
            <w:r w:rsidRPr="00B9098E">
              <w:rPr>
                <w:b w:val="0"/>
              </w:rPr>
              <w:t>&lt;OLDCPI10_25&gt;</w:t>
            </w:r>
          </w:p>
        </w:tc>
        <w:tc>
          <w:tcPr>
            <w:tcW w:w="992" w:type="dxa"/>
          </w:tcPr>
          <w:p w14:paraId="0FCF8577" w14:textId="77236B6C" w:rsidR="00E26D47" w:rsidRPr="00B9098E" w:rsidRDefault="00E26D47" w:rsidP="00E26D47">
            <w:pPr>
              <w:pStyle w:val="MILTableText"/>
              <w:rPr>
                <w:b w:val="0"/>
              </w:rPr>
            </w:pPr>
            <w:r w:rsidRPr="00B9098E">
              <w:rPr>
                <w:b w:val="0"/>
              </w:rPr>
              <w:t>&lt;OLDCPI15_25&gt;</w:t>
            </w:r>
          </w:p>
        </w:tc>
        <w:tc>
          <w:tcPr>
            <w:tcW w:w="1134" w:type="dxa"/>
          </w:tcPr>
          <w:p w14:paraId="273FE4F3" w14:textId="4E8B6923" w:rsidR="00E26D47" w:rsidRPr="00B9098E" w:rsidRDefault="00E26D47" w:rsidP="00E26D47">
            <w:pPr>
              <w:pStyle w:val="MILTableText"/>
              <w:rPr>
                <w:b w:val="0"/>
              </w:rPr>
            </w:pPr>
            <w:r w:rsidRPr="00B9098E">
              <w:rPr>
                <w:b w:val="0"/>
              </w:rPr>
              <w:t>&lt;OLDCPI25_25&gt;</w:t>
            </w:r>
          </w:p>
        </w:tc>
        <w:tc>
          <w:tcPr>
            <w:tcW w:w="1134" w:type="dxa"/>
          </w:tcPr>
          <w:p w14:paraId="593EF307" w14:textId="125B7E70" w:rsidR="00E26D47" w:rsidRPr="00B9098E" w:rsidRDefault="00E26D47" w:rsidP="00E26D47">
            <w:pPr>
              <w:pStyle w:val="MILTableText"/>
              <w:rPr>
                <w:b w:val="0"/>
              </w:rPr>
            </w:pPr>
            <w:r w:rsidRPr="00B9098E">
              <w:rPr>
                <w:b w:val="0"/>
              </w:rPr>
              <w:t>&lt;OLDCPI30_25&gt;</w:t>
            </w:r>
          </w:p>
        </w:tc>
      </w:tr>
      <w:tr w:rsidR="00E26D47" w14:paraId="3354DC33" w14:textId="77777777" w:rsidTr="00C252EC">
        <w:trPr>
          <w:trHeight w:hRule="exact" w:val="340"/>
        </w:trPr>
        <w:tc>
          <w:tcPr>
            <w:tcW w:w="1101" w:type="dxa"/>
          </w:tcPr>
          <w:p w14:paraId="5767E28D" w14:textId="77777777" w:rsidR="00E26D47" w:rsidRPr="00255C34" w:rsidRDefault="00E26D47" w:rsidP="00E26D47">
            <w:pPr>
              <w:pStyle w:val="MILTableText"/>
            </w:pPr>
            <w:r w:rsidRPr="00255C34">
              <w:t>50%</w:t>
            </w:r>
          </w:p>
        </w:tc>
        <w:tc>
          <w:tcPr>
            <w:tcW w:w="1021" w:type="dxa"/>
          </w:tcPr>
          <w:p w14:paraId="476B0FD1" w14:textId="6C3B27C0" w:rsidR="00E26D47" w:rsidRPr="00B9098E" w:rsidRDefault="00E26D47" w:rsidP="00E26D47">
            <w:pPr>
              <w:pStyle w:val="MILTableText"/>
              <w:rPr>
                <w:b w:val="0"/>
              </w:rPr>
            </w:pPr>
            <w:r w:rsidRPr="00B9098E">
              <w:rPr>
                <w:b w:val="0"/>
              </w:rPr>
              <w:t>&lt;OLDCPI1_50&gt;</w:t>
            </w:r>
          </w:p>
        </w:tc>
        <w:tc>
          <w:tcPr>
            <w:tcW w:w="992" w:type="dxa"/>
          </w:tcPr>
          <w:p w14:paraId="714AA189" w14:textId="6BCFF2B3" w:rsidR="00E26D47" w:rsidRPr="00B9098E" w:rsidRDefault="00E26D47" w:rsidP="00E26D47">
            <w:pPr>
              <w:pStyle w:val="MILTableText"/>
              <w:rPr>
                <w:b w:val="0"/>
              </w:rPr>
            </w:pPr>
            <w:r w:rsidRPr="00B9098E">
              <w:rPr>
                <w:b w:val="0"/>
              </w:rPr>
              <w:t>&lt;OLDCPI5_50&gt;</w:t>
            </w:r>
          </w:p>
        </w:tc>
        <w:tc>
          <w:tcPr>
            <w:tcW w:w="992" w:type="dxa"/>
          </w:tcPr>
          <w:p w14:paraId="5723F217" w14:textId="17D79FE9" w:rsidR="00E26D47" w:rsidRPr="00B9098E" w:rsidRDefault="00E26D47" w:rsidP="00E26D47">
            <w:pPr>
              <w:pStyle w:val="MILTableText"/>
              <w:rPr>
                <w:b w:val="0"/>
              </w:rPr>
            </w:pPr>
            <w:r w:rsidRPr="00B9098E">
              <w:rPr>
                <w:b w:val="0"/>
              </w:rPr>
              <w:t>&lt;OLDCPI10_50&gt;</w:t>
            </w:r>
          </w:p>
        </w:tc>
        <w:tc>
          <w:tcPr>
            <w:tcW w:w="992" w:type="dxa"/>
          </w:tcPr>
          <w:p w14:paraId="190B36CC" w14:textId="181041F6" w:rsidR="00E26D47" w:rsidRPr="00B9098E" w:rsidRDefault="00E26D47" w:rsidP="00E26D47">
            <w:pPr>
              <w:pStyle w:val="MILTableText"/>
              <w:rPr>
                <w:b w:val="0"/>
              </w:rPr>
            </w:pPr>
            <w:r w:rsidRPr="00B9098E">
              <w:rPr>
                <w:b w:val="0"/>
              </w:rPr>
              <w:t>&lt;OLDCPI15_50&gt;</w:t>
            </w:r>
          </w:p>
        </w:tc>
        <w:tc>
          <w:tcPr>
            <w:tcW w:w="1134" w:type="dxa"/>
          </w:tcPr>
          <w:p w14:paraId="5E41ECCD" w14:textId="3BA1E564" w:rsidR="00E26D47" w:rsidRPr="00B9098E" w:rsidRDefault="00E26D47" w:rsidP="00E26D47">
            <w:pPr>
              <w:pStyle w:val="MILTableText"/>
              <w:rPr>
                <w:b w:val="0"/>
              </w:rPr>
            </w:pPr>
            <w:r w:rsidRPr="00B9098E">
              <w:rPr>
                <w:b w:val="0"/>
              </w:rPr>
              <w:t>&lt;OLDCPI25_50&gt;</w:t>
            </w:r>
          </w:p>
        </w:tc>
        <w:tc>
          <w:tcPr>
            <w:tcW w:w="1134" w:type="dxa"/>
          </w:tcPr>
          <w:p w14:paraId="22265342" w14:textId="4866F6B3" w:rsidR="00E26D47" w:rsidRPr="00B9098E" w:rsidRDefault="00E26D47" w:rsidP="00E26D47">
            <w:pPr>
              <w:pStyle w:val="MILTableText"/>
              <w:rPr>
                <w:b w:val="0"/>
              </w:rPr>
            </w:pPr>
            <w:r w:rsidRPr="00B9098E">
              <w:rPr>
                <w:b w:val="0"/>
              </w:rPr>
              <w:t>&lt;OLDCPI30_50&gt;</w:t>
            </w:r>
          </w:p>
        </w:tc>
      </w:tr>
      <w:tr w:rsidR="00E26D47" w14:paraId="416CC91E" w14:textId="77777777" w:rsidTr="00C252EC">
        <w:trPr>
          <w:trHeight w:hRule="exact" w:val="340"/>
        </w:trPr>
        <w:tc>
          <w:tcPr>
            <w:tcW w:w="1101" w:type="dxa"/>
          </w:tcPr>
          <w:p w14:paraId="59906678" w14:textId="77777777" w:rsidR="00E26D47" w:rsidRPr="00255C34" w:rsidRDefault="00E26D47" w:rsidP="00E26D47">
            <w:pPr>
              <w:pStyle w:val="MILTableText"/>
            </w:pPr>
            <w:r w:rsidRPr="00255C34">
              <w:t>75%</w:t>
            </w:r>
          </w:p>
        </w:tc>
        <w:tc>
          <w:tcPr>
            <w:tcW w:w="1021" w:type="dxa"/>
          </w:tcPr>
          <w:p w14:paraId="13B7F08C" w14:textId="4ADE20EE" w:rsidR="00E26D47" w:rsidRPr="00B9098E" w:rsidRDefault="00E26D47" w:rsidP="00E26D47">
            <w:pPr>
              <w:pStyle w:val="MILTableText"/>
              <w:rPr>
                <w:b w:val="0"/>
              </w:rPr>
            </w:pPr>
            <w:r w:rsidRPr="00B9098E">
              <w:rPr>
                <w:b w:val="0"/>
              </w:rPr>
              <w:t>&lt;OLDCPI1_75&gt;</w:t>
            </w:r>
          </w:p>
        </w:tc>
        <w:tc>
          <w:tcPr>
            <w:tcW w:w="992" w:type="dxa"/>
          </w:tcPr>
          <w:p w14:paraId="1293F45E" w14:textId="57EF71C5" w:rsidR="00E26D47" w:rsidRPr="00B9098E" w:rsidRDefault="00E26D47" w:rsidP="00E26D47">
            <w:pPr>
              <w:pStyle w:val="MILTableText"/>
              <w:rPr>
                <w:b w:val="0"/>
              </w:rPr>
            </w:pPr>
            <w:r w:rsidRPr="00B9098E">
              <w:rPr>
                <w:b w:val="0"/>
              </w:rPr>
              <w:t>&lt;OLDCPI5_75&gt;</w:t>
            </w:r>
          </w:p>
        </w:tc>
        <w:tc>
          <w:tcPr>
            <w:tcW w:w="992" w:type="dxa"/>
          </w:tcPr>
          <w:p w14:paraId="511274E4" w14:textId="650777F1" w:rsidR="00E26D47" w:rsidRPr="00B9098E" w:rsidRDefault="00E26D47" w:rsidP="00E26D47">
            <w:pPr>
              <w:pStyle w:val="MILTableText"/>
              <w:rPr>
                <w:b w:val="0"/>
              </w:rPr>
            </w:pPr>
            <w:r w:rsidRPr="00B9098E">
              <w:rPr>
                <w:b w:val="0"/>
              </w:rPr>
              <w:t>&lt;OLDCPI10_75&gt;</w:t>
            </w:r>
          </w:p>
        </w:tc>
        <w:tc>
          <w:tcPr>
            <w:tcW w:w="992" w:type="dxa"/>
          </w:tcPr>
          <w:p w14:paraId="4C1B3840" w14:textId="61BC7BAD" w:rsidR="00E26D47" w:rsidRPr="00B9098E" w:rsidRDefault="00E26D47" w:rsidP="00E26D47">
            <w:pPr>
              <w:pStyle w:val="MILTableText"/>
              <w:rPr>
                <w:b w:val="0"/>
              </w:rPr>
            </w:pPr>
            <w:r w:rsidRPr="00B9098E">
              <w:rPr>
                <w:b w:val="0"/>
              </w:rPr>
              <w:t>&lt;OLDCPI15_75&gt;</w:t>
            </w:r>
          </w:p>
        </w:tc>
        <w:tc>
          <w:tcPr>
            <w:tcW w:w="1134" w:type="dxa"/>
          </w:tcPr>
          <w:p w14:paraId="4B49DEE5" w14:textId="6515F3F5" w:rsidR="00E26D47" w:rsidRPr="00B9098E" w:rsidRDefault="00E26D47" w:rsidP="00E26D47">
            <w:pPr>
              <w:pStyle w:val="MILTableText"/>
              <w:rPr>
                <w:b w:val="0"/>
              </w:rPr>
            </w:pPr>
            <w:r w:rsidRPr="00B9098E">
              <w:rPr>
                <w:b w:val="0"/>
              </w:rPr>
              <w:t>&lt;OLDCPI25_75&gt;</w:t>
            </w:r>
          </w:p>
        </w:tc>
        <w:tc>
          <w:tcPr>
            <w:tcW w:w="1134" w:type="dxa"/>
          </w:tcPr>
          <w:p w14:paraId="6BF8C364" w14:textId="3A3C4818" w:rsidR="00E26D47" w:rsidRPr="00B9098E" w:rsidRDefault="00E26D47" w:rsidP="00E26D47">
            <w:pPr>
              <w:pStyle w:val="MILTableText"/>
              <w:rPr>
                <w:b w:val="0"/>
              </w:rPr>
            </w:pPr>
            <w:r w:rsidRPr="00B9098E">
              <w:rPr>
                <w:b w:val="0"/>
              </w:rPr>
              <w:t>&lt;OLDCPI30_75&gt;</w:t>
            </w:r>
          </w:p>
        </w:tc>
      </w:tr>
      <w:tr w:rsidR="00E26D47" w14:paraId="2DCDC722" w14:textId="77777777" w:rsidTr="00C252EC">
        <w:trPr>
          <w:trHeight w:hRule="exact" w:val="340"/>
        </w:trPr>
        <w:tc>
          <w:tcPr>
            <w:tcW w:w="1101" w:type="dxa"/>
          </w:tcPr>
          <w:p w14:paraId="056C4C0F" w14:textId="77777777" w:rsidR="00E26D47" w:rsidRPr="00255C34" w:rsidRDefault="00E26D47" w:rsidP="00E26D47">
            <w:pPr>
              <w:pStyle w:val="MILTableText"/>
            </w:pPr>
            <w:r w:rsidRPr="00255C34">
              <w:t>95%</w:t>
            </w:r>
          </w:p>
        </w:tc>
        <w:tc>
          <w:tcPr>
            <w:tcW w:w="1021" w:type="dxa"/>
          </w:tcPr>
          <w:p w14:paraId="26AE8BDB" w14:textId="6D247827" w:rsidR="00E26D47" w:rsidRPr="00B9098E" w:rsidRDefault="00E26D47" w:rsidP="00E26D47">
            <w:pPr>
              <w:pStyle w:val="MILTableText"/>
              <w:rPr>
                <w:b w:val="0"/>
              </w:rPr>
            </w:pPr>
            <w:r w:rsidRPr="00B9098E">
              <w:rPr>
                <w:b w:val="0"/>
              </w:rPr>
              <w:t>&lt;OLDCPI1_95&gt;</w:t>
            </w:r>
          </w:p>
        </w:tc>
        <w:tc>
          <w:tcPr>
            <w:tcW w:w="992" w:type="dxa"/>
          </w:tcPr>
          <w:p w14:paraId="11381113" w14:textId="633DBE42" w:rsidR="00E26D47" w:rsidRPr="00B9098E" w:rsidRDefault="00E26D47" w:rsidP="00E26D47">
            <w:pPr>
              <w:pStyle w:val="MILTableText"/>
              <w:rPr>
                <w:b w:val="0"/>
              </w:rPr>
            </w:pPr>
            <w:r w:rsidRPr="00B9098E">
              <w:rPr>
                <w:b w:val="0"/>
              </w:rPr>
              <w:t>&lt;OLDCPI5_95&gt;</w:t>
            </w:r>
          </w:p>
        </w:tc>
        <w:tc>
          <w:tcPr>
            <w:tcW w:w="992" w:type="dxa"/>
          </w:tcPr>
          <w:p w14:paraId="2EF3C871" w14:textId="16370F59" w:rsidR="00E26D47" w:rsidRPr="00B9098E" w:rsidRDefault="00E26D47" w:rsidP="00E26D47">
            <w:pPr>
              <w:pStyle w:val="MILTableText"/>
              <w:rPr>
                <w:b w:val="0"/>
              </w:rPr>
            </w:pPr>
            <w:r w:rsidRPr="00B9098E">
              <w:rPr>
                <w:b w:val="0"/>
              </w:rPr>
              <w:t>&lt;OLDCPI10_95&gt;</w:t>
            </w:r>
          </w:p>
        </w:tc>
        <w:tc>
          <w:tcPr>
            <w:tcW w:w="992" w:type="dxa"/>
          </w:tcPr>
          <w:p w14:paraId="595D55EA" w14:textId="1CF69853" w:rsidR="00E26D47" w:rsidRPr="00B9098E" w:rsidRDefault="00E26D47" w:rsidP="00E26D47">
            <w:pPr>
              <w:pStyle w:val="MILTableText"/>
              <w:rPr>
                <w:b w:val="0"/>
              </w:rPr>
            </w:pPr>
            <w:r w:rsidRPr="00B9098E">
              <w:rPr>
                <w:b w:val="0"/>
              </w:rPr>
              <w:t>&lt;OLDCPI15_95&gt;</w:t>
            </w:r>
          </w:p>
        </w:tc>
        <w:tc>
          <w:tcPr>
            <w:tcW w:w="1134" w:type="dxa"/>
          </w:tcPr>
          <w:p w14:paraId="6CB5DB0E" w14:textId="6605765A" w:rsidR="00E26D47" w:rsidRPr="00B9098E" w:rsidRDefault="00E26D47" w:rsidP="00E26D47">
            <w:pPr>
              <w:pStyle w:val="MILTableText"/>
              <w:rPr>
                <w:b w:val="0"/>
              </w:rPr>
            </w:pPr>
            <w:r w:rsidRPr="00B9098E">
              <w:rPr>
                <w:b w:val="0"/>
              </w:rPr>
              <w:t>&lt;OLDCPI25_95&gt;</w:t>
            </w:r>
          </w:p>
        </w:tc>
        <w:tc>
          <w:tcPr>
            <w:tcW w:w="1134" w:type="dxa"/>
          </w:tcPr>
          <w:p w14:paraId="17A19B41" w14:textId="0B5980DD" w:rsidR="00E26D47" w:rsidRPr="00B9098E" w:rsidRDefault="00E26D47" w:rsidP="00E26D47">
            <w:pPr>
              <w:pStyle w:val="MILTableText"/>
              <w:rPr>
                <w:b w:val="0"/>
              </w:rPr>
            </w:pPr>
            <w:r w:rsidRPr="00B9098E">
              <w:rPr>
                <w:b w:val="0"/>
              </w:rPr>
              <w:t>&lt;OLDCPI30_95&gt;</w:t>
            </w:r>
          </w:p>
        </w:tc>
      </w:tr>
      <w:tr w:rsidR="00E26D47" w14:paraId="436DDE8E" w14:textId="77777777" w:rsidTr="00C252EC">
        <w:trPr>
          <w:trHeight w:hRule="exact" w:val="340"/>
        </w:trPr>
        <w:tc>
          <w:tcPr>
            <w:tcW w:w="1101" w:type="dxa"/>
          </w:tcPr>
          <w:p w14:paraId="4A5D37DF" w14:textId="77777777" w:rsidR="00E26D47" w:rsidRPr="00255C34" w:rsidRDefault="00E26D47" w:rsidP="00E26D47">
            <w:pPr>
              <w:pStyle w:val="MILTableText"/>
            </w:pPr>
            <w:r w:rsidRPr="00255C34">
              <w:t>Mean</w:t>
            </w:r>
          </w:p>
        </w:tc>
        <w:tc>
          <w:tcPr>
            <w:tcW w:w="1021" w:type="dxa"/>
          </w:tcPr>
          <w:p w14:paraId="75353BA7" w14:textId="493B4E8E" w:rsidR="00E26D47" w:rsidRPr="00B9098E" w:rsidRDefault="00E26D47" w:rsidP="00E26D47">
            <w:pPr>
              <w:pStyle w:val="MILTableText"/>
              <w:rPr>
                <w:b w:val="0"/>
              </w:rPr>
            </w:pPr>
            <w:r w:rsidRPr="00B9098E">
              <w:rPr>
                <w:b w:val="0"/>
              </w:rPr>
              <w:t>&lt;OLDCPI1_MU&gt;</w:t>
            </w:r>
          </w:p>
        </w:tc>
        <w:tc>
          <w:tcPr>
            <w:tcW w:w="992" w:type="dxa"/>
          </w:tcPr>
          <w:p w14:paraId="163E671D" w14:textId="040D8590" w:rsidR="00E26D47" w:rsidRPr="00B9098E" w:rsidRDefault="00E26D47" w:rsidP="00E26D47">
            <w:pPr>
              <w:pStyle w:val="MILTableText"/>
              <w:rPr>
                <w:b w:val="0"/>
              </w:rPr>
            </w:pPr>
            <w:r w:rsidRPr="00B9098E">
              <w:rPr>
                <w:b w:val="0"/>
              </w:rPr>
              <w:t>&lt;OLDCPI5_MU&gt;</w:t>
            </w:r>
          </w:p>
        </w:tc>
        <w:tc>
          <w:tcPr>
            <w:tcW w:w="992" w:type="dxa"/>
          </w:tcPr>
          <w:p w14:paraId="7306774F" w14:textId="72C65CBC" w:rsidR="00E26D47" w:rsidRPr="00B9098E" w:rsidRDefault="00E26D47" w:rsidP="00E26D47">
            <w:pPr>
              <w:pStyle w:val="MILTableText"/>
              <w:rPr>
                <w:b w:val="0"/>
              </w:rPr>
            </w:pPr>
            <w:r w:rsidRPr="00B9098E">
              <w:rPr>
                <w:b w:val="0"/>
              </w:rPr>
              <w:t>&lt;OLDCPI10_MU&gt;</w:t>
            </w:r>
          </w:p>
        </w:tc>
        <w:tc>
          <w:tcPr>
            <w:tcW w:w="992" w:type="dxa"/>
          </w:tcPr>
          <w:p w14:paraId="5A1BFF3E" w14:textId="47182170" w:rsidR="00E26D47" w:rsidRPr="00B9098E" w:rsidRDefault="00E26D47" w:rsidP="00E26D47">
            <w:pPr>
              <w:pStyle w:val="MILTableText"/>
              <w:rPr>
                <w:b w:val="0"/>
              </w:rPr>
            </w:pPr>
            <w:r w:rsidRPr="00B9098E">
              <w:rPr>
                <w:b w:val="0"/>
              </w:rPr>
              <w:t>&lt;OLDCPI15_MU&gt;</w:t>
            </w:r>
          </w:p>
        </w:tc>
        <w:tc>
          <w:tcPr>
            <w:tcW w:w="1134" w:type="dxa"/>
          </w:tcPr>
          <w:p w14:paraId="7F1BDCF0" w14:textId="1D22E580" w:rsidR="00E26D47" w:rsidRPr="00B9098E" w:rsidRDefault="00E26D47" w:rsidP="00E26D47">
            <w:pPr>
              <w:pStyle w:val="MILTableText"/>
              <w:rPr>
                <w:b w:val="0"/>
              </w:rPr>
            </w:pPr>
            <w:r w:rsidRPr="00B9098E">
              <w:rPr>
                <w:b w:val="0"/>
              </w:rPr>
              <w:t>&lt;OLDCPI25_MU&gt;</w:t>
            </w:r>
          </w:p>
        </w:tc>
        <w:tc>
          <w:tcPr>
            <w:tcW w:w="1134" w:type="dxa"/>
          </w:tcPr>
          <w:p w14:paraId="6AF7E735" w14:textId="32869142" w:rsidR="00E26D47" w:rsidRPr="00B9098E" w:rsidRDefault="00E26D47" w:rsidP="00E26D47">
            <w:pPr>
              <w:pStyle w:val="MILTableText"/>
              <w:rPr>
                <w:b w:val="0"/>
              </w:rPr>
            </w:pPr>
            <w:r w:rsidRPr="00B9098E">
              <w:rPr>
                <w:b w:val="0"/>
              </w:rPr>
              <w:t>&lt;OLDCPI30_MU&gt;</w:t>
            </w:r>
          </w:p>
        </w:tc>
      </w:tr>
      <w:tr w:rsidR="00E26D47" w14:paraId="4D10B102" w14:textId="77777777" w:rsidTr="00C252EC">
        <w:trPr>
          <w:trHeight w:hRule="exact" w:val="340"/>
        </w:trPr>
        <w:tc>
          <w:tcPr>
            <w:tcW w:w="1101" w:type="dxa"/>
          </w:tcPr>
          <w:p w14:paraId="68FFC2A1" w14:textId="77777777" w:rsidR="00E26D47" w:rsidRPr="00255C34" w:rsidRDefault="00E26D47" w:rsidP="00E26D47">
            <w:pPr>
              <w:pStyle w:val="MILTableText"/>
            </w:pPr>
            <w:r w:rsidRPr="00255C34">
              <w:t>Volatility</w:t>
            </w:r>
          </w:p>
        </w:tc>
        <w:tc>
          <w:tcPr>
            <w:tcW w:w="1021" w:type="dxa"/>
          </w:tcPr>
          <w:p w14:paraId="36DA7A8C" w14:textId="33EF43A7" w:rsidR="00E26D47" w:rsidRPr="00B9098E" w:rsidRDefault="00E26D47" w:rsidP="00E26D47">
            <w:pPr>
              <w:pStyle w:val="MILTableText"/>
              <w:rPr>
                <w:b w:val="0"/>
              </w:rPr>
            </w:pPr>
            <w:r w:rsidRPr="00B9098E">
              <w:rPr>
                <w:b w:val="0"/>
              </w:rPr>
              <w:t>&lt;OLDCPI1_VOL&gt;</w:t>
            </w:r>
          </w:p>
        </w:tc>
        <w:tc>
          <w:tcPr>
            <w:tcW w:w="992" w:type="dxa"/>
          </w:tcPr>
          <w:p w14:paraId="769C2173" w14:textId="7D5E9FF3" w:rsidR="00E26D47" w:rsidRPr="00B9098E" w:rsidRDefault="00E26D47" w:rsidP="00E26D47">
            <w:pPr>
              <w:pStyle w:val="MILTableText"/>
              <w:rPr>
                <w:b w:val="0"/>
              </w:rPr>
            </w:pPr>
            <w:r w:rsidRPr="00B9098E">
              <w:rPr>
                <w:b w:val="0"/>
              </w:rPr>
              <w:t>&lt;OLDCPI5_VOL&gt;</w:t>
            </w:r>
          </w:p>
        </w:tc>
        <w:tc>
          <w:tcPr>
            <w:tcW w:w="992" w:type="dxa"/>
          </w:tcPr>
          <w:p w14:paraId="5EBC3BC0" w14:textId="3D4E9B80" w:rsidR="00E26D47" w:rsidRPr="00B9098E" w:rsidRDefault="00E26D47" w:rsidP="00E26D47">
            <w:pPr>
              <w:pStyle w:val="MILTableText"/>
              <w:rPr>
                <w:b w:val="0"/>
              </w:rPr>
            </w:pPr>
            <w:r w:rsidRPr="00B9098E">
              <w:rPr>
                <w:b w:val="0"/>
              </w:rPr>
              <w:t>&lt;OLDCPI10_VOL&gt;</w:t>
            </w:r>
          </w:p>
        </w:tc>
        <w:tc>
          <w:tcPr>
            <w:tcW w:w="992" w:type="dxa"/>
          </w:tcPr>
          <w:p w14:paraId="764D2211" w14:textId="066F9DA7" w:rsidR="00E26D47" w:rsidRPr="00B9098E" w:rsidRDefault="00E26D47" w:rsidP="00E26D47">
            <w:pPr>
              <w:pStyle w:val="MILTableText"/>
              <w:rPr>
                <w:b w:val="0"/>
              </w:rPr>
            </w:pPr>
            <w:r w:rsidRPr="00B9098E">
              <w:rPr>
                <w:b w:val="0"/>
              </w:rPr>
              <w:t>&lt;OLDCPI15_VOL&gt;</w:t>
            </w:r>
          </w:p>
        </w:tc>
        <w:tc>
          <w:tcPr>
            <w:tcW w:w="1134" w:type="dxa"/>
          </w:tcPr>
          <w:p w14:paraId="0820E6E8" w14:textId="29920CBE" w:rsidR="00E26D47" w:rsidRPr="00B9098E" w:rsidRDefault="00E26D47" w:rsidP="00E26D47">
            <w:pPr>
              <w:pStyle w:val="MILTableText"/>
              <w:rPr>
                <w:b w:val="0"/>
              </w:rPr>
            </w:pPr>
            <w:r w:rsidRPr="00B9098E">
              <w:rPr>
                <w:b w:val="0"/>
              </w:rPr>
              <w:t>&lt;OLDCPI25_VOL&gt;</w:t>
            </w:r>
          </w:p>
        </w:tc>
        <w:tc>
          <w:tcPr>
            <w:tcW w:w="1134" w:type="dxa"/>
          </w:tcPr>
          <w:p w14:paraId="71470827" w14:textId="051DE5E3" w:rsidR="00E26D47" w:rsidRPr="00B9098E" w:rsidRDefault="00E26D47" w:rsidP="00E26D47">
            <w:pPr>
              <w:pStyle w:val="MILTableText"/>
              <w:rPr>
                <w:b w:val="0"/>
              </w:rPr>
            </w:pPr>
            <w:r w:rsidRPr="00B9098E">
              <w:rPr>
                <w:b w:val="0"/>
              </w:rPr>
              <w:t>&lt;OLDCPI30_VOL&gt;</w:t>
            </w:r>
          </w:p>
        </w:tc>
      </w:tr>
    </w:tbl>
    <w:p w14:paraId="146388D9" w14:textId="551A7419"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056D9D">
        <w:rPr>
          <w:sz w:val="18"/>
          <w:szCs w:val="18"/>
        </w:rPr>
        <w:t>&lt;CALIBDATE&gt;</w:t>
      </w:r>
      <w:r w:rsidR="00C252EC" w:rsidRPr="00255C34">
        <w:rPr>
          <w:sz w:val="18"/>
          <w:szCs w:val="18"/>
        </w:rPr>
        <w:t>)</w:t>
      </w:r>
    </w:p>
    <w:tbl>
      <w:tblPr>
        <w:tblStyle w:val="MILReportTable"/>
        <w:tblW w:w="0" w:type="auto"/>
        <w:tblLook w:val="04A0" w:firstRow="1" w:lastRow="0" w:firstColumn="1" w:lastColumn="0" w:noHBand="0" w:noVBand="1"/>
      </w:tblPr>
      <w:tblGrid>
        <w:gridCol w:w="897"/>
        <w:gridCol w:w="1472"/>
        <w:gridCol w:w="1472"/>
        <w:gridCol w:w="1561"/>
        <w:gridCol w:w="1561"/>
        <w:gridCol w:w="1561"/>
        <w:gridCol w:w="1561"/>
      </w:tblGrid>
      <w:tr w:rsidR="00C252EC" w:rsidRPr="00227BEB" w14:paraId="4A206CDA"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985AE9E" w14:textId="77777777" w:rsidR="00C252EC" w:rsidRPr="00255C34" w:rsidRDefault="00C252EC" w:rsidP="00C252EC">
            <w:pPr>
              <w:pStyle w:val="MILTableHeader"/>
              <w:rPr>
                <w:sz w:val="16"/>
                <w:szCs w:val="16"/>
              </w:rPr>
            </w:pPr>
            <w:r w:rsidRPr="00255C34">
              <w:rPr>
                <w:sz w:val="16"/>
                <w:szCs w:val="16"/>
              </w:rPr>
              <w:t>%’ile</w:t>
            </w:r>
          </w:p>
        </w:tc>
        <w:tc>
          <w:tcPr>
            <w:tcW w:w="1021"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992"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C252EC">
        <w:trPr>
          <w:trHeight w:hRule="exact" w:val="340"/>
        </w:trPr>
        <w:tc>
          <w:tcPr>
            <w:tcW w:w="1101" w:type="dxa"/>
          </w:tcPr>
          <w:p w14:paraId="58FCBBF0" w14:textId="77777777" w:rsidR="00E26D47" w:rsidRPr="00255C34" w:rsidRDefault="00E26D47" w:rsidP="00E26D47">
            <w:pPr>
              <w:pStyle w:val="MILTableText"/>
            </w:pPr>
            <w:r w:rsidRPr="00255C34">
              <w:t>5%</w:t>
            </w:r>
          </w:p>
        </w:tc>
        <w:tc>
          <w:tcPr>
            <w:tcW w:w="1021" w:type="dxa"/>
          </w:tcPr>
          <w:p w14:paraId="72C2D0BC" w14:textId="18C9F5A4" w:rsidR="00E26D47" w:rsidRPr="00B9098E" w:rsidRDefault="00E26D47" w:rsidP="00E26D47">
            <w:pPr>
              <w:pStyle w:val="MILTableText"/>
              <w:rPr>
                <w:b w:val="0"/>
              </w:rPr>
            </w:pPr>
            <w:r w:rsidRPr="00B9098E">
              <w:rPr>
                <w:b w:val="0"/>
              </w:rPr>
              <w:t>&lt;NEWCPI1_5&gt;</w:t>
            </w:r>
          </w:p>
        </w:tc>
        <w:tc>
          <w:tcPr>
            <w:tcW w:w="992" w:type="dxa"/>
          </w:tcPr>
          <w:p w14:paraId="36CEA160" w14:textId="5A7C5F6E" w:rsidR="00E26D47" w:rsidRPr="00B9098E" w:rsidRDefault="00E26D47" w:rsidP="00E26D47">
            <w:pPr>
              <w:pStyle w:val="MILTableText"/>
              <w:rPr>
                <w:b w:val="0"/>
              </w:rPr>
            </w:pPr>
            <w:r w:rsidRPr="00B9098E">
              <w:rPr>
                <w:b w:val="0"/>
              </w:rPr>
              <w:t>&lt;NEWCPI5_5&gt;</w:t>
            </w:r>
          </w:p>
        </w:tc>
        <w:tc>
          <w:tcPr>
            <w:tcW w:w="992" w:type="dxa"/>
          </w:tcPr>
          <w:p w14:paraId="3011BB10" w14:textId="1131E001" w:rsidR="00E26D47" w:rsidRPr="00B9098E" w:rsidRDefault="00E26D47" w:rsidP="00E26D47">
            <w:pPr>
              <w:pStyle w:val="MILTableText"/>
              <w:rPr>
                <w:b w:val="0"/>
              </w:rPr>
            </w:pPr>
            <w:r w:rsidRPr="00B9098E">
              <w:rPr>
                <w:b w:val="0"/>
              </w:rPr>
              <w:t>&lt;NEWCPI10_5&gt;</w:t>
            </w:r>
          </w:p>
        </w:tc>
        <w:tc>
          <w:tcPr>
            <w:tcW w:w="992" w:type="dxa"/>
          </w:tcPr>
          <w:p w14:paraId="334230D3" w14:textId="4D3A14E0" w:rsidR="00E26D47" w:rsidRPr="00B9098E" w:rsidRDefault="00E26D47" w:rsidP="00E26D47">
            <w:pPr>
              <w:pStyle w:val="MILTableText"/>
              <w:rPr>
                <w:b w:val="0"/>
              </w:rPr>
            </w:pPr>
            <w:r w:rsidRPr="00B9098E">
              <w:rPr>
                <w:b w:val="0"/>
              </w:rPr>
              <w:t>&lt;NEWCPI15_5&gt;</w:t>
            </w:r>
          </w:p>
        </w:tc>
        <w:tc>
          <w:tcPr>
            <w:tcW w:w="1134" w:type="dxa"/>
          </w:tcPr>
          <w:p w14:paraId="0D57EA98" w14:textId="4F3FD67F" w:rsidR="00E26D47" w:rsidRPr="00B9098E" w:rsidRDefault="00E26D47" w:rsidP="00E26D47">
            <w:pPr>
              <w:pStyle w:val="MILTableText"/>
              <w:rPr>
                <w:b w:val="0"/>
              </w:rPr>
            </w:pPr>
            <w:r w:rsidRPr="00B9098E">
              <w:rPr>
                <w:b w:val="0"/>
              </w:rPr>
              <w:t>&lt;NEWCPI25_5&gt;</w:t>
            </w:r>
          </w:p>
        </w:tc>
        <w:tc>
          <w:tcPr>
            <w:tcW w:w="1134" w:type="dxa"/>
          </w:tcPr>
          <w:p w14:paraId="00CF77D4" w14:textId="34A912BC" w:rsidR="00E26D47" w:rsidRPr="00B9098E" w:rsidRDefault="00E26D47" w:rsidP="00E26D47">
            <w:pPr>
              <w:pStyle w:val="MILTableText"/>
              <w:rPr>
                <w:b w:val="0"/>
              </w:rPr>
            </w:pPr>
            <w:r w:rsidRPr="00B9098E">
              <w:rPr>
                <w:b w:val="0"/>
              </w:rPr>
              <w:t>&lt;NEWCPI30_5&gt;</w:t>
            </w:r>
          </w:p>
        </w:tc>
      </w:tr>
      <w:tr w:rsidR="00E26D47" w14:paraId="776FC8B6" w14:textId="77777777" w:rsidTr="00C252EC">
        <w:trPr>
          <w:trHeight w:hRule="exact" w:val="340"/>
        </w:trPr>
        <w:tc>
          <w:tcPr>
            <w:tcW w:w="1101" w:type="dxa"/>
          </w:tcPr>
          <w:p w14:paraId="2AB9FBBE" w14:textId="77777777" w:rsidR="00E26D47" w:rsidRPr="00255C34" w:rsidRDefault="00E26D47" w:rsidP="00E26D47">
            <w:pPr>
              <w:pStyle w:val="MILTableText"/>
            </w:pPr>
            <w:r w:rsidRPr="00255C34">
              <w:t>25%</w:t>
            </w:r>
          </w:p>
        </w:tc>
        <w:tc>
          <w:tcPr>
            <w:tcW w:w="1021" w:type="dxa"/>
          </w:tcPr>
          <w:p w14:paraId="3BFB6966" w14:textId="1F919F39" w:rsidR="00E26D47" w:rsidRPr="00B9098E" w:rsidRDefault="00E26D47" w:rsidP="00E26D47">
            <w:pPr>
              <w:pStyle w:val="MILTableText"/>
              <w:rPr>
                <w:b w:val="0"/>
              </w:rPr>
            </w:pPr>
            <w:r w:rsidRPr="00B9098E">
              <w:rPr>
                <w:b w:val="0"/>
              </w:rPr>
              <w:t>&lt;NEWCPI1_25&gt;</w:t>
            </w:r>
          </w:p>
        </w:tc>
        <w:tc>
          <w:tcPr>
            <w:tcW w:w="992" w:type="dxa"/>
          </w:tcPr>
          <w:p w14:paraId="3707472F" w14:textId="07562720" w:rsidR="00E26D47" w:rsidRPr="00B9098E" w:rsidRDefault="00E26D47" w:rsidP="00E26D47">
            <w:pPr>
              <w:pStyle w:val="MILTableText"/>
              <w:rPr>
                <w:b w:val="0"/>
              </w:rPr>
            </w:pPr>
            <w:r w:rsidRPr="00B9098E">
              <w:rPr>
                <w:b w:val="0"/>
              </w:rPr>
              <w:t>&lt;NEWCPI5_25&gt;</w:t>
            </w:r>
          </w:p>
        </w:tc>
        <w:tc>
          <w:tcPr>
            <w:tcW w:w="992" w:type="dxa"/>
          </w:tcPr>
          <w:p w14:paraId="2D429F0E" w14:textId="02B216B8" w:rsidR="00E26D47" w:rsidRPr="00B9098E" w:rsidRDefault="00E26D47" w:rsidP="00E26D47">
            <w:pPr>
              <w:pStyle w:val="MILTableText"/>
              <w:rPr>
                <w:b w:val="0"/>
              </w:rPr>
            </w:pPr>
            <w:r w:rsidRPr="00B9098E">
              <w:rPr>
                <w:b w:val="0"/>
              </w:rPr>
              <w:t>&lt;NEWCPI10_25&gt;</w:t>
            </w:r>
          </w:p>
        </w:tc>
        <w:tc>
          <w:tcPr>
            <w:tcW w:w="992" w:type="dxa"/>
          </w:tcPr>
          <w:p w14:paraId="6FDCB2C6" w14:textId="7791340B" w:rsidR="00E26D47" w:rsidRPr="00B9098E" w:rsidRDefault="00E26D47" w:rsidP="00E26D47">
            <w:pPr>
              <w:pStyle w:val="MILTableText"/>
              <w:rPr>
                <w:b w:val="0"/>
              </w:rPr>
            </w:pPr>
            <w:r w:rsidRPr="00B9098E">
              <w:rPr>
                <w:b w:val="0"/>
              </w:rPr>
              <w:t>&lt;NEWCPI15_25&gt;</w:t>
            </w:r>
          </w:p>
        </w:tc>
        <w:tc>
          <w:tcPr>
            <w:tcW w:w="1134" w:type="dxa"/>
          </w:tcPr>
          <w:p w14:paraId="00C35C35" w14:textId="7B5F289F" w:rsidR="00E26D47" w:rsidRPr="00B9098E" w:rsidRDefault="00E26D47" w:rsidP="00E26D47">
            <w:pPr>
              <w:pStyle w:val="MILTableText"/>
              <w:rPr>
                <w:b w:val="0"/>
              </w:rPr>
            </w:pPr>
            <w:r w:rsidRPr="00B9098E">
              <w:rPr>
                <w:b w:val="0"/>
              </w:rPr>
              <w:t>&lt;NEWCPI25_25&gt;</w:t>
            </w:r>
          </w:p>
        </w:tc>
        <w:tc>
          <w:tcPr>
            <w:tcW w:w="1134" w:type="dxa"/>
          </w:tcPr>
          <w:p w14:paraId="61B4FD8C" w14:textId="6245E561" w:rsidR="00E26D47" w:rsidRPr="00B9098E" w:rsidRDefault="00E26D47" w:rsidP="00E26D47">
            <w:pPr>
              <w:pStyle w:val="MILTableText"/>
              <w:rPr>
                <w:b w:val="0"/>
              </w:rPr>
            </w:pPr>
            <w:r w:rsidRPr="00B9098E">
              <w:rPr>
                <w:b w:val="0"/>
              </w:rPr>
              <w:t>&lt;NEWCPI30_25&gt;</w:t>
            </w:r>
          </w:p>
        </w:tc>
      </w:tr>
      <w:tr w:rsidR="00E26D47" w14:paraId="0F2D92FF" w14:textId="77777777" w:rsidTr="00C252EC">
        <w:trPr>
          <w:trHeight w:hRule="exact" w:val="340"/>
        </w:trPr>
        <w:tc>
          <w:tcPr>
            <w:tcW w:w="1101" w:type="dxa"/>
          </w:tcPr>
          <w:p w14:paraId="1673E628" w14:textId="77777777" w:rsidR="00E26D47" w:rsidRPr="00255C34" w:rsidRDefault="00E26D47" w:rsidP="00E26D47">
            <w:pPr>
              <w:pStyle w:val="MILTableText"/>
            </w:pPr>
            <w:r w:rsidRPr="00255C34">
              <w:t>50%</w:t>
            </w:r>
          </w:p>
        </w:tc>
        <w:tc>
          <w:tcPr>
            <w:tcW w:w="1021" w:type="dxa"/>
          </w:tcPr>
          <w:p w14:paraId="77513FB4" w14:textId="7FDC9225" w:rsidR="00E26D47" w:rsidRPr="00B9098E" w:rsidRDefault="00E26D47" w:rsidP="00E26D47">
            <w:pPr>
              <w:pStyle w:val="MILTableText"/>
              <w:rPr>
                <w:b w:val="0"/>
              </w:rPr>
            </w:pPr>
            <w:r w:rsidRPr="00B9098E">
              <w:rPr>
                <w:b w:val="0"/>
              </w:rPr>
              <w:t>&lt;NEWCPI1_50&gt;</w:t>
            </w:r>
          </w:p>
        </w:tc>
        <w:tc>
          <w:tcPr>
            <w:tcW w:w="992" w:type="dxa"/>
          </w:tcPr>
          <w:p w14:paraId="0305DEEB" w14:textId="592C8754" w:rsidR="00E26D47" w:rsidRPr="00B9098E" w:rsidRDefault="00E26D47" w:rsidP="00E26D47">
            <w:pPr>
              <w:pStyle w:val="MILTableText"/>
              <w:rPr>
                <w:b w:val="0"/>
              </w:rPr>
            </w:pPr>
            <w:r w:rsidRPr="00B9098E">
              <w:rPr>
                <w:b w:val="0"/>
              </w:rPr>
              <w:t>&lt;NEWCPI5_50&gt;</w:t>
            </w:r>
          </w:p>
        </w:tc>
        <w:tc>
          <w:tcPr>
            <w:tcW w:w="992" w:type="dxa"/>
          </w:tcPr>
          <w:p w14:paraId="1345A109" w14:textId="5850EFF1" w:rsidR="00E26D47" w:rsidRPr="00B9098E" w:rsidRDefault="00E26D47" w:rsidP="00E26D47">
            <w:pPr>
              <w:pStyle w:val="MILTableText"/>
              <w:rPr>
                <w:b w:val="0"/>
              </w:rPr>
            </w:pPr>
            <w:r w:rsidRPr="00B9098E">
              <w:rPr>
                <w:b w:val="0"/>
              </w:rPr>
              <w:t>&lt;NEWCPI10_50&gt;</w:t>
            </w:r>
          </w:p>
        </w:tc>
        <w:tc>
          <w:tcPr>
            <w:tcW w:w="992" w:type="dxa"/>
          </w:tcPr>
          <w:p w14:paraId="713F8A92" w14:textId="2CBBAB67" w:rsidR="00E26D47" w:rsidRPr="00B9098E" w:rsidRDefault="00E26D47" w:rsidP="00E26D47">
            <w:pPr>
              <w:pStyle w:val="MILTableText"/>
              <w:rPr>
                <w:b w:val="0"/>
              </w:rPr>
            </w:pPr>
            <w:r w:rsidRPr="00B9098E">
              <w:rPr>
                <w:b w:val="0"/>
              </w:rPr>
              <w:t>&lt;NEWCPI15_50&gt;</w:t>
            </w:r>
          </w:p>
        </w:tc>
        <w:tc>
          <w:tcPr>
            <w:tcW w:w="1134" w:type="dxa"/>
          </w:tcPr>
          <w:p w14:paraId="2DB3EBA4" w14:textId="666CF8EF" w:rsidR="00E26D47" w:rsidRPr="00B9098E" w:rsidRDefault="00E26D47" w:rsidP="00E26D47">
            <w:pPr>
              <w:pStyle w:val="MILTableText"/>
              <w:rPr>
                <w:b w:val="0"/>
              </w:rPr>
            </w:pPr>
            <w:r w:rsidRPr="00B9098E">
              <w:rPr>
                <w:b w:val="0"/>
              </w:rPr>
              <w:t>&lt;NEWCPI25_50&gt;</w:t>
            </w:r>
          </w:p>
        </w:tc>
        <w:tc>
          <w:tcPr>
            <w:tcW w:w="1134" w:type="dxa"/>
          </w:tcPr>
          <w:p w14:paraId="6A63BBEE" w14:textId="1F79BA1C" w:rsidR="00E26D47" w:rsidRPr="00B9098E" w:rsidRDefault="00E26D47" w:rsidP="00E26D47">
            <w:pPr>
              <w:pStyle w:val="MILTableText"/>
              <w:rPr>
                <w:b w:val="0"/>
              </w:rPr>
            </w:pPr>
            <w:r w:rsidRPr="00B9098E">
              <w:rPr>
                <w:b w:val="0"/>
              </w:rPr>
              <w:t>&lt;NEWCPI30_50&gt;</w:t>
            </w:r>
          </w:p>
        </w:tc>
      </w:tr>
      <w:tr w:rsidR="00E26D47" w14:paraId="7D2DF454" w14:textId="77777777" w:rsidTr="00C252EC">
        <w:trPr>
          <w:trHeight w:hRule="exact" w:val="340"/>
        </w:trPr>
        <w:tc>
          <w:tcPr>
            <w:tcW w:w="1101" w:type="dxa"/>
          </w:tcPr>
          <w:p w14:paraId="626D0BF0" w14:textId="77777777" w:rsidR="00E26D47" w:rsidRPr="00255C34" w:rsidRDefault="00E26D47" w:rsidP="00E26D47">
            <w:pPr>
              <w:pStyle w:val="MILTableText"/>
            </w:pPr>
            <w:r w:rsidRPr="00255C34">
              <w:t>75%</w:t>
            </w:r>
          </w:p>
        </w:tc>
        <w:tc>
          <w:tcPr>
            <w:tcW w:w="1021" w:type="dxa"/>
          </w:tcPr>
          <w:p w14:paraId="0C6FE516" w14:textId="3E4A277F" w:rsidR="00E26D47" w:rsidRPr="00B9098E" w:rsidRDefault="00E26D47" w:rsidP="00E26D47">
            <w:pPr>
              <w:pStyle w:val="MILTableText"/>
              <w:rPr>
                <w:b w:val="0"/>
              </w:rPr>
            </w:pPr>
            <w:r w:rsidRPr="00B9098E">
              <w:rPr>
                <w:b w:val="0"/>
              </w:rPr>
              <w:t>&lt;NEWCPI1_75&gt;</w:t>
            </w:r>
          </w:p>
        </w:tc>
        <w:tc>
          <w:tcPr>
            <w:tcW w:w="992" w:type="dxa"/>
          </w:tcPr>
          <w:p w14:paraId="3BB429E0" w14:textId="72CE91DE" w:rsidR="00E26D47" w:rsidRPr="00B9098E" w:rsidRDefault="00E26D47" w:rsidP="00E26D47">
            <w:pPr>
              <w:pStyle w:val="MILTableText"/>
              <w:rPr>
                <w:b w:val="0"/>
              </w:rPr>
            </w:pPr>
            <w:r w:rsidRPr="00B9098E">
              <w:rPr>
                <w:b w:val="0"/>
              </w:rPr>
              <w:t>&lt;NEWCPI5_75&gt;</w:t>
            </w:r>
          </w:p>
        </w:tc>
        <w:tc>
          <w:tcPr>
            <w:tcW w:w="992" w:type="dxa"/>
          </w:tcPr>
          <w:p w14:paraId="09B748A6" w14:textId="2A8DE9C2" w:rsidR="00E26D47" w:rsidRPr="00B9098E" w:rsidRDefault="00E26D47" w:rsidP="00E26D47">
            <w:pPr>
              <w:pStyle w:val="MILTableText"/>
              <w:rPr>
                <w:b w:val="0"/>
              </w:rPr>
            </w:pPr>
            <w:r w:rsidRPr="00B9098E">
              <w:rPr>
                <w:b w:val="0"/>
              </w:rPr>
              <w:t>&lt;NEWCPI10_75&gt;</w:t>
            </w:r>
          </w:p>
        </w:tc>
        <w:tc>
          <w:tcPr>
            <w:tcW w:w="992" w:type="dxa"/>
          </w:tcPr>
          <w:p w14:paraId="576ACCB7" w14:textId="357C7CBD" w:rsidR="00E26D47" w:rsidRPr="00B9098E" w:rsidRDefault="00E26D47" w:rsidP="00E26D47">
            <w:pPr>
              <w:pStyle w:val="MILTableText"/>
              <w:rPr>
                <w:b w:val="0"/>
              </w:rPr>
            </w:pPr>
            <w:r w:rsidRPr="00B9098E">
              <w:rPr>
                <w:b w:val="0"/>
              </w:rPr>
              <w:t>&lt;NEWCPI15_75&gt;</w:t>
            </w:r>
          </w:p>
        </w:tc>
        <w:tc>
          <w:tcPr>
            <w:tcW w:w="1134" w:type="dxa"/>
          </w:tcPr>
          <w:p w14:paraId="373C5C1A" w14:textId="0092D06B" w:rsidR="00E26D47" w:rsidRPr="00B9098E" w:rsidRDefault="00E26D47" w:rsidP="00E26D47">
            <w:pPr>
              <w:pStyle w:val="MILTableText"/>
              <w:rPr>
                <w:b w:val="0"/>
              </w:rPr>
            </w:pPr>
            <w:r w:rsidRPr="00B9098E">
              <w:rPr>
                <w:b w:val="0"/>
              </w:rPr>
              <w:t>&lt;NEWCPI25_75&gt;</w:t>
            </w:r>
          </w:p>
        </w:tc>
        <w:tc>
          <w:tcPr>
            <w:tcW w:w="1134" w:type="dxa"/>
          </w:tcPr>
          <w:p w14:paraId="21A62032" w14:textId="3CA72245" w:rsidR="00E26D47" w:rsidRPr="00B9098E" w:rsidRDefault="00E26D47" w:rsidP="00E26D47">
            <w:pPr>
              <w:pStyle w:val="MILTableText"/>
              <w:rPr>
                <w:b w:val="0"/>
              </w:rPr>
            </w:pPr>
            <w:r w:rsidRPr="00B9098E">
              <w:rPr>
                <w:b w:val="0"/>
              </w:rPr>
              <w:t>&lt;NEWCPI30_75&gt;</w:t>
            </w:r>
          </w:p>
        </w:tc>
      </w:tr>
      <w:tr w:rsidR="00E26D47" w14:paraId="72CCC9CF" w14:textId="77777777" w:rsidTr="00C252EC">
        <w:trPr>
          <w:trHeight w:hRule="exact" w:val="340"/>
        </w:trPr>
        <w:tc>
          <w:tcPr>
            <w:tcW w:w="1101" w:type="dxa"/>
          </w:tcPr>
          <w:p w14:paraId="6703365F" w14:textId="77777777" w:rsidR="00E26D47" w:rsidRPr="00255C34" w:rsidRDefault="00E26D47" w:rsidP="00E26D47">
            <w:pPr>
              <w:pStyle w:val="MILTableText"/>
            </w:pPr>
            <w:r w:rsidRPr="00255C34">
              <w:t>95%</w:t>
            </w:r>
          </w:p>
        </w:tc>
        <w:tc>
          <w:tcPr>
            <w:tcW w:w="1021" w:type="dxa"/>
          </w:tcPr>
          <w:p w14:paraId="0149BE18" w14:textId="41A601EE" w:rsidR="00E26D47" w:rsidRPr="00B9098E" w:rsidRDefault="00E26D47" w:rsidP="00E26D47">
            <w:pPr>
              <w:pStyle w:val="MILTableText"/>
              <w:rPr>
                <w:b w:val="0"/>
              </w:rPr>
            </w:pPr>
            <w:r w:rsidRPr="00B9098E">
              <w:rPr>
                <w:b w:val="0"/>
              </w:rPr>
              <w:t>&lt;NEWCPI1_95&gt;</w:t>
            </w:r>
          </w:p>
        </w:tc>
        <w:tc>
          <w:tcPr>
            <w:tcW w:w="992" w:type="dxa"/>
          </w:tcPr>
          <w:p w14:paraId="050E618F" w14:textId="0789A27A" w:rsidR="00E26D47" w:rsidRPr="00B9098E" w:rsidRDefault="00E26D47" w:rsidP="00E26D47">
            <w:pPr>
              <w:pStyle w:val="MILTableText"/>
              <w:rPr>
                <w:b w:val="0"/>
              </w:rPr>
            </w:pPr>
            <w:r w:rsidRPr="00B9098E">
              <w:rPr>
                <w:b w:val="0"/>
              </w:rPr>
              <w:t>&lt;NEWCPI5_95&gt;</w:t>
            </w:r>
          </w:p>
        </w:tc>
        <w:tc>
          <w:tcPr>
            <w:tcW w:w="992" w:type="dxa"/>
          </w:tcPr>
          <w:p w14:paraId="13C15F54" w14:textId="7538FAB1" w:rsidR="00E26D47" w:rsidRPr="00B9098E" w:rsidRDefault="00E26D47" w:rsidP="00E26D47">
            <w:pPr>
              <w:pStyle w:val="MILTableText"/>
              <w:rPr>
                <w:b w:val="0"/>
              </w:rPr>
            </w:pPr>
            <w:r w:rsidRPr="00B9098E">
              <w:rPr>
                <w:b w:val="0"/>
              </w:rPr>
              <w:t>&lt;NEWCPI10_95&gt;</w:t>
            </w:r>
          </w:p>
        </w:tc>
        <w:tc>
          <w:tcPr>
            <w:tcW w:w="992" w:type="dxa"/>
          </w:tcPr>
          <w:p w14:paraId="7C72D736" w14:textId="746F3879" w:rsidR="00E26D47" w:rsidRPr="00B9098E" w:rsidRDefault="00E26D47" w:rsidP="00E26D47">
            <w:pPr>
              <w:pStyle w:val="MILTableText"/>
              <w:rPr>
                <w:b w:val="0"/>
              </w:rPr>
            </w:pPr>
            <w:r w:rsidRPr="00B9098E">
              <w:rPr>
                <w:b w:val="0"/>
              </w:rPr>
              <w:t>&lt;NEWCPI15_95&gt;</w:t>
            </w:r>
          </w:p>
        </w:tc>
        <w:tc>
          <w:tcPr>
            <w:tcW w:w="1134" w:type="dxa"/>
          </w:tcPr>
          <w:p w14:paraId="5CB72E4E" w14:textId="621C7F9B" w:rsidR="00E26D47" w:rsidRPr="00B9098E" w:rsidRDefault="00E26D47" w:rsidP="00E26D47">
            <w:pPr>
              <w:pStyle w:val="MILTableText"/>
              <w:rPr>
                <w:b w:val="0"/>
              </w:rPr>
            </w:pPr>
            <w:r w:rsidRPr="00B9098E">
              <w:rPr>
                <w:b w:val="0"/>
              </w:rPr>
              <w:t>&lt;NEWCPI25_95&gt;</w:t>
            </w:r>
          </w:p>
        </w:tc>
        <w:tc>
          <w:tcPr>
            <w:tcW w:w="1134" w:type="dxa"/>
          </w:tcPr>
          <w:p w14:paraId="7A7843C5" w14:textId="2762064B" w:rsidR="00E26D47" w:rsidRPr="00B9098E" w:rsidRDefault="00E26D47" w:rsidP="00E26D47">
            <w:pPr>
              <w:pStyle w:val="MILTableText"/>
              <w:rPr>
                <w:b w:val="0"/>
              </w:rPr>
            </w:pPr>
            <w:r w:rsidRPr="00B9098E">
              <w:rPr>
                <w:b w:val="0"/>
              </w:rPr>
              <w:t>&lt;NEWCPI30_95&gt;</w:t>
            </w:r>
          </w:p>
        </w:tc>
      </w:tr>
      <w:tr w:rsidR="00E26D47" w14:paraId="175623C0" w14:textId="77777777" w:rsidTr="00C252EC">
        <w:trPr>
          <w:trHeight w:hRule="exact" w:val="340"/>
        </w:trPr>
        <w:tc>
          <w:tcPr>
            <w:tcW w:w="1101" w:type="dxa"/>
          </w:tcPr>
          <w:p w14:paraId="3567041C" w14:textId="77777777" w:rsidR="00E26D47" w:rsidRPr="00255C34" w:rsidRDefault="00E26D47" w:rsidP="00E26D47">
            <w:pPr>
              <w:pStyle w:val="MILTableText"/>
            </w:pPr>
            <w:r w:rsidRPr="00255C34">
              <w:t>Mean</w:t>
            </w:r>
          </w:p>
        </w:tc>
        <w:tc>
          <w:tcPr>
            <w:tcW w:w="1021" w:type="dxa"/>
          </w:tcPr>
          <w:p w14:paraId="4C156E07" w14:textId="620B011F" w:rsidR="00E26D47" w:rsidRPr="00B9098E" w:rsidRDefault="00E26D47" w:rsidP="00E26D47">
            <w:pPr>
              <w:pStyle w:val="MILTableText"/>
              <w:rPr>
                <w:b w:val="0"/>
              </w:rPr>
            </w:pPr>
            <w:r w:rsidRPr="00B9098E">
              <w:rPr>
                <w:b w:val="0"/>
              </w:rPr>
              <w:t>&lt;NEWCPI1_MU&gt;</w:t>
            </w:r>
          </w:p>
        </w:tc>
        <w:tc>
          <w:tcPr>
            <w:tcW w:w="992" w:type="dxa"/>
          </w:tcPr>
          <w:p w14:paraId="6D2AE3CC" w14:textId="67F645F2" w:rsidR="00E26D47" w:rsidRPr="00B9098E" w:rsidRDefault="00E26D47" w:rsidP="00E26D47">
            <w:pPr>
              <w:pStyle w:val="MILTableText"/>
              <w:rPr>
                <w:b w:val="0"/>
              </w:rPr>
            </w:pPr>
            <w:r w:rsidRPr="00B9098E">
              <w:rPr>
                <w:b w:val="0"/>
              </w:rPr>
              <w:t>&lt;NEWCPI5_MU&gt;</w:t>
            </w:r>
          </w:p>
        </w:tc>
        <w:tc>
          <w:tcPr>
            <w:tcW w:w="992" w:type="dxa"/>
          </w:tcPr>
          <w:p w14:paraId="21720079" w14:textId="33A20804" w:rsidR="00E26D47" w:rsidRPr="00B9098E" w:rsidRDefault="00E26D47" w:rsidP="00E26D47">
            <w:pPr>
              <w:pStyle w:val="MILTableText"/>
              <w:rPr>
                <w:b w:val="0"/>
              </w:rPr>
            </w:pPr>
            <w:r w:rsidRPr="00B9098E">
              <w:rPr>
                <w:b w:val="0"/>
              </w:rPr>
              <w:t>&lt;NEWCPI10_MU&gt;</w:t>
            </w:r>
          </w:p>
        </w:tc>
        <w:tc>
          <w:tcPr>
            <w:tcW w:w="992" w:type="dxa"/>
          </w:tcPr>
          <w:p w14:paraId="2D88E312" w14:textId="11694FB2" w:rsidR="00E26D47" w:rsidRPr="00B9098E" w:rsidRDefault="00E26D47" w:rsidP="00E26D47">
            <w:pPr>
              <w:pStyle w:val="MILTableText"/>
              <w:rPr>
                <w:b w:val="0"/>
              </w:rPr>
            </w:pPr>
            <w:r w:rsidRPr="00B9098E">
              <w:rPr>
                <w:b w:val="0"/>
              </w:rPr>
              <w:t>&lt;NEWCPI15_MU&gt;</w:t>
            </w:r>
          </w:p>
        </w:tc>
        <w:tc>
          <w:tcPr>
            <w:tcW w:w="1134" w:type="dxa"/>
          </w:tcPr>
          <w:p w14:paraId="777BFD75" w14:textId="2D9F125F" w:rsidR="00E26D47" w:rsidRPr="00B9098E" w:rsidRDefault="00E26D47" w:rsidP="00E26D47">
            <w:pPr>
              <w:pStyle w:val="MILTableText"/>
              <w:rPr>
                <w:b w:val="0"/>
              </w:rPr>
            </w:pPr>
            <w:r w:rsidRPr="00B9098E">
              <w:rPr>
                <w:b w:val="0"/>
              </w:rPr>
              <w:t>&lt;NEWCPI25_MU&gt;</w:t>
            </w:r>
          </w:p>
        </w:tc>
        <w:tc>
          <w:tcPr>
            <w:tcW w:w="1134" w:type="dxa"/>
          </w:tcPr>
          <w:p w14:paraId="6AB75C20" w14:textId="26B84D26" w:rsidR="00E26D47" w:rsidRPr="00B9098E" w:rsidRDefault="00E26D47" w:rsidP="00E26D47">
            <w:pPr>
              <w:pStyle w:val="MILTableText"/>
              <w:rPr>
                <w:b w:val="0"/>
              </w:rPr>
            </w:pPr>
            <w:r w:rsidRPr="00B9098E">
              <w:rPr>
                <w:b w:val="0"/>
              </w:rPr>
              <w:t>&lt;NEWCPI30_MU&gt;</w:t>
            </w:r>
          </w:p>
        </w:tc>
      </w:tr>
      <w:tr w:rsidR="00E26D47" w14:paraId="6DD22EEF" w14:textId="77777777" w:rsidTr="00C252EC">
        <w:trPr>
          <w:trHeight w:hRule="exact" w:val="340"/>
        </w:trPr>
        <w:tc>
          <w:tcPr>
            <w:tcW w:w="1101" w:type="dxa"/>
          </w:tcPr>
          <w:p w14:paraId="5EA63458" w14:textId="77777777" w:rsidR="00E26D47" w:rsidRPr="00255C34" w:rsidRDefault="00E26D47" w:rsidP="00E26D47">
            <w:pPr>
              <w:pStyle w:val="MILTableText"/>
            </w:pPr>
            <w:r w:rsidRPr="00255C34">
              <w:t>Volatility</w:t>
            </w:r>
          </w:p>
        </w:tc>
        <w:tc>
          <w:tcPr>
            <w:tcW w:w="1021" w:type="dxa"/>
          </w:tcPr>
          <w:p w14:paraId="29330BA2" w14:textId="67B65717" w:rsidR="00E26D47" w:rsidRPr="00B9098E" w:rsidRDefault="00E26D47" w:rsidP="00E26D47">
            <w:pPr>
              <w:pStyle w:val="MILTableText"/>
              <w:rPr>
                <w:b w:val="0"/>
              </w:rPr>
            </w:pPr>
            <w:r w:rsidRPr="00B9098E">
              <w:rPr>
                <w:b w:val="0"/>
              </w:rPr>
              <w:t>&lt;NEWCPI1_VOL&gt;</w:t>
            </w:r>
          </w:p>
        </w:tc>
        <w:tc>
          <w:tcPr>
            <w:tcW w:w="992" w:type="dxa"/>
          </w:tcPr>
          <w:p w14:paraId="2651FC67" w14:textId="50F7F779" w:rsidR="00E26D47" w:rsidRPr="00B9098E" w:rsidRDefault="00E26D47" w:rsidP="00E26D47">
            <w:pPr>
              <w:pStyle w:val="MILTableText"/>
              <w:rPr>
                <w:b w:val="0"/>
              </w:rPr>
            </w:pPr>
            <w:r w:rsidRPr="00B9098E">
              <w:rPr>
                <w:b w:val="0"/>
              </w:rPr>
              <w:t>&lt;NEWCPI5_VOL&gt;</w:t>
            </w:r>
          </w:p>
        </w:tc>
        <w:tc>
          <w:tcPr>
            <w:tcW w:w="992" w:type="dxa"/>
          </w:tcPr>
          <w:p w14:paraId="324CB7E3" w14:textId="7CD9F4D8" w:rsidR="00E26D47" w:rsidRPr="00B9098E" w:rsidRDefault="00E26D47" w:rsidP="00E26D47">
            <w:pPr>
              <w:pStyle w:val="MILTableText"/>
              <w:rPr>
                <w:b w:val="0"/>
              </w:rPr>
            </w:pPr>
            <w:r w:rsidRPr="00B9098E">
              <w:rPr>
                <w:b w:val="0"/>
              </w:rPr>
              <w:t>&lt;NEWCPI10_VOL&gt;</w:t>
            </w:r>
          </w:p>
        </w:tc>
        <w:tc>
          <w:tcPr>
            <w:tcW w:w="992" w:type="dxa"/>
          </w:tcPr>
          <w:p w14:paraId="44374958" w14:textId="344481F0" w:rsidR="00E26D47" w:rsidRPr="00B9098E" w:rsidRDefault="00E26D47" w:rsidP="00E26D47">
            <w:pPr>
              <w:pStyle w:val="MILTableText"/>
              <w:rPr>
                <w:b w:val="0"/>
              </w:rPr>
            </w:pPr>
            <w:r w:rsidRPr="00B9098E">
              <w:rPr>
                <w:b w:val="0"/>
              </w:rPr>
              <w:t>&lt;NEWCPI15_VOL&gt;</w:t>
            </w:r>
          </w:p>
        </w:tc>
        <w:tc>
          <w:tcPr>
            <w:tcW w:w="1134" w:type="dxa"/>
          </w:tcPr>
          <w:p w14:paraId="1805928F" w14:textId="14BC8C67" w:rsidR="00E26D47" w:rsidRPr="00B9098E" w:rsidRDefault="00E26D47" w:rsidP="00E26D47">
            <w:pPr>
              <w:pStyle w:val="MILTableText"/>
              <w:rPr>
                <w:b w:val="0"/>
              </w:rPr>
            </w:pPr>
            <w:r w:rsidRPr="00B9098E">
              <w:rPr>
                <w:b w:val="0"/>
              </w:rPr>
              <w:t>&lt;NEWCPI25_VOL&gt;</w:t>
            </w:r>
          </w:p>
        </w:tc>
        <w:tc>
          <w:tcPr>
            <w:tcW w:w="1134" w:type="dxa"/>
          </w:tcPr>
          <w:p w14:paraId="28D42668" w14:textId="114983D3" w:rsidR="00E26D47" w:rsidRPr="00B9098E" w:rsidRDefault="00E26D47" w:rsidP="00E26D47">
            <w:pPr>
              <w:pStyle w:val="MILTableText"/>
              <w:rPr>
                <w:b w:val="0"/>
              </w:rPr>
            </w:pPr>
            <w:r w:rsidRPr="00B9098E">
              <w:rPr>
                <w:b w:val="0"/>
              </w:rPr>
              <w:t>&lt;NEWCPI30_VOL&gt;</w:t>
            </w:r>
          </w:p>
        </w:tc>
      </w:tr>
    </w:tbl>
    <w:p w14:paraId="335F67C8" w14:textId="73D3738A"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(&lt;OLDDATE&gt;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r>
              <w:t>Historgram @ 10 years</w:t>
            </w:r>
          </w:p>
        </w:tc>
      </w:tr>
      <w:tr w:rsidR="00C252EC" w14:paraId="115E77A2" w14:textId="77777777" w:rsidTr="00C252EC">
        <w:trPr>
          <w:trHeight w:val="2816"/>
        </w:trPr>
        <w:tc>
          <w:tcPr>
            <w:tcW w:w="5042" w:type="dxa"/>
          </w:tcPr>
          <w:p w14:paraId="47A4EBC3" w14:textId="43AE89DE" w:rsidR="00C252EC" w:rsidRDefault="00E26D47" w:rsidP="00E26D47">
            <w:pPr>
              <w:pStyle w:val="MILReportTableText"/>
              <w:ind w:firstLine="0"/>
            </w:pPr>
            <w:r>
              <w:rPr>
                <w:i w:val="0"/>
              </w:rPr>
              <w:t>&lt;OLDCPIPERCENTILE&gt;</w:t>
            </w:r>
          </w:p>
        </w:tc>
        <w:tc>
          <w:tcPr>
            <w:tcW w:w="5043" w:type="dxa"/>
          </w:tcPr>
          <w:p w14:paraId="1CF580E4" w14:textId="10F8B008" w:rsidR="00C252EC" w:rsidRDefault="00E26D47" w:rsidP="00E26D47">
            <w:pPr>
              <w:pStyle w:val="MILReportTableText"/>
              <w:ind w:firstLine="0"/>
            </w:pPr>
            <w:r>
              <w:rPr>
                <w:i w:val="0"/>
              </w:rPr>
              <w:t>&lt;OLDCPIHIST&gt;</w:t>
            </w:r>
          </w:p>
        </w:tc>
      </w:tr>
    </w:tbl>
    <w:p w14:paraId="70203C4B" w14:textId="77777777" w:rsidR="00C252EC" w:rsidRDefault="00C252EC" w:rsidP="00E97E19">
      <w:pPr>
        <w:pStyle w:val="MILReportTableText"/>
      </w:pPr>
    </w:p>
    <w:p w14:paraId="1FB5FD2A" w14:textId="3A9D702C" w:rsidR="00C252EC" w:rsidRPr="00255C34" w:rsidRDefault="00551032" w:rsidP="004D5FA8">
      <w:pPr>
        <w:pStyle w:val="MILReportMainText"/>
      </w:pPr>
      <w:r>
        <w:t>CPI Rate</w:t>
      </w:r>
      <w:r w:rsidR="00C252EC" w:rsidRPr="00255C34">
        <w:t xml:space="preserve"> </w:t>
      </w:r>
      <w:r w:rsidR="00C252EC">
        <w:t>Charts</w:t>
      </w:r>
      <w:r w:rsidR="00056D9D">
        <w:t xml:space="preserve"> (&lt;CALIBDATE&gt;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r>
              <w:t>Historgram @ 10 years</w:t>
            </w:r>
          </w:p>
        </w:tc>
      </w:tr>
      <w:tr w:rsidR="00C252EC" w14:paraId="28218E0E" w14:textId="77777777" w:rsidTr="00C252EC">
        <w:trPr>
          <w:trHeight w:val="2816"/>
        </w:trPr>
        <w:tc>
          <w:tcPr>
            <w:tcW w:w="5042" w:type="dxa"/>
          </w:tcPr>
          <w:p w14:paraId="35E1A246" w14:textId="7DA117A4" w:rsidR="00C252EC" w:rsidRDefault="00E26D47" w:rsidP="00E26D47">
            <w:pPr>
              <w:pStyle w:val="MILReportTableText"/>
              <w:ind w:firstLine="0"/>
            </w:pPr>
            <w:r>
              <w:rPr>
                <w:i w:val="0"/>
              </w:rPr>
              <w:t>&lt;NEWCPIPERCENTILE&gt;</w:t>
            </w:r>
          </w:p>
        </w:tc>
        <w:tc>
          <w:tcPr>
            <w:tcW w:w="5043" w:type="dxa"/>
          </w:tcPr>
          <w:p w14:paraId="2C1B232F" w14:textId="58DAF870" w:rsidR="00C252EC" w:rsidRDefault="00E26D47" w:rsidP="00E26D47">
            <w:pPr>
              <w:pStyle w:val="MILReportTableText"/>
              <w:ind w:firstLine="0"/>
            </w:pPr>
            <w:r>
              <w:rPr>
                <w:i w:val="0"/>
              </w:rPr>
              <w:t>&lt;NEWCPIPERCENTILE&gt;</w:t>
            </w:r>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3" w:name="_Toc472931937"/>
      <w:r>
        <w:lastRenderedPageBreak/>
        <w:t>Average Weekly Earnings</w:t>
      </w:r>
      <w:r w:rsidR="001F1817">
        <w:t xml:space="preserve"> (Vasicek)</w:t>
      </w:r>
      <w:bookmarkEnd w:id="23"/>
    </w:p>
    <w:p w14:paraId="01841B7A" w14:textId="77777777" w:rsidR="00551032" w:rsidRDefault="00551032" w:rsidP="00551032">
      <w:pPr>
        <w:pStyle w:val="MILReportSubSection"/>
      </w:pPr>
      <w:bookmarkStart w:id="24" w:name="_Toc472931938"/>
      <w:r>
        <w:t>Parameters</w:t>
      </w:r>
      <w:bookmarkEnd w:id="24"/>
    </w:p>
    <w:tbl>
      <w:tblPr>
        <w:tblStyle w:val="MILReportTable"/>
        <w:tblW w:w="0" w:type="auto"/>
        <w:tblLayout w:type="fixed"/>
        <w:tblLook w:val="04A0" w:firstRow="1" w:lastRow="0" w:firstColumn="1" w:lastColumn="0" w:noHBand="0" w:noVBand="1"/>
      </w:tblPr>
      <w:tblGrid>
        <w:gridCol w:w="1157"/>
        <w:gridCol w:w="1262"/>
        <w:gridCol w:w="1283"/>
        <w:gridCol w:w="6134"/>
      </w:tblGrid>
      <w:tr w:rsidR="00551032" w:rsidRPr="00227BEB" w14:paraId="032E59BD" w14:textId="77777777" w:rsidTr="00595D56">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728BBB0F" w:rsidR="00551032" w:rsidRPr="00BC3C4A" w:rsidRDefault="00056D9D" w:rsidP="00595D56">
            <w:pPr>
              <w:pStyle w:val="MILTableHeader"/>
              <w:rPr>
                <w:sz w:val="16"/>
                <w:szCs w:val="16"/>
              </w:rPr>
            </w:pPr>
            <w:r>
              <w:rPr>
                <w:sz w:val="16"/>
                <w:szCs w:val="16"/>
              </w:rPr>
              <w:t>&lt;OLDDATE&gt;</w:t>
            </w:r>
          </w:p>
        </w:tc>
        <w:tc>
          <w:tcPr>
            <w:tcW w:w="1283" w:type="dxa"/>
          </w:tcPr>
          <w:p w14:paraId="11081613" w14:textId="235D3298" w:rsidR="00551032" w:rsidRPr="00BC3C4A" w:rsidRDefault="00056D9D" w:rsidP="00595D56">
            <w:pPr>
              <w:pStyle w:val="MILTableHeader"/>
              <w:rPr>
                <w:sz w:val="16"/>
                <w:szCs w:val="16"/>
              </w:rPr>
            </w:pPr>
            <w:r>
              <w:rPr>
                <w:sz w:val="16"/>
                <w:szCs w:val="16"/>
              </w:rPr>
              <w:t>&lt;CALIBDATE&gt;</w:t>
            </w:r>
          </w:p>
        </w:tc>
        <w:tc>
          <w:tcPr>
            <w:tcW w:w="6134"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595D56">
        <w:trPr>
          <w:trHeight w:hRule="exact" w:val="630"/>
        </w:trPr>
        <w:tc>
          <w:tcPr>
            <w:tcW w:w="1157" w:type="dxa"/>
          </w:tcPr>
          <w:p w14:paraId="75C4921F" w14:textId="49621921" w:rsidR="00867121" w:rsidRDefault="00867121"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03A6E55F" w:rsidR="00867121" w:rsidRDefault="00867121" w:rsidP="00867121">
            <w:pPr>
              <w:pStyle w:val="MILTableText"/>
              <w:rPr>
                <w:b w:val="0"/>
              </w:rPr>
            </w:pPr>
            <w:r>
              <w:rPr>
                <w:b w:val="0"/>
              </w:rPr>
              <w:t>&lt;OLD</w:t>
            </w:r>
            <w:r>
              <w:rPr>
                <w:b w:val="0"/>
              </w:rPr>
              <w:t>AWE</w:t>
            </w:r>
            <w:r>
              <w:rPr>
                <w:b w:val="0"/>
              </w:rPr>
              <w:t>R0&gt;</w:t>
            </w:r>
          </w:p>
        </w:tc>
        <w:tc>
          <w:tcPr>
            <w:tcW w:w="1283" w:type="dxa"/>
          </w:tcPr>
          <w:p w14:paraId="119F7727" w14:textId="7A27B394" w:rsidR="00867121" w:rsidRDefault="00867121" w:rsidP="00867121">
            <w:pPr>
              <w:pStyle w:val="MILTableText"/>
              <w:rPr>
                <w:b w:val="0"/>
              </w:rPr>
            </w:pPr>
            <w:r>
              <w:rPr>
                <w:b w:val="0"/>
              </w:rPr>
              <w:t>&lt;NEW</w:t>
            </w:r>
            <w:r>
              <w:rPr>
                <w:b w:val="0"/>
              </w:rPr>
              <w:t>AWE</w:t>
            </w:r>
            <w:bookmarkStart w:id="25" w:name="_GoBack"/>
            <w:bookmarkEnd w:id="25"/>
            <w:r>
              <w:rPr>
                <w:b w:val="0"/>
              </w:rPr>
              <w:t>R0&gt;</w:t>
            </w:r>
          </w:p>
        </w:tc>
        <w:tc>
          <w:tcPr>
            <w:tcW w:w="6134" w:type="dxa"/>
          </w:tcPr>
          <w:p w14:paraId="2DAADAA7" w14:textId="6F5BD0C1" w:rsidR="00867121" w:rsidRPr="00E97E19" w:rsidRDefault="00867121" w:rsidP="00867121">
            <w:pPr>
              <w:pStyle w:val="MILTableText"/>
              <w:rPr>
                <w:b w:val="0"/>
              </w:rPr>
            </w:pPr>
            <w:r>
              <w:rPr>
                <w:b w:val="0"/>
              </w:rPr>
              <w:t xml:space="preserve">The starting rate of the </w:t>
            </w:r>
            <w:r>
              <w:rPr>
                <w:b w:val="0"/>
              </w:rPr>
              <w:t>AWE</w:t>
            </w:r>
            <w:r>
              <w:rPr>
                <w:b w:val="0"/>
              </w:rPr>
              <w:t xml:space="preserve"> process.</w:t>
            </w:r>
          </w:p>
        </w:tc>
      </w:tr>
      <w:tr w:rsidR="00867121" w14:paraId="22FE30E7" w14:textId="77777777" w:rsidTr="00595D56">
        <w:trPr>
          <w:trHeight w:hRule="exact" w:val="630"/>
        </w:trPr>
        <w:tc>
          <w:tcPr>
            <w:tcW w:w="1157" w:type="dxa"/>
          </w:tcPr>
          <w:p w14:paraId="24355272" w14:textId="77777777" w:rsidR="00867121" w:rsidRPr="00B06B00" w:rsidRDefault="00867121" w:rsidP="00867121">
            <w:pPr>
              <w:pStyle w:val="MILTableText"/>
            </w:pPr>
            <m:oMathPara>
              <m:oMath>
                <m:r>
                  <m:rPr>
                    <m:sty m:val="bi"/>
                  </m:rPr>
                  <m:t>α</m:t>
                </m:r>
              </m:oMath>
            </m:oMathPara>
          </w:p>
        </w:tc>
        <w:tc>
          <w:tcPr>
            <w:tcW w:w="1262" w:type="dxa"/>
          </w:tcPr>
          <w:p w14:paraId="2CA8AE64" w14:textId="167A818E" w:rsidR="00867121" w:rsidRPr="00E97E19" w:rsidRDefault="00867121" w:rsidP="00867121">
            <w:pPr>
              <w:pStyle w:val="MILTableText"/>
              <w:rPr>
                <w:b w:val="0"/>
              </w:rPr>
            </w:pPr>
            <w:r>
              <w:rPr>
                <w:b w:val="0"/>
              </w:rPr>
              <w:t>&lt;OLDAWEALPHA&gt;</w:t>
            </w:r>
          </w:p>
        </w:tc>
        <w:tc>
          <w:tcPr>
            <w:tcW w:w="1283" w:type="dxa"/>
          </w:tcPr>
          <w:p w14:paraId="5E370E0A" w14:textId="1B77CA92" w:rsidR="00867121" w:rsidRPr="00E97E19" w:rsidRDefault="00867121" w:rsidP="00867121">
            <w:pPr>
              <w:pStyle w:val="MILTableText"/>
              <w:rPr>
                <w:b w:val="0"/>
              </w:rPr>
            </w:pPr>
            <w:r>
              <w:rPr>
                <w:b w:val="0"/>
              </w:rPr>
              <w:t>&lt;NEWAWEALPHA&gt;</w:t>
            </w:r>
          </w:p>
        </w:tc>
        <w:tc>
          <w:tcPr>
            <w:tcW w:w="6134" w:type="dxa"/>
          </w:tcPr>
          <w:p w14:paraId="01227C10" w14:textId="77777777" w:rsidR="00867121" w:rsidRPr="00E97E19" w:rsidRDefault="00867121" w:rsidP="00867121">
            <w:pPr>
              <w:pStyle w:val="MILTableText"/>
              <w:rPr>
                <w:b w:val="0"/>
              </w:rPr>
            </w:pPr>
            <w:r w:rsidRPr="00E97E19">
              <w:rPr>
                <w:b w:val="0"/>
              </w:rPr>
              <w:t>The mean reversion speed of the short rate process.</w:t>
            </w:r>
          </w:p>
        </w:tc>
      </w:tr>
      <w:tr w:rsidR="00867121" w14:paraId="1883BBF2" w14:textId="77777777" w:rsidTr="00595D56">
        <w:trPr>
          <w:trHeight w:hRule="exact" w:val="340"/>
        </w:trPr>
        <w:tc>
          <w:tcPr>
            <w:tcW w:w="1157" w:type="dxa"/>
          </w:tcPr>
          <w:p w14:paraId="0CA6E584" w14:textId="77777777" w:rsidR="00867121" w:rsidRPr="00B06B00" w:rsidRDefault="00867121" w:rsidP="00867121">
            <w:pPr>
              <w:pStyle w:val="MILTableText"/>
            </w:pPr>
            <m:oMathPara>
              <m:oMath>
                <m:r>
                  <m:rPr>
                    <m:sty m:val="bi"/>
                  </m:rPr>
                  <m:t>μ</m:t>
                </m:r>
              </m:oMath>
            </m:oMathPara>
          </w:p>
        </w:tc>
        <w:tc>
          <w:tcPr>
            <w:tcW w:w="1262" w:type="dxa"/>
          </w:tcPr>
          <w:p w14:paraId="79BF9E87" w14:textId="038E448E" w:rsidR="00867121" w:rsidRPr="00E97E19" w:rsidRDefault="00867121" w:rsidP="00867121">
            <w:pPr>
              <w:pStyle w:val="MILTableText"/>
              <w:rPr>
                <w:b w:val="0"/>
              </w:rPr>
            </w:pPr>
            <w:r>
              <w:rPr>
                <w:b w:val="0"/>
              </w:rPr>
              <w:t>&lt;OLDAWEMU&gt;</w:t>
            </w:r>
          </w:p>
        </w:tc>
        <w:tc>
          <w:tcPr>
            <w:tcW w:w="1283" w:type="dxa"/>
          </w:tcPr>
          <w:p w14:paraId="4731919F" w14:textId="7665DBAF" w:rsidR="00867121" w:rsidRPr="00E97E19" w:rsidRDefault="00867121" w:rsidP="00867121">
            <w:pPr>
              <w:pStyle w:val="MILTableText"/>
              <w:rPr>
                <w:b w:val="0"/>
              </w:rPr>
            </w:pPr>
            <w:r>
              <w:rPr>
                <w:b w:val="0"/>
              </w:rPr>
              <w:t>&lt;NEWAWEMU&gt;</w:t>
            </w:r>
          </w:p>
        </w:tc>
        <w:tc>
          <w:tcPr>
            <w:tcW w:w="6134" w:type="dxa"/>
          </w:tcPr>
          <w:p w14:paraId="53AC6AA2" w14:textId="77777777" w:rsidR="00867121" w:rsidRPr="00E97E19" w:rsidRDefault="00867121" w:rsidP="00867121">
            <w:pPr>
              <w:pStyle w:val="MILTableText"/>
              <w:rPr>
                <w:b w:val="0"/>
              </w:rPr>
            </w:pPr>
            <w:r w:rsidRPr="00E97E19">
              <w:rPr>
                <w:b w:val="0"/>
              </w:rPr>
              <w:t>The mean reversion level of the short process</w:t>
            </w:r>
          </w:p>
        </w:tc>
      </w:tr>
      <w:tr w:rsidR="00867121" w14:paraId="0E9FA257" w14:textId="77777777" w:rsidTr="00595D56">
        <w:trPr>
          <w:trHeight w:hRule="exact" w:val="340"/>
        </w:trPr>
        <w:tc>
          <w:tcPr>
            <w:tcW w:w="1157" w:type="dxa"/>
          </w:tcPr>
          <w:p w14:paraId="10CDE665" w14:textId="77777777" w:rsidR="00867121" w:rsidRPr="00B06B00" w:rsidRDefault="00867121" w:rsidP="00867121">
            <w:pPr>
              <w:pStyle w:val="MILTableText"/>
            </w:pPr>
            <m:oMathPara>
              <m:oMath>
                <m:r>
                  <m:rPr>
                    <m:sty m:val="bi"/>
                  </m:rPr>
                  <m:t>σ</m:t>
                </m:r>
              </m:oMath>
            </m:oMathPara>
          </w:p>
        </w:tc>
        <w:tc>
          <w:tcPr>
            <w:tcW w:w="1262" w:type="dxa"/>
          </w:tcPr>
          <w:p w14:paraId="460C5C00" w14:textId="5A25D099" w:rsidR="00867121" w:rsidRPr="00E97E19" w:rsidRDefault="00867121" w:rsidP="00867121">
            <w:pPr>
              <w:pStyle w:val="MILTableText"/>
              <w:rPr>
                <w:b w:val="0"/>
              </w:rPr>
            </w:pPr>
            <w:r>
              <w:rPr>
                <w:b w:val="0"/>
              </w:rPr>
              <w:t>&lt;OLDAWESIGMA&gt;</w:t>
            </w:r>
          </w:p>
        </w:tc>
        <w:tc>
          <w:tcPr>
            <w:tcW w:w="1283" w:type="dxa"/>
          </w:tcPr>
          <w:p w14:paraId="63324563" w14:textId="18CC8038" w:rsidR="00867121" w:rsidRPr="00E97E19" w:rsidRDefault="00867121" w:rsidP="00867121">
            <w:pPr>
              <w:pStyle w:val="MILTableText"/>
              <w:rPr>
                <w:b w:val="0"/>
              </w:rPr>
            </w:pPr>
            <w:r>
              <w:rPr>
                <w:b w:val="0"/>
              </w:rPr>
              <w:t>&lt;OLDAWESIGMA&gt;</w:t>
            </w:r>
          </w:p>
        </w:tc>
        <w:tc>
          <w:tcPr>
            <w:tcW w:w="6134" w:type="dxa"/>
          </w:tcPr>
          <w:p w14:paraId="1A9CDB8E" w14:textId="77777777" w:rsidR="00867121" w:rsidRPr="00E97E19" w:rsidRDefault="00867121" w:rsidP="00867121">
            <w:pPr>
              <w:pStyle w:val="MILTableText"/>
              <w:rPr>
                <w:b w:val="0"/>
              </w:rPr>
            </w:pPr>
            <w:r w:rsidRPr="00E97E19">
              <w:rPr>
                <w:b w:val="0"/>
              </w:rPr>
              <w:t>The volatility of the short rate process</w:t>
            </w:r>
          </w:p>
        </w:tc>
      </w:tr>
      <w:tr w:rsidR="00867121" w14:paraId="18BF3395" w14:textId="77777777" w:rsidTr="00595D56">
        <w:trPr>
          <w:trHeight w:hRule="exact" w:val="340"/>
        </w:trPr>
        <w:tc>
          <w:tcPr>
            <w:tcW w:w="1157" w:type="dxa"/>
          </w:tcPr>
          <w:p w14:paraId="1D23AF96" w14:textId="77777777" w:rsidR="00867121" w:rsidRPr="00E16341" w:rsidRDefault="00867121" w:rsidP="00867121">
            <w:pPr>
              <w:pStyle w:val="MILTableText"/>
            </w:pPr>
            <m:oMathPara>
              <m:oMath>
                <m:r>
                  <m:rPr>
                    <m:sty m:val="bi"/>
                  </m:rPr>
                  <m:t>γ</m:t>
                </m:r>
              </m:oMath>
            </m:oMathPara>
          </w:p>
        </w:tc>
        <w:tc>
          <w:tcPr>
            <w:tcW w:w="1262" w:type="dxa"/>
          </w:tcPr>
          <w:p w14:paraId="7D13C802" w14:textId="77777777" w:rsidR="00867121" w:rsidRPr="00E97E19" w:rsidRDefault="00867121" w:rsidP="00867121">
            <w:pPr>
              <w:pStyle w:val="MILTableText"/>
              <w:rPr>
                <w:b w:val="0"/>
              </w:rPr>
            </w:pPr>
            <w:r w:rsidRPr="00E97E19">
              <w:rPr>
                <w:b w:val="0"/>
              </w:rPr>
              <w:t>0</w:t>
            </w:r>
          </w:p>
        </w:tc>
        <w:tc>
          <w:tcPr>
            <w:tcW w:w="1283" w:type="dxa"/>
          </w:tcPr>
          <w:p w14:paraId="7AECEF9B" w14:textId="77777777" w:rsidR="00867121" w:rsidRPr="00E97E19" w:rsidRDefault="00867121" w:rsidP="00867121">
            <w:pPr>
              <w:pStyle w:val="MILTableText"/>
              <w:rPr>
                <w:b w:val="0"/>
              </w:rPr>
            </w:pPr>
            <w:r w:rsidRPr="00E97E19">
              <w:rPr>
                <w:b w:val="0"/>
              </w:rPr>
              <w:t>0</w:t>
            </w:r>
          </w:p>
        </w:tc>
        <w:tc>
          <w:tcPr>
            <w:tcW w:w="6134" w:type="dxa"/>
          </w:tcPr>
          <w:p w14:paraId="6EB10950" w14:textId="77777777" w:rsidR="00867121" w:rsidRPr="00E97E19" w:rsidRDefault="00867121" w:rsidP="00867121">
            <w:pPr>
              <w:pStyle w:val="MILTableText"/>
              <w:rPr>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6" w:name="_Toc472931939"/>
      <w:r w:rsidRPr="00255C34">
        <w:rPr>
          <w:sz w:val="18"/>
          <w:szCs w:val="18"/>
        </w:rPr>
        <w:t>Distributions</w:t>
      </w:r>
      <w:bookmarkEnd w:id="26"/>
    </w:p>
    <w:p w14:paraId="7393A939" w14:textId="2BA43314" w:rsidR="00551032" w:rsidRDefault="00551032" w:rsidP="00551032">
      <w:pPr>
        <w:pStyle w:val="MILReportMainText"/>
      </w:pPr>
      <w:r>
        <w:rPr>
          <w:sz w:val="18"/>
          <w:szCs w:val="18"/>
        </w:rPr>
        <w:t>AWE Rate</w:t>
      </w:r>
      <w:r w:rsidRPr="00255C34">
        <w:rPr>
          <w:sz w:val="18"/>
          <w:szCs w:val="18"/>
        </w:rPr>
        <w:t xml:space="preserve"> Percentiles (</w:t>
      </w:r>
      <w:r w:rsidR="00056D9D">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24"/>
        <w:gridCol w:w="1487"/>
        <w:gridCol w:w="1486"/>
        <w:gridCol w:w="1572"/>
        <w:gridCol w:w="1572"/>
        <w:gridCol w:w="1572"/>
        <w:gridCol w:w="1572"/>
      </w:tblGrid>
      <w:tr w:rsidR="00551032" w:rsidRPr="00227BEB" w14:paraId="2A24B38F"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2CFEFD7" w14:textId="77777777" w:rsidR="00551032" w:rsidRPr="00255C34" w:rsidRDefault="00551032" w:rsidP="00595D56">
            <w:pPr>
              <w:pStyle w:val="MILTableHeader"/>
              <w:rPr>
                <w:sz w:val="16"/>
                <w:szCs w:val="16"/>
              </w:rPr>
            </w:pPr>
            <w:r w:rsidRPr="00255C34">
              <w:rPr>
                <w:sz w:val="16"/>
                <w:szCs w:val="16"/>
              </w:rPr>
              <w:t>%’ile</w:t>
            </w:r>
          </w:p>
        </w:tc>
        <w:tc>
          <w:tcPr>
            <w:tcW w:w="1021"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992"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992"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595D56">
        <w:trPr>
          <w:trHeight w:hRule="exact" w:val="340"/>
        </w:trPr>
        <w:tc>
          <w:tcPr>
            <w:tcW w:w="1101" w:type="dxa"/>
          </w:tcPr>
          <w:p w14:paraId="5D093131" w14:textId="77777777" w:rsidR="00E26D47" w:rsidRPr="00255C34" w:rsidRDefault="00E26D47" w:rsidP="00E26D47">
            <w:pPr>
              <w:pStyle w:val="MILTableText"/>
            </w:pPr>
            <w:r w:rsidRPr="00255C34">
              <w:t>5%</w:t>
            </w:r>
          </w:p>
        </w:tc>
        <w:tc>
          <w:tcPr>
            <w:tcW w:w="1021" w:type="dxa"/>
          </w:tcPr>
          <w:p w14:paraId="44B10023" w14:textId="67982844" w:rsidR="00E26D47" w:rsidRPr="00B9098E" w:rsidRDefault="00E26D47" w:rsidP="00E26D47">
            <w:pPr>
              <w:pStyle w:val="MILTableText"/>
              <w:rPr>
                <w:b w:val="0"/>
              </w:rPr>
            </w:pPr>
            <w:r w:rsidRPr="00B9098E">
              <w:rPr>
                <w:b w:val="0"/>
              </w:rPr>
              <w:t>&lt;OLDAWE1_5&gt;</w:t>
            </w:r>
          </w:p>
        </w:tc>
        <w:tc>
          <w:tcPr>
            <w:tcW w:w="992" w:type="dxa"/>
          </w:tcPr>
          <w:p w14:paraId="555F28AA" w14:textId="63E73A0D" w:rsidR="00E26D47" w:rsidRPr="00B9098E" w:rsidRDefault="00E26D47" w:rsidP="00E26D47">
            <w:pPr>
              <w:pStyle w:val="MILTableText"/>
              <w:rPr>
                <w:b w:val="0"/>
              </w:rPr>
            </w:pPr>
            <w:r w:rsidRPr="00B9098E">
              <w:rPr>
                <w:b w:val="0"/>
              </w:rPr>
              <w:t>&lt;OLDAWE5_5&gt;</w:t>
            </w:r>
          </w:p>
        </w:tc>
        <w:tc>
          <w:tcPr>
            <w:tcW w:w="992" w:type="dxa"/>
          </w:tcPr>
          <w:p w14:paraId="3EA7D574" w14:textId="11B842FE" w:rsidR="00E26D47" w:rsidRPr="00B9098E" w:rsidRDefault="00E26D47" w:rsidP="00E26D47">
            <w:pPr>
              <w:pStyle w:val="MILTableText"/>
              <w:rPr>
                <w:b w:val="0"/>
              </w:rPr>
            </w:pPr>
            <w:r w:rsidRPr="00B9098E">
              <w:rPr>
                <w:b w:val="0"/>
              </w:rPr>
              <w:t>&lt;OLDAWE10_5&gt;</w:t>
            </w:r>
          </w:p>
        </w:tc>
        <w:tc>
          <w:tcPr>
            <w:tcW w:w="992" w:type="dxa"/>
          </w:tcPr>
          <w:p w14:paraId="47B498DC" w14:textId="359364B1" w:rsidR="00E26D47" w:rsidRPr="00B9098E" w:rsidRDefault="00E26D47" w:rsidP="00E26D47">
            <w:pPr>
              <w:pStyle w:val="MILTableText"/>
              <w:rPr>
                <w:b w:val="0"/>
              </w:rPr>
            </w:pPr>
            <w:r w:rsidRPr="00B9098E">
              <w:rPr>
                <w:b w:val="0"/>
              </w:rPr>
              <w:t>&lt;OLDAWE15_5&gt;</w:t>
            </w:r>
          </w:p>
        </w:tc>
        <w:tc>
          <w:tcPr>
            <w:tcW w:w="1134" w:type="dxa"/>
          </w:tcPr>
          <w:p w14:paraId="765901F7" w14:textId="4B7E99A9" w:rsidR="00E26D47" w:rsidRPr="00B9098E" w:rsidRDefault="00E26D47" w:rsidP="00E26D47">
            <w:pPr>
              <w:pStyle w:val="MILTableText"/>
              <w:rPr>
                <w:b w:val="0"/>
              </w:rPr>
            </w:pPr>
            <w:r w:rsidRPr="00B9098E">
              <w:rPr>
                <w:b w:val="0"/>
              </w:rPr>
              <w:t>&lt;OLDAWE25_5&gt;</w:t>
            </w:r>
          </w:p>
        </w:tc>
        <w:tc>
          <w:tcPr>
            <w:tcW w:w="1134" w:type="dxa"/>
          </w:tcPr>
          <w:p w14:paraId="4FAD5CF6" w14:textId="050EDFB7" w:rsidR="00E26D47" w:rsidRPr="00B9098E" w:rsidRDefault="00E26D47" w:rsidP="00E26D47">
            <w:pPr>
              <w:pStyle w:val="MILTableText"/>
              <w:rPr>
                <w:b w:val="0"/>
              </w:rPr>
            </w:pPr>
            <w:r w:rsidRPr="00B9098E">
              <w:rPr>
                <w:b w:val="0"/>
              </w:rPr>
              <w:t>&lt;OLDAWE30_5&gt;</w:t>
            </w:r>
          </w:p>
        </w:tc>
      </w:tr>
      <w:tr w:rsidR="00E26D47" w14:paraId="601207C6" w14:textId="77777777" w:rsidTr="00595D56">
        <w:trPr>
          <w:trHeight w:hRule="exact" w:val="340"/>
        </w:trPr>
        <w:tc>
          <w:tcPr>
            <w:tcW w:w="1101" w:type="dxa"/>
          </w:tcPr>
          <w:p w14:paraId="0E48EF11" w14:textId="77777777" w:rsidR="00E26D47" w:rsidRPr="00255C34" w:rsidRDefault="00E26D47" w:rsidP="00E26D47">
            <w:pPr>
              <w:pStyle w:val="MILTableText"/>
            </w:pPr>
            <w:r w:rsidRPr="00255C34">
              <w:t>25%</w:t>
            </w:r>
          </w:p>
        </w:tc>
        <w:tc>
          <w:tcPr>
            <w:tcW w:w="1021" w:type="dxa"/>
          </w:tcPr>
          <w:p w14:paraId="1F08114E" w14:textId="243B314C" w:rsidR="00E26D47" w:rsidRPr="00B9098E" w:rsidRDefault="00E26D47" w:rsidP="00E26D47">
            <w:pPr>
              <w:pStyle w:val="MILTableText"/>
              <w:rPr>
                <w:b w:val="0"/>
              </w:rPr>
            </w:pPr>
            <w:r w:rsidRPr="00B9098E">
              <w:rPr>
                <w:b w:val="0"/>
              </w:rPr>
              <w:t>&lt;OLDAWE1_25&gt;</w:t>
            </w:r>
          </w:p>
        </w:tc>
        <w:tc>
          <w:tcPr>
            <w:tcW w:w="992" w:type="dxa"/>
          </w:tcPr>
          <w:p w14:paraId="138CA4AC" w14:textId="3E450A9C" w:rsidR="00E26D47" w:rsidRPr="00B9098E" w:rsidRDefault="00E26D47" w:rsidP="00E26D47">
            <w:pPr>
              <w:pStyle w:val="MILTableText"/>
              <w:rPr>
                <w:b w:val="0"/>
              </w:rPr>
            </w:pPr>
            <w:r w:rsidRPr="00B9098E">
              <w:rPr>
                <w:b w:val="0"/>
              </w:rPr>
              <w:t>&lt;OLDAWE5_25&gt;</w:t>
            </w:r>
          </w:p>
        </w:tc>
        <w:tc>
          <w:tcPr>
            <w:tcW w:w="992" w:type="dxa"/>
          </w:tcPr>
          <w:p w14:paraId="15960AF7" w14:textId="27E17D44" w:rsidR="00E26D47" w:rsidRPr="00B9098E" w:rsidRDefault="00E26D47" w:rsidP="00E26D47">
            <w:pPr>
              <w:pStyle w:val="MILTableText"/>
              <w:rPr>
                <w:b w:val="0"/>
              </w:rPr>
            </w:pPr>
            <w:r w:rsidRPr="00B9098E">
              <w:rPr>
                <w:b w:val="0"/>
              </w:rPr>
              <w:t>&lt;OLDAWE10_25&gt;</w:t>
            </w:r>
          </w:p>
        </w:tc>
        <w:tc>
          <w:tcPr>
            <w:tcW w:w="992" w:type="dxa"/>
          </w:tcPr>
          <w:p w14:paraId="382F6D36" w14:textId="69D1F2DB" w:rsidR="00E26D47" w:rsidRPr="00B9098E" w:rsidRDefault="00E26D47" w:rsidP="00E26D47">
            <w:pPr>
              <w:pStyle w:val="MILTableText"/>
              <w:rPr>
                <w:b w:val="0"/>
              </w:rPr>
            </w:pPr>
            <w:r w:rsidRPr="00B9098E">
              <w:rPr>
                <w:b w:val="0"/>
              </w:rPr>
              <w:t>&lt;OLDAWE15_25&gt;</w:t>
            </w:r>
          </w:p>
        </w:tc>
        <w:tc>
          <w:tcPr>
            <w:tcW w:w="1134" w:type="dxa"/>
          </w:tcPr>
          <w:p w14:paraId="0E7D9566" w14:textId="69B24C64" w:rsidR="00E26D47" w:rsidRPr="00B9098E" w:rsidRDefault="00E26D47" w:rsidP="00E26D47">
            <w:pPr>
              <w:pStyle w:val="MILTableText"/>
              <w:rPr>
                <w:b w:val="0"/>
              </w:rPr>
            </w:pPr>
            <w:r w:rsidRPr="00B9098E">
              <w:rPr>
                <w:b w:val="0"/>
              </w:rPr>
              <w:t>&lt;OLDAWE25_25&gt;</w:t>
            </w:r>
          </w:p>
        </w:tc>
        <w:tc>
          <w:tcPr>
            <w:tcW w:w="1134" w:type="dxa"/>
          </w:tcPr>
          <w:p w14:paraId="02D9294C" w14:textId="6CEA80CD" w:rsidR="00E26D47" w:rsidRPr="00B9098E" w:rsidRDefault="00E26D47" w:rsidP="00E26D47">
            <w:pPr>
              <w:pStyle w:val="MILTableText"/>
              <w:rPr>
                <w:b w:val="0"/>
              </w:rPr>
            </w:pPr>
            <w:r w:rsidRPr="00B9098E">
              <w:rPr>
                <w:b w:val="0"/>
              </w:rPr>
              <w:t>&lt;OLDAWE30_25&gt;</w:t>
            </w:r>
          </w:p>
        </w:tc>
      </w:tr>
      <w:tr w:rsidR="00E26D47" w14:paraId="46316D25" w14:textId="77777777" w:rsidTr="00595D56">
        <w:trPr>
          <w:trHeight w:hRule="exact" w:val="340"/>
        </w:trPr>
        <w:tc>
          <w:tcPr>
            <w:tcW w:w="1101" w:type="dxa"/>
          </w:tcPr>
          <w:p w14:paraId="2EC1157E" w14:textId="77777777" w:rsidR="00E26D47" w:rsidRPr="00255C34" w:rsidRDefault="00E26D47" w:rsidP="00E26D47">
            <w:pPr>
              <w:pStyle w:val="MILTableText"/>
            </w:pPr>
            <w:r w:rsidRPr="00255C34">
              <w:t>50%</w:t>
            </w:r>
          </w:p>
        </w:tc>
        <w:tc>
          <w:tcPr>
            <w:tcW w:w="1021" w:type="dxa"/>
          </w:tcPr>
          <w:p w14:paraId="40625618" w14:textId="6FDBDADD" w:rsidR="00E26D47" w:rsidRPr="00B9098E" w:rsidRDefault="00E26D47" w:rsidP="00E26D47">
            <w:pPr>
              <w:pStyle w:val="MILTableText"/>
              <w:rPr>
                <w:b w:val="0"/>
              </w:rPr>
            </w:pPr>
            <w:r w:rsidRPr="00B9098E">
              <w:rPr>
                <w:b w:val="0"/>
              </w:rPr>
              <w:t>&lt;OLDAWE1_50&gt;</w:t>
            </w:r>
          </w:p>
        </w:tc>
        <w:tc>
          <w:tcPr>
            <w:tcW w:w="992" w:type="dxa"/>
          </w:tcPr>
          <w:p w14:paraId="178DAFF6" w14:textId="1A32BC33" w:rsidR="00E26D47" w:rsidRPr="00B9098E" w:rsidRDefault="00E26D47" w:rsidP="00E26D47">
            <w:pPr>
              <w:pStyle w:val="MILTableText"/>
              <w:rPr>
                <w:b w:val="0"/>
              </w:rPr>
            </w:pPr>
            <w:r w:rsidRPr="00B9098E">
              <w:rPr>
                <w:b w:val="0"/>
              </w:rPr>
              <w:t>&lt;OLDAWE5_50&gt;</w:t>
            </w:r>
          </w:p>
        </w:tc>
        <w:tc>
          <w:tcPr>
            <w:tcW w:w="992" w:type="dxa"/>
          </w:tcPr>
          <w:p w14:paraId="31A430A8" w14:textId="40DAAF45" w:rsidR="00E26D47" w:rsidRPr="00B9098E" w:rsidRDefault="00E26D47" w:rsidP="00E26D47">
            <w:pPr>
              <w:pStyle w:val="MILTableText"/>
              <w:rPr>
                <w:b w:val="0"/>
              </w:rPr>
            </w:pPr>
            <w:r w:rsidRPr="00B9098E">
              <w:rPr>
                <w:b w:val="0"/>
              </w:rPr>
              <w:t>&lt;OLDAWE10_50&gt;</w:t>
            </w:r>
          </w:p>
        </w:tc>
        <w:tc>
          <w:tcPr>
            <w:tcW w:w="992" w:type="dxa"/>
          </w:tcPr>
          <w:p w14:paraId="02EB7108" w14:textId="51C2628D" w:rsidR="00E26D47" w:rsidRPr="00B9098E" w:rsidRDefault="00E26D47" w:rsidP="00E26D47">
            <w:pPr>
              <w:pStyle w:val="MILTableText"/>
              <w:rPr>
                <w:b w:val="0"/>
              </w:rPr>
            </w:pPr>
            <w:r w:rsidRPr="00B9098E">
              <w:rPr>
                <w:b w:val="0"/>
              </w:rPr>
              <w:t>&lt;OLDAWE15_50&gt;</w:t>
            </w:r>
          </w:p>
        </w:tc>
        <w:tc>
          <w:tcPr>
            <w:tcW w:w="1134" w:type="dxa"/>
          </w:tcPr>
          <w:p w14:paraId="1D5BE4C6" w14:textId="5337FD45" w:rsidR="00E26D47" w:rsidRPr="00B9098E" w:rsidRDefault="00E26D47" w:rsidP="00E26D47">
            <w:pPr>
              <w:pStyle w:val="MILTableText"/>
              <w:rPr>
                <w:b w:val="0"/>
              </w:rPr>
            </w:pPr>
            <w:r w:rsidRPr="00B9098E">
              <w:rPr>
                <w:b w:val="0"/>
              </w:rPr>
              <w:t>&lt;OLDAWE25_50&gt;</w:t>
            </w:r>
          </w:p>
        </w:tc>
        <w:tc>
          <w:tcPr>
            <w:tcW w:w="1134" w:type="dxa"/>
          </w:tcPr>
          <w:p w14:paraId="6964417E" w14:textId="53440D69" w:rsidR="00E26D47" w:rsidRPr="00B9098E" w:rsidRDefault="00E26D47" w:rsidP="00E26D47">
            <w:pPr>
              <w:pStyle w:val="MILTableText"/>
              <w:rPr>
                <w:b w:val="0"/>
              </w:rPr>
            </w:pPr>
            <w:r w:rsidRPr="00B9098E">
              <w:rPr>
                <w:b w:val="0"/>
              </w:rPr>
              <w:t>&lt;OLDAWE30_50&gt;</w:t>
            </w:r>
          </w:p>
        </w:tc>
      </w:tr>
      <w:tr w:rsidR="00E26D47" w14:paraId="51879890" w14:textId="77777777" w:rsidTr="00595D56">
        <w:trPr>
          <w:trHeight w:hRule="exact" w:val="340"/>
        </w:trPr>
        <w:tc>
          <w:tcPr>
            <w:tcW w:w="1101" w:type="dxa"/>
          </w:tcPr>
          <w:p w14:paraId="7134ED45" w14:textId="77777777" w:rsidR="00E26D47" w:rsidRPr="00255C34" w:rsidRDefault="00E26D47" w:rsidP="00E26D47">
            <w:pPr>
              <w:pStyle w:val="MILTableText"/>
            </w:pPr>
            <w:r w:rsidRPr="00255C34">
              <w:t>75%</w:t>
            </w:r>
          </w:p>
        </w:tc>
        <w:tc>
          <w:tcPr>
            <w:tcW w:w="1021" w:type="dxa"/>
          </w:tcPr>
          <w:p w14:paraId="167F5F30" w14:textId="50BF601A" w:rsidR="00E26D47" w:rsidRPr="00B9098E" w:rsidRDefault="00E26D47" w:rsidP="00E26D47">
            <w:pPr>
              <w:pStyle w:val="MILTableText"/>
              <w:rPr>
                <w:b w:val="0"/>
              </w:rPr>
            </w:pPr>
            <w:r w:rsidRPr="00B9098E">
              <w:rPr>
                <w:b w:val="0"/>
              </w:rPr>
              <w:t>&lt;OLDAWE1_75&gt;</w:t>
            </w:r>
          </w:p>
        </w:tc>
        <w:tc>
          <w:tcPr>
            <w:tcW w:w="992" w:type="dxa"/>
          </w:tcPr>
          <w:p w14:paraId="2F73764D" w14:textId="3BA6D0D5" w:rsidR="00E26D47" w:rsidRPr="00B9098E" w:rsidRDefault="00E26D47" w:rsidP="00E26D47">
            <w:pPr>
              <w:pStyle w:val="MILTableText"/>
              <w:rPr>
                <w:b w:val="0"/>
              </w:rPr>
            </w:pPr>
            <w:r w:rsidRPr="00B9098E">
              <w:rPr>
                <w:b w:val="0"/>
              </w:rPr>
              <w:t>&lt;OLDAWE5_75&gt;</w:t>
            </w:r>
          </w:p>
        </w:tc>
        <w:tc>
          <w:tcPr>
            <w:tcW w:w="992" w:type="dxa"/>
          </w:tcPr>
          <w:p w14:paraId="7B8E34D9" w14:textId="4B262DC7" w:rsidR="00E26D47" w:rsidRPr="00B9098E" w:rsidRDefault="00E26D47" w:rsidP="00E26D47">
            <w:pPr>
              <w:pStyle w:val="MILTableText"/>
              <w:rPr>
                <w:b w:val="0"/>
              </w:rPr>
            </w:pPr>
            <w:r w:rsidRPr="00B9098E">
              <w:rPr>
                <w:b w:val="0"/>
              </w:rPr>
              <w:t>&lt;OLDAWE10_75&gt;</w:t>
            </w:r>
          </w:p>
        </w:tc>
        <w:tc>
          <w:tcPr>
            <w:tcW w:w="992" w:type="dxa"/>
          </w:tcPr>
          <w:p w14:paraId="198E509C" w14:textId="11B18203" w:rsidR="00E26D47" w:rsidRPr="00B9098E" w:rsidRDefault="00E26D47" w:rsidP="00E26D47">
            <w:pPr>
              <w:pStyle w:val="MILTableText"/>
              <w:rPr>
                <w:b w:val="0"/>
              </w:rPr>
            </w:pPr>
            <w:r w:rsidRPr="00B9098E">
              <w:rPr>
                <w:b w:val="0"/>
              </w:rPr>
              <w:t>&lt;OLDAWE15_75&gt;</w:t>
            </w:r>
          </w:p>
        </w:tc>
        <w:tc>
          <w:tcPr>
            <w:tcW w:w="1134" w:type="dxa"/>
          </w:tcPr>
          <w:p w14:paraId="03B73A2E" w14:textId="50AFFA50" w:rsidR="00E26D47" w:rsidRPr="00B9098E" w:rsidRDefault="00E26D47" w:rsidP="00E26D47">
            <w:pPr>
              <w:pStyle w:val="MILTableText"/>
              <w:rPr>
                <w:b w:val="0"/>
              </w:rPr>
            </w:pPr>
            <w:r w:rsidRPr="00B9098E">
              <w:rPr>
                <w:b w:val="0"/>
              </w:rPr>
              <w:t>&lt;OLDAWE25_75&gt;</w:t>
            </w:r>
          </w:p>
        </w:tc>
        <w:tc>
          <w:tcPr>
            <w:tcW w:w="1134" w:type="dxa"/>
          </w:tcPr>
          <w:p w14:paraId="273FB175" w14:textId="721A9088" w:rsidR="00E26D47" w:rsidRPr="00B9098E" w:rsidRDefault="00E26D47" w:rsidP="00E26D47">
            <w:pPr>
              <w:pStyle w:val="MILTableText"/>
              <w:rPr>
                <w:b w:val="0"/>
              </w:rPr>
            </w:pPr>
            <w:r w:rsidRPr="00B9098E">
              <w:rPr>
                <w:b w:val="0"/>
              </w:rPr>
              <w:t>&lt;OLDAWE30_75&gt;</w:t>
            </w:r>
          </w:p>
        </w:tc>
      </w:tr>
      <w:tr w:rsidR="00E26D47" w14:paraId="5F99683A" w14:textId="77777777" w:rsidTr="00595D56">
        <w:trPr>
          <w:trHeight w:hRule="exact" w:val="340"/>
        </w:trPr>
        <w:tc>
          <w:tcPr>
            <w:tcW w:w="1101" w:type="dxa"/>
          </w:tcPr>
          <w:p w14:paraId="59F4BBF4" w14:textId="77777777" w:rsidR="00E26D47" w:rsidRPr="00255C34" w:rsidRDefault="00E26D47" w:rsidP="00E26D47">
            <w:pPr>
              <w:pStyle w:val="MILTableText"/>
            </w:pPr>
            <w:r w:rsidRPr="00255C34">
              <w:t>95%</w:t>
            </w:r>
          </w:p>
        </w:tc>
        <w:tc>
          <w:tcPr>
            <w:tcW w:w="1021" w:type="dxa"/>
          </w:tcPr>
          <w:p w14:paraId="1CDB7235" w14:textId="0D8BB153" w:rsidR="00E26D47" w:rsidRPr="00B9098E" w:rsidRDefault="00E26D47" w:rsidP="00E26D47">
            <w:pPr>
              <w:pStyle w:val="MILTableText"/>
              <w:rPr>
                <w:b w:val="0"/>
              </w:rPr>
            </w:pPr>
            <w:r w:rsidRPr="00B9098E">
              <w:rPr>
                <w:b w:val="0"/>
              </w:rPr>
              <w:t>&lt;OLDAWE1_95&gt;</w:t>
            </w:r>
          </w:p>
        </w:tc>
        <w:tc>
          <w:tcPr>
            <w:tcW w:w="992" w:type="dxa"/>
          </w:tcPr>
          <w:p w14:paraId="29B92AAE" w14:textId="0271BB0D" w:rsidR="00E26D47" w:rsidRPr="00B9098E" w:rsidRDefault="00E26D47" w:rsidP="00E26D47">
            <w:pPr>
              <w:pStyle w:val="MILTableText"/>
              <w:rPr>
                <w:b w:val="0"/>
              </w:rPr>
            </w:pPr>
            <w:r w:rsidRPr="00B9098E">
              <w:rPr>
                <w:b w:val="0"/>
              </w:rPr>
              <w:t>&lt;OLDAWE5_95&gt;</w:t>
            </w:r>
          </w:p>
        </w:tc>
        <w:tc>
          <w:tcPr>
            <w:tcW w:w="992" w:type="dxa"/>
          </w:tcPr>
          <w:p w14:paraId="3FA71D5E" w14:textId="03DB71E7" w:rsidR="00E26D47" w:rsidRPr="00B9098E" w:rsidRDefault="00E26D47" w:rsidP="00E26D47">
            <w:pPr>
              <w:pStyle w:val="MILTableText"/>
              <w:rPr>
                <w:b w:val="0"/>
              </w:rPr>
            </w:pPr>
            <w:r w:rsidRPr="00B9098E">
              <w:rPr>
                <w:b w:val="0"/>
              </w:rPr>
              <w:t>&lt;OLDAWE10_95&gt;</w:t>
            </w:r>
          </w:p>
        </w:tc>
        <w:tc>
          <w:tcPr>
            <w:tcW w:w="992" w:type="dxa"/>
          </w:tcPr>
          <w:p w14:paraId="091E75EB" w14:textId="5B194E35" w:rsidR="00E26D47" w:rsidRPr="00B9098E" w:rsidRDefault="00E26D47" w:rsidP="00E26D47">
            <w:pPr>
              <w:pStyle w:val="MILTableText"/>
              <w:rPr>
                <w:b w:val="0"/>
              </w:rPr>
            </w:pPr>
            <w:r w:rsidRPr="00B9098E">
              <w:rPr>
                <w:b w:val="0"/>
              </w:rPr>
              <w:t>&lt;OLDAWE15_95&gt;</w:t>
            </w:r>
          </w:p>
        </w:tc>
        <w:tc>
          <w:tcPr>
            <w:tcW w:w="1134" w:type="dxa"/>
          </w:tcPr>
          <w:p w14:paraId="709E78E2" w14:textId="6E936EA1" w:rsidR="00E26D47" w:rsidRPr="00B9098E" w:rsidRDefault="00E26D47" w:rsidP="00E26D47">
            <w:pPr>
              <w:pStyle w:val="MILTableText"/>
              <w:rPr>
                <w:b w:val="0"/>
              </w:rPr>
            </w:pPr>
            <w:r w:rsidRPr="00B9098E">
              <w:rPr>
                <w:b w:val="0"/>
              </w:rPr>
              <w:t>&lt;OLDAWE25_95&gt;</w:t>
            </w:r>
          </w:p>
        </w:tc>
        <w:tc>
          <w:tcPr>
            <w:tcW w:w="1134" w:type="dxa"/>
          </w:tcPr>
          <w:p w14:paraId="0A905F01" w14:textId="3666D588" w:rsidR="00E26D47" w:rsidRPr="00B9098E" w:rsidRDefault="00E26D47" w:rsidP="00E26D47">
            <w:pPr>
              <w:pStyle w:val="MILTableText"/>
              <w:rPr>
                <w:b w:val="0"/>
              </w:rPr>
            </w:pPr>
            <w:r w:rsidRPr="00B9098E">
              <w:rPr>
                <w:b w:val="0"/>
              </w:rPr>
              <w:t>&lt;OLDAWE30_95&gt;</w:t>
            </w:r>
          </w:p>
        </w:tc>
      </w:tr>
      <w:tr w:rsidR="00E26D47" w14:paraId="1747D4B1" w14:textId="77777777" w:rsidTr="00595D56">
        <w:trPr>
          <w:trHeight w:hRule="exact" w:val="340"/>
        </w:trPr>
        <w:tc>
          <w:tcPr>
            <w:tcW w:w="1101" w:type="dxa"/>
          </w:tcPr>
          <w:p w14:paraId="1B40621F" w14:textId="77777777" w:rsidR="00E26D47" w:rsidRPr="00255C34" w:rsidRDefault="00E26D47" w:rsidP="00E26D47">
            <w:pPr>
              <w:pStyle w:val="MILTableText"/>
            </w:pPr>
            <w:r w:rsidRPr="00255C34">
              <w:t>Mean</w:t>
            </w:r>
          </w:p>
        </w:tc>
        <w:tc>
          <w:tcPr>
            <w:tcW w:w="1021" w:type="dxa"/>
          </w:tcPr>
          <w:p w14:paraId="10010C11" w14:textId="0F6E1CC7" w:rsidR="00E26D47" w:rsidRPr="00B9098E" w:rsidRDefault="00E26D47" w:rsidP="00E26D47">
            <w:pPr>
              <w:pStyle w:val="MILTableText"/>
              <w:rPr>
                <w:b w:val="0"/>
              </w:rPr>
            </w:pPr>
            <w:r w:rsidRPr="00B9098E">
              <w:rPr>
                <w:b w:val="0"/>
              </w:rPr>
              <w:t>&lt;OLDAWE1_MU&gt;</w:t>
            </w:r>
          </w:p>
        </w:tc>
        <w:tc>
          <w:tcPr>
            <w:tcW w:w="992" w:type="dxa"/>
          </w:tcPr>
          <w:p w14:paraId="1338A29F" w14:textId="13B198CE" w:rsidR="00E26D47" w:rsidRPr="00B9098E" w:rsidRDefault="00E26D47" w:rsidP="00E26D47">
            <w:pPr>
              <w:pStyle w:val="MILTableText"/>
              <w:rPr>
                <w:b w:val="0"/>
              </w:rPr>
            </w:pPr>
            <w:r w:rsidRPr="00B9098E">
              <w:rPr>
                <w:b w:val="0"/>
              </w:rPr>
              <w:t>&lt;OLDAWE5_MU&gt;</w:t>
            </w:r>
          </w:p>
        </w:tc>
        <w:tc>
          <w:tcPr>
            <w:tcW w:w="992" w:type="dxa"/>
          </w:tcPr>
          <w:p w14:paraId="7EC37B4F" w14:textId="6DA5CC35" w:rsidR="00E26D47" w:rsidRPr="00B9098E" w:rsidRDefault="00E26D47" w:rsidP="00E26D47">
            <w:pPr>
              <w:pStyle w:val="MILTableText"/>
              <w:rPr>
                <w:b w:val="0"/>
              </w:rPr>
            </w:pPr>
            <w:r w:rsidRPr="00B9098E">
              <w:rPr>
                <w:b w:val="0"/>
              </w:rPr>
              <w:t>&lt;OLDAWE10_MU&gt;</w:t>
            </w:r>
          </w:p>
        </w:tc>
        <w:tc>
          <w:tcPr>
            <w:tcW w:w="992" w:type="dxa"/>
          </w:tcPr>
          <w:p w14:paraId="2C5E85D4" w14:textId="3BD9A643" w:rsidR="00E26D47" w:rsidRPr="00B9098E" w:rsidRDefault="00E26D47" w:rsidP="00E26D47">
            <w:pPr>
              <w:pStyle w:val="MILTableText"/>
              <w:rPr>
                <w:b w:val="0"/>
              </w:rPr>
            </w:pPr>
            <w:r w:rsidRPr="00B9098E">
              <w:rPr>
                <w:b w:val="0"/>
              </w:rPr>
              <w:t>&lt;OLDAWE15_MU&gt;</w:t>
            </w:r>
          </w:p>
        </w:tc>
        <w:tc>
          <w:tcPr>
            <w:tcW w:w="1134" w:type="dxa"/>
          </w:tcPr>
          <w:p w14:paraId="4140E0DF" w14:textId="5C5826CB" w:rsidR="00E26D47" w:rsidRPr="00B9098E" w:rsidRDefault="00E26D47" w:rsidP="00E26D47">
            <w:pPr>
              <w:pStyle w:val="MILTableText"/>
              <w:rPr>
                <w:b w:val="0"/>
              </w:rPr>
            </w:pPr>
            <w:r w:rsidRPr="00B9098E">
              <w:rPr>
                <w:b w:val="0"/>
              </w:rPr>
              <w:t>&lt;OLDAWE25_MU&gt;</w:t>
            </w:r>
          </w:p>
        </w:tc>
        <w:tc>
          <w:tcPr>
            <w:tcW w:w="1134" w:type="dxa"/>
          </w:tcPr>
          <w:p w14:paraId="70FF9018" w14:textId="54BF1A47" w:rsidR="00E26D47" w:rsidRPr="00B9098E" w:rsidRDefault="00E26D47" w:rsidP="00E26D47">
            <w:pPr>
              <w:pStyle w:val="MILTableText"/>
              <w:rPr>
                <w:b w:val="0"/>
              </w:rPr>
            </w:pPr>
            <w:r w:rsidRPr="00B9098E">
              <w:rPr>
                <w:b w:val="0"/>
              </w:rPr>
              <w:t>&lt;OLDAWE30_MU&gt;</w:t>
            </w:r>
          </w:p>
        </w:tc>
      </w:tr>
      <w:tr w:rsidR="00E26D47" w14:paraId="6C8550C2" w14:textId="77777777" w:rsidTr="00595D56">
        <w:trPr>
          <w:trHeight w:hRule="exact" w:val="340"/>
        </w:trPr>
        <w:tc>
          <w:tcPr>
            <w:tcW w:w="1101" w:type="dxa"/>
          </w:tcPr>
          <w:p w14:paraId="39B75A66" w14:textId="77777777" w:rsidR="00E26D47" w:rsidRPr="00255C34" w:rsidRDefault="00E26D47" w:rsidP="00E26D47">
            <w:pPr>
              <w:pStyle w:val="MILTableText"/>
            </w:pPr>
            <w:r w:rsidRPr="00255C34">
              <w:t>Volatility</w:t>
            </w:r>
          </w:p>
        </w:tc>
        <w:tc>
          <w:tcPr>
            <w:tcW w:w="1021" w:type="dxa"/>
          </w:tcPr>
          <w:p w14:paraId="4A13DB90" w14:textId="4917EBF1" w:rsidR="00E26D47" w:rsidRPr="00B9098E" w:rsidRDefault="00E26D47" w:rsidP="00E26D47">
            <w:pPr>
              <w:pStyle w:val="MILTableText"/>
              <w:rPr>
                <w:b w:val="0"/>
              </w:rPr>
            </w:pPr>
            <w:r w:rsidRPr="00B9098E">
              <w:rPr>
                <w:b w:val="0"/>
              </w:rPr>
              <w:t>&lt;OLDAWE1_VOL&gt;</w:t>
            </w:r>
          </w:p>
        </w:tc>
        <w:tc>
          <w:tcPr>
            <w:tcW w:w="992" w:type="dxa"/>
          </w:tcPr>
          <w:p w14:paraId="76DAFB5A" w14:textId="213C2E47" w:rsidR="00E26D47" w:rsidRPr="00B9098E" w:rsidRDefault="00E26D47" w:rsidP="00E26D47">
            <w:pPr>
              <w:pStyle w:val="MILTableText"/>
              <w:rPr>
                <w:b w:val="0"/>
              </w:rPr>
            </w:pPr>
            <w:r w:rsidRPr="00B9098E">
              <w:rPr>
                <w:b w:val="0"/>
              </w:rPr>
              <w:t>&lt;OLDAWE5_VOL&gt;</w:t>
            </w:r>
          </w:p>
        </w:tc>
        <w:tc>
          <w:tcPr>
            <w:tcW w:w="992" w:type="dxa"/>
          </w:tcPr>
          <w:p w14:paraId="49E995F2" w14:textId="45AE53D4" w:rsidR="00E26D47" w:rsidRPr="00B9098E" w:rsidRDefault="00E26D47" w:rsidP="00E26D47">
            <w:pPr>
              <w:pStyle w:val="MILTableText"/>
              <w:rPr>
                <w:b w:val="0"/>
              </w:rPr>
            </w:pPr>
            <w:r w:rsidRPr="00B9098E">
              <w:rPr>
                <w:b w:val="0"/>
              </w:rPr>
              <w:t>&lt;OLDAWE10_VOL&gt;</w:t>
            </w:r>
          </w:p>
        </w:tc>
        <w:tc>
          <w:tcPr>
            <w:tcW w:w="992" w:type="dxa"/>
          </w:tcPr>
          <w:p w14:paraId="212A2E45" w14:textId="6F259DED" w:rsidR="00E26D47" w:rsidRPr="00B9098E" w:rsidRDefault="00E26D47" w:rsidP="00E26D47">
            <w:pPr>
              <w:pStyle w:val="MILTableText"/>
              <w:rPr>
                <w:b w:val="0"/>
              </w:rPr>
            </w:pPr>
            <w:r w:rsidRPr="00B9098E">
              <w:rPr>
                <w:b w:val="0"/>
              </w:rPr>
              <w:t>&lt;OLDAWE15_VOL&gt;</w:t>
            </w:r>
          </w:p>
        </w:tc>
        <w:tc>
          <w:tcPr>
            <w:tcW w:w="1134" w:type="dxa"/>
          </w:tcPr>
          <w:p w14:paraId="6A3DE03C" w14:textId="5C03B1D2" w:rsidR="00E26D47" w:rsidRPr="00B9098E" w:rsidRDefault="00E26D47" w:rsidP="00E26D47">
            <w:pPr>
              <w:pStyle w:val="MILTableText"/>
              <w:rPr>
                <w:b w:val="0"/>
              </w:rPr>
            </w:pPr>
            <w:r w:rsidRPr="00B9098E">
              <w:rPr>
                <w:b w:val="0"/>
              </w:rPr>
              <w:t>&lt;OLDAWE25_VOL&gt;</w:t>
            </w:r>
          </w:p>
        </w:tc>
        <w:tc>
          <w:tcPr>
            <w:tcW w:w="1134" w:type="dxa"/>
          </w:tcPr>
          <w:p w14:paraId="62D04F76" w14:textId="153B2E8D" w:rsidR="00E26D47" w:rsidRPr="00B9098E" w:rsidRDefault="00E26D47" w:rsidP="00E26D47">
            <w:pPr>
              <w:pStyle w:val="MILTableText"/>
              <w:rPr>
                <w:b w:val="0"/>
              </w:rPr>
            </w:pPr>
            <w:r w:rsidRPr="00B9098E">
              <w:rPr>
                <w:b w:val="0"/>
              </w:rPr>
              <w:t>&lt;OLDAWE30_VOL&gt;</w:t>
            </w:r>
          </w:p>
        </w:tc>
      </w:tr>
    </w:tbl>
    <w:p w14:paraId="51781C16" w14:textId="312CE4AD"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056D9D">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801"/>
        <w:gridCol w:w="1492"/>
        <w:gridCol w:w="1492"/>
        <w:gridCol w:w="1575"/>
        <w:gridCol w:w="1575"/>
        <w:gridCol w:w="1575"/>
        <w:gridCol w:w="1575"/>
      </w:tblGrid>
      <w:tr w:rsidR="00551032" w:rsidRPr="00227BEB" w14:paraId="137A1292"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DA4A58" w14:textId="77777777" w:rsidR="00551032" w:rsidRPr="00255C34" w:rsidRDefault="00551032" w:rsidP="00595D56">
            <w:pPr>
              <w:pStyle w:val="MILTableHeader"/>
              <w:rPr>
                <w:sz w:val="16"/>
                <w:szCs w:val="16"/>
              </w:rPr>
            </w:pPr>
            <w:r w:rsidRPr="00255C34">
              <w:rPr>
                <w:sz w:val="16"/>
                <w:szCs w:val="16"/>
              </w:rPr>
              <w:t>%’ile</w:t>
            </w:r>
          </w:p>
        </w:tc>
        <w:tc>
          <w:tcPr>
            <w:tcW w:w="1021"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992"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992"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595D56">
        <w:trPr>
          <w:trHeight w:hRule="exact" w:val="340"/>
        </w:trPr>
        <w:tc>
          <w:tcPr>
            <w:tcW w:w="1101" w:type="dxa"/>
          </w:tcPr>
          <w:p w14:paraId="4D272F99" w14:textId="77777777" w:rsidR="00E26D47" w:rsidRPr="00255C34" w:rsidRDefault="00E26D47" w:rsidP="00E26D47">
            <w:pPr>
              <w:pStyle w:val="MILTableText"/>
            </w:pPr>
            <w:r w:rsidRPr="00255C34">
              <w:t>5%</w:t>
            </w:r>
          </w:p>
        </w:tc>
        <w:tc>
          <w:tcPr>
            <w:tcW w:w="1021" w:type="dxa"/>
          </w:tcPr>
          <w:p w14:paraId="7359E223" w14:textId="401B085B" w:rsidR="00E26D47" w:rsidRPr="00B9098E" w:rsidRDefault="00E26D47" w:rsidP="00E26D47">
            <w:pPr>
              <w:pStyle w:val="MILTableText"/>
              <w:rPr>
                <w:b w:val="0"/>
              </w:rPr>
            </w:pPr>
            <w:r w:rsidRPr="00B9098E">
              <w:rPr>
                <w:b w:val="0"/>
              </w:rPr>
              <w:t>&lt;NEWAWE1_5&gt;</w:t>
            </w:r>
          </w:p>
        </w:tc>
        <w:tc>
          <w:tcPr>
            <w:tcW w:w="992" w:type="dxa"/>
          </w:tcPr>
          <w:p w14:paraId="5A454596" w14:textId="237A4730" w:rsidR="00E26D47" w:rsidRPr="00B9098E" w:rsidRDefault="00E26D47" w:rsidP="00E26D47">
            <w:pPr>
              <w:pStyle w:val="MILTableText"/>
              <w:rPr>
                <w:b w:val="0"/>
              </w:rPr>
            </w:pPr>
            <w:r w:rsidRPr="00B9098E">
              <w:rPr>
                <w:b w:val="0"/>
              </w:rPr>
              <w:t>&lt;NEWAWE5_5&gt;</w:t>
            </w:r>
          </w:p>
        </w:tc>
        <w:tc>
          <w:tcPr>
            <w:tcW w:w="992" w:type="dxa"/>
          </w:tcPr>
          <w:p w14:paraId="2E8B627C" w14:textId="012CC47C" w:rsidR="00E26D47" w:rsidRPr="00B9098E" w:rsidRDefault="00E26D47" w:rsidP="00E26D47">
            <w:pPr>
              <w:pStyle w:val="MILTableText"/>
              <w:rPr>
                <w:b w:val="0"/>
              </w:rPr>
            </w:pPr>
            <w:r w:rsidRPr="00B9098E">
              <w:rPr>
                <w:b w:val="0"/>
              </w:rPr>
              <w:t>&lt;NEWAWE10_5&gt;</w:t>
            </w:r>
          </w:p>
        </w:tc>
        <w:tc>
          <w:tcPr>
            <w:tcW w:w="992" w:type="dxa"/>
          </w:tcPr>
          <w:p w14:paraId="344E0477" w14:textId="4D502624" w:rsidR="00E26D47" w:rsidRPr="00B9098E" w:rsidRDefault="00E26D47" w:rsidP="00E26D47">
            <w:pPr>
              <w:pStyle w:val="MILTableText"/>
              <w:rPr>
                <w:b w:val="0"/>
              </w:rPr>
            </w:pPr>
            <w:r w:rsidRPr="00B9098E">
              <w:rPr>
                <w:b w:val="0"/>
              </w:rPr>
              <w:t>&lt;NEWAWE15_5&gt;</w:t>
            </w:r>
          </w:p>
        </w:tc>
        <w:tc>
          <w:tcPr>
            <w:tcW w:w="1134" w:type="dxa"/>
          </w:tcPr>
          <w:p w14:paraId="300E25C5" w14:textId="5E69A74E" w:rsidR="00E26D47" w:rsidRPr="00B9098E" w:rsidRDefault="00E26D47" w:rsidP="00E26D47">
            <w:pPr>
              <w:pStyle w:val="MILTableText"/>
              <w:rPr>
                <w:b w:val="0"/>
              </w:rPr>
            </w:pPr>
            <w:r w:rsidRPr="00B9098E">
              <w:rPr>
                <w:b w:val="0"/>
              </w:rPr>
              <w:t>&lt;NEWAWE25_5&gt;</w:t>
            </w:r>
          </w:p>
        </w:tc>
        <w:tc>
          <w:tcPr>
            <w:tcW w:w="1134" w:type="dxa"/>
          </w:tcPr>
          <w:p w14:paraId="29CBB68F" w14:textId="52488A8D" w:rsidR="00E26D47" w:rsidRPr="00B9098E" w:rsidRDefault="00E26D47" w:rsidP="00E26D47">
            <w:pPr>
              <w:pStyle w:val="MILTableText"/>
              <w:rPr>
                <w:b w:val="0"/>
              </w:rPr>
            </w:pPr>
            <w:r w:rsidRPr="00B9098E">
              <w:rPr>
                <w:b w:val="0"/>
              </w:rPr>
              <w:t>&lt;NEWAWE30_5&gt;</w:t>
            </w:r>
          </w:p>
        </w:tc>
      </w:tr>
      <w:tr w:rsidR="00E26D47" w14:paraId="31A24771" w14:textId="77777777" w:rsidTr="00595D56">
        <w:trPr>
          <w:trHeight w:hRule="exact" w:val="340"/>
        </w:trPr>
        <w:tc>
          <w:tcPr>
            <w:tcW w:w="1101" w:type="dxa"/>
          </w:tcPr>
          <w:p w14:paraId="086B4241" w14:textId="77777777" w:rsidR="00E26D47" w:rsidRPr="00255C34" w:rsidRDefault="00E26D47" w:rsidP="00E26D47">
            <w:pPr>
              <w:pStyle w:val="MILTableText"/>
            </w:pPr>
            <w:r w:rsidRPr="00255C34">
              <w:t>25%</w:t>
            </w:r>
          </w:p>
        </w:tc>
        <w:tc>
          <w:tcPr>
            <w:tcW w:w="1021" w:type="dxa"/>
          </w:tcPr>
          <w:p w14:paraId="15D977AE" w14:textId="2E813341" w:rsidR="00E26D47" w:rsidRPr="00B9098E" w:rsidRDefault="00E26D47" w:rsidP="00E26D47">
            <w:pPr>
              <w:pStyle w:val="MILTableText"/>
              <w:rPr>
                <w:b w:val="0"/>
              </w:rPr>
            </w:pPr>
            <w:r w:rsidRPr="00B9098E">
              <w:rPr>
                <w:b w:val="0"/>
              </w:rPr>
              <w:t>&lt;NEWAWE1_25&gt;</w:t>
            </w:r>
          </w:p>
        </w:tc>
        <w:tc>
          <w:tcPr>
            <w:tcW w:w="992" w:type="dxa"/>
          </w:tcPr>
          <w:p w14:paraId="52D10D4D" w14:textId="3D9BF36B" w:rsidR="00E26D47" w:rsidRPr="00B9098E" w:rsidRDefault="00E26D47" w:rsidP="00E26D47">
            <w:pPr>
              <w:pStyle w:val="MILTableText"/>
              <w:rPr>
                <w:b w:val="0"/>
              </w:rPr>
            </w:pPr>
            <w:r w:rsidRPr="00B9098E">
              <w:rPr>
                <w:b w:val="0"/>
              </w:rPr>
              <w:t>&lt;NEWAWE5_25&gt;</w:t>
            </w:r>
          </w:p>
        </w:tc>
        <w:tc>
          <w:tcPr>
            <w:tcW w:w="992" w:type="dxa"/>
          </w:tcPr>
          <w:p w14:paraId="38F81A91" w14:textId="0E866BB9" w:rsidR="00E26D47" w:rsidRPr="00B9098E" w:rsidRDefault="00E26D47" w:rsidP="00E26D47">
            <w:pPr>
              <w:pStyle w:val="MILTableText"/>
              <w:rPr>
                <w:b w:val="0"/>
              </w:rPr>
            </w:pPr>
            <w:r w:rsidRPr="00B9098E">
              <w:rPr>
                <w:b w:val="0"/>
              </w:rPr>
              <w:t>&lt;NEWAWE10_25&gt;</w:t>
            </w:r>
          </w:p>
        </w:tc>
        <w:tc>
          <w:tcPr>
            <w:tcW w:w="992" w:type="dxa"/>
          </w:tcPr>
          <w:p w14:paraId="211FED1E" w14:textId="714D96EB" w:rsidR="00E26D47" w:rsidRPr="00B9098E" w:rsidRDefault="00E26D47" w:rsidP="00E26D47">
            <w:pPr>
              <w:pStyle w:val="MILTableText"/>
              <w:rPr>
                <w:b w:val="0"/>
              </w:rPr>
            </w:pPr>
            <w:r w:rsidRPr="00B9098E">
              <w:rPr>
                <w:b w:val="0"/>
              </w:rPr>
              <w:t>&lt;NEWAWE15_25&gt;</w:t>
            </w:r>
          </w:p>
        </w:tc>
        <w:tc>
          <w:tcPr>
            <w:tcW w:w="1134" w:type="dxa"/>
          </w:tcPr>
          <w:p w14:paraId="60D85377" w14:textId="48B0BA39" w:rsidR="00E26D47" w:rsidRPr="00B9098E" w:rsidRDefault="00E26D47" w:rsidP="00E26D47">
            <w:pPr>
              <w:pStyle w:val="MILTableText"/>
              <w:rPr>
                <w:b w:val="0"/>
              </w:rPr>
            </w:pPr>
            <w:r w:rsidRPr="00B9098E">
              <w:rPr>
                <w:b w:val="0"/>
              </w:rPr>
              <w:t>&lt;NEWAWE25_25&gt;</w:t>
            </w:r>
          </w:p>
        </w:tc>
        <w:tc>
          <w:tcPr>
            <w:tcW w:w="1134" w:type="dxa"/>
          </w:tcPr>
          <w:p w14:paraId="6606E594" w14:textId="6FBC5713" w:rsidR="00E26D47" w:rsidRPr="00B9098E" w:rsidRDefault="00E26D47" w:rsidP="00E26D47">
            <w:pPr>
              <w:pStyle w:val="MILTableText"/>
              <w:rPr>
                <w:b w:val="0"/>
              </w:rPr>
            </w:pPr>
            <w:r w:rsidRPr="00B9098E">
              <w:rPr>
                <w:b w:val="0"/>
              </w:rPr>
              <w:t>&lt;NEWAWE30_25&gt;</w:t>
            </w:r>
          </w:p>
        </w:tc>
      </w:tr>
      <w:tr w:rsidR="00E26D47" w14:paraId="4F8FE206" w14:textId="77777777" w:rsidTr="00595D56">
        <w:trPr>
          <w:trHeight w:hRule="exact" w:val="340"/>
        </w:trPr>
        <w:tc>
          <w:tcPr>
            <w:tcW w:w="1101" w:type="dxa"/>
          </w:tcPr>
          <w:p w14:paraId="399B8A60" w14:textId="77777777" w:rsidR="00E26D47" w:rsidRPr="00255C34" w:rsidRDefault="00E26D47" w:rsidP="00E26D47">
            <w:pPr>
              <w:pStyle w:val="MILTableText"/>
            </w:pPr>
            <w:r w:rsidRPr="00255C34">
              <w:t>50%</w:t>
            </w:r>
          </w:p>
        </w:tc>
        <w:tc>
          <w:tcPr>
            <w:tcW w:w="1021" w:type="dxa"/>
          </w:tcPr>
          <w:p w14:paraId="1F1853ED" w14:textId="4869E948" w:rsidR="00E26D47" w:rsidRPr="00B9098E" w:rsidRDefault="00E26D47" w:rsidP="00E26D47">
            <w:pPr>
              <w:pStyle w:val="MILTableText"/>
              <w:rPr>
                <w:b w:val="0"/>
              </w:rPr>
            </w:pPr>
            <w:r w:rsidRPr="00B9098E">
              <w:rPr>
                <w:b w:val="0"/>
              </w:rPr>
              <w:t>&lt;NEWAWE1_50&gt;</w:t>
            </w:r>
          </w:p>
        </w:tc>
        <w:tc>
          <w:tcPr>
            <w:tcW w:w="992" w:type="dxa"/>
          </w:tcPr>
          <w:p w14:paraId="035876C7" w14:textId="56D7DF70" w:rsidR="00E26D47" w:rsidRPr="00B9098E" w:rsidRDefault="00E26D47" w:rsidP="00E26D47">
            <w:pPr>
              <w:pStyle w:val="MILTableText"/>
              <w:rPr>
                <w:b w:val="0"/>
              </w:rPr>
            </w:pPr>
            <w:r w:rsidRPr="00B9098E">
              <w:rPr>
                <w:b w:val="0"/>
              </w:rPr>
              <w:t>&lt;NEWAWE5_50&gt;</w:t>
            </w:r>
          </w:p>
        </w:tc>
        <w:tc>
          <w:tcPr>
            <w:tcW w:w="992" w:type="dxa"/>
          </w:tcPr>
          <w:p w14:paraId="73D1754D" w14:textId="4E4538DB" w:rsidR="00E26D47" w:rsidRPr="00B9098E" w:rsidRDefault="00E26D47" w:rsidP="00E26D47">
            <w:pPr>
              <w:pStyle w:val="MILTableText"/>
              <w:rPr>
                <w:b w:val="0"/>
              </w:rPr>
            </w:pPr>
            <w:r w:rsidRPr="00B9098E">
              <w:rPr>
                <w:b w:val="0"/>
              </w:rPr>
              <w:t>&lt;NEWAWE10_50&gt;</w:t>
            </w:r>
          </w:p>
        </w:tc>
        <w:tc>
          <w:tcPr>
            <w:tcW w:w="992" w:type="dxa"/>
          </w:tcPr>
          <w:p w14:paraId="458DEFFA" w14:textId="1AEB3907" w:rsidR="00E26D47" w:rsidRPr="00B9098E" w:rsidRDefault="00E26D47" w:rsidP="00E26D47">
            <w:pPr>
              <w:pStyle w:val="MILTableText"/>
              <w:rPr>
                <w:b w:val="0"/>
              </w:rPr>
            </w:pPr>
            <w:r w:rsidRPr="00B9098E">
              <w:rPr>
                <w:b w:val="0"/>
              </w:rPr>
              <w:t>&lt;NEWAWE15_50&gt;</w:t>
            </w:r>
          </w:p>
        </w:tc>
        <w:tc>
          <w:tcPr>
            <w:tcW w:w="1134" w:type="dxa"/>
          </w:tcPr>
          <w:p w14:paraId="713C1DF6" w14:textId="4F05D352" w:rsidR="00E26D47" w:rsidRPr="00B9098E" w:rsidRDefault="00E26D47" w:rsidP="00E26D47">
            <w:pPr>
              <w:pStyle w:val="MILTableText"/>
              <w:rPr>
                <w:b w:val="0"/>
              </w:rPr>
            </w:pPr>
            <w:r w:rsidRPr="00B9098E">
              <w:rPr>
                <w:b w:val="0"/>
              </w:rPr>
              <w:t>&lt;NEWAWE25_50&gt;</w:t>
            </w:r>
          </w:p>
        </w:tc>
        <w:tc>
          <w:tcPr>
            <w:tcW w:w="1134" w:type="dxa"/>
          </w:tcPr>
          <w:p w14:paraId="2A5665E6" w14:textId="7464ED90" w:rsidR="00E26D47" w:rsidRPr="00B9098E" w:rsidRDefault="00E26D47" w:rsidP="00E26D47">
            <w:pPr>
              <w:pStyle w:val="MILTableText"/>
              <w:rPr>
                <w:b w:val="0"/>
              </w:rPr>
            </w:pPr>
            <w:r w:rsidRPr="00B9098E">
              <w:rPr>
                <w:b w:val="0"/>
              </w:rPr>
              <w:t>&lt;NEWAWE30_50&gt;</w:t>
            </w:r>
          </w:p>
        </w:tc>
      </w:tr>
      <w:tr w:rsidR="00E26D47" w14:paraId="6CFAB548" w14:textId="77777777" w:rsidTr="00595D56">
        <w:trPr>
          <w:trHeight w:hRule="exact" w:val="340"/>
        </w:trPr>
        <w:tc>
          <w:tcPr>
            <w:tcW w:w="1101" w:type="dxa"/>
          </w:tcPr>
          <w:p w14:paraId="5DDEE63B" w14:textId="77777777" w:rsidR="00E26D47" w:rsidRPr="00255C34" w:rsidRDefault="00E26D47" w:rsidP="00E26D47">
            <w:pPr>
              <w:pStyle w:val="MILTableText"/>
            </w:pPr>
            <w:r w:rsidRPr="00255C34">
              <w:t>75%</w:t>
            </w:r>
          </w:p>
        </w:tc>
        <w:tc>
          <w:tcPr>
            <w:tcW w:w="1021" w:type="dxa"/>
          </w:tcPr>
          <w:p w14:paraId="4B334E68" w14:textId="5A4FEEB1" w:rsidR="00E26D47" w:rsidRPr="00B9098E" w:rsidRDefault="00E26D47" w:rsidP="00E26D47">
            <w:pPr>
              <w:pStyle w:val="MILTableText"/>
              <w:rPr>
                <w:b w:val="0"/>
              </w:rPr>
            </w:pPr>
            <w:r w:rsidRPr="00B9098E">
              <w:rPr>
                <w:b w:val="0"/>
              </w:rPr>
              <w:t>&lt;NEWAWE1_75&gt;</w:t>
            </w:r>
          </w:p>
        </w:tc>
        <w:tc>
          <w:tcPr>
            <w:tcW w:w="992" w:type="dxa"/>
          </w:tcPr>
          <w:p w14:paraId="0A53D7FB" w14:textId="4F6565BF" w:rsidR="00E26D47" w:rsidRPr="00B9098E" w:rsidRDefault="00E26D47" w:rsidP="00E26D47">
            <w:pPr>
              <w:pStyle w:val="MILTableText"/>
              <w:rPr>
                <w:b w:val="0"/>
              </w:rPr>
            </w:pPr>
            <w:r w:rsidRPr="00B9098E">
              <w:rPr>
                <w:b w:val="0"/>
              </w:rPr>
              <w:t>&lt;NEWAWE5_75&gt;</w:t>
            </w:r>
          </w:p>
        </w:tc>
        <w:tc>
          <w:tcPr>
            <w:tcW w:w="992" w:type="dxa"/>
          </w:tcPr>
          <w:p w14:paraId="4D9176C0" w14:textId="3151E1D3" w:rsidR="00E26D47" w:rsidRPr="00B9098E" w:rsidRDefault="00E26D47" w:rsidP="00E26D47">
            <w:pPr>
              <w:pStyle w:val="MILTableText"/>
              <w:rPr>
                <w:b w:val="0"/>
              </w:rPr>
            </w:pPr>
            <w:r w:rsidRPr="00B9098E">
              <w:rPr>
                <w:b w:val="0"/>
              </w:rPr>
              <w:t>&lt;NEWAWE10_75&gt;</w:t>
            </w:r>
          </w:p>
        </w:tc>
        <w:tc>
          <w:tcPr>
            <w:tcW w:w="992" w:type="dxa"/>
          </w:tcPr>
          <w:p w14:paraId="608570ED" w14:textId="1F66F57B" w:rsidR="00E26D47" w:rsidRPr="00B9098E" w:rsidRDefault="00E26D47" w:rsidP="00E26D47">
            <w:pPr>
              <w:pStyle w:val="MILTableText"/>
              <w:rPr>
                <w:b w:val="0"/>
              </w:rPr>
            </w:pPr>
            <w:r w:rsidRPr="00B9098E">
              <w:rPr>
                <w:b w:val="0"/>
              </w:rPr>
              <w:t>&lt;NEWAWE15_75&gt;</w:t>
            </w:r>
          </w:p>
        </w:tc>
        <w:tc>
          <w:tcPr>
            <w:tcW w:w="1134" w:type="dxa"/>
          </w:tcPr>
          <w:p w14:paraId="7A4A1161" w14:textId="0F053571" w:rsidR="00E26D47" w:rsidRPr="00B9098E" w:rsidRDefault="00E26D47" w:rsidP="00E26D47">
            <w:pPr>
              <w:pStyle w:val="MILTableText"/>
              <w:rPr>
                <w:b w:val="0"/>
              </w:rPr>
            </w:pPr>
            <w:r w:rsidRPr="00B9098E">
              <w:rPr>
                <w:b w:val="0"/>
              </w:rPr>
              <w:t>&lt;NEWAWE25_75&gt;</w:t>
            </w:r>
          </w:p>
        </w:tc>
        <w:tc>
          <w:tcPr>
            <w:tcW w:w="1134" w:type="dxa"/>
          </w:tcPr>
          <w:p w14:paraId="0689BBEA" w14:textId="0B44EB68" w:rsidR="00E26D47" w:rsidRPr="00B9098E" w:rsidRDefault="00E26D47" w:rsidP="00E26D47">
            <w:pPr>
              <w:pStyle w:val="MILTableText"/>
              <w:rPr>
                <w:b w:val="0"/>
              </w:rPr>
            </w:pPr>
            <w:r w:rsidRPr="00B9098E">
              <w:rPr>
                <w:b w:val="0"/>
              </w:rPr>
              <w:t>&lt;NEWAWE30_75&gt;</w:t>
            </w:r>
          </w:p>
        </w:tc>
      </w:tr>
      <w:tr w:rsidR="00E26D47" w14:paraId="282150DE" w14:textId="77777777" w:rsidTr="00595D56">
        <w:trPr>
          <w:trHeight w:hRule="exact" w:val="340"/>
        </w:trPr>
        <w:tc>
          <w:tcPr>
            <w:tcW w:w="1101" w:type="dxa"/>
          </w:tcPr>
          <w:p w14:paraId="69096A9D" w14:textId="77777777" w:rsidR="00E26D47" w:rsidRPr="00255C34" w:rsidRDefault="00E26D47" w:rsidP="00E26D47">
            <w:pPr>
              <w:pStyle w:val="MILTableText"/>
            </w:pPr>
            <w:r w:rsidRPr="00255C34">
              <w:t>95%</w:t>
            </w:r>
          </w:p>
        </w:tc>
        <w:tc>
          <w:tcPr>
            <w:tcW w:w="1021" w:type="dxa"/>
          </w:tcPr>
          <w:p w14:paraId="294BF2C3" w14:textId="7E877E05" w:rsidR="00E26D47" w:rsidRPr="00B9098E" w:rsidRDefault="00E26D47" w:rsidP="00E26D47">
            <w:pPr>
              <w:pStyle w:val="MILTableText"/>
              <w:rPr>
                <w:b w:val="0"/>
              </w:rPr>
            </w:pPr>
            <w:r w:rsidRPr="00B9098E">
              <w:rPr>
                <w:b w:val="0"/>
              </w:rPr>
              <w:t>&lt;NEWAWE1_95&gt;</w:t>
            </w:r>
          </w:p>
        </w:tc>
        <w:tc>
          <w:tcPr>
            <w:tcW w:w="992" w:type="dxa"/>
          </w:tcPr>
          <w:p w14:paraId="61ACE1A1" w14:textId="5BFFBF0B" w:rsidR="00E26D47" w:rsidRPr="00B9098E" w:rsidRDefault="00E26D47" w:rsidP="00E26D47">
            <w:pPr>
              <w:pStyle w:val="MILTableText"/>
              <w:rPr>
                <w:b w:val="0"/>
              </w:rPr>
            </w:pPr>
            <w:r w:rsidRPr="00B9098E">
              <w:rPr>
                <w:b w:val="0"/>
              </w:rPr>
              <w:t>&lt;NEWAWE5_95&gt;</w:t>
            </w:r>
          </w:p>
        </w:tc>
        <w:tc>
          <w:tcPr>
            <w:tcW w:w="992" w:type="dxa"/>
          </w:tcPr>
          <w:p w14:paraId="4058BF92" w14:textId="275C6C67" w:rsidR="00E26D47" w:rsidRPr="00B9098E" w:rsidRDefault="00E26D47" w:rsidP="00E26D47">
            <w:pPr>
              <w:pStyle w:val="MILTableText"/>
              <w:rPr>
                <w:b w:val="0"/>
              </w:rPr>
            </w:pPr>
            <w:r w:rsidRPr="00B9098E">
              <w:rPr>
                <w:b w:val="0"/>
              </w:rPr>
              <w:t>&lt;NEWAWE10_95&gt;</w:t>
            </w:r>
          </w:p>
        </w:tc>
        <w:tc>
          <w:tcPr>
            <w:tcW w:w="992" w:type="dxa"/>
          </w:tcPr>
          <w:p w14:paraId="27BA14F7" w14:textId="5A58767F" w:rsidR="00E26D47" w:rsidRPr="00B9098E" w:rsidRDefault="00E26D47" w:rsidP="00E26D47">
            <w:pPr>
              <w:pStyle w:val="MILTableText"/>
              <w:rPr>
                <w:b w:val="0"/>
              </w:rPr>
            </w:pPr>
            <w:r w:rsidRPr="00B9098E">
              <w:rPr>
                <w:b w:val="0"/>
              </w:rPr>
              <w:t>&lt;NEWAWE15_95&gt;</w:t>
            </w:r>
          </w:p>
        </w:tc>
        <w:tc>
          <w:tcPr>
            <w:tcW w:w="1134" w:type="dxa"/>
          </w:tcPr>
          <w:p w14:paraId="28C301CD" w14:textId="7DF87ADD" w:rsidR="00E26D47" w:rsidRPr="00B9098E" w:rsidRDefault="00E26D47" w:rsidP="00E26D47">
            <w:pPr>
              <w:pStyle w:val="MILTableText"/>
              <w:rPr>
                <w:b w:val="0"/>
              </w:rPr>
            </w:pPr>
            <w:r w:rsidRPr="00B9098E">
              <w:rPr>
                <w:b w:val="0"/>
              </w:rPr>
              <w:t>&lt;NEWAWE25_95&gt;</w:t>
            </w:r>
          </w:p>
        </w:tc>
        <w:tc>
          <w:tcPr>
            <w:tcW w:w="1134" w:type="dxa"/>
          </w:tcPr>
          <w:p w14:paraId="5C28E68B" w14:textId="312E17CD" w:rsidR="00E26D47" w:rsidRPr="00B9098E" w:rsidRDefault="00E26D47" w:rsidP="00E26D47">
            <w:pPr>
              <w:pStyle w:val="MILTableText"/>
              <w:rPr>
                <w:b w:val="0"/>
              </w:rPr>
            </w:pPr>
            <w:r w:rsidRPr="00B9098E">
              <w:rPr>
                <w:b w:val="0"/>
              </w:rPr>
              <w:t>&lt;NEWAWE30_95&gt;</w:t>
            </w:r>
          </w:p>
        </w:tc>
      </w:tr>
      <w:tr w:rsidR="00E26D47" w14:paraId="2D2E3B1E" w14:textId="77777777" w:rsidTr="00595D56">
        <w:trPr>
          <w:trHeight w:hRule="exact" w:val="340"/>
        </w:trPr>
        <w:tc>
          <w:tcPr>
            <w:tcW w:w="1101" w:type="dxa"/>
          </w:tcPr>
          <w:p w14:paraId="21281D7B" w14:textId="77777777" w:rsidR="00E26D47" w:rsidRPr="00255C34" w:rsidRDefault="00E26D47" w:rsidP="00E26D47">
            <w:pPr>
              <w:pStyle w:val="MILTableText"/>
            </w:pPr>
            <w:r w:rsidRPr="00255C34">
              <w:t>Mean</w:t>
            </w:r>
          </w:p>
        </w:tc>
        <w:tc>
          <w:tcPr>
            <w:tcW w:w="1021" w:type="dxa"/>
          </w:tcPr>
          <w:p w14:paraId="1AFFC071" w14:textId="724D94A7" w:rsidR="00E26D47" w:rsidRPr="00B9098E" w:rsidRDefault="00E26D47" w:rsidP="00E26D47">
            <w:pPr>
              <w:pStyle w:val="MILTableText"/>
              <w:rPr>
                <w:b w:val="0"/>
              </w:rPr>
            </w:pPr>
            <w:r w:rsidRPr="00B9098E">
              <w:rPr>
                <w:b w:val="0"/>
              </w:rPr>
              <w:t>&lt;NEWAWE1_MU&gt;</w:t>
            </w:r>
          </w:p>
        </w:tc>
        <w:tc>
          <w:tcPr>
            <w:tcW w:w="992" w:type="dxa"/>
          </w:tcPr>
          <w:p w14:paraId="608670D6" w14:textId="0C15B586" w:rsidR="00E26D47" w:rsidRPr="00B9098E" w:rsidRDefault="00E26D47" w:rsidP="00E26D47">
            <w:pPr>
              <w:pStyle w:val="MILTableText"/>
              <w:rPr>
                <w:b w:val="0"/>
              </w:rPr>
            </w:pPr>
            <w:r w:rsidRPr="00B9098E">
              <w:rPr>
                <w:b w:val="0"/>
              </w:rPr>
              <w:t>&lt;NEWAWE5_MU&gt;</w:t>
            </w:r>
          </w:p>
        </w:tc>
        <w:tc>
          <w:tcPr>
            <w:tcW w:w="992" w:type="dxa"/>
          </w:tcPr>
          <w:p w14:paraId="20A3AE04" w14:textId="62C7B028" w:rsidR="00E26D47" w:rsidRPr="00B9098E" w:rsidRDefault="00E26D47" w:rsidP="00E26D47">
            <w:pPr>
              <w:pStyle w:val="MILTableText"/>
              <w:rPr>
                <w:b w:val="0"/>
              </w:rPr>
            </w:pPr>
            <w:r w:rsidRPr="00B9098E">
              <w:rPr>
                <w:b w:val="0"/>
              </w:rPr>
              <w:t>&lt;NEWAWE10_MU&gt;</w:t>
            </w:r>
          </w:p>
        </w:tc>
        <w:tc>
          <w:tcPr>
            <w:tcW w:w="992" w:type="dxa"/>
          </w:tcPr>
          <w:p w14:paraId="425794FD" w14:textId="0D54614B" w:rsidR="00E26D47" w:rsidRPr="00B9098E" w:rsidRDefault="00E26D47" w:rsidP="00E26D47">
            <w:pPr>
              <w:pStyle w:val="MILTableText"/>
              <w:rPr>
                <w:b w:val="0"/>
              </w:rPr>
            </w:pPr>
            <w:r w:rsidRPr="00B9098E">
              <w:rPr>
                <w:b w:val="0"/>
              </w:rPr>
              <w:t>&lt;NEWAWE15_MU&gt;</w:t>
            </w:r>
          </w:p>
        </w:tc>
        <w:tc>
          <w:tcPr>
            <w:tcW w:w="1134" w:type="dxa"/>
          </w:tcPr>
          <w:p w14:paraId="34FB76F7" w14:textId="22A58064" w:rsidR="00E26D47" w:rsidRPr="00B9098E" w:rsidRDefault="00E26D47" w:rsidP="00E26D47">
            <w:pPr>
              <w:pStyle w:val="MILTableText"/>
              <w:rPr>
                <w:b w:val="0"/>
              </w:rPr>
            </w:pPr>
            <w:r w:rsidRPr="00B9098E">
              <w:rPr>
                <w:b w:val="0"/>
              </w:rPr>
              <w:t>&lt;NEWAWE25_MU&gt;</w:t>
            </w:r>
          </w:p>
        </w:tc>
        <w:tc>
          <w:tcPr>
            <w:tcW w:w="1134" w:type="dxa"/>
          </w:tcPr>
          <w:p w14:paraId="2E0FBF64" w14:textId="7429FD8E" w:rsidR="00E26D47" w:rsidRPr="00B9098E" w:rsidRDefault="00E26D47" w:rsidP="00E26D47">
            <w:pPr>
              <w:pStyle w:val="MILTableText"/>
              <w:rPr>
                <w:b w:val="0"/>
              </w:rPr>
            </w:pPr>
            <w:r w:rsidRPr="00B9098E">
              <w:rPr>
                <w:b w:val="0"/>
              </w:rPr>
              <w:t>&lt;NEWAWE30_MU&gt;</w:t>
            </w:r>
          </w:p>
        </w:tc>
      </w:tr>
      <w:tr w:rsidR="00E26D47" w14:paraId="66BB5735" w14:textId="77777777" w:rsidTr="00595D56">
        <w:trPr>
          <w:trHeight w:hRule="exact" w:val="340"/>
        </w:trPr>
        <w:tc>
          <w:tcPr>
            <w:tcW w:w="1101" w:type="dxa"/>
          </w:tcPr>
          <w:p w14:paraId="619EB4EE" w14:textId="77777777" w:rsidR="00E26D47" w:rsidRPr="00255C34" w:rsidRDefault="00E26D47" w:rsidP="00E26D47">
            <w:pPr>
              <w:pStyle w:val="MILTableText"/>
            </w:pPr>
            <w:r w:rsidRPr="00255C34">
              <w:t>Volatility</w:t>
            </w:r>
          </w:p>
        </w:tc>
        <w:tc>
          <w:tcPr>
            <w:tcW w:w="1021" w:type="dxa"/>
          </w:tcPr>
          <w:p w14:paraId="208FEFCC" w14:textId="74FD9522" w:rsidR="00E26D47" w:rsidRPr="00B9098E" w:rsidRDefault="00E26D47" w:rsidP="00E26D47">
            <w:pPr>
              <w:pStyle w:val="MILTableText"/>
              <w:rPr>
                <w:b w:val="0"/>
              </w:rPr>
            </w:pPr>
            <w:r w:rsidRPr="00B9098E">
              <w:rPr>
                <w:b w:val="0"/>
              </w:rPr>
              <w:t>&lt;NEWAWE1_VOL&gt;</w:t>
            </w:r>
          </w:p>
        </w:tc>
        <w:tc>
          <w:tcPr>
            <w:tcW w:w="992" w:type="dxa"/>
          </w:tcPr>
          <w:p w14:paraId="4CEF16B6" w14:textId="5C547A6F" w:rsidR="00E26D47" w:rsidRPr="00B9098E" w:rsidRDefault="00E26D47" w:rsidP="00E26D47">
            <w:pPr>
              <w:pStyle w:val="MILTableText"/>
              <w:rPr>
                <w:b w:val="0"/>
              </w:rPr>
            </w:pPr>
            <w:r w:rsidRPr="00B9098E">
              <w:rPr>
                <w:b w:val="0"/>
              </w:rPr>
              <w:t>&lt;NEWAWE5_VOL&gt;</w:t>
            </w:r>
          </w:p>
        </w:tc>
        <w:tc>
          <w:tcPr>
            <w:tcW w:w="992" w:type="dxa"/>
          </w:tcPr>
          <w:p w14:paraId="0B472767" w14:textId="398DFC4C" w:rsidR="00E26D47" w:rsidRPr="00B9098E" w:rsidRDefault="00E26D47" w:rsidP="00E26D47">
            <w:pPr>
              <w:pStyle w:val="MILTableText"/>
              <w:rPr>
                <w:b w:val="0"/>
              </w:rPr>
            </w:pPr>
            <w:r w:rsidRPr="00B9098E">
              <w:rPr>
                <w:b w:val="0"/>
              </w:rPr>
              <w:t>&lt;NEWAWE10_VOL&gt;</w:t>
            </w:r>
          </w:p>
        </w:tc>
        <w:tc>
          <w:tcPr>
            <w:tcW w:w="992" w:type="dxa"/>
          </w:tcPr>
          <w:p w14:paraId="43BF4161" w14:textId="1497E5E8" w:rsidR="00E26D47" w:rsidRPr="00B9098E" w:rsidRDefault="00E26D47" w:rsidP="00E26D47">
            <w:pPr>
              <w:pStyle w:val="MILTableText"/>
              <w:rPr>
                <w:b w:val="0"/>
              </w:rPr>
            </w:pPr>
            <w:r w:rsidRPr="00B9098E">
              <w:rPr>
                <w:b w:val="0"/>
              </w:rPr>
              <w:t>&lt;NEWAWE15_VOL&gt;</w:t>
            </w:r>
          </w:p>
        </w:tc>
        <w:tc>
          <w:tcPr>
            <w:tcW w:w="1134" w:type="dxa"/>
          </w:tcPr>
          <w:p w14:paraId="1B3C1177" w14:textId="34AA6684" w:rsidR="00E26D47" w:rsidRPr="00B9098E" w:rsidRDefault="00E26D47" w:rsidP="00E26D47">
            <w:pPr>
              <w:pStyle w:val="MILTableText"/>
              <w:rPr>
                <w:b w:val="0"/>
              </w:rPr>
            </w:pPr>
            <w:r w:rsidRPr="00B9098E">
              <w:rPr>
                <w:b w:val="0"/>
              </w:rPr>
              <w:t>&lt;NEWAWE25_VOL&gt;</w:t>
            </w:r>
          </w:p>
        </w:tc>
        <w:tc>
          <w:tcPr>
            <w:tcW w:w="1134" w:type="dxa"/>
          </w:tcPr>
          <w:p w14:paraId="6A76B2EE" w14:textId="0D744266" w:rsidR="00E26D47" w:rsidRPr="00B9098E" w:rsidRDefault="00E26D47" w:rsidP="00E26D47">
            <w:pPr>
              <w:pStyle w:val="MILTableText"/>
              <w:rPr>
                <w:b w:val="0"/>
              </w:rPr>
            </w:pPr>
            <w:r w:rsidRPr="00B9098E">
              <w:rPr>
                <w:b w:val="0"/>
              </w:rPr>
              <w:t>&lt;NEWAWE30_VOL&gt;</w:t>
            </w:r>
          </w:p>
        </w:tc>
      </w:tr>
    </w:tbl>
    <w:p w14:paraId="3C0D8B08" w14:textId="22CEF4B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r>
              <w:t>Historgram @ 10 years</w:t>
            </w:r>
          </w:p>
        </w:tc>
      </w:tr>
      <w:tr w:rsidR="00551032" w14:paraId="241C2D25" w14:textId="77777777" w:rsidTr="00595D56">
        <w:trPr>
          <w:trHeight w:val="2816"/>
        </w:trPr>
        <w:tc>
          <w:tcPr>
            <w:tcW w:w="5042" w:type="dxa"/>
          </w:tcPr>
          <w:p w14:paraId="5E1CD0F2" w14:textId="17D517EC" w:rsidR="00551032" w:rsidRDefault="00E26D47" w:rsidP="00E26D47">
            <w:pPr>
              <w:pStyle w:val="MILReportTableText"/>
              <w:ind w:firstLine="0"/>
            </w:pPr>
            <w:r>
              <w:rPr>
                <w:i w:val="0"/>
              </w:rPr>
              <w:t>&lt;OLDAWEPERCENTILE&gt;</w:t>
            </w:r>
          </w:p>
        </w:tc>
        <w:tc>
          <w:tcPr>
            <w:tcW w:w="5043" w:type="dxa"/>
          </w:tcPr>
          <w:p w14:paraId="1288C5E2" w14:textId="142FC29D" w:rsidR="00551032" w:rsidRDefault="00E26D47" w:rsidP="00E26D47">
            <w:pPr>
              <w:pStyle w:val="MILReportTableText"/>
              <w:ind w:firstLine="0"/>
            </w:pPr>
            <w:r>
              <w:rPr>
                <w:i w:val="0"/>
              </w:rPr>
              <w:t>&lt;OLDAWEHIST&gt;</w:t>
            </w:r>
          </w:p>
        </w:tc>
      </w:tr>
    </w:tbl>
    <w:p w14:paraId="67FCA733" w14:textId="77777777" w:rsidR="00551032" w:rsidRDefault="00551032" w:rsidP="00551032">
      <w:pPr>
        <w:pStyle w:val="MILReportSubSection"/>
        <w:numPr>
          <w:ilvl w:val="0"/>
          <w:numId w:val="0"/>
        </w:numPr>
      </w:pPr>
    </w:p>
    <w:p w14:paraId="62A749A9" w14:textId="6DEDEFF1"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r>
              <w:t>Historgram @ 10 years</w:t>
            </w:r>
          </w:p>
        </w:tc>
      </w:tr>
      <w:tr w:rsidR="00551032" w14:paraId="3D87F4FF" w14:textId="77777777" w:rsidTr="00595D56">
        <w:trPr>
          <w:trHeight w:val="2816"/>
        </w:trPr>
        <w:tc>
          <w:tcPr>
            <w:tcW w:w="5042" w:type="dxa"/>
          </w:tcPr>
          <w:p w14:paraId="3FFC7E7A" w14:textId="058AFCED" w:rsidR="00551032" w:rsidRDefault="00E26D47" w:rsidP="00E26D47">
            <w:pPr>
              <w:pStyle w:val="MILReportTableText"/>
              <w:ind w:firstLine="0"/>
            </w:pPr>
            <w:r>
              <w:rPr>
                <w:i w:val="0"/>
              </w:rPr>
              <w:t>&lt;NEWAWEPERCENTILE&gt;</w:t>
            </w:r>
          </w:p>
        </w:tc>
        <w:tc>
          <w:tcPr>
            <w:tcW w:w="5043" w:type="dxa"/>
          </w:tcPr>
          <w:p w14:paraId="548CEDB4" w14:textId="3F2C6B87" w:rsidR="00551032" w:rsidRDefault="00E26D47" w:rsidP="00E26D47">
            <w:pPr>
              <w:pStyle w:val="MILReportTableText"/>
              <w:ind w:firstLine="0"/>
            </w:pPr>
            <w:r>
              <w:rPr>
                <w:i w:val="0"/>
              </w:rPr>
              <w:t>&lt;NEWAWEHIST&gt;</w:t>
            </w:r>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27" w:name="_Toc472931940"/>
      <w:r>
        <w:lastRenderedPageBreak/>
        <w:t>Equity Assets</w:t>
      </w:r>
      <w:bookmarkEnd w:id="27"/>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28" w:name="_Toc472931941"/>
      <w:r>
        <w:lastRenderedPageBreak/>
        <w:t>Australian Equities</w:t>
      </w:r>
      <w:bookmarkEnd w:id="28"/>
    </w:p>
    <w:p w14:paraId="1FAC6E08" w14:textId="77777777" w:rsidR="00953B07" w:rsidRDefault="00953B07" w:rsidP="00953B07">
      <w:pPr>
        <w:pStyle w:val="MILReportSubSection"/>
      </w:pPr>
      <w:bookmarkStart w:id="29" w:name="_Toc472931942"/>
      <w:r>
        <w:t>Parameters</w:t>
      </w:r>
      <w:bookmarkEnd w:id="29"/>
    </w:p>
    <w:tbl>
      <w:tblPr>
        <w:tblStyle w:val="MILReportTable"/>
        <w:tblW w:w="0" w:type="auto"/>
        <w:tblLayout w:type="fixed"/>
        <w:tblLook w:val="04A0" w:firstRow="1" w:lastRow="0" w:firstColumn="1" w:lastColumn="0" w:noHBand="0" w:noVBand="1"/>
      </w:tblPr>
      <w:tblGrid>
        <w:gridCol w:w="1157"/>
        <w:gridCol w:w="1262"/>
        <w:gridCol w:w="1283"/>
        <w:gridCol w:w="6134"/>
      </w:tblGrid>
      <w:tr w:rsidR="00B06B00" w:rsidRPr="00227BEB" w14:paraId="65B28949" w14:textId="77777777" w:rsidTr="009D66B1">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40C950D5" w:rsidR="00372679" w:rsidRPr="00BC3C4A" w:rsidRDefault="00056D9D" w:rsidP="000842DA">
            <w:pPr>
              <w:pStyle w:val="MILTableHeader"/>
              <w:rPr>
                <w:sz w:val="16"/>
                <w:szCs w:val="16"/>
              </w:rPr>
            </w:pPr>
            <w:r>
              <w:rPr>
                <w:sz w:val="16"/>
                <w:szCs w:val="16"/>
              </w:rPr>
              <w:t>&lt;OLDDATE&gt;</w:t>
            </w:r>
          </w:p>
        </w:tc>
        <w:tc>
          <w:tcPr>
            <w:tcW w:w="1283" w:type="dxa"/>
          </w:tcPr>
          <w:p w14:paraId="62B7ED6C" w14:textId="18B21476" w:rsidR="00372679" w:rsidRPr="00BC3C4A" w:rsidRDefault="00056D9D" w:rsidP="000842DA">
            <w:pPr>
              <w:pStyle w:val="MILTableHeader"/>
              <w:rPr>
                <w:sz w:val="16"/>
                <w:szCs w:val="16"/>
              </w:rPr>
            </w:pPr>
            <w:r>
              <w:rPr>
                <w:sz w:val="16"/>
                <w:szCs w:val="16"/>
              </w:rPr>
              <w:t>&lt;CALIBDATE&gt;</w:t>
            </w:r>
          </w:p>
        </w:tc>
        <w:tc>
          <w:tcPr>
            <w:tcW w:w="6134"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9D66B1">
        <w:trPr>
          <w:trHeight w:hRule="exact" w:val="630"/>
        </w:trPr>
        <w:tc>
          <w:tcPr>
            <w:tcW w:w="1157" w:type="dxa"/>
          </w:tcPr>
          <w:p w14:paraId="0D499BBA" w14:textId="77777777" w:rsidR="00372679" w:rsidRPr="00B06B00" w:rsidRDefault="00E97E19" w:rsidP="00BE41E3">
            <w:pPr>
              <w:pStyle w:val="MILTableText"/>
            </w:pPr>
            <m:oMathPara>
              <m:oMath>
                <m:r>
                  <m:rPr>
                    <m:sty m:val="bi"/>
                  </m:rPr>
                  <m:t>μ</m:t>
                </m:r>
              </m:oMath>
            </m:oMathPara>
          </w:p>
        </w:tc>
        <w:tc>
          <w:tcPr>
            <w:tcW w:w="1262" w:type="dxa"/>
          </w:tcPr>
          <w:p w14:paraId="5BE7D8C1" w14:textId="77777777" w:rsidR="00372679" w:rsidRPr="00E97E19" w:rsidRDefault="00372679" w:rsidP="00BE41E3">
            <w:pPr>
              <w:pStyle w:val="MILTableText"/>
              <w:rPr>
                <w:b w:val="0"/>
              </w:rPr>
            </w:pPr>
            <w:r w:rsidRPr="00E97E19">
              <w:rPr>
                <w:b w:val="0"/>
              </w:rPr>
              <w:t>0</w:t>
            </w:r>
          </w:p>
        </w:tc>
        <w:tc>
          <w:tcPr>
            <w:tcW w:w="1283" w:type="dxa"/>
          </w:tcPr>
          <w:p w14:paraId="68734811" w14:textId="77777777" w:rsidR="00372679" w:rsidRPr="00E97E19" w:rsidRDefault="00372679" w:rsidP="00BE41E3">
            <w:pPr>
              <w:pStyle w:val="MILTableText"/>
              <w:rPr>
                <w:b w:val="0"/>
              </w:rPr>
            </w:pPr>
            <w:r w:rsidRPr="00E97E19">
              <w:rPr>
                <w:b w:val="0"/>
              </w:rPr>
              <w:t>0</w:t>
            </w:r>
          </w:p>
        </w:tc>
        <w:tc>
          <w:tcPr>
            <w:tcW w:w="6134" w:type="dxa"/>
          </w:tcPr>
          <w:p w14:paraId="29A099DB" w14:textId="77777777" w:rsidR="00372679" w:rsidRPr="00E97E19" w:rsidRDefault="00372679" w:rsidP="00BE41E3">
            <w:pPr>
              <w:pStyle w:val="MILTableText"/>
              <w:rPr>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B06B00">
        <w:trPr>
          <w:trHeight w:hRule="exact" w:val="340"/>
        </w:trPr>
        <w:tc>
          <w:tcPr>
            <w:tcW w:w="9836" w:type="dxa"/>
            <w:gridSpan w:val="4"/>
          </w:tcPr>
          <w:p w14:paraId="262E5CBE" w14:textId="77777777" w:rsidR="00372679" w:rsidRPr="00BC3C4A" w:rsidRDefault="00372679" w:rsidP="00BE41E3">
            <w:pPr>
              <w:pStyle w:val="MILTableText"/>
            </w:pPr>
            <w:r w:rsidRPr="00BC3C4A">
              <w:t>Volatility Model (Regime Switching)</w:t>
            </w:r>
          </w:p>
        </w:tc>
      </w:tr>
      <w:tr w:rsidR="009D66B1" w14:paraId="789148FE" w14:textId="77777777" w:rsidTr="009D66B1">
        <w:trPr>
          <w:trHeight w:hRule="exact" w:val="340"/>
        </w:trPr>
        <w:tc>
          <w:tcPr>
            <w:tcW w:w="1157" w:type="dxa"/>
          </w:tcPr>
          <w:p w14:paraId="6F50C843" w14:textId="77777777" w:rsidR="009D66B1" w:rsidRPr="00B06B00" w:rsidRDefault="009D66B1" w:rsidP="009D66B1">
            <w:pPr>
              <w:pStyle w:val="MILTableText"/>
            </w:pPr>
            <m:oMathPara>
              <m:oMath>
                <m:sSub>
                  <m:sSubPr>
                    <m:ctrlPr/>
                  </m:sSubPr>
                  <m:e>
                    <m:r>
                      <m:rPr>
                        <m:sty m:val="bi"/>
                      </m:rPr>
                      <m:t>p</m:t>
                    </m:r>
                  </m:e>
                  <m:sub>
                    <m:r>
                      <m:rPr>
                        <m:sty m:val="b"/>
                      </m:rPr>
                      <m:t>1,2</m:t>
                    </m:r>
                  </m:sub>
                </m:sSub>
              </m:oMath>
            </m:oMathPara>
          </w:p>
        </w:tc>
        <w:tc>
          <w:tcPr>
            <w:tcW w:w="1262" w:type="dxa"/>
          </w:tcPr>
          <w:p w14:paraId="091FA9EE" w14:textId="3AEAB8CA" w:rsidR="009D66B1" w:rsidRPr="00E97E19" w:rsidRDefault="009D66B1" w:rsidP="009D66B1">
            <w:pPr>
              <w:pStyle w:val="MILTableText"/>
              <w:rPr>
                <w:b w:val="0"/>
              </w:rPr>
            </w:pPr>
            <w:r>
              <w:rPr>
                <w:b w:val="0"/>
              </w:rPr>
              <w:t>&lt;OLDAUEQP12&gt;</w:t>
            </w:r>
          </w:p>
        </w:tc>
        <w:tc>
          <w:tcPr>
            <w:tcW w:w="1283" w:type="dxa"/>
          </w:tcPr>
          <w:p w14:paraId="1EC6BF0B" w14:textId="1DCB7CE5" w:rsidR="009D66B1" w:rsidRPr="00E97E19" w:rsidRDefault="009D66B1" w:rsidP="009D66B1">
            <w:pPr>
              <w:pStyle w:val="MILTableText"/>
              <w:rPr>
                <w:b w:val="0"/>
              </w:rPr>
            </w:pPr>
            <w:r>
              <w:rPr>
                <w:b w:val="0"/>
              </w:rPr>
              <w:t>&lt;NEWAUEQP12&gt;</w:t>
            </w:r>
          </w:p>
        </w:tc>
        <w:tc>
          <w:tcPr>
            <w:tcW w:w="6134" w:type="dxa"/>
          </w:tcPr>
          <w:p w14:paraId="499BC996" w14:textId="77777777" w:rsidR="009D66B1" w:rsidRPr="00E97E19" w:rsidRDefault="009D66B1" w:rsidP="009D66B1">
            <w:pPr>
              <w:pStyle w:val="MILTableText"/>
              <w:rPr>
                <w:b w:val="0"/>
              </w:rPr>
            </w:pPr>
            <w:r w:rsidRPr="00E97E19">
              <w:rPr>
                <w:b w:val="0"/>
              </w:rPr>
              <w:t>The probability of changing from regime 1 into regime 2 over a one year period.</w:t>
            </w:r>
          </w:p>
        </w:tc>
      </w:tr>
      <w:tr w:rsidR="009D66B1" w14:paraId="4D7D84FB" w14:textId="77777777" w:rsidTr="009D66B1">
        <w:trPr>
          <w:trHeight w:hRule="exact" w:val="340"/>
        </w:trPr>
        <w:tc>
          <w:tcPr>
            <w:tcW w:w="1157" w:type="dxa"/>
          </w:tcPr>
          <w:p w14:paraId="78AA3FBE" w14:textId="77777777" w:rsidR="009D66B1" w:rsidRPr="00B06B00" w:rsidRDefault="009D66B1" w:rsidP="009D66B1">
            <w:pPr>
              <w:pStyle w:val="MILTableText"/>
            </w:pPr>
            <m:oMathPara>
              <m:oMath>
                <m:sSub>
                  <m:sSubPr>
                    <m:ctrlPr/>
                  </m:sSubPr>
                  <m:e>
                    <m:r>
                      <m:rPr>
                        <m:sty m:val="bi"/>
                      </m:rPr>
                      <m:t>p</m:t>
                    </m:r>
                  </m:e>
                  <m:sub>
                    <m:r>
                      <m:rPr>
                        <m:sty m:val="b"/>
                      </m:rPr>
                      <m:t>2,1</m:t>
                    </m:r>
                  </m:sub>
                </m:sSub>
              </m:oMath>
            </m:oMathPara>
          </w:p>
        </w:tc>
        <w:tc>
          <w:tcPr>
            <w:tcW w:w="1262" w:type="dxa"/>
          </w:tcPr>
          <w:p w14:paraId="365C4573" w14:textId="0972A5EA" w:rsidR="009D66B1" w:rsidRPr="00E97E19" w:rsidRDefault="009D66B1" w:rsidP="009D66B1">
            <w:pPr>
              <w:pStyle w:val="MILTableText"/>
              <w:rPr>
                <w:b w:val="0"/>
              </w:rPr>
            </w:pPr>
            <w:r>
              <w:rPr>
                <w:b w:val="0"/>
              </w:rPr>
              <w:t>&lt;OLDAUEQP21&gt;</w:t>
            </w:r>
          </w:p>
        </w:tc>
        <w:tc>
          <w:tcPr>
            <w:tcW w:w="1283" w:type="dxa"/>
          </w:tcPr>
          <w:p w14:paraId="0CE11623" w14:textId="3E3ADE10" w:rsidR="009D66B1" w:rsidRPr="00E97E19" w:rsidRDefault="009D66B1" w:rsidP="009D66B1">
            <w:pPr>
              <w:pStyle w:val="MILTableText"/>
              <w:rPr>
                <w:b w:val="0"/>
              </w:rPr>
            </w:pPr>
            <w:r>
              <w:rPr>
                <w:b w:val="0"/>
              </w:rPr>
              <w:t>&lt;NEWAUEQP21&gt;</w:t>
            </w:r>
          </w:p>
        </w:tc>
        <w:tc>
          <w:tcPr>
            <w:tcW w:w="6134" w:type="dxa"/>
          </w:tcPr>
          <w:p w14:paraId="321AE986" w14:textId="77777777" w:rsidR="009D66B1" w:rsidRPr="00E97E19" w:rsidRDefault="009D66B1" w:rsidP="009D66B1">
            <w:pPr>
              <w:pStyle w:val="MILTableText"/>
              <w:rPr>
                <w:b w:val="0"/>
              </w:rPr>
            </w:pPr>
            <w:r w:rsidRPr="00E97E19">
              <w:rPr>
                <w:b w:val="0"/>
              </w:rPr>
              <w:t>The probability of changing from regime 2 into regime 1 over a one year period.</w:t>
            </w:r>
          </w:p>
        </w:tc>
      </w:tr>
      <w:tr w:rsidR="009D66B1" w14:paraId="7EE03F06" w14:textId="77777777" w:rsidTr="009D66B1">
        <w:trPr>
          <w:trHeight w:hRule="exact" w:val="472"/>
        </w:trPr>
        <w:tc>
          <w:tcPr>
            <w:tcW w:w="1157" w:type="dxa"/>
          </w:tcPr>
          <w:p w14:paraId="63638013" w14:textId="77777777" w:rsidR="009D66B1" w:rsidRPr="00B06B00" w:rsidRDefault="009D66B1" w:rsidP="009D66B1">
            <w:pPr>
              <w:pStyle w:val="MILTableText"/>
            </w:pPr>
            <m:oMathPara>
              <m:oMath>
                <m:sSub>
                  <m:sSubPr>
                    <m:ctrlPr/>
                  </m:sSubPr>
                  <m:e>
                    <m:r>
                      <m:rPr>
                        <m:sty m:val="bi"/>
                      </m:rPr>
                      <m:t>μ</m:t>
                    </m:r>
                  </m:e>
                  <m:sub>
                    <m:r>
                      <m:rPr>
                        <m:sty m:val="b"/>
                      </m:rPr>
                      <m:t>1</m:t>
                    </m:r>
                  </m:sub>
                </m:sSub>
              </m:oMath>
            </m:oMathPara>
          </w:p>
        </w:tc>
        <w:tc>
          <w:tcPr>
            <w:tcW w:w="1262" w:type="dxa"/>
          </w:tcPr>
          <w:p w14:paraId="7B355282" w14:textId="5FA9D6E0" w:rsidR="009D66B1" w:rsidRPr="00E97E19" w:rsidRDefault="009D66B1" w:rsidP="009D66B1">
            <w:pPr>
              <w:pStyle w:val="MILTableText"/>
              <w:rPr>
                <w:b w:val="0"/>
              </w:rPr>
            </w:pPr>
            <w:r>
              <w:rPr>
                <w:b w:val="0"/>
              </w:rPr>
              <w:t>&lt;OLDAUEQMU1&gt;</w:t>
            </w:r>
          </w:p>
        </w:tc>
        <w:tc>
          <w:tcPr>
            <w:tcW w:w="1283" w:type="dxa"/>
          </w:tcPr>
          <w:p w14:paraId="47AB3DDC" w14:textId="1CCEFF66" w:rsidR="009D66B1" w:rsidRPr="00E97E19" w:rsidRDefault="009D66B1" w:rsidP="009D66B1">
            <w:pPr>
              <w:pStyle w:val="MILTableText"/>
              <w:rPr>
                <w:b w:val="0"/>
              </w:rPr>
            </w:pPr>
            <w:r>
              <w:rPr>
                <w:b w:val="0"/>
              </w:rPr>
              <w:t>&lt;NEWAUEQMU1&gt;</w:t>
            </w:r>
          </w:p>
        </w:tc>
        <w:tc>
          <w:tcPr>
            <w:tcW w:w="6134" w:type="dxa"/>
          </w:tcPr>
          <w:p w14:paraId="0F710BD9" w14:textId="77777777" w:rsidR="009D66B1" w:rsidRPr="00E97E19" w:rsidRDefault="009D66B1" w:rsidP="009D66B1">
            <w:pPr>
              <w:pStyle w:val="MILTableText"/>
              <w:rPr>
                <w:b w:val="0"/>
              </w:rPr>
            </w:pPr>
            <w:r w:rsidRPr="00E97E19">
              <w:rPr>
                <w:b w:val="0"/>
              </w:rPr>
              <w:t>The mean drift of the GBM when in regime 1.</w:t>
            </w:r>
          </w:p>
        </w:tc>
      </w:tr>
      <w:tr w:rsidR="009D66B1" w14:paraId="34F6D299" w14:textId="77777777" w:rsidTr="009D66B1">
        <w:trPr>
          <w:trHeight w:hRule="exact" w:val="340"/>
        </w:trPr>
        <w:tc>
          <w:tcPr>
            <w:tcW w:w="1157" w:type="dxa"/>
          </w:tcPr>
          <w:p w14:paraId="7BDEB60C" w14:textId="77777777" w:rsidR="009D66B1" w:rsidRPr="00B06B00" w:rsidRDefault="009D66B1" w:rsidP="009D66B1">
            <w:pPr>
              <w:pStyle w:val="MILTableText"/>
            </w:pPr>
            <m:oMathPara>
              <m:oMath>
                <m:sSub>
                  <m:sSubPr>
                    <m:ctrlPr/>
                  </m:sSubPr>
                  <m:e>
                    <m:r>
                      <m:rPr>
                        <m:sty m:val="bi"/>
                      </m:rPr>
                      <m:t>σ</m:t>
                    </m:r>
                  </m:e>
                  <m:sub>
                    <m:r>
                      <m:rPr>
                        <m:sty m:val="b"/>
                      </m:rPr>
                      <m:t>1</m:t>
                    </m:r>
                  </m:sub>
                </m:sSub>
              </m:oMath>
            </m:oMathPara>
          </w:p>
        </w:tc>
        <w:tc>
          <w:tcPr>
            <w:tcW w:w="1262" w:type="dxa"/>
          </w:tcPr>
          <w:p w14:paraId="29FAE7B7" w14:textId="6AA39F3D" w:rsidR="009D66B1" w:rsidRPr="00E97E19" w:rsidRDefault="009D66B1" w:rsidP="009D66B1">
            <w:pPr>
              <w:pStyle w:val="MILTableText"/>
              <w:rPr>
                <w:b w:val="0"/>
              </w:rPr>
            </w:pPr>
            <w:r>
              <w:rPr>
                <w:b w:val="0"/>
              </w:rPr>
              <w:t>&lt;OLDAUEQSIGMA1&gt;</w:t>
            </w:r>
          </w:p>
        </w:tc>
        <w:tc>
          <w:tcPr>
            <w:tcW w:w="1283" w:type="dxa"/>
          </w:tcPr>
          <w:p w14:paraId="19982CFA" w14:textId="395A12CD" w:rsidR="009D66B1" w:rsidRPr="00E97E19" w:rsidRDefault="009D66B1" w:rsidP="009D66B1">
            <w:pPr>
              <w:pStyle w:val="MILTableText"/>
              <w:rPr>
                <w:b w:val="0"/>
              </w:rPr>
            </w:pPr>
            <w:r>
              <w:rPr>
                <w:b w:val="0"/>
              </w:rPr>
              <w:t>&lt;NEWAUEQSIGMA1&gt;</w:t>
            </w:r>
          </w:p>
        </w:tc>
        <w:tc>
          <w:tcPr>
            <w:tcW w:w="6134" w:type="dxa"/>
          </w:tcPr>
          <w:p w14:paraId="7E022FF5" w14:textId="77777777" w:rsidR="009D66B1" w:rsidRPr="00E97E19" w:rsidRDefault="009D66B1" w:rsidP="009D66B1">
            <w:pPr>
              <w:pStyle w:val="MILTableText"/>
              <w:rPr>
                <w:b w:val="0"/>
              </w:rPr>
            </w:pPr>
            <w:r w:rsidRPr="00E97E19">
              <w:rPr>
                <w:b w:val="0"/>
              </w:rPr>
              <w:t>The volatility of the GBM when in regime 1</w:t>
            </w:r>
          </w:p>
        </w:tc>
      </w:tr>
      <w:tr w:rsidR="009D66B1" w14:paraId="174504BF" w14:textId="77777777" w:rsidTr="009D66B1">
        <w:trPr>
          <w:trHeight w:hRule="exact" w:val="340"/>
        </w:trPr>
        <w:tc>
          <w:tcPr>
            <w:tcW w:w="1157" w:type="dxa"/>
          </w:tcPr>
          <w:p w14:paraId="7BFA1683" w14:textId="77777777" w:rsidR="009D66B1" w:rsidRPr="00B06B00" w:rsidRDefault="009D66B1" w:rsidP="009D66B1">
            <w:pPr>
              <w:pStyle w:val="MILTableText"/>
            </w:pPr>
            <m:oMathPara>
              <m:oMath>
                <m:sSub>
                  <m:sSubPr>
                    <m:ctrlPr/>
                  </m:sSubPr>
                  <m:e>
                    <m:r>
                      <m:rPr>
                        <m:sty m:val="bi"/>
                      </m:rPr>
                      <m:t>μ</m:t>
                    </m:r>
                  </m:e>
                  <m:sub>
                    <m:r>
                      <m:rPr>
                        <m:sty m:val="b"/>
                      </m:rPr>
                      <m:t>2</m:t>
                    </m:r>
                  </m:sub>
                </m:sSub>
              </m:oMath>
            </m:oMathPara>
          </w:p>
        </w:tc>
        <w:tc>
          <w:tcPr>
            <w:tcW w:w="1262" w:type="dxa"/>
          </w:tcPr>
          <w:p w14:paraId="443EA51D" w14:textId="2F13BD87" w:rsidR="009D66B1" w:rsidRPr="00E97E19" w:rsidRDefault="009D66B1" w:rsidP="009D66B1">
            <w:pPr>
              <w:pStyle w:val="MILTableText"/>
              <w:rPr>
                <w:b w:val="0"/>
              </w:rPr>
            </w:pPr>
            <w:r>
              <w:rPr>
                <w:b w:val="0"/>
              </w:rPr>
              <w:t>&lt;OLDAUEQMU2&gt;</w:t>
            </w:r>
          </w:p>
        </w:tc>
        <w:tc>
          <w:tcPr>
            <w:tcW w:w="1283" w:type="dxa"/>
          </w:tcPr>
          <w:p w14:paraId="32511763" w14:textId="0E19C601" w:rsidR="009D66B1" w:rsidRPr="00E97E19" w:rsidRDefault="009D66B1" w:rsidP="009D66B1">
            <w:pPr>
              <w:pStyle w:val="MILTableText"/>
              <w:rPr>
                <w:b w:val="0"/>
              </w:rPr>
            </w:pPr>
            <w:r>
              <w:rPr>
                <w:b w:val="0"/>
              </w:rPr>
              <w:t>&lt;NEWAUEQMU2&gt;</w:t>
            </w:r>
          </w:p>
        </w:tc>
        <w:tc>
          <w:tcPr>
            <w:tcW w:w="6134" w:type="dxa"/>
          </w:tcPr>
          <w:p w14:paraId="6BFB003D" w14:textId="77777777" w:rsidR="009D66B1" w:rsidRPr="00E97E19" w:rsidRDefault="009D66B1" w:rsidP="009D66B1">
            <w:pPr>
              <w:pStyle w:val="MILTableText"/>
              <w:rPr>
                <w:b w:val="0"/>
              </w:rPr>
            </w:pPr>
            <w:r w:rsidRPr="00E97E19">
              <w:rPr>
                <w:b w:val="0"/>
              </w:rPr>
              <w:t>The mean drift of the GBM when in regime 2.</w:t>
            </w:r>
          </w:p>
        </w:tc>
      </w:tr>
      <w:tr w:rsidR="009D66B1" w14:paraId="315777F4" w14:textId="77777777" w:rsidTr="009D66B1">
        <w:trPr>
          <w:trHeight w:hRule="exact" w:val="340"/>
        </w:trPr>
        <w:tc>
          <w:tcPr>
            <w:tcW w:w="1157" w:type="dxa"/>
          </w:tcPr>
          <w:p w14:paraId="4DD3CC1B" w14:textId="77777777" w:rsidR="009D66B1" w:rsidRPr="00B06B00" w:rsidRDefault="009D66B1" w:rsidP="009D66B1">
            <w:pPr>
              <w:pStyle w:val="MILTableText"/>
            </w:pPr>
            <m:oMathPara>
              <m:oMath>
                <m:sSub>
                  <m:sSubPr>
                    <m:ctrlPr/>
                  </m:sSubPr>
                  <m:e>
                    <m:r>
                      <m:rPr>
                        <m:sty m:val="bi"/>
                      </m:rPr>
                      <m:t>σ</m:t>
                    </m:r>
                  </m:e>
                  <m:sub>
                    <m:r>
                      <m:rPr>
                        <m:sty m:val="b"/>
                      </m:rPr>
                      <m:t>2</m:t>
                    </m:r>
                  </m:sub>
                </m:sSub>
              </m:oMath>
            </m:oMathPara>
          </w:p>
        </w:tc>
        <w:tc>
          <w:tcPr>
            <w:tcW w:w="1262" w:type="dxa"/>
          </w:tcPr>
          <w:p w14:paraId="514A14E7" w14:textId="3282F86E" w:rsidR="009D66B1" w:rsidRPr="00E97E19" w:rsidRDefault="009D66B1" w:rsidP="009D66B1">
            <w:pPr>
              <w:pStyle w:val="MILTableText"/>
              <w:rPr>
                <w:b w:val="0"/>
              </w:rPr>
            </w:pPr>
            <w:r>
              <w:rPr>
                <w:b w:val="0"/>
              </w:rPr>
              <w:t>&lt;OLDAUEQSIGMA2&gt;</w:t>
            </w:r>
          </w:p>
        </w:tc>
        <w:tc>
          <w:tcPr>
            <w:tcW w:w="1283" w:type="dxa"/>
          </w:tcPr>
          <w:p w14:paraId="2210CDBE" w14:textId="73C376D5" w:rsidR="009D66B1" w:rsidRPr="00E97E19" w:rsidRDefault="009D66B1" w:rsidP="009D66B1">
            <w:pPr>
              <w:pStyle w:val="MILTableText"/>
              <w:rPr>
                <w:b w:val="0"/>
              </w:rPr>
            </w:pPr>
            <w:r>
              <w:rPr>
                <w:b w:val="0"/>
              </w:rPr>
              <w:t>&lt;NEWAUEQSIGMA2&gt;</w:t>
            </w:r>
          </w:p>
        </w:tc>
        <w:tc>
          <w:tcPr>
            <w:tcW w:w="6134" w:type="dxa"/>
          </w:tcPr>
          <w:p w14:paraId="79B1B41B" w14:textId="77777777" w:rsidR="009D66B1" w:rsidRPr="00E97E19" w:rsidRDefault="009D66B1" w:rsidP="009D66B1">
            <w:pPr>
              <w:pStyle w:val="MILTableText"/>
              <w:rPr>
                <w:b w:val="0"/>
              </w:rPr>
            </w:pPr>
            <w:r w:rsidRPr="00E97E19">
              <w:rPr>
                <w:b w:val="0"/>
              </w:rPr>
              <w:t>The volatility of the GBM when in regime 2.</w:t>
            </w:r>
          </w:p>
        </w:tc>
      </w:tr>
      <w:tr w:rsidR="009D66B1" w14:paraId="6B956E82" w14:textId="77777777" w:rsidTr="00B06B00">
        <w:trPr>
          <w:trHeight w:hRule="exact" w:val="340"/>
        </w:trPr>
        <w:tc>
          <w:tcPr>
            <w:tcW w:w="9836" w:type="dxa"/>
            <w:gridSpan w:val="4"/>
          </w:tcPr>
          <w:p w14:paraId="03A1A722" w14:textId="77777777" w:rsidR="009D66B1" w:rsidRPr="00BC3C4A" w:rsidRDefault="009D66B1" w:rsidP="009D66B1">
            <w:pPr>
              <w:pStyle w:val="MILTableText"/>
            </w:pPr>
            <w:r w:rsidRPr="00BC3C4A">
              <w:t>Income Yield Model (Ornstein Uhlenbeck)</w:t>
            </w:r>
          </w:p>
        </w:tc>
      </w:tr>
      <w:tr w:rsidR="00DA2C0B" w14:paraId="710BF4DB" w14:textId="77777777" w:rsidTr="009D66B1">
        <w:trPr>
          <w:trHeight w:hRule="exact" w:val="340"/>
        </w:trPr>
        <w:tc>
          <w:tcPr>
            <w:tcW w:w="1157" w:type="dxa"/>
          </w:tcPr>
          <w:p w14:paraId="5EBD630B" w14:textId="77777777" w:rsidR="00DA2C0B" w:rsidRPr="00B06B00" w:rsidRDefault="00DA2C0B" w:rsidP="00DA2C0B">
            <w:pPr>
              <w:pStyle w:val="MILTableText"/>
            </w:pPr>
            <m:oMathPara>
              <m:oMath>
                <m:sSub>
                  <m:sSubPr>
                    <m:ctrlPr/>
                  </m:sSubPr>
                  <m:e>
                    <m:r>
                      <m:rPr>
                        <m:sty m:val="bi"/>
                      </m:rPr>
                      <m:t>y</m:t>
                    </m:r>
                  </m:e>
                  <m:sub>
                    <m:r>
                      <m:rPr>
                        <m:sty m:val="b"/>
                      </m:rPr>
                      <m:t>0</m:t>
                    </m:r>
                  </m:sub>
                </m:sSub>
              </m:oMath>
            </m:oMathPara>
          </w:p>
        </w:tc>
        <w:tc>
          <w:tcPr>
            <w:tcW w:w="1262" w:type="dxa"/>
          </w:tcPr>
          <w:p w14:paraId="228D738A" w14:textId="727B5A97" w:rsidR="00DA2C0B" w:rsidRPr="00E97E19" w:rsidRDefault="00DA2C0B" w:rsidP="00DA2C0B">
            <w:pPr>
              <w:pStyle w:val="MILTableText"/>
              <w:rPr>
                <w:b w:val="0"/>
              </w:rPr>
            </w:pPr>
            <w:r>
              <w:rPr>
                <w:b w:val="0"/>
              </w:rPr>
              <w:t>&lt;OLDAUEQY0&gt;</w:t>
            </w:r>
          </w:p>
        </w:tc>
        <w:tc>
          <w:tcPr>
            <w:tcW w:w="1283" w:type="dxa"/>
          </w:tcPr>
          <w:p w14:paraId="2796471B" w14:textId="141F0DA7" w:rsidR="00DA2C0B" w:rsidRPr="00E97E19" w:rsidRDefault="00DA2C0B" w:rsidP="00DA2C0B">
            <w:pPr>
              <w:pStyle w:val="MILTableText"/>
              <w:rPr>
                <w:b w:val="0"/>
              </w:rPr>
            </w:pPr>
            <w:r>
              <w:rPr>
                <w:b w:val="0"/>
              </w:rPr>
              <w:t>&lt;NEWAUEQY0&gt;</w:t>
            </w:r>
          </w:p>
        </w:tc>
        <w:tc>
          <w:tcPr>
            <w:tcW w:w="6134" w:type="dxa"/>
          </w:tcPr>
          <w:p w14:paraId="4B32A5B5" w14:textId="77777777" w:rsidR="00DA2C0B" w:rsidRPr="00E97E19" w:rsidRDefault="00DA2C0B" w:rsidP="00DA2C0B">
            <w:pPr>
              <w:pStyle w:val="MILTableText"/>
              <w:rPr>
                <w:b w:val="0"/>
              </w:rPr>
            </w:pPr>
            <w:r w:rsidRPr="00E97E19">
              <w:rPr>
                <w:b w:val="0"/>
              </w:rPr>
              <w:t>The current retrospective dividend yield.</w:t>
            </w:r>
          </w:p>
        </w:tc>
      </w:tr>
      <w:tr w:rsidR="00DA2C0B" w14:paraId="01484C01" w14:textId="77777777" w:rsidTr="009D66B1">
        <w:trPr>
          <w:trHeight w:hRule="exact" w:val="340"/>
        </w:trPr>
        <w:tc>
          <w:tcPr>
            <w:tcW w:w="1157" w:type="dxa"/>
          </w:tcPr>
          <w:p w14:paraId="72BD692C" w14:textId="77777777" w:rsidR="00DA2C0B" w:rsidRPr="00B06B00" w:rsidRDefault="00DA2C0B" w:rsidP="00DA2C0B">
            <w:pPr>
              <w:pStyle w:val="MILTableText"/>
            </w:pPr>
            <m:oMathPara>
              <m:oMath>
                <m:sSub>
                  <m:sSubPr>
                    <m:ctrlPr/>
                  </m:sSubPr>
                  <m:e>
                    <m:r>
                      <m:rPr>
                        <m:sty m:val="bi"/>
                      </m:rPr>
                      <m:t>μ</m:t>
                    </m:r>
                  </m:e>
                  <m:sub>
                    <m:r>
                      <m:rPr>
                        <m:sty m:val="bi"/>
                      </m:rPr>
                      <m:t>y</m:t>
                    </m:r>
                  </m:sub>
                </m:sSub>
              </m:oMath>
            </m:oMathPara>
          </w:p>
        </w:tc>
        <w:tc>
          <w:tcPr>
            <w:tcW w:w="1262" w:type="dxa"/>
          </w:tcPr>
          <w:p w14:paraId="6778A150" w14:textId="55E59ED4" w:rsidR="00DA2C0B" w:rsidRPr="00E97E19" w:rsidRDefault="00DA2C0B" w:rsidP="00DA2C0B">
            <w:pPr>
              <w:pStyle w:val="MILTableText"/>
              <w:rPr>
                <w:b w:val="0"/>
              </w:rPr>
            </w:pPr>
            <w:r>
              <w:rPr>
                <w:b w:val="0"/>
              </w:rPr>
              <w:t>&lt;OLDAUEQYMU&gt;</w:t>
            </w:r>
          </w:p>
        </w:tc>
        <w:tc>
          <w:tcPr>
            <w:tcW w:w="1283" w:type="dxa"/>
          </w:tcPr>
          <w:p w14:paraId="19D15C4C" w14:textId="033D2BEC" w:rsidR="00DA2C0B" w:rsidRPr="00E97E19" w:rsidRDefault="00DA2C0B" w:rsidP="00DA2C0B">
            <w:pPr>
              <w:pStyle w:val="MILTableText"/>
              <w:rPr>
                <w:b w:val="0"/>
              </w:rPr>
            </w:pPr>
            <w:r>
              <w:rPr>
                <w:b w:val="0"/>
              </w:rPr>
              <w:t>&lt;NEWAUEQYMU&gt;</w:t>
            </w:r>
          </w:p>
        </w:tc>
        <w:tc>
          <w:tcPr>
            <w:tcW w:w="6134" w:type="dxa"/>
          </w:tcPr>
          <w:p w14:paraId="0FCE881C" w14:textId="77777777" w:rsidR="00DA2C0B" w:rsidRPr="00E97E19" w:rsidRDefault="00DA2C0B" w:rsidP="00DA2C0B">
            <w:pPr>
              <w:pStyle w:val="MILTableText"/>
              <w:rPr>
                <w:b w:val="0"/>
              </w:rPr>
            </w:pPr>
            <w:r w:rsidRPr="00E97E19">
              <w:rPr>
                <w:b w:val="0"/>
              </w:rPr>
              <w:t>The long-term mean reversion level of the dividend yield</w:t>
            </w:r>
          </w:p>
        </w:tc>
      </w:tr>
      <w:tr w:rsidR="00DA2C0B" w14:paraId="427428E3" w14:textId="77777777" w:rsidTr="009D66B1">
        <w:trPr>
          <w:trHeight w:hRule="exact" w:val="340"/>
        </w:trPr>
        <w:tc>
          <w:tcPr>
            <w:tcW w:w="1157" w:type="dxa"/>
          </w:tcPr>
          <w:p w14:paraId="4D986DD2" w14:textId="77777777" w:rsidR="00DA2C0B" w:rsidRPr="00B06B00" w:rsidRDefault="00DA2C0B" w:rsidP="00DA2C0B">
            <w:pPr>
              <w:pStyle w:val="MILTableText"/>
            </w:pPr>
            <m:oMathPara>
              <m:oMath>
                <m:sSub>
                  <m:sSubPr>
                    <m:ctrlPr/>
                  </m:sSubPr>
                  <m:e>
                    <m:r>
                      <m:rPr>
                        <m:sty m:val="bi"/>
                      </m:rPr>
                      <m:t>α</m:t>
                    </m:r>
                  </m:e>
                  <m:sub>
                    <m:r>
                      <m:rPr>
                        <m:sty m:val="bi"/>
                      </m:rPr>
                      <m:t>y</m:t>
                    </m:r>
                  </m:sub>
                </m:sSub>
              </m:oMath>
            </m:oMathPara>
          </w:p>
        </w:tc>
        <w:tc>
          <w:tcPr>
            <w:tcW w:w="1262" w:type="dxa"/>
          </w:tcPr>
          <w:p w14:paraId="6BB9F89D" w14:textId="0D90B4E9" w:rsidR="00DA2C0B" w:rsidRPr="00E97E19" w:rsidRDefault="00DA2C0B" w:rsidP="00DA2C0B">
            <w:pPr>
              <w:pStyle w:val="MILTableText"/>
              <w:rPr>
                <w:b w:val="0"/>
              </w:rPr>
            </w:pPr>
            <w:r>
              <w:rPr>
                <w:b w:val="0"/>
              </w:rPr>
              <w:t>&lt;OLDAUEQYALPHA&gt;</w:t>
            </w:r>
          </w:p>
        </w:tc>
        <w:tc>
          <w:tcPr>
            <w:tcW w:w="1283" w:type="dxa"/>
          </w:tcPr>
          <w:p w14:paraId="588396D8" w14:textId="42147496" w:rsidR="00DA2C0B" w:rsidRPr="00E97E19" w:rsidRDefault="00DA2C0B" w:rsidP="00DA2C0B">
            <w:pPr>
              <w:pStyle w:val="MILTableText"/>
              <w:rPr>
                <w:b w:val="0"/>
              </w:rPr>
            </w:pPr>
            <w:r>
              <w:rPr>
                <w:b w:val="0"/>
              </w:rPr>
              <w:t>&lt;NEWAUEQYALPHA&gt;</w:t>
            </w:r>
          </w:p>
        </w:tc>
        <w:tc>
          <w:tcPr>
            <w:tcW w:w="6134" w:type="dxa"/>
          </w:tcPr>
          <w:p w14:paraId="4B3EC764" w14:textId="77777777" w:rsidR="00DA2C0B" w:rsidRPr="00E97E19" w:rsidRDefault="00DA2C0B" w:rsidP="00DA2C0B">
            <w:pPr>
              <w:pStyle w:val="MILTableText"/>
              <w:rPr>
                <w:b w:val="0"/>
              </w:rPr>
            </w:pPr>
            <w:r w:rsidRPr="00E97E19">
              <w:rPr>
                <w:b w:val="0"/>
              </w:rPr>
              <w:t>The speed of mean reversion of the dividend yield</w:t>
            </w:r>
          </w:p>
        </w:tc>
      </w:tr>
      <w:tr w:rsidR="00DA2C0B" w14:paraId="4299292D" w14:textId="77777777" w:rsidTr="009D66B1">
        <w:trPr>
          <w:trHeight w:hRule="exact" w:val="340"/>
        </w:trPr>
        <w:tc>
          <w:tcPr>
            <w:tcW w:w="1157" w:type="dxa"/>
          </w:tcPr>
          <w:p w14:paraId="7D5152F8" w14:textId="77777777" w:rsidR="00DA2C0B" w:rsidRPr="00B06B00" w:rsidRDefault="00DA2C0B" w:rsidP="00DA2C0B">
            <w:pPr>
              <w:pStyle w:val="MILTableText"/>
            </w:pPr>
            <m:oMathPara>
              <m:oMath>
                <m:sSub>
                  <m:sSubPr>
                    <m:ctrlPr/>
                  </m:sSubPr>
                  <m:e>
                    <m:r>
                      <m:rPr>
                        <m:sty m:val="bi"/>
                      </m:rPr>
                      <m:t>σ</m:t>
                    </m:r>
                  </m:e>
                  <m:sub>
                    <m:r>
                      <m:rPr>
                        <m:sty m:val="bi"/>
                      </m:rPr>
                      <m:t>y</m:t>
                    </m:r>
                  </m:sub>
                </m:sSub>
              </m:oMath>
            </m:oMathPara>
          </w:p>
        </w:tc>
        <w:tc>
          <w:tcPr>
            <w:tcW w:w="1262" w:type="dxa"/>
          </w:tcPr>
          <w:p w14:paraId="33E8F160" w14:textId="305E4F08" w:rsidR="00DA2C0B" w:rsidRPr="00E97E19" w:rsidRDefault="00DA2C0B" w:rsidP="00DA2C0B">
            <w:pPr>
              <w:pStyle w:val="MILTableText"/>
              <w:rPr>
                <w:b w:val="0"/>
              </w:rPr>
            </w:pPr>
            <w:r>
              <w:rPr>
                <w:b w:val="0"/>
              </w:rPr>
              <w:t>&lt;OLDAUEQYSIGMA&gt;</w:t>
            </w:r>
          </w:p>
        </w:tc>
        <w:tc>
          <w:tcPr>
            <w:tcW w:w="1283" w:type="dxa"/>
          </w:tcPr>
          <w:p w14:paraId="0A80BE54" w14:textId="633904F2" w:rsidR="00DA2C0B" w:rsidRPr="00E97E19" w:rsidRDefault="00DA2C0B" w:rsidP="00DA2C0B">
            <w:pPr>
              <w:pStyle w:val="MILTableText"/>
              <w:rPr>
                <w:b w:val="0"/>
              </w:rPr>
            </w:pPr>
            <w:r>
              <w:rPr>
                <w:b w:val="0"/>
              </w:rPr>
              <w:t>&lt;NEWAUEQYSIGMA&gt;</w:t>
            </w:r>
          </w:p>
        </w:tc>
        <w:tc>
          <w:tcPr>
            <w:tcW w:w="6134" w:type="dxa"/>
          </w:tcPr>
          <w:p w14:paraId="081256D0" w14:textId="77777777" w:rsidR="00DA2C0B" w:rsidRPr="00E97E19" w:rsidRDefault="00DA2C0B" w:rsidP="00DA2C0B">
            <w:pPr>
              <w:pStyle w:val="MILTableText"/>
              <w:rPr>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30" w:name="_Toc472931943"/>
      <w:r w:rsidRPr="00255C34">
        <w:rPr>
          <w:sz w:val="18"/>
          <w:szCs w:val="18"/>
        </w:rPr>
        <w:t>Distribution</w:t>
      </w:r>
      <w:r w:rsidR="00372679" w:rsidRPr="00255C34">
        <w:rPr>
          <w:sz w:val="18"/>
          <w:szCs w:val="18"/>
        </w:rPr>
        <w:t>s</w:t>
      </w:r>
      <w:bookmarkEnd w:id="30"/>
    </w:p>
    <w:p w14:paraId="4F81BE03" w14:textId="36672CC9" w:rsidR="00603179" w:rsidRDefault="00603179" w:rsidP="00603179">
      <w:pPr>
        <w:pStyle w:val="MILReportMainText"/>
      </w:pPr>
      <w:r w:rsidRPr="00255C34">
        <w:rPr>
          <w:sz w:val="18"/>
          <w:szCs w:val="18"/>
        </w:rPr>
        <w:t>Total Return Percentiles</w:t>
      </w:r>
      <w:r w:rsidR="00056D9D">
        <w:rPr>
          <w:sz w:val="18"/>
          <w:szCs w:val="18"/>
        </w:rPr>
        <w:t xml:space="preserve"> (&lt;OLDDATE&gt;</w:t>
      </w:r>
      <w:r w:rsidR="00255C34" w:rsidRPr="00255C34">
        <w:rPr>
          <w:sz w:val="18"/>
          <w:szCs w:val="18"/>
        </w:rPr>
        <w:t>)</w:t>
      </w:r>
    </w:p>
    <w:tbl>
      <w:tblPr>
        <w:tblStyle w:val="MILReportTable"/>
        <w:tblW w:w="0" w:type="auto"/>
        <w:tblLook w:val="04A0" w:firstRow="1" w:lastRow="0" w:firstColumn="1" w:lastColumn="0" w:noHBand="0" w:noVBand="1"/>
      </w:tblPr>
      <w:tblGrid>
        <w:gridCol w:w="800"/>
        <w:gridCol w:w="1493"/>
        <w:gridCol w:w="1492"/>
        <w:gridCol w:w="1575"/>
        <w:gridCol w:w="1575"/>
        <w:gridCol w:w="1575"/>
        <w:gridCol w:w="1575"/>
      </w:tblGrid>
      <w:tr w:rsidR="00B06B00" w:rsidRPr="00227BEB" w14:paraId="366F04EF"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F635DA5" w14:textId="77777777" w:rsidR="00B06B00" w:rsidRPr="00255C34" w:rsidRDefault="00B06B00" w:rsidP="000842DA">
            <w:pPr>
              <w:pStyle w:val="MILTableHeader"/>
              <w:rPr>
                <w:sz w:val="16"/>
                <w:szCs w:val="16"/>
              </w:rPr>
            </w:pPr>
            <w:r w:rsidRPr="00255C34">
              <w:rPr>
                <w:sz w:val="16"/>
                <w:szCs w:val="16"/>
              </w:rPr>
              <w:t>%’ile</w:t>
            </w:r>
          </w:p>
        </w:tc>
        <w:tc>
          <w:tcPr>
            <w:tcW w:w="1021"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992"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992"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992"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134"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134"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BC3C4A">
        <w:trPr>
          <w:trHeight w:hRule="exact" w:val="340"/>
        </w:trPr>
        <w:tc>
          <w:tcPr>
            <w:tcW w:w="1101" w:type="dxa"/>
          </w:tcPr>
          <w:p w14:paraId="5C1D1931" w14:textId="77777777" w:rsidR="00DA2C0B" w:rsidRPr="00255C34" w:rsidRDefault="00DA2C0B" w:rsidP="00DA2C0B">
            <w:pPr>
              <w:pStyle w:val="MILTableText"/>
            </w:pPr>
            <w:r w:rsidRPr="00255C34">
              <w:t>5%</w:t>
            </w:r>
          </w:p>
        </w:tc>
        <w:tc>
          <w:tcPr>
            <w:tcW w:w="1021" w:type="dxa"/>
          </w:tcPr>
          <w:p w14:paraId="635C5ADE" w14:textId="52CD8CB6" w:rsidR="00DA2C0B" w:rsidRPr="00FB3101" w:rsidRDefault="00DA2C0B" w:rsidP="00DA2C0B">
            <w:pPr>
              <w:pStyle w:val="MILTableText"/>
              <w:rPr>
                <w:b w:val="0"/>
              </w:rPr>
            </w:pPr>
            <w:r w:rsidRPr="00FB3101">
              <w:rPr>
                <w:b w:val="0"/>
              </w:rPr>
              <w:t>&lt;OLDAUEQ1_5&gt;</w:t>
            </w:r>
          </w:p>
        </w:tc>
        <w:tc>
          <w:tcPr>
            <w:tcW w:w="992" w:type="dxa"/>
          </w:tcPr>
          <w:p w14:paraId="6916F054" w14:textId="28CF6D21" w:rsidR="00DA2C0B" w:rsidRPr="00FB3101" w:rsidRDefault="00DA2C0B" w:rsidP="00DA2C0B">
            <w:pPr>
              <w:pStyle w:val="MILTableText"/>
              <w:rPr>
                <w:b w:val="0"/>
              </w:rPr>
            </w:pPr>
            <w:r w:rsidRPr="00FB3101">
              <w:rPr>
                <w:b w:val="0"/>
              </w:rPr>
              <w:t>&lt;OLDAUEQ5_5&gt;</w:t>
            </w:r>
          </w:p>
        </w:tc>
        <w:tc>
          <w:tcPr>
            <w:tcW w:w="992" w:type="dxa"/>
          </w:tcPr>
          <w:p w14:paraId="300EC61F" w14:textId="1412A219" w:rsidR="00DA2C0B" w:rsidRPr="00FB3101" w:rsidRDefault="00DA2C0B" w:rsidP="00DA2C0B">
            <w:pPr>
              <w:pStyle w:val="MILTableText"/>
              <w:rPr>
                <w:b w:val="0"/>
              </w:rPr>
            </w:pPr>
            <w:r w:rsidRPr="00FB3101">
              <w:rPr>
                <w:b w:val="0"/>
              </w:rPr>
              <w:t>&lt;OLDAUEQ10_5&gt;</w:t>
            </w:r>
          </w:p>
        </w:tc>
        <w:tc>
          <w:tcPr>
            <w:tcW w:w="992" w:type="dxa"/>
          </w:tcPr>
          <w:p w14:paraId="41D3538D" w14:textId="45BE1F0A" w:rsidR="00DA2C0B" w:rsidRPr="00FB3101" w:rsidRDefault="00DA2C0B" w:rsidP="00DA2C0B">
            <w:pPr>
              <w:pStyle w:val="MILTableText"/>
              <w:rPr>
                <w:b w:val="0"/>
              </w:rPr>
            </w:pPr>
            <w:r w:rsidRPr="00FB3101">
              <w:rPr>
                <w:b w:val="0"/>
              </w:rPr>
              <w:t>&lt;OLDAUEQ15_5&gt;</w:t>
            </w:r>
          </w:p>
        </w:tc>
        <w:tc>
          <w:tcPr>
            <w:tcW w:w="1134" w:type="dxa"/>
          </w:tcPr>
          <w:p w14:paraId="63391C37" w14:textId="5221AF34" w:rsidR="00DA2C0B" w:rsidRPr="00FB3101" w:rsidRDefault="00DA2C0B" w:rsidP="00DA2C0B">
            <w:pPr>
              <w:pStyle w:val="MILTableText"/>
              <w:rPr>
                <w:b w:val="0"/>
              </w:rPr>
            </w:pPr>
            <w:r w:rsidRPr="00FB3101">
              <w:rPr>
                <w:b w:val="0"/>
              </w:rPr>
              <w:t>&lt;OLDAUEQ25_5&gt;</w:t>
            </w:r>
          </w:p>
        </w:tc>
        <w:tc>
          <w:tcPr>
            <w:tcW w:w="1134" w:type="dxa"/>
          </w:tcPr>
          <w:p w14:paraId="20FC5B93" w14:textId="6FA29BB6" w:rsidR="00DA2C0B" w:rsidRPr="00FB3101" w:rsidRDefault="00DA2C0B" w:rsidP="00DA2C0B">
            <w:pPr>
              <w:pStyle w:val="MILTableText"/>
              <w:rPr>
                <w:b w:val="0"/>
              </w:rPr>
            </w:pPr>
            <w:r w:rsidRPr="00FB3101">
              <w:rPr>
                <w:b w:val="0"/>
              </w:rPr>
              <w:t>&lt;OLDAUEQ30_5&gt;</w:t>
            </w:r>
          </w:p>
        </w:tc>
      </w:tr>
      <w:tr w:rsidR="00DA2C0B" w14:paraId="024254ED" w14:textId="77777777" w:rsidTr="00BC3C4A">
        <w:trPr>
          <w:trHeight w:hRule="exact" w:val="340"/>
        </w:trPr>
        <w:tc>
          <w:tcPr>
            <w:tcW w:w="1101" w:type="dxa"/>
          </w:tcPr>
          <w:p w14:paraId="3AD6F619" w14:textId="77777777" w:rsidR="00DA2C0B" w:rsidRPr="00255C34" w:rsidRDefault="00DA2C0B" w:rsidP="00DA2C0B">
            <w:pPr>
              <w:pStyle w:val="MILTableText"/>
            </w:pPr>
            <w:r w:rsidRPr="00255C34">
              <w:t>25%</w:t>
            </w:r>
          </w:p>
        </w:tc>
        <w:tc>
          <w:tcPr>
            <w:tcW w:w="1021" w:type="dxa"/>
          </w:tcPr>
          <w:p w14:paraId="63ABEEFA" w14:textId="60AC1E69" w:rsidR="00DA2C0B" w:rsidRPr="00FB3101" w:rsidRDefault="00DA2C0B" w:rsidP="00DA2C0B">
            <w:pPr>
              <w:pStyle w:val="MILTableText"/>
              <w:rPr>
                <w:b w:val="0"/>
              </w:rPr>
            </w:pPr>
            <w:r w:rsidRPr="00FB3101">
              <w:rPr>
                <w:b w:val="0"/>
              </w:rPr>
              <w:t>&lt;OLDAUEQ1_25&gt;</w:t>
            </w:r>
          </w:p>
        </w:tc>
        <w:tc>
          <w:tcPr>
            <w:tcW w:w="992" w:type="dxa"/>
          </w:tcPr>
          <w:p w14:paraId="55FBDB1D" w14:textId="0E584015" w:rsidR="00DA2C0B" w:rsidRPr="00FB3101" w:rsidRDefault="00DA2C0B" w:rsidP="00DA2C0B">
            <w:pPr>
              <w:pStyle w:val="MILTableText"/>
              <w:rPr>
                <w:b w:val="0"/>
              </w:rPr>
            </w:pPr>
            <w:r w:rsidRPr="00FB3101">
              <w:rPr>
                <w:b w:val="0"/>
              </w:rPr>
              <w:t>&lt;OLDAUEQ5_25&gt;</w:t>
            </w:r>
          </w:p>
        </w:tc>
        <w:tc>
          <w:tcPr>
            <w:tcW w:w="992" w:type="dxa"/>
          </w:tcPr>
          <w:p w14:paraId="3A11CFC3" w14:textId="77BD8E02" w:rsidR="00DA2C0B" w:rsidRPr="00FB3101" w:rsidRDefault="00DA2C0B" w:rsidP="00DA2C0B">
            <w:pPr>
              <w:pStyle w:val="MILTableText"/>
              <w:rPr>
                <w:b w:val="0"/>
              </w:rPr>
            </w:pPr>
            <w:r w:rsidRPr="00FB3101">
              <w:rPr>
                <w:b w:val="0"/>
              </w:rPr>
              <w:t>&lt;OLDAUEQ10_25&gt;</w:t>
            </w:r>
          </w:p>
        </w:tc>
        <w:tc>
          <w:tcPr>
            <w:tcW w:w="992" w:type="dxa"/>
          </w:tcPr>
          <w:p w14:paraId="585C38B7" w14:textId="4E372A62" w:rsidR="00DA2C0B" w:rsidRPr="00FB3101" w:rsidRDefault="00DA2C0B" w:rsidP="00DA2C0B">
            <w:pPr>
              <w:pStyle w:val="MILTableText"/>
              <w:rPr>
                <w:b w:val="0"/>
              </w:rPr>
            </w:pPr>
            <w:r w:rsidRPr="00FB3101">
              <w:rPr>
                <w:b w:val="0"/>
              </w:rPr>
              <w:t>&lt;OLDAUEQ15_25&gt;</w:t>
            </w:r>
          </w:p>
        </w:tc>
        <w:tc>
          <w:tcPr>
            <w:tcW w:w="1134" w:type="dxa"/>
          </w:tcPr>
          <w:p w14:paraId="64F8AC41" w14:textId="035C2483" w:rsidR="00DA2C0B" w:rsidRPr="00FB3101" w:rsidRDefault="00DA2C0B" w:rsidP="00DA2C0B">
            <w:pPr>
              <w:pStyle w:val="MILTableText"/>
              <w:rPr>
                <w:b w:val="0"/>
              </w:rPr>
            </w:pPr>
            <w:r w:rsidRPr="00FB3101">
              <w:rPr>
                <w:b w:val="0"/>
              </w:rPr>
              <w:t>&lt;OLDAUEQ25_25&gt;</w:t>
            </w:r>
          </w:p>
        </w:tc>
        <w:tc>
          <w:tcPr>
            <w:tcW w:w="1134" w:type="dxa"/>
          </w:tcPr>
          <w:p w14:paraId="32F52968" w14:textId="4821E54E" w:rsidR="00DA2C0B" w:rsidRPr="00FB3101" w:rsidRDefault="00DA2C0B" w:rsidP="00DA2C0B">
            <w:pPr>
              <w:pStyle w:val="MILTableText"/>
              <w:rPr>
                <w:b w:val="0"/>
              </w:rPr>
            </w:pPr>
            <w:r w:rsidRPr="00FB3101">
              <w:rPr>
                <w:b w:val="0"/>
              </w:rPr>
              <w:t>&lt;OLDAUEQ30_25&gt;</w:t>
            </w:r>
          </w:p>
        </w:tc>
      </w:tr>
      <w:tr w:rsidR="00DA2C0B" w14:paraId="38235809" w14:textId="77777777" w:rsidTr="00BC3C4A">
        <w:trPr>
          <w:trHeight w:hRule="exact" w:val="340"/>
        </w:trPr>
        <w:tc>
          <w:tcPr>
            <w:tcW w:w="1101" w:type="dxa"/>
          </w:tcPr>
          <w:p w14:paraId="45C0A8EB" w14:textId="77777777" w:rsidR="00DA2C0B" w:rsidRPr="00255C34" w:rsidRDefault="00DA2C0B" w:rsidP="00DA2C0B">
            <w:pPr>
              <w:pStyle w:val="MILTableText"/>
            </w:pPr>
            <w:r w:rsidRPr="00255C34">
              <w:t>50%</w:t>
            </w:r>
          </w:p>
        </w:tc>
        <w:tc>
          <w:tcPr>
            <w:tcW w:w="1021" w:type="dxa"/>
          </w:tcPr>
          <w:p w14:paraId="0B1D0848" w14:textId="12A0ECB9" w:rsidR="00DA2C0B" w:rsidRPr="00FB3101" w:rsidRDefault="00DA2C0B" w:rsidP="00DA2C0B">
            <w:pPr>
              <w:pStyle w:val="MILTableText"/>
              <w:rPr>
                <w:b w:val="0"/>
              </w:rPr>
            </w:pPr>
            <w:r w:rsidRPr="00FB3101">
              <w:rPr>
                <w:b w:val="0"/>
              </w:rPr>
              <w:t>&lt;OLDAUEQ1_50&gt;</w:t>
            </w:r>
          </w:p>
        </w:tc>
        <w:tc>
          <w:tcPr>
            <w:tcW w:w="992" w:type="dxa"/>
          </w:tcPr>
          <w:p w14:paraId="73D37284" w14:textId="79F26493" w:rsidR="00DA2C0B" w:rsidRPr="00FB3101" w:rsidRDefault="00DA2C0B" w:rsidP="00DA2C0B">
            <w:pPr>
              <w:pStyle w:val="MILTableText"/>
              <w:rPr>
                <w:b w:val="0"/>
              </w:rPr>
            </w:pPr>
            <w:r w:rsidRPr="00FB3101">
              <w:rPr>
                <w:b w:val="0"/>
              </w:rPr>
              <w:t>&lt;OLDAUEQ5_50&gt;</w:t>
            </w:r>
          </w:p>
        </w:tc>
        <w:tc>
          <w:tcPr>
            <w:tcW w:w="992" w:type="dxa"/>
          </w:tcPr>
          <w:p w14:paraId="11DD3348" w14:textId="757FC3EB" w:rsidR="00DA2C0B" w:rsidRPr="00FB3101" w:rsidRDefault="00DA2C0B" w:rsidP="00DA2C0B">
            <w:pPr>
              <w:pStyle w:val="MILTableText"/>
              <w:rPr>
                <w:b w:val="0"/>
              </w:rPr>
            </w:pPr>
            <w:r w:rsidRPr="00FB3101">
              <w:rPr>
                <w:b w:val="0"/>
              </w:rPr>
              <w:t>&lt;OLDAUEQ10_50&gt;</w:t>
            </w:r>
          </w:p>
        </w:tc>
        <w:tc>
          <w:tcPr>
            <w:tcW w:w="992" w:type="dxa"/>
          </w:tcPr>
          <w:p w14:paraId="6E051869" w14:textId="35C18798" w:rsidR="00DA2C0B" w:rsidRPr="00FB3101" w:rsidRDefault="00DA2C0B" w:rsidP="00DA2C0B">
            <w:pPr>
              <w:pStyle w:val="MILTableText"/>
              <w:rPr>
                <w:b w:val="0"/>
              </w:rPr>
            </w:pPr>
            <w:r w:rsidRPr="00FB3101">
              <w:rPr>
                <w:b w:val="0"/>
              </w:rPr>
              <w:t>&lt;OLDAUEQ15_50&gt;</w:t>
            </w:r>
          </w:p>
        </w:tc>
        <w:tc>
          <w:tcPr>
            <w:tcW w:w="1134" w:type="dxa"/>
          </w:tcPr>
          <w:p w14:paraId="54866A61" w14:textId="0F98AC38" w:rsidR="00DA2C0B" w:rsidRPr="00FB3101" w:rsidRDefault="00DA2C0B" w:rsidP="00DA2C0B">
            <w:pPr>
              <w:pStyle w:val="MILTableText"/>
              <w:rPr>
                <w:b w:val="0"/>
              </w:rPr>
            </w:pPr>
            <w:r w:rsidRPr="00FB3101">
              <w:rPr>
                <w:b w:val="0"/>
              </w:rPr>
              <w:t>&lt;OLDAUEQ25_50&gt;</w:t>
            </w:r>
          </w:p>
        </w:tc>
        <w:tc>
          <w:tcPr>
            <w:tcW w:w="1134" w:type="dxa"/>
          </w:tcPr>
          <w:p w14:paraId="43ABFD5B" w14:textId="5E768150" w:rsidR="00DA2C0B" w:rsidRPr="00FB3101" w:rsidRDefault="00DA2C0B" w:rsidP="00DA2C0B">
            <w:pPr>
              <w:pStyle w:val="MILTableText"/>
              <w:rPr>
                <w:b w:val="0"/>
              </w:rPr>
            </w:pPr>
            <w:r w:rsidRPr="00FB3101">
              <w:rPr>
                <w:b w:val="0"/>
              </w:rPr>
              <w:t>&lt;OLDAUEQ30_50&gt;</w:t>
            </w:r>
          </w:p>
        </w:tc>
      </w:tr>
      <w:tr w:rsidR="00DA2C0B" w14:paraId="4CB479E1" w14:textId="77777777" w:rsidTr="00BC3C4A">
        <w:trPr>
          <w:trHeight w:hRule="exact" w:val="340"/>
        </w:trPr>
        <w:tc>
          <w:tcPr>
            <w:tcW w:w="1101" w:type="dxa"/>
          </w:tcPr>
          <w:p w14:paraId="3EF53227" w14:textId="77777777" w:rsidR="00DA2C0B" w:rsidRPr="00255C34" w:rsidRDefault="00DA2C0B" w:rsidP="00DA2C0B">
            <w:pPr>
              <w:pStyle w:val="MILTableText"/>
            </w:pPr>
            <w:r w:rsidRPr="00255C34">
              <w:t>75%</w:t>
            </w:r>
          </w:p>
        </w:tc>
        <w:tc>
          <w:tcPr>
            <w:tcW w:w="1021" w:type="dxa"/>
          </w:tcPr>
          <w:p w14:paraId="5F91D6AF" w14:textId="7F9F357A" w:rsidR="00DA2C0B" w:rsidRPr="00FB3101" w:rsidRDefault="00DA2C0B" w:rsidP="00DA2C0B">
            <w:pPr>
              <w:pStyle w:val="MILTableText"/>
              <w:rPr>
                <w:b w:val="0"/>
              </w:rPr>
            </w:pPr>
            <w:r w:rsidRPr="00FB3101">
              <w:rPr>
                <w:b w:val="0"/>
              </w:rPr>
              <w:t>&lt;OLDAUEQ1_75&gt;</w:t>
            </w:r>
          </w:p>
        </w:tc>
        <w:tc>
          <w:tcPr>
            <w:tcW w:w="992" w:type="dxa"/>
          </w:tcPr>
          <w:p w14:paraId="78E5F394" w14:textId="62BD11F2" w:rsidR="00DA2C0B" w:rsidRPr="00FB3101" w:rsidRDefault="00DA2C0B" w:rsidP="00DA2C0B">
            <w:pPr>
              <w:pStyle w:val="MILTableText"/>
              <w:rPr>
                <w:b w:val="0"/>
              </w:rPr>
            </w:pPr>
            <w:r w:rsidRPr="00FB3101">
              <w:rPr>
                <w:b w:val="0"/>
              </w:rPr>
              <w:t>&lt;OLDAUEQ5_75&gt;</w:t>
            </w:r>
          </w:p>
        </w:tc>
        <w:tc>
          <w:tcPr>
            <w:tcW w:w="992" w:type="dxa"/>
          </w:tcPr>
          <w:p w14:paraId="28BE6635" w14:textId="13FDA0E1" w:rsidR="00DA2C0B" w:rsidRPr="00FB3101" w:rsidRDefault="00DA2C0B" w:rsidP="00DA2C0B">
            <w:pPr>
              <w:pStyle w:val="MILTableText"/>
              <w:rPr>
                <w:b w:val="0"/>
              </w:rPr>
            </w:pPr>
            <w:r w:rsidRPr="00FB3101">
              <w:rPr>
                <w:b w:val="0"/>
              </w:rPr>
              <w:t>&lt;OLDAUEQ10_75&gt;</w:t>
            </w:r>
          </w:p>
        </w:tc>
        <w:tc>
          <w:tcPr>
            <w:tcW w:w="992" w:type="dxa"/>
          </w:tcPr>
          <w:p w14:paraId="2B63D965" w14:textId="31E559D5" w:rsidR="00DA2C0B" w:rsidRPr="00FB3101" w:rsidRDefault="00DA2C0B" w:rsidP="00DA2C0B">
            <w:pPr>
              <w:pStyle w:val="MILTableText"/>
              <w:rPr>
                <w:b w:val="0"/>
              </w:rPr>
            </w:pPr>
            <w:r w:rsidRPr="00FB3101">
              <w:rPr>
                <w:b w:val="0"/>
              </w:rPr>
              <w:t>&lt;OLDAUEQ15_75&gt;</w:t>
            </w:r>
          </w:p>
        </w:tc>
        <w:tc>
          <w:tcPr>
            <w:tcW w:w="1134" w:type="dxa"/>
          </w:tcPr>
          <w:p w14:paraId="3097BEE0" w14:textId="049B5C53" w:rsidR="00DA2C0B" w:rsidRPr="00FB3101" w:rsidRDefault="00DA2C0B" w:rsidP="00DA2C0B">
            <w:pPr>
              <w:pStyle w:val="MILTableText"/>
              <w:rPr>
                <w:b w:val="0"/>
              </w:rPr>
            </w:pPr>
            <w:r w:rsidRPr="00FB3101">
              <w:rPr>
                <w:b w:val="0"/>
              </w:rPr>
              <w:t>&lt;OLDAUEQ25_75&gt;</w:t>
            </w:r>
          </w:p>
        </w:tc>
        <w:tc>
          <w:tcPr>
            <w:tcW w:w="1134" w:type="dxa"/>
          </w:tcPr>
          <w:p w14:paraId="48826048" w14:textId="22884EDD" w:rsidR="00DA2C0B" w:rsidRPr="00FB3101" w:rsidRDefault="00DA2C0B" w:rsidP="00DA2C0B">
            <w:pPr>
              <w:pStyle w:val="MILTableText"/>
              <w:rPr>
                <w:b w:val="0"/>
              </w:rPr>
            </w:pPr>
            <w:r w:rsidRPr="00FB3101">
              <w:rPr>
                <w:b w:val="0"/>
              </w:rPr>
              <w:t>&lt;OLDAUEQ30_75&gt;</w:t>
            </w:r>
          </w:p>
        </w:tc>
      </w:tr>
      <w:tr w:rsidR="00DA2C0B" w14:paraId="669AC116" w14:textId="77777777" w:rsidTr="00BC3C4A">
        <w:trPr>
          <w:trHeight w:hRule="exact" w:val="340"/>
        </w:trPr>
        <w:tc>
          <w:tcPr>
            <w:tcW w:w="1101" w:type="dxa"/>
          </w:tcPr>
          <w:p w14:paraId="42B490C5" w14:textId="77777777" w:rsidR="00DA2C0B" w:rsidRPr="00255C34" w:rsidRDefault="00DA2C0B" w:rsidP="00DA2C0B">
            <w:pPr>
              <w:pStyle w:val="MILTableText"/>
            </w:pPr>
            <w:r w:rsidRPr="00255C34">
              <w:t>95%</w:t>
            </w:r>
          </w:p>
        </w:tc>
        <w:tc>
          <w:tcPr>
            <w:tcW w:w="1021" w:type="dxa"/>
          </w:tcPr>
          <w:p w14:paraId="24229BDA" w14:textId="683BFB61" w:rsidR="00DA2C0B" w:rsidRPr="00FB3101" w:rsidRDefault="00DA2C0B" w:rsidP="00DA2C0B">
            <w:pPr>
              <w:pStyle w:val="MILTableText"/>
              <w:rPr>
                <w:b w:val="0"/>
              </w:rPr>
            </w:pPr>
            <w:r w:rsidRPr="00FB3101">
              <w:rPr>
                <w:b w:val="0"/>
              </w:rPr>
              <w:t>&lt;OLDAUEQ1_95&gt;</w:t>
            </w:r>
          </w:p>
        </w:tc>
        <w:tc>
          <w:tcPr>
            <w:tcW w:w="992" w:type="dxa"/>
          </w:tcPr>
          <w:p w14:paraId="5EC1BC35" w14:textId="6ADF26A2" w:rsidR="00DA2C0B" w:rsidRPr="00FB3101" w:rsidRDefault="00DA2C0B" w:rsidP="00DA2C0B">
            <w:pPr>
              <w:pStyle w:val="MILTableText"/>
              <w:rPr>
                <w:b w:val="0"/>
              </w:rPr>
            </w:pPr>
            <w:r w:rsidRPr="00FB3101">
              <w:rPr>
                <w:b w:val="0"/>
              </w:rPr>
              <w:t>&lt;OLDAUEQ5_95&gt;</w:t>
            </w:r>
          </w:p>
        </w:tc>
        <w:tc>
          <w:tcPr>
            <w:tcW w:w="992" w:type="dxa"/>
          </w:tcPr>
          <w:p w14:paraId="495E1811" w14:textId="7D5BE5F9" w:rsidR="00DA2C0B" w:rsidRPr="00FB3101" w:rsidRDefault="00DA2C0B" w:rsidP="00DA2C0B">
            <w:pPr>
              <w:pStyle w:val="MILTableText"/>
              <w:rPr>
                <w:b w:val="0"/>
              </w:rPr>
            </w:pPr>
            <w:r w:rsidRPr="00FB3101">
              <w:rPr>
                <w:b w:val="0"/>
              </w:rPr>
              <w:t>&lt;OLDAUEQ10_95&gt;</w:t>
            </w:r>
          </w:p>
        </w:tc>
        <w:tc>
          <w:tcPr>
            <w:tcW w:w="992" w:type="dxa"/>
          </w:tcPr>
          <w:p w14:paraId="39CE23B6" w14:textId="1220BDC4" w:rsidR="00DA2C0B" w:rsidRPr="00FB3101" w:rsidRDefault="00DA2C0B" w:rsidP="00DA2C0B">
            <w:pPr>
              <w:pStyle w:val="MILTableText"/>
              <w:rPr>
                <w:b w:val="0"/>
              </w:rPr>
            </w:pPr>
            <w:r w:rsidRPr="00FB3101">
              <w:rPr>
                <w:b w:val="0"/>
              </w:rPr>
              <w:t>&lt;OLDAUEQ15_95&gt;</w:t>
            </w:r>
          </w:p>
        </w:tc>
        <w:tc>
          <w:tcPr>
            <w:tcW w:w="1134" w:type="dxa"/>
          </w:tcPr>
          <w:p w14:paraId="343CC74C" w14:textId="23AEE47F" w:rsidR="00DA2C0B" w:rsidRPr="00FB3101" w:rsidRDefault="00DA2C0B" w:rsidP="00DA2C0B">
            <w:pPr>
              <w:pStyle w:val="MILTableText"/>
              <w:rPr>
                <w:b w:val="0"/>
              </w:rPr>
            </w:pPr>
            <w:r w:rsidRPr="00FB3101">
              <w:rPr>
                <w:b w:val="0"/>
              </w:rPr>
              <w:t>&lt;OLDAUEQ25_95&gt;</w:t>
            </w:r>
          </w:p>
        </w:tc>
        <w:tc>
          <w:tcPr>
            <w:tcW w:w="1134" w:type="dxa"/>
          </w:tcPr>
          <w:p w14:paraId="1AB681B5" w14:textId="6B401E20" w:rsidR="00DA2C0B" w:rsidRPr="00FB3101" w:rsidRDefault="00DA2C0B" w:rsidP="00DA2C0B">
            <w:pPr>
              <w:pStyle w:val="MILTableText"/>
              <w:rPr>
                <w:b w:val="0"/>
              </w:rPr>
            </w:pPr>
            <w:r w:rsidRPr="00FB3101">
              <w:rPr>
                <w:b w:val="0"/>
              </w:rPr>
              <w:t>&lt;OLDAUEQ30_95&gt;</w:t>
            </w:r>
          </w:p>
        </w:tc>
      </w:tr>
      <w:tr w:rsidR="00DA2C0B" w14:paraId="4D2E5A0A" w14:textId="77777777" w:rsidTr="00BC3C4A">
        <w:trPr>
          <w:trHeight w:hRule="exact" w:val="340"/>
        </w:trPr>
        <w:tc>
          <w:tcPr>
            <w:tcW w:w="1101" w:type="dxa"/>
          </w:tcPr>
          <w:p w14:paraId="59EE5C01" w14:textId="77777777" w:rsidR="00DA2C0B" w:rsidRPr="00255C34" w:rsidRDefault="00DA2C0B" w:rsidP="00DA2C0B">
            <w:pPr>
              <w:pStyle w:val="MILTableText"/>
            </w:pPr>
            <w:r w:rsidRPr="00255C34">
              <w:t>Mean</w:t>
            </w:r>
          </w:p>
        </w:tc>
        <w:tc>
          <w:tcPr>
            <w:tcW w:w="1021" w:type="dxa"/>
          </w:tcPr>
          <w:p w14:paraId="284C8B99" w14:textId="6FB6400F" w:rsidR="00DA2C0B" w:rsidRPr="00FB3101" w:rsidRDefault="00DA2C0B" w:rsidP="00DA2C0B">
            <w:pPr>
              <w:pStyle w:val="MILTableText"/>
              <w:rPr>
                <w:b w:val="0"/>
              </w:rPr>
            </w:pPr>
            <w:r w:rsidRPr="00FB3101">
              <w:rPr>
                <w:b w:val="0"/>
              </w:rPr>
              <w:t>&lt;OLDAUEQ1_MU&gt;</w:t>
            </w:r>
          </w:p>
        </w:tc>
        <w:tc>
          <w:tcPr>
            <w:tcW w:w="992" w:type="dxa"/>
          </w:tcPr>
          <w:p w14:paraId="1B944261" w14:textId="3217ECD2" w:rsidR="00DA2C0B" w:rsidRPr="00FB3101" w:rsidRDefault="00DA2C0B" w:rsidP="00DA2C0B">
            <w:pPr>
              <w:pStyle w:val="MILTableText"/>
              <w:rPr>
                <w:b w:val="0"/>
              </w:rPr>
            </w:pPr>
            <w:r w:rsidRPr="00FB3101">
              <w:rPr>
                <w:b w:val="0"/>
              </w:rPr>
              <w:t>&lt;OLDAUEQ5_MU&gt;</w:t>
            </w:r>
          </w:p>
        </w:tc>
        <w:tc>
          <w:tcPr>
            <w:tcW w:w="992" w:type="dxa"/>
          </w:tcPr>
          <w:p w14:paraId="21C335E4" w14:textId="1BC9EE4C" w:rsidR="00DA2C0B" w:rsidRPr="00FB3101" w:rsidRDefault="00DA2C0B" w:rsidP="00DA2C0B">
            <w:pPr>
              <w:pStyle w:val="MILTableText"/>
              <w:rPr>
                <w:b w:val="0"/>
              </w:rPr>
            </w:pPr>
            <w:r w:rsidRPr="00FB3101">
              <w:rPr>
                <w:b w:val="0"/>
              </w:rPr>
              <w:t>&lt;OLDAUEQ10_MU&gt;</w:t>
            </w:r>
          </w:p>
        </w:tc>
        <w:tc>
          <w:tcPr>
            <w:tcW w:w="992" w:type="dxa"/>
          </w:tcPr>
          <w:p w14:paraId="58F73D93" w14:textId="028FC7B9" w:rsidR="00DA2C0B" w:rsidRPr="00FB3101" w:rsidRDefault="00DA2C0B" w:rsidP="00DA2C0B">
            <w:pPr>
              <w:pStyle w:val="MILTableText"/>
              <w:rPr>
                <w:b w:val="0"/>
              </w:rPr>
            </w:pPr>
            <w:r w:rsidRPr="00FB3101">
              <w:rPr>
                <w:b w:val="0"/>
              </w:rPr>
              <w:t>&lt;OLDAUEQ15_MU&gt;</w:t>
            </w:r>
          </w:p>
        </w:tc>
        <w:tc>
          <w:tcPr>
            <w:tcW w:w="1134" w:type="dxa"/>
          </w:tcPr>
          <w:p w14:paraId="200210C3" w14:textId="1AA3E6A4" w:rsidR="00DA2C0B" w:rsidRPr="00FB3101" w:rsidRDefault="00DA2C0B" w:rsidP="00DA2C0B">
            <w:pPr>
              <w:pStyle w:val="MILTableText"/>
              <w:rPr>
                <w:b w:val="0"/>
              </w:rPr>
            </w:pPr>
            <w:r w:rsidRPr="00FB3101">
              <w:rPr>
                <w:b w:val="0"/>
              </w:rPr>
              <w:t>&lt;OLDAUEQ25_MU&gt;</w:t>
            </w:r>
          </w:p>
        </w:tc>
        <w:tc>
          <w:tcPr>
            <w:tcW w:w="1134" w:type="dxa"/>
          </w:tcPr>
          <w:p w14:paraId="0A49D2F3" w14:textId="051D11B6" w:rsidR="00DA2C0B" w:rsidRPr="00FB3101" w:rsidRDefault="00DA2C0B" w:rsidP="00DA2C0B">
            <w:pPr>
              <w:pStyle w:val="MILTableText"/>
              <w:rPr>
                <w:b w:val="0"/>
              </w:rPr>
            </w:pPr>
            <w:r w:rsidRPr="00FB3101">
              <w:rPr>
                <w:b w:val="0"/>
              </w:rPr>
              <w:t>&lt;OLDAUEQ30_MU&gt;</w:t>
            </w:r>
          </w:p>
        </w:tc>
      </w:tr>
      <w:tr w:rsidR="00DA2C0B" w14:paraId="29E81019" w14:textId="77777777" w:rsidTr="00BC3C4A">
        <w:trPr>
          <w:trHeight w:hRule="exact" w:val="340"/>
        </w:trPr>
        <w:tc>
          <w:tcPr>
            <w:tcW w:w="1101" w:type="dxa"/>
          </w:tcPr>
          <w:p w14:paraId="06412075" w14:textId="77777777" w:rsidR="00DA2C0B" w:rsidRPr="00255C34" w:rsidRDefault="00DA2C0B" w:rsidP="00DA2C0B">
            <w:pPr>
              <w:pStyle w:val="MILTableText"/>
            </w:pPr>
            <w:r w:rsidRPr="00255C34">
              <w:t>Volatility</w:t>
            </w:r>
          </w:p>
        </w:tc>
        <w:tc>
          <w:tcPr>
            <w:tcW w:w="1021" w:type="dxa"/>
          </w:tcPr>
          <w:p w14:paraId="0B86CE6C" w14:textId="5E3EE72A" w:rsidR="00DA2C0B" w:rsidRPr="00FB3101" w:rsidRDefault="00DA2C0B" w:rsidP="00DA2C0B">
            <w:pPr>
              <w:pStyle w:val="MILTableText"/>
              <w:rPr>
                <w:b w:val="0"/>
              </w:rPr>
            </w:pPr>
            <w:r w:rsidRPr="00FB3101">
              <w:rPr>
                <w:b w:val="0"/>
              </w:rPr>
              <w:t>&lt;OLDAUEQ1_VOL&gt;</w:t>
            </w:r>
          </w:p>
        </w:tc>
        <w:tc>
          <w:tcPr>
            <w:tcW w:w="992" w:type="dxa"/>
          </w:tcPr>
          <w:p w14:paraId="4DA9B543" w14:textId="14EF5889" w:rsidR="00DA2C0B" w:rsidRPr="00FB3101" w:rsidRDefault="00DA2C0B" w:rsidP="00DA2C0B">
            <w:pPr>
              <w:pStyle w:val="MILTableText"/>
              <w:rPr>
                <w:b w:val="0"/>
              </w:rPr>
            </w:pPr>
            <w:r w:rsidRPr="00FB3101">
              <w:rPr>
                <w:b w:val="0"/>
              </w:rPr>
              <w:t>&lt;OLDAUEQ5_VOL&gt;</w:t>
            </w:r>
          </w:p>
        </w:tc>
        <w:tc>
          <w:tcPr>
            <w:tcW w:w="992" w:type="dxa"/>
          </w:tcPr>
          <w:p w14:paraId="029BB5BE" w14:textId="34248326" w:rsidR="00DA2C0B" w:rsidRPr="00FB3101" w:rsidRDefault="00DA2C0B" w:rsidP="00DA2C0B">
            <w:pPr>
              <w:pStyle w:val="MILTableText"/>
              <w:rPr>
                <w:b w:val="0"/>
              </w:rPr>
            </w:pPr>
            <w:r w:rsidRPr="00FB3101">
              <w:rPr>
                <w:b w:val="0"/>
              </w:rPr>
              <w:t>&lt;OLDAUEQ10_VOL&gt;</w:t>
            </w:r>
          </w:p>
        </w:tc>
        <w:tc>
          <w:tcPr>
            <w:tcW w:w="992" w:type="dxa"/>
          </w:tcPr>
          <w:p w14:paraId="2A97EACE" w14:textId="5461800D" w:rsidR="00DA2C0B" w:rsidRPr="00FB3101" w:rsidRDefault="00DA2C0B" w:rsidP="00DA2C0B">
            <w:pPr>
              <w:pStyle w:val="MILTableText"/>
              <w:rPr>
                <w:b w:val="0"/>
              </w:rPr>
            </w:pPr>
            <w:r w:rsidRPr="00FB3101">
              <w:rPr>
                <w:b w:val="0"/>
              </w:rPr>
              <w:t>&lt;OLDAUEQ15_VOL&gt;</w:t>
            </w:r>
          </w:p>
        </w:tc>
        <w:tc>
          <w:tcPr>
            <w:tcW w:w="1134" w:type="dxa"/>
          </w:tcPr>
          <w:p w14:paraId="21179DD5" w14:textId="5FFA2969" w:rsidR="00DA2C0B" w:rsidRPr="00FB3101" w:rsidRDefault="00DA2C0B" w:rsidP="00DA2C0B">
            <w:pPr>
              <w:pStyle w:val="MILTableText"/>
              <w:rPr>
                <w:b w:val="0"/>
              </w:rPr>
            </w:pPr>
            <w:r w:rsidRPr="00FB3101">
              <w:rPr>
                <w:b w:val="0"/>
              </w:rPr>
              <w:t>&lt;OLDAUEQ25_VOL&gt;</w:t>
            </w:r>
          </w:p>
        </w:tc>
        <w:tc>
          <w:tcPr>
            <w:tcW w:w="1134" w:type="dxa"/>
          </w:tcPr>
          <w:p w14:paraId="220EB951" w14:textId="58B4C0F0" w:rsidR="00DA2C0B" w:rsidRPr="00FB3101" w:rsidRDefault="00DA2C0B" w:rsidP="00DA2C0B">
            <w:pPr>
              <w:pStyle w:val="MILTableText"/>
              <w:rPr>
                <w:b w:val="0"/>
              </w:rPr>
            </w:pPr>
            <w:r w:rsidRPr="00FB3101">
              <w:rPr>
                <w:b w:val="0"/>
              </w:rPr>
              <w:t>&lt;OLDAUEQ30_VOL&gt;</w:t>
            </w:r>
          </w:p>
        </w:tc>
      </w:tr>
    </w:tbl>
    <w:p w14:paraId="46BE6759" w14:textId="626F062D" w:rsidR="00255C34" w:rsidRPr="00255C34" w:rsidRDefault="00056D9D" w:rsidP="00255C34">
      <w:pPr>
        <w:pStyle w:val="MILReportMainText"/>
        <w:rPr>
          <w:sz w:val="18"/>
          <w:szCs w:val="18"/>
        </w:rPr>
      </w:pPr>
      <w:r>
        <w:rPr>
          <w:sz w:val="18"/>
          <w:szCs w:val="18"/>
        </w:rPr>
        <w:t>Total Return Percentiles (&lt;CALIBDATE&gt;</w:t>
      </w:r>
      <w:r w:rsidR="00255C34" w:rsidRPr="00255C34">
        <w:rPr>
          <w:sz w:val="18"/>
          <w:szCs w:val="18"/>
        </w:rPr>
        <w:t>)</w:t>
      </w:r>
    </w:p>
    <w:tbl>
      <w:tblPr>
        <w:tblStyle w:val="MILReportTable"/>
        <w:tblW w:w="0" w:type="auto"/>
        <w:tblLook w:val="04A0" w:firstRow="1" w:lastRow="0" w:firstColumn="1" w:lastColumn="0" w:noHBand="0" w:noVBand="1"/>
      </w:tblPr>
      <w:tblGrid>
        <w:gridCol w:w="779"/>
        <w:gridCol w:w="1497"/>
        <w:gridCol w:w="1497"/>
        <w:gridCol w:w="1578"/>
        <w:gridCol w:w="1578"/>
        <w:gridCol w:w="1578"/>
        <w:gridCol w:w="1578"/>
      </w:tblGrid>
      <w:tr w:rsidR="00255C34" w:rsidRPr="00227BEB" w14:paraId="22BF0718"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18F9A20" w14:textId="77777777" w:rsidR="00255C34" w:rsidRPr="00255C34" w:rsidRDefault="00255C34" w:rsidP="000842DA">
            <w:pPr>
              <w:pStyle w:val="MILTableHeader"/>
              <w:rPr>
                <w:sz w:val="16"/>
                <w:szCs w:val="16"/>
              </w:rPr>
            </w:pPr>
            <w:r w:rsidRPr="00255C34">
              <w:rPr>
                <w:sz w:val="16"/>
                <w:szCs w:val="16"/>
              </w:rPr>
              <w:t>%’ile</w:t>
            </w:r>
          </w:p>
        </w:tc>
        <w:tc>
          <w:tcPr>
            <w:tcW w:w="1021"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992"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992"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992"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134"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134"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0842DA">
        <w:trPr>
          <w:trHeight w:hRule="exact" w:val="340"/>
        </w:trPr>
        <w:tc>
          <w:tcPr>
            <w:tcW w:w="1101" w:type="dxa"/>
          </w:tcPr>
          <w:p w14:paraId="157FE9EE" w14:textId="77777777" w:rsidR="00DA2C0B" w:rsidRPr="00255C34" w:rsidRDefault="00DA2C0B" w:rsidP="00DA2C0B">
            <w:pPr>
              <w:pStyle w:val="MILTableText"/>
            </w:pPr>
            <w:r w:rsidRPr="00255C34">
              <w:t>5%</w:t>
            </w:r>
          </w:p>
        </w:tc>
        <w:tc>
          <w:tcPr>
            <w:tcW w:w="1021" w:type="dxa"/>
          </w:tcPr>
          <w:p w14:paraId="673E0A81" w14:textId="042D6B5A" w:rsidR="00DA2C0B" w:rsidRPr="00FB3101" w:rsidRDefault="00DA2C0B" w:rsidP="00DA2C0B">
            <w:pPr>
              <w:pStyle w:val="MILTableText"/>
              <w:rPr>
                <w:b w:val="0"/>
              </w:rPr>
            </w:pPr>
            <w:r w:rsidRPr="00FB3101">
              <w:rPr>
                <w:b w:val="0"/>
              </w:rPr>
              <w:t>&lt;NEWAUEQ1_5&gt;</w:t>
            </w:r>
          </w:p>
        </w:tc>
        <w:tc>
          <w:tcPr>
            <w:tcW w:w="992" w:type="dxa"/>
          </w:tcPr>
          <w:p w14:paraId="5225D5CC" w14:textId="79598AED" w:rsidR="00DA2C0B" w:rsidRPr="00FB3101" w:rsidRDefault="00DA2C0B" w:rsidP="00DA2C0B">
            <w:pPr>
              <w:pStyle w:val="MILTableText"/>
              <w:rPr>
                <w:b w:val="0"/>
              </w:rPr>
            </w:pPr>
            <w:r w:rsidRPr="00FB3101">
              <w:rPr>
                <w:b w:val="0"/>
              </w:rPr>
              <w:t>&lt;NEWAUEQ5_5&gt;</w:t>
            </w:r>
          </w:p>
        </w:tc>
        <w:tc>
          <w:tcPr>
            <w:tcW w:w="992" w:type="dxa"/>
          </w:tcPr>
          <w:p w14:paraId="1087D246" w14:textId="05B69E36" w:rsidR="00DA2C0B" w:rsidRPr="00FB3101" w:rsidRDefault="00DA2C0B" w:rsidP="00DA2C0B">
            <w:pPr>
              <w:pStyle w:val="MILTableText"/>
              <w:rPr>
                <w:b w:val="0"/>
              </w:rPr>
            </w:pPr>
            <w:r w:rsidRPr="00FB3101">
              <w:rPr>
                <w:b w:val="0"/>
              </w:rPr>
              <w:t>&lt;NEWAUEQ10_5&gt;</w:t>
            </w:r>
          </w:p>
        </w:tc>
        <w:tc>
          <w:tcPr>
            <w:tcW w:w="992" w:type="dxa"/>
          </w:tcPr>
          <w:p w14:paraId="459A6EC4" w14:textId="392FB2BC" w:rsidR="00DA2C0B" w:rsidRPr="00FB3101" w:rsidRDefault="00DA2C0B" w:rsidP="00DA2C0B">
            <w:pPr>
              <w:pStyle w:val="MILTableText"/>
              <w:rPr>
                <w:b w:val="0"/>
              </w:rPr>
            </w:pPr>
            <w:r w:rsidRPr="00FB3101">
              <w:rPr>
                <w:b w:val="0"/>
              </w:rPr>
              <w:t>&lt;NEWAUEQ15_5&gt;</w:t>
            </w:r>
          </w:p>
        </w:tc>
        <w:tc>
          <w:tcPr>
            <w:tcW w:w="1134" w:type="dxa"/>
          </w:tcPr>
          <w:p w14:paraId="50983CE7" w14:textId="7B6C385D" w:rsidR="00DA2C0B" w:rsidRPr="00FB3101" w:rsidRDefault="00DA2C0B" w:rsidP="00DA2C0B">
            <w:pPr>
              <w:pStyle w:val="MILTableText"/>
              <w:rPr>
                <w:b w:val="0"/>
              </w:rPr>
            </w:pPr>
            <w:r w:rsidRPr="00FB3101">
              <w:rPr>
                <w:b w:val="0"/>
              </w:rPr>
              <w:t>&lt;NEWAUEQ25_5&gt;</w:t>
            </w:r>
          </w:p>
        </w:tc>
        <w:tc>
          <w:tcPr>
            <w:tcW w:w="1134" w:type="dxa"/>
          </w:tcPr>
          <w:p w14:paraId="7B6552BD" w14:textId="0AA870EF" w:rsidR="00DA2C0B" w:rsidRPr="00FB3101" w:rsidRDefault="00DA2C0B" w:rsidP="00DA2C0B">
            <w:pPr>
              <w:pStyle w:val="MILTableText"/>
              <w:rPr>
                <w:b w:val="0"/>
              </w:rPr>
            </w:pPr>
            <w:r w:rsidRPr="00FB3101">
              <w:rPr>
                <w:b w:val="0"/>
              </w:rPr>
              <w:t>&lt;NEWAUEQ30_5&gt;</w:t>
            </w:r>
          </w:p>
        </w:tc>
      </w:tr>
      <w:tr w:rsidR="00DA2C0B" w14:paraId="58F3B677" w14:textId="77777777" w:rsidTr="000842DA">
        <w:trPr>
          <w:trHeight w:hRule="exact" w:val="340"/>
        </w:trPr>
        <w:tc>
          <w:tcPr>
            <w:tcW w:w="1101" w:type="dxa"/>
          </w:tcPr>
          <w:p w14:paraId="7A1DB479" w14:textId="77777777" w:rsidR="00DA2C0B" w:rsidRPr="00255C34" w:rsidRDefault="00DA2C0B" w:rsidP="00DA2C0B">
            <w:pPr>
              <w:pStyle w:val="MILTableText"/>
            </w:pPr>
            <w:r w:rsidRPr="00255C34">
              <w:t>25%</w:t>
            </w:r>
          </w:p>
        </w:tc>
        <w:tc>
          <w:tcPr>
            <w:tcW w:w="1021" w:type="dxa"/>
          </w:tcPr>
          <w:p w14:paraId="60A186C2" w14:textId="2015DAD9" w:rsidR="00DA2C0B" w:rsidRPr="00FB3101" w:rsidRDefault="00DA2C0B" w:rsidP="00DA2C0B">
            <w:pPr>
              <w:pStyle w:val="MILTableText"/>
              <w:rPr>
                <w:b w:val="0"/>
              </w:rPr>
            </w:pPr>
            <w:r w:rsidRPr="00FB3101">
              <w:rPr>
                <w:b w:val="0"/>
              </w:rPr>
              <w:t>&lt;NEWAUEQ1_25&gt;</w:t>
            </w:r>
          </w:p>
        </w:tc>
        <w:tc>
          <w:tcPr>
            <w:tcW w:w="992" w:type="dxa"/>
          </w:tcPr>
          <w:p w14:paraId="2FBBA39C" w14:textId="2E9BF493" w:rsidR="00DA2C0B" w:rsidRPr="00FB3101" w:rsidRDefault="00DA2C0B" w:rsidP="00DA2C0B">
            <w:pPr>
              <w:pStyle w:val="MILTableText"/>
              <w:rPr>
                <w:b w:val="0"/>
              </w:rPr>
            </w:pPr>
            <w:r w:rsidRPr="00FB3101">
              <w:rPr>
                <w:b w:val="0"/>
              </w:rPr>
              <w:t>&lt;NEWAUEQ5_25&gt;</w:t>
            </w:r>
          </w:p>
        </w:tc>
        <w:tc>
          <w:tcPr>
            <w:tcW w:w="992" w:type="dxa"/>
          </w:tcPr>
          <w:p w14:paraId="4C805710" w14:textId="67B966FE" w:rsidR="00DA2C0B" w:rsidRPr="00FB3101" w:rsidRDefault="00DA2C0B" w:rsidP="00DA2C0B">
            <w:pPr>
              <w:pStyle w:val="MILTableText"/>
              <w:rPr>
                <w:b w:val="0"/>
              </w:rPr>
            </w:pPr>
            <w:r w:rsidRPr="00FB3101">
              <w:rPr>
                <w:b w:val="0"/>
              </w:rPr>
              <w:t>&lt;NEWAUEQ10_25&gt;</w:t>
            </w:r>
          </w:p>
        </w:tc>
        <w:tc>
          <w:tcPr>
            <w:tcW w:w="992" w:type="dxa"/>
          </w:tcPr>
          <w:p w14:paraId="7298CDE9" w14:textId="7AEC9B79" w:rsidR="00DA2C0B" w:rsidRPr="00FB3101" w:rsidRDefault="00DA2C0B" w:rsidP="00DA2C0B">
            <w:pPr>
              <w:pStyle w:val="MILTableText"/>
              <w:rPr>
                <w:b w:val="0"/>
              </w:rPr>
            </w:pPr>
            <w:r w:rsidRPr="00FB3101">
              <w:rPr>
                <w:b w:val="0"/>
              </w:rPr>
              <w:t>&lt;NEWAUEQ15_25&gt;</w:t>
            </w:r>
          </w:p>
        </w:tc>
        <w:tc>
          <w:tcPr>
            <w:tcW w:w="1134" w:type="dxa"/>
          </w:tcPr>
          <w:p w14:paraId="6B206053" w14:textId="69419F0E" w:rsidR="00DA2C0B" w:rsidRPr="00FB3101" w:rsidRDefault="00DA2C0B" w:rsidP="00DA2C0B">
            <w:pPr>
              <w:pStyle w:val="MILTableText"/>
              <w:rPr>
                <w:b w:val="0"/>
              </w:rPr>
            </w:pPr>
            <w:r w:rsidRPr="00FB3101">
              <w:rPr>
                <w:b w:val="0"/>
              </w:rPr>
              <w:t>&lt;NEWAUEQ25_25&gt;</w:t>
            </w:r>
          </w:p>
        </w:tc>
        <w:tc>
          <w:tcPr>
            <w:tcW w:w="1134" w:type="dxa"/>
          </w:tcPr>
          <w:p w14:paraId="541C3395" w14:textId="64DF784E" w:rsidR="00DA2C0B" w:rsidRPr="00FB3101" w:rsidRDefault="00DA2C0B" w:rsidP="00DA2C0B">
            <w:pPr>
              <w:pStyle w:val="MILTableText"/>
              <w:rPr>
                <w:b w:val="0"/>
              </w:rPr>
            </w:pPr>
            <w:r w:rsidRPr="00FB3101">
              <w:rPr>
                <w:b w:val="0"/>
              </w:rPr>
              <w:t>&lt;NEWAUEQ30_25&gt;</w:t>
            </w:r>
          </w:p>
        </w:tc>
      </w:tr>
      <w:tr w:rsidR="00DA2C0B" w14:paraId="17EBC4C9" w14:textId="77777777" w:rsidTr="000842DA">
        <w:trPr>
          <w:trHeight w:hRule="exact" w:val="340"/>
        </w:trPr>
        <w:tc>
          <w:tcPr>
            <w:tcW w:w="1101" w:type="dxa"/>
          </w:tcPr>
          <w:p w14:paraId="18ABDD2F" w14:textId="77777777" w:rsidR="00DA2C0B" w:rsidRPr="00255C34" w:rsidRDefault="00DA2C0B" w:rsidP="00DA2C0B">
            <w:pPr>
              <w:pStyle w:val="MILTableText"/>
            </w:pPr>
            <w:r w:rsidRPr="00255C34">
              <w:t>50%</w:t>
            </w:r>
          </w:p>
        </w:tc>
        <w:tc>
          <w:tcPr>
            <w:tcW w:w="1021" w:type="dxa"/>
          </w:tcPr>
          <w:p w14:paraId="14510169" w14:textId="13F38EBA" w:rsidR="00DA2C0B" w:rsidRPr="00FB3101" w:rsidRDefault="00DA2C0B" w:rsidP="00DA2C0B">
            <w:pPr>
              <w:pStyle w:val="MILTableText"/>
              <w:rPr>
                <w:b w:val="0"/>
              </w:rPr>
            </w:pPr>
            <w:r w:rsidRPr="00FB3101">
              <w:rPr>
                <w:b w:val="0"/>
              </w:rPr>
              <w:t>&lt;NEWAUEQ1_50&gt;</w:t>
            </w:r>
          </w:p>
        </w:tc>
        <w:tc>
          <w:tcPr>
            <w:tcW w:w="992" w:type="dxa"/>
          </w:tcPr>
          <w:p w14:paraId="02AFC881" w14:textId="6E65F839" w:rsidR="00DA2C0B" w:rsidRPr="00FB3101" w:rsidRDefault="00DA2C0B" w:rsidP="00DA2C0B">
            <w:pPr>
              <w:pStyle w:val="MILTableText"/>
              <w:rPr>
                <w:b w:val="0"/>
              </w:rPr>
            </w:pPr>
            <w:r w:rsidRPr="00FB3101">
              <w:rPr>
                <w:b w:val="0"/>
              </w:rPr>
              <w:t>&lt;NEWAUEQ5_50&gt;</w:t>
            </w:r>
          </w:p>
        </w:tc>
        <w:tc>
          <w:tcPr>
            <w:tcW w:w="992" w:type="dxa"/>
          </w:tcPr>
          <w:p w14:paraId="2CABA88C" w14:textId="1F623308" w:rsidR="00DA2C0B" w:rsidRPr="00FB3101" w:rsidRDefault="00DA2C0B" w:rsidP="00DA2C0B">
            <w:pPr>
              <w:pStyle w:val="MILTableText"/>
              <w:rPr>
                <w:b w:val="0"/>
              </w:rPr>
            </w:pPr>
            <w:r w:rsidRPr="00FB3101">
              <w:rPr>
                <w:b w:val="0"/>
              </w:rPr>
              <w:t>&lt;NEWAUEQ10_50&gt;</w:t>
            </w:r>
          </w:p>
        </w:tc>
        <w:tc>
          <w:tcPr>
            <w:tcW w:w="992" w:type="dxa"/>
          </w:tcPr>
          <w:p w14:paraId="506DD8BB" w14:textId="3129AD79" w:rsidR="00DA2C0B" w:rsidRPr="00FB3101" w:rsidRDefault="00DA2C0B" w:rsidP="00DA2C0B">
            <w:pPr>
              <w:pStyle w:val="MILTableText"/>
              <w:rPr>
                <w:b w:val="0"/>
              </w:rPr>
            </w:pPr>
            <w:r w:rsidRPr="00FB3101">
              <w:rPr>
                <w:b w:val="0"/>
              </w:rPr>
              <w:t>&lt;NEWAUEQ15_50&gt;</w:t>
            </w:r>
          </w:p>
        </w:tc>
        <w:tc>
          <w:tcPr>
            <w:tcW w:w="1134" w:type="dxa"/>
          </w:tcPr>
          <w:p w14:paraId="21204E8F" w14:textId="7C68F296" w:rsidR="00DA2C0B" w:rsidRPr="00FB3101" w:rsidRDefault="00DA2C0B" w:rsidP="00DA2C0B">
            <w:pPr>
              <w:pStyle w:val="MILTableText"/>
              <w:rPr>
                <w:b w:val="0"/>
              </w:rPr>
            </w:pPr>
            <w:r w:rsidRPr="00FB3101">
              <w:rPr>
                <w:b w:val="0"/>
              </w:rPr>
              <w:t>&lt;NEWAUEQ25_50&gt;</w:t>
            </w:r>
          </w:p>
        </w:tc>
        <w:tc>
          <w:tcPr>
            <w:tcW w:w="1134" w:type="dxa"/>
          </w:tcPr>
          <w:p w14:paraId="6F728882" w14:textId="6F99109E" w:rsidR="00DA2C0B" w:rsidRPr="00FB3101" w:rsidRDefault="00DA2C0B" w:rsidP="00DA2C0B">
            <w:pPr>
              <w:pStyle w:val="MILTableText"/>
              <w:rPr>
                <w:b w:val="0"/>
              </w:rPr>
            </w:pPr>
            <w:r w:rsidRPr="00FB3101">
              <w:rPr>
                <w:b w:val="0"/>
              </w:rPr>
              <w:t>&lt;NEWAUEQ30_50&gt;</w:t>
            </w:r>
          </w:p>
        </w:tc>
      </w:tr>
      <w:tr w:rsidR="00DA2C0B" w14:paraId="14DCAA83" w14:textId="77777777" w:rsidTr="000842DA">
        <w:trPr>
          <w:trHeight w:hRule="exact" w:val="340"/>
        </w:trPr>
        <w:tc>
          <w:tcPr>
            <w:tcW w:w="1101" w:type="dxa"/>
          </w:tcPr>
          <w:p w14:paraId="4AE919AD" w14:textId="77777777" w:rsidR="00DA2C0B" w:rsidRPr="00255C34" w:rsidRDefault="00DA2C0B" w:rsidP="00DA2C0B">
            <w:pPr>
              <w:pStyle w:val="MILTableText"/>
            </w:pPr>
            <w:r w:rsidRPr="00255C34">
              <w:t>75%</w:t>
            </w:r>
          </w:p>
        </w:tc>
        <w:tc>
          <w:tcPr>
            <w:tcW w:w="1021" w:type="dxa"/>
          </w:tcPr>
          <w:p w14:paraId="6B8AE6B3" w14:textId="5C99FDC0" w:rsidR="00DA2C0B" w:rsidRPr="00FB3101" w:rsidRDefault="00DA2C0B" w:rsidP="00DA2C0B">
            <w:pPr>
              <w:pStyle w:val="MILTableText"/>
              <w:rPr>
                <w:b w:val="0"/>
              </w:rPr>
            </w:pPr>
            <w:r w:rsidRPr="00FB3101">
              <w:rPr>
                <w:b w:val="0"/>
              </w:rPr>
              <w:t>&lt;NEWAUEQ1_75&gt;</w:t>
            </w:r>
          </w:p>
        </w:tc>
        <w:tc>
          <w:tcPr>
            <w:tcW w:w="992" w:type="dxa"/>
          </w:tcPr>
          <w:p w14:paraId="4AC14D99" w14:textId="524A0F76" w:rsidR="00DA2C0B" w:rsidRPr="00FB3101" w:rsidRDefault="00DA2C0B" w:rsidP="00DA2C0B">
            <w:pPr>
              <w:pStyle w:val="MILTableText"/>
              <w:rPr>
                <w:b w:val="0"/>
              </w:rPr>
            </w:pPr>
            <w:r w:rsidRPr="00FB3101">
              <w:rPr>
                <w:b w:val="0"/>
              </w:rPr>
              <w:t>&lt;NEWAUEQ5_75&gt;</w:t>
            </w:r>
          </w:p>
        </w:tc>
        <w:tc>
          <w:tcPr>
            <w:tcW w:w="992" w:type="dxa"/>
          </w:tcPr>
          <w:p w14:paraId="74CAC810" w14:textId="78E73211" w:rsidR="00DA2C0B" w:rsidRPr="00FB3101" w:rsidRDefault="00DA2C0B" w:rsidP="00DA2C0B">
            <w:pPr>
              <w:pStyle w:val="MILTableText"/>
              <w:rPr>
                <w:b w:val="0"/>
              </w:rPr>
            </w:pPr>
            <w:r w:rsidRPr="00FB3101">
              <w:rPr>
                <w:b w:val="0"/>
              </w:rPr>
              <w:t>&lt;NEWAUEQ10_75&gt;</w:t>
            </w:r>
          </w:p>
        </w:tc>
        <w:tc>
          <w:tcPr>
            <w:tcW w:w="992" w:type="dxa"/>
          </w:tcPr>
          <w:p w14:paraId="2269F3B8" w14:textId="2A5B3497" w:rsidR="00DA2C0B" w:rsidRPr="00FB3101" w:rsidRDefault="00DA2C0B" w:rsidP="00DA2C0B">
            <w:pPr>
              <w:pStyle w:val="MILTableText"/>
              <w:rPr>
                <w:b w:val="0"/>
              </w:rPr>
            </w:pPr>
            <w:r w:rsidRPr="00FB3101">
              <w:rPr>
                <w:b w:val="0"/>
              </w:rPr>
              <w:t>&lt;NEWAUEQ15_75&gt;</w:t>
            </w:r>
          </w:p>
        </w:tc>
        <w:tc>
          <w:tcPr>
            <w:tcW w:w="1134" w:type="dxa"/>
          </w:tcPr>
          <w:p w14:paraId="55B78E84" w14:textId="1B60A448" w:rsidR="00DA2C0B" w:rsidRPr="00FB3101" w:rsidRDefault="00DA2C0B" w:rsidP="00DA2C0B">
            <w:pPr>
              <w:pStyle w:val="MILTableText"/>
              <w:rPr>
                <w:b w:val="0"/>
              </w:rPr>
            </w:pPr>
            <w:r w:rsidRPr="00FB3101">
              <w:rPr>
                <w:b w:val="0"/>
              </w:rPr>
              <w:t>&lt;NEWAUEQ25_75&gt;</w:t>
            </w:r>
          </w:p>
        </w:tc>
        <w:tc>
          <w:tcPr>
            <w:tcW w:w="1134" w:type="dxa"/>
          </w:tcPr>
          <w:p w14:paraId="7DE35263" w14:textId="262FC2FF" w:rsidR="00DA2C0B" w:rsidRPr="00FB3101" w:rsidRDefault="00DA2C0B" w:rsidP="00DA2C0B">
            <w:pPr>
              <w:pStyle w:val="MILTableText"/>
              <w:rPr>
                <w:b w:val="0"/>
              </w:rPr>
            </w:pPr>
            <w:r w:rsidRPr="00FB3101">
              <w:rPr>
                <w:b w:val="0"/>
              </w:rPr>
              <w:t>&lt;NEWAUEQ30_75&gt;</w:t>
            </w:r>
          </w:p>
        </w:tc>
      </w:tr>
      <w:tr w:rsidR="00DA2C0B" w14:paraId="0506547F" w14:textId="77777777" w:rsidTr="000842DA">
        <w:trPr>
          <w:trHeight w:hRule="exact" w:val="340"/>
        </w:trPr>
        <w:tc>
          <w:tcPr>
            <w:tcW w:w="1101" w:type="dxa"/>
          </w:tcPr>
          <w:p w14:paraId="70861185" w14:textId="77777777" w:rsidR="00DA2C0B" w:rsidRPr="00255C34" w:rsidRDefault="00DA2C0B" w:rsidP="00DA2C0B">
            <w:pPr>
              <w:pStyle w:val="MILTableText"/>
            </w:pPr>
            <w:r w:rsidRPr="00255C34">
              <w:t>95%</w:t>
            </w:r>
          </w:p>
        </w:tc>
        <w:tc>
          <w:tcPr>
            <w:tcW w:w="1021" w:type="dxa"/>
          </w:tcPr>
          <w:p w14:paraId="625B026A" w14:textId="2522F82A" w:rsidR="00DA2C0B" w:rsidRPr="00FB3101" w:rsidRDefault="00DA2C0B" w:rsidP="00DA2C0B">
            <w:pPr>
              <w:pStyle w:val="MILTableText"/>
              <w:rPr>
                <w:b w:val="0"/>
              </w:rPr>
            </w:pPr>
            <w:r w:rsidRPr="00FB3101">
              <w:rPr>
                <w:b w:val="0"/>
              </w:rPr>
              <w:t>&lt;NEWAUEQ1_95&gt;</w:t>
            </w:r>
          </w:p>
        </w:tc>
        <w:tc>
          <w:tcPr>
            <w:tcW w:w="992" w:type="dxa"/>
          </w:tcPr>
          <w:p w14:paraId="58789A50" w14:textId="493263B6" w:rsidR="00DA2C0B" w:rsidRPr="00FB3101" w:rsidRDefault="00DA2C0B" w:rsidP="00DA2C0B">
            <w:pPr>
              <w:pStyle w:val="MILTableText"/>
              <w:rPr>
                <w:b w:val="0"/>
              </w:rPr>
            </w:pPr>
            <w:r w:rsidRPr="00FB3101">
              <w:rPr>
                <w:b w:val="0"/>
              </w:rPr>
              <w:t>&lt;NEWAUEQ5_95&gt;</w:t>
            </w:r>
          </w:p>
        </w:tc>
        <w:tc>
          <w:tcPr>
            <w:tcW w:w="992" w:type="dxa"/>
          </w:tcPr>
          <w:p w14:paraId="25C4C7EE" w14:textId="7783D579" w:rsidR="00DA2C0B" w:rsidRPr="00FB3101" w:rsidRDefault="00DA2C0B" w:rsidP="00DA2C0B">
            <w:pPr>
              <w:pStyle w:val="MILTableText"/>
              <w:rPr>
                <w:b w:val="0"/>
              </w:rPr>
            </w:pPr>
            <w:r w:rsidRPr="00FB3101">
              <w:rPr>
                <w:b w:val="0"/>
              </w:rPr>
              <w:t>&lt;NEWAUEQ10_95&gt;</w:t>
            </w:r>
          </w:p>
        </w:tc>
        <w:tc>
          <w:tcPr>
            <w:tcW w:w="992" w:type="dxa"/>
          </w:tcPr>
          <w:p w14:paraId="0936B946" w14:textId="2879C181" w:rsidR="00DA2C0B" w:rsidRPr="00FB3101" w:rsidRDefault="00DA2C0B" w:rsidP="00DA2C0B">
            <w:pPr>
              <w:pStyle w:val="MILTableText"/>
              <w:rPr>
                <w:b w:val="0"/>
              </w:rPr>
            </w:pPr>
            <w:r w:rsidRPr="00FB3101">
              <w:rPr>
                <w:b w:val="0"/>
              </w:rPr>
              <w:t>&lt;NEWAUEQ15_95&gt;</w:t>
            </w:r>
          </w:p>
        </w:tc>
        <w:tc>
          <w:tcPr>
            <w:tcW w:w="1134" w:type="dxa"/>
          </w:tcPr>
          <w:p w14:paraId="136E74AB" w14:textId="6588B828" w:rsidR="00DA2C0B" w:rsidRPr="00FB3101" w:rsidRDefault="00DA2C0B" w:rsidP="00DA2C0B">
            <w:pPr>
              <w:pStyle w:val="MILTableText"/>
              <w:rPr>
                <w:b w:val="0"/>
              </w:rPr>
            </w:pPr>
            <w:r w:rsidRPr="00FB3101">
              <w:rPr>
                <w:b w:val="0"/>
              </w:rPr>
              <w:t>&lt;NEWAUEQ25_95&gt;</w:t>
            </w:r>
          </w:p>
        </w:tc>
        <w:tc>
          <w:tcPr>
            <w:tcW w:w="1134" w:type="dxa"/>
          </w:tcPr>
          <w:p w14:paraId="0F7E8D7B" w14:textId="31363004" w:rsidR="00DA2C0B" w:rsidRPr="00FB3101" w:rsidRDefault="00DA2C0B" w:rsidP="00DA2C0B">
            <w:pPr>
              <w:pStyle w:val="MILTableText"/>
              <w:rPr>
                <w:b w:val="0"/>
              </w:rPr>
            </w:pPr>
            <w:r w:rsidRPr="00FB3101">
              <w:rPr>
                <w:b w:val="0"/>
              </w:rPr>
              <w:t>&lt;NEWAUEQ30_95&gt;</w:t>
            </w:r>
          </w:p>
        </w:tc>
      </w:tr>
      <w:tr w:rsidR="00DA2C0B" w14:paraId="2A8AA493" w14:textId="77777777" w:rsidTr="000842DA">
        <w:trPr>
          <w:trHeight w:hRule="exact" w:val="340"/>
        </w:trPr>
        <w:tc>
          <w:tcPr>
            <w:tcW w:w="1101" w:type="dxa"/>
          </w:tcPr>
          <w:p w14:paraId="5EE43113" w14:textId="77777777" w:rsidR="00DA2C0B" w:rsidRPr="00255C34" w:rsidRDefault="00DA2C0B" w:rsidP="00DA2C0B">
            <w:pPr>
              <w:pStyle w:val="MILTableText"/>
            </w:pPr>
            <w:r w:rsidRPr="00255C34">
              <w:t>Mean</w:t>
            </w:r>
          </w:p>
        </w:tc>
        <w:tc>
          <w:tcPr>
            <w:tcW w:w="1021" w:type="dxa"/>
          </w:tcPr>
          <w:p w14:paraId="733B94CB" w14:textId="24D91BC0" w:rsidR="00DA2C0B" w:rsidRPr="00FB3101" w:rsidRDefault="00DA2C0B" w:rsidP="00DA2C0B">
            <w:pPr>
              <w:pStyle w:val="MILTableText"/>
              <w:rPr>
                <w:b w:val="0"/>
              </w:rPr>
            </w:pPr>
            <w:r w:rsidRPr="00FB3101">
              <w:rPr>
                <w:b w:val="0"/>
              </w:rPr>
              <w:t>&lt;NEWAUEQ1_MU&gt;</w:t>
            </w:r>
          </w:p>
        </w:tc>
        <w:tc>
          <w:tcPr>
            <w:tcW w:w="992" w:type="dxa"/>
          </w:tcPr>
          <w:p w14:paraId="4FC8295B" w14:textId="01D17916" w:rsidR="00DA2C0B" w:rsidRPr="00FB3101" w:rsidRDefault="00DA2C0B" w:rsidP="00DA2C0B">
            <w:pPr>
              <w:pStyle w:val="MILTableText"/>
              <w:rPr>
                <w:b w:val="0"/>
              </w:rPr>
            </w:pPr>
            <w:r w:rsidRPr="00FB3101">
              <w:rPr>
                <w:b w:val="0"/>
              </w:rPr>
              <w:t>&lt;NEWAUEQ5_MU&gt;</w:t>
            </w:r>
          </w:p>
        </w:tc>
        <w:tc>
          <w:tcPr>
            <w:tcW w:w="992" w:type="dxa"/>
          </w:tcPr>
          <w:p w14:paraId="4CE75A68" w14:textId="29144299" w:rsidR="00DA2C0B" w:rsidRPr="00FB3101" w:rsidRDefault="00DA2C0B" w:rsidP="00DA2C0B">
            <w:pPr>
              <w:pStyle w:val="MILTableText"/>
              <w:rPr>
                <w:b w:val="0"/>
              </w:rPr>
            </w:pPr>
            <w:r w:rsidRPr="00FB3101">
              <w:rPr>
                <w:b w:val="0"/>
              </w:rPr>
              <w:t>&lt;NEWAUEQ10_MU&gt;</w:t>
            </w:r>
          </w:p>
        </w:tc>
        <w:tc>
          <w:tcPr>
            <w:tcW w:w="992" w:type="dxa"/>
          </w:tcPr>
          <w:p w14:paraId="62841328" w14:textId="3A2E3F12" w:rsidR="00DA2C0B" w:rsidRPr="00FB3101" w:rsidRDefault="00DA2C0B" w:rsidP="00DA2C0B">
            <w:pPr>
              <w:pStyle w:val="MILTableText"/>
              <w:rPr>
                <w:b w:val="0"/>
              </w:rPr>
            </w:pPr>
            <w:r w:rsidRPr="00FB3101">
              <w:rPr>
                <w:b w:val="0"/>
              </w:rPr>
              <w:t>&lt;NEWAUEQ15_MU&gt;</w:t>
            </w:r>
          </w:p>
        </w:tc>
        <w:tc>
          <w:tcPr>
            <w:tcW w:w="1134" w:type="dxa"/>
          </w:tcPr>
          <w:p w14:paraId="7FDFDB64" w14:textId="121990E3" w:rsidR="00DA2C0B" w:rsidRPr="00FB3101" w:rsidRDefault="00DA2C0B" w:rsidP="00DA2C0B">
            <w:pPr>
              <w:pStyle w:val="MILTableText"/>
              <w:rPr>
                <w:b w:val="0"/>
              </w:rPr>
            </w:pPr>
            <w:r w:rsidRPr="00FB3101">
              <w:rPr>
                <w:b w:val="0"/>
              </w:rPr>
              <w:t>&lt;NEWAUEQ25_MU&gt;</w:t>
            </w:r>
          </w:p>
        </w:tc>
        <w:tc>
          <w:tcPr>
            <w:tcW w:w="1134" w:type="dxa"/>
          </w:tcPr>
          <w:p w14:paraId="49F080D1" w14:textId="7258FBD4" w:rsidR="00DA2C0B" w:rsidRPr="00FB3101" w:rsidRDefault="00DA2C0B" w:rsidP="00DA2C0B">
            <w:pPr>
              <w:pStyle w:val="MILTableText"/>
              <w:rPr>
                <w:b w:val="0"/>
              </w:rPr>
            </w:pPr>
            <w:r w:rsidRPr="00FB3101">
              <w:rPr>
                <w:b w:val="0"/>
              </w:rPr>
              <w:t>&lt;NEWAUEQ30_MU&gt;</w:t>
            </w:r>
          </w:p>
        </w:tc>
      </w:tr>
      <w:tr w:rsidR="00DA2C0B" w14:paraId="007EDDF9" w14:textId="77777777" w:rsidTr="000842DA">
        <w:trPr>
          <w:trHeight w:hRule="exact" w:val="340"/>
        </w:trPr>
        <w:tc>
          <w:tcPr>
            <w:tcW w:w="1101" w:type="dxa"/>
          </w:tcPr>
          <w:p w14:paraId="23D85C4B" w14:textId="77777777" w:rsidR="00DA2C0B" w:rsidRPr="00255C34" w:rsidRDefault="00DA2C0B" w:rsidP="00DA2C0B">
            <w:pPr>
              <w:pStyle w:val="MILTableText"/>
            </w:pPr>
            <w:r w:rsidRPr="00255C34">
              <w:t>Volatility</w:t>
            </w:r>
          </w:p>
        </w:tc>
        <w:tc>
          <w:tcPr>
            <w:tcW w:w="1021" w:type="dxa"/>
          </w:tcPr>
          <w:p w14:paraId="3E596843" w14:textId="4B070A61" w:rsidR="00DA2C0B" w:rsidRPr="00FB3101" w:rsidRDefault="00DA2C0B" w:rsidP="00DA2C0B">
            <w:pPr>
              <w:pStyle w:val="MILTableText"/>
              <w:rPr>
                <w:b w:val="0"/>
              </w:rPr>
            </w:pPr>
            <w:r w:rsidRPr="00FB3101">
              <w:rPr>
                <w:b w:val="0"/>
              </w:rPr>
              <w:t>&lt;NEWAUEQ1_VOL&gt;</w:t>
            </w:r>
          </w:p>
        </w:tc>
        <w:tc>
          <w:tcPr>
            <w:tcW w:w="992" w:type="dxa"/>
          </w:tcPr>
          <w:p w14:paraId="0701A2F7" w14:textId="17556E27" w:rsidR="00DA2C0B" w:rsidRPr="00FB3101" w:rsidRDefault="00DA2C0B" w:rsidP="00DA2C0B">
            <w:pPr>
              <w:pStyle w:val="MILTableText"/>
              <w:rPr>
                <w:b w:val="0"/>
              </w:rPr>
            </w:pPr>
            <w:r w:rsidRPr="00FB3101">
              <w:rPr>
                <w:b w:val="0"/>
              </w:rPr>
              <w:t>&lt;NEWAUEQ5_VOL&gt;</w:t>
            </w:r>
          </w:p>
        </w:tc>
        <w:tc>
          <w:tcPr>
            <w:tcW w:w="992" w:type="dxa"/>
          </w:tcPr>
          <w:p w14:paraId="64D5A24A" w14:textId="2AFAE404" w:rsidR="00DA2C0B" w:rsidRPr="00FB3101" w:rsidRDefault="00DA2C0B" w:rsidP="00DA2C0B">
            <w:pPr>
              <w:pStyle w:val="MILTableText"/>
              <w:rPr>
                <w:b w:val="0"/>
              </w:rPr>
            </w:pPr>
            <w:r w:rsidRPr="00FB3101">
              <w:rPr>
                <w:b w:val="0"/>
              </w:rPr>
              <w:t>&lt;NEWAUEQ10_VOL&gt;</w:t>
            </w:r>
          </w:p>
        </w:tc>
        <w:tc>
          <w:tcPr>
            <w:tcW w:w="992" w:type="dxa"/>
          </w:tcPr>
          <w:p w14:paraId="72BFD270" w14:textId="00FF5536" w:rsidR="00DA2C0B" w:rsidRPr="00FB3101" w:rsidRDefault="00DA2C0B" w:rsidP="00DA2C0B">
            <w:pPr>
              <w:pStyle w:val="MILTableText"/>
              <w:rPr>
                <w:b w:val="0"/>
              </w:rPr>
            </w:pPr>
            <w:r w:rsidRPr="00FB3101">
              <w:rPr>
                <w:b w:val="0"/>
              </w:rPr>
              <w:t>&lt;NEWAUEQ15_VOL&gt;</w:t>
            </w:r>
          </w:p>
        </w:tc>
        <w:tc>
          <w:tcPr>
            <w:tcW w:w="1134" w:type="dxa"/>
          </w:tcPr>
          <w:p w14:paraId="43F8FF8F" w14:textId="3B00FD27" w:rsidR="00DA2C0B" w:rsidRPr="00FB3101" w:rsidRDefault="00DA2C0B" w:rsidP="00DA2C0B">
            <w:pPr>
              <w:pStyle w:val="MILTableText"/>
              <w:rPr>
                <w:b w:val="0"/>
              </w:rPr>
            </w:pPr>
            <w:r w:rsidRPr="00FB3101">
              <w:rPr>
                <w:b w:val="0"/>
              </w:rPr>
              <w:t>&lt;NEWAUEQ25_VOL&gt;</w:t>
            </w:r>
          </w:p>
        </w:tc>
        <w:tc>
          <w:tcPr>
            <w:tcW w:w="1134" w:type="dxa"/>
          </w:tcPr>
          <w:p w14:paraId="4270E7F1" w14:textId="09F00099" w:rsidR="00DA2C0B" w:rsidRPr="00FB3101" w:rsidRDefault="00DA2C0B" w:rsidP="00DA2C0B">
            <w:pPr>
              <w:pStyle w:val="MILTableText"/>
              <w:rPr>
                <w:b w:val="0"/>
              </w:rPr>
            </w:pPr>
            <w:r w:rsidRPr="00FB3101">
              <w:rPr>
                <w:b w:val="0"/>
              </w:rPr>
              <w:t>&lt;NEWAUEQ30_VOL&gt;</w:t>
            </w:r>
          </w:p>
        </w:tc>
      </w:tr>
    </w:tbl>
    <w:p w14:paraId="1E164FA2" w14:textId="0C116877"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r>
              <w:t>Historgram @ 10 years</w:t>
            </w:r>
          </w:p>
        </w:tc>
      </w:tr>
      <w:tr w:rsidR="00255C34" w14:paraId="30B2EC43" w14:textId="77777777" w:rsidTr="00255C34">
        <w:trPr>
          <w:trHeight w:val="2816"/>
        </w:trPr>
        <w:tc>
          <w:tcPr>
            <w:tcW w:w="5042" w:type="dxa"/>
          </w:tcPr>
          <w:p w14:paraId="34B57E42" w14:textId="68529ACC" w:rsidR="00255C34" w:rsidRDefault="00911E2D" w:rsidP="00911E2D">
            <w:pPr>
              <w:pStyle w:val="MILReportTableText"/>
              <w:ind w:firstLine="0"/>
            </w:pPr>
            <w:r>
              <w:rPr>
                <w:i w:val="0"/>
              </w:rPr>
              <w:t>&lt;OLDAUEQPERCENTILE&gt;</w:t>
            </w:r>
          </w:p>
        </w:tc>
        <w:tc>
          <w:tcPr>
            <w:tcW w:w="5043" w:type="dxa"/>
          </w:tcPr>
          <w:p w14:paraId="31B9670B" w14:textId="1AF972C3" w:rsidR="00255C34" w:rsidRDefault="00911E2D" w:rsidP="00911E2D">
            <w:pPr>
              <w:pStyle w:val="MILReportTableText"/>
              <w:ind w:firstLine="0"/>
            </w:pPr>
            <w:r>
              <w:rPr>
                <w:i w:val="0"/>
              </w:rPr>
              <w:t>&lt;OLDAUEQHIST&gt;</w:t>
            </w:r>
          </w:p>
        </w:tc>
      </w:tr>
    </w:tbl>
    <w:p w14:paraId="5B1E82F5" w14:textId="77777777" w:rsidR="00953B07" w:rsidRDefault="00953B07" w:rsidP="00B06B00">
      <w:pPr>
        <w:pStyle w:val="MILReportSubSection"/>
        <w:numPr>
          <w:ilvl w:val="0"/>
          <w:numId w:val="0"/>
        </w:numPr>
      </w:pPr>
    </w:p>
    <w:p w14:paraId="3C92C8D2" w14:textId="239289AB"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r>
              <w:t>Historgram @ 10 years</w:t>
            </w:r>
          </w:p>
        </w:tc>
      </w:tr>
      <w:tr w:rsidR="00255C34" w14:paraId="6200133E" w14:textId="77777777" w:rsidTr="000842DA">
        <w:trPr>
          <w:trHeight w:val="2816"/>
        </w:trPr>
        <w:tc>
          <w:tcPr>
            <w:tcW w:w="5042" w:type="dxa"/>
          </w:tcPr>
          <w:p w14:paraId="77D21A13" w14:textId="0E3EC25F" w:rsidR="00255C34" w:rsidRDefault="00911E2D" w:rsidP="00911E2D">
            <w:pPr>
              <w:pStyle w:val="MILReportTableText"/>
              <w:ind w:firstLine="0"/>
            </w:pPr>
            <w:r>
              <w:rPr>
                <w:i w:val="0"/>
              </w:rPr>
              <w:t>&lt;NEWAUEQPERCENTILE&gt;</w:t>
            </w:r>
          </w:p>
        </w:tc>
        <w:tc>
          <w:tcPr>
            <w:tcW w:w="5043" w:type="dxa"/>
          </w:tcPr>
          <w:p w14:paraId="523F5080" w14:textId="5DC86E0C" w:rsidR="00255C34" w:rsidRDefault="00911E2D" w:rsidP="00911E2D">
            <w:pPr>
              <w:pStyle w:val="MILReportTableText"/>
              <w:ind w:firstLine="0"/>
            </w:pPr>
            <w:r>
              <w:rPr>
                <w:i w:val="0"/>
              </w:rPr>
              <w:t>&lt;NEWAUEQHIST&gt;</w:t>
            </w:r>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31" w:name="_Toc472931944"/>
      <w:r>
        <w:lastRenderedPageBreak/>
        <w:t>International Equities Hedged</w:t>
      </w:r>
      <w:bookmarkEnd w:id="31"/>
    </w:p>
    <w:p w14:paraId="47D9F9A2" w14:textId="77777777" w:rsidR="000842DA" w:rsidRDefault="000842DA" w:rsidP="000842DA">
      <w:pPr>
        <w:pStyle w:val="MILReportSubSection"/>
      </w:pPr>
      <w:bookmarkStart w:id="32" w:name="_Toc472931945"/>
      <w:r>
        <w:t>Parameters</w:t>
      </w:r>
      <w:bookmarkEnd w:id="32"/>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C388ED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11D161FF" w:rsidR="000842DA" w:rsidRPr="00BC3C4A" w:rsidRDefault="00056D9D" w:rsidP="000842DA">
            <w:pPr>
              <w:pStyle w:val="MILTableHeader"/>
              <w:rPr>
                <w:sz w:val="16"/>
                <w:szCs w:val="16"/>
              </w:rPr>
            </w:pPr>
            <w:r>
              <w:rPr>
                <w:sz w:val="16"/>
                <w:szCs w:val="16"/>
              </w:rPr>
              <w:t>&lt;OLDDATE&gt;</w:t>
            </w:r>
          </w:p>
        </w:tc>
        <w:tc>
          <w:tcPr>
            <w:tcW w:w="1283" w:type="dxa"/>
          </w:tcPr>
          <w:p w14:paraId="15CB16C6" w14:textId="47AB370E" w:rsidR="000842DA" w:rsidRPr="00BC3C4A" w:rsidRDefault="00056D9D" w:rsidP="00056D9D">
            <w:pPr>
              <w:pStyle w:val="MILTableHeader"/>
              <w:jc w:val="left"/>
              <w:rPr>
                <w:sz w:val="16"/>
                <w:szCs w:val="16"/>
              </w:rPr>
            </w:pPr>
            <w:r>
              <w:rPr>
                <w:sz w:val="16"/>
                <w:szCs w:val="16"/>
              </w:rPr>
              <w:t>&lt;CALIBDATE&gt;</w:t>
            </w:r>
          </w:p>
        </w:tc>
        <w:tc>
          <w:tcPr>
            <w:tcW w:w="6134"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A51E07">
        <w:trPr>
          <w:trHeight w:hRule="exact" w:val="630"/>
        </w:trPr>
        <w:tc>
          <w:tcPr>
            <w:tcW w:w="1157" w:type="dxa"/>
          </w:tcPr>
          <w:p w14:paraId="60CC371A" w14:textId="77777777" w:rsidR="000842DA" w:rsidRPr="00B06B00" w:rsidRDefault="00E97E19" w:rsidP="00BE41E3">
            <w:pPr>
              <w:pStyle w:val="MILTableText"/>
            </w:pPr>
            <m:oMathPara>
              <m:oMath>
                <m:r>
                  <m:rPr>
                    <m:sty m:val="bi"/>
                  </m:rPr>
                  <m:t>μ</m:t>
                </m:r>
              </m:oMath>
            </m:oMathPara>
          </w:p>
        </w:tc>
        <w:tc>
          <w:tcPr>
            <w:tcW w:w="1262" w:type="dxa"/>
          </w:tcPr>
          <w:p w14:paraId="156AC35B" w14:textId="77777777" w:rsidR="000842DA" w:rsidRPr="00E97E19" w:rsidRDefault="000842DA" w:rsidP="00BE41E3">
            <w:pPr>
              <w:pStyle w:val="MILTableText"/>
              <w:rPr>
                <w:b w:val="0"/>
              </w:rPr>
            </w:pPr>
            <w:r w:rsidRPr="00E97E19">
              <w:rPr>
                <w:b w:val="0"/>
              </w:rPr>
              <w:t>0</w:t>
            </w:r>
          </w:p>
        </w:tc>
        <w:tc>
          <w:tcPr>
            <w:tcW w:w="1283" w:type="dxa"/>
          </w:tcPr>
          <w:p w14:paraId="3BD5248B" w14:textId="77777777" w:rsidR="000842DA" w:rsidRPr="00E97E19" w:rsidRDefault="000842DA" w:rsidP="00BE41E3">
            <w:pPr>
              <w:pStyle w:val="MILTableText"/>
              <w:rPr>
                <w:b w:val="0"/>
              </w:rPr>
            </w:pPr>
            <w:r w:rsidRPr="00E97E19">
              <w:rPr>
                <w:b w:val="0"/>
              </w:rPr>
              <w:t>0</w:t>
            </w:r>
          </w:p>
        </w:tc>
        <w:tc>
          <w:tcPr>
            <w:tcW w:w="6134" w:type="dxa"/>
          </w:tcPr>
          <w:p w14:paraId="7AE7C1F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D35696">
        <w:trPr>
          <w:trHeight w:hRule="exact" w:val="340"/>
        </w:trPr>
        <w:tc>
          <w:tcPr>
            <w:tcW w:w="9836" w:type="dxa"/>
            <w:gridSpan w:val="4"/>
          </w:tcPr>
          <w:p w14:paraId="750F8F04" w14:textId="77777777" w:rsidR="000842DA" w:rsidRPr="00BC3C4A" w:rsidRDefault="000842DA" w:rsidP="00BE41E3">
            <w:pPr>
              <w:pStyle w:val="MILTableText"/>
            </w:pPr>
            <w:r w:rsidRPr="00BC3C4A">
              <w:t>Volatility Model (Regime Switching)</w:t>
            </w:r>
          </w:p>
        </w:tc>
      </w:tr>
      <w:tr w:rsidR="00A51E07" w14:paraId="443B1FE1" w14:textId="77777777" w:rsidTr="00A51E07">
        <w:trPr>
          <w:trHeight w:hRule="exact" w:val="340"/>
        </w:trPr>
        <w:tc>
          <w:tcPr>
            <w:tcW w:w="1157" w:type="dxa"/>
          </w:tcPr>
          <w:p w14:paraId="099CC5F5"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5E63085E" w14:textId="63F76DA8" w:rsidR="00A51E07" w:rsidRPr="00E97E19" w:rsidRDefault="00FB3101" w:rsidP="00A51E07">
            <w:pPr>
              <w:pStyle w:val="MILTableText"/>
              <w:rPr>
                <w:b w:val="0"/>
              </w:rPr>
            </w:pPr>
            <w:r>
              <w:rPr>
                <w:b w:val="0"/>
              </w:rPr>
              <w:t>&lt;OLDINT</w:t>
            </w:r>
            <w:r w:rsidR="00A51E07">
              <w:rPr>
                <w:b w:val="0"/>
              </w:rPr>
              <w:t>EQP12&gt;</w:t>
            </w:r>
          </w:p>
        </w:tc>
        <w:tc>
          <w:tcPr>
            <w:tcW w:w="1283" w:type="dxa"/>
          </w:tcPr>
          <w:p w14:paraId="1844D91D" w14:textId="5DCB713D" w:rsidR="00A51E07" w:rsidRPr="00E97E19" w:rsidRDefault="00A51E07" w:rsidP="00A51E07">
            <w:pPr>
              <w:pStyle w:val="MILTableText"/>
              <w:rPr>
                <w:b w:val="0"/>
              </w:rPr>
            </w:pPr>
            <w:r>
              <w:rPr>
                <w:b w:val="0"/>
              </w:rPr>
              <w:t>&lt;NEW</w:t>
            </w:r>
            <w:r w:rsidR="00FB3101">
              <w:rPr>
                <w:b w:val="0"/>
              </w:rPr>
              <w:t>INT</w:t>
            </w:r>
            <w:r>
              <w:rPr>
                <w:b w:val="0"/>
              </w:rPr>
              <w:t>EQP12&gt;</w:t>
            </w:r>
          </w:p>
        </w:tc>
        <w:tc>
          <w:tcPr>
            <w:tcW w:w="6134" w:type="dxa"/>
          </w:tcPr>
          <w:p w14:paraId="2449F4A5"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FA81A01" w14:textId="77777777" w:rsidTr="00A51E07">
        <w:trPr>
          <w:trHeight w:hRule="exact" w:val="340"/>
        </w:trPr>
        <w:tc>
          <w:tcPr>
            <w:tcW w:w="1157" w:type="dxa"/>
          </w:tcPr>
          <w:p w14:paraId="2B42CE96"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3CFC0DC9" w14:textId="5FE622A1" w:rsidR="00A51E07" w:rsidRPr="00E97E19" w:rsidRDefault="00A51E07" w:rsidP="00A51E07">
            <w:pPr>
              <w:pStyle w:val="MILTableText"/>
              <w:rPr>
                <w:b w:val="0"/>
              </w:rPr>
            </w:pPr>
            <w:r>
              <w:rPr>
                <w:b w:val="0"/>
              </w:rPr>
              <w:t>&lt;OLD</w:t>
            </w:r>
            <w:r w:rsidR="00FB3101">
              <w:rPr>
                <w:b w:val="0"/>
              </w:rPr>
              <w:t>INT</w:t>
            </w:r>
            <w:r>
              <w:rPr>
                <w:b w:val="0"/>
              </w:rPr>
              <w:t>EQP21&gt;</w:t>
            </w:r>
          </w:p>
        </w:tc>
        <w:tc>
          <w:tcPr>
            <w:tcW w:w="1283" w:type="dxa"/>
          </w:tcPr>
          <w:p w14:paraId="2CA9A1D3" w14:textId="09B8FACA" w:rsidR="00A51E07" w:rsidRPr="00E97E19" w:rsidRDefault="00A51E07" w:rsidP="00A51E07">
            <w:pPr>
              <w:pStyle w:val="MILTableText"/>
              <w:rPr>
                <w:b w:val="0"/>
              </w:rPr>
            </w:pPr>
            <w:r>
              <w:rPr>
                <w:b w:val="0"/>
              </w:rPr>
              <w:t>&lt;NEW</w:t>
            </w:r>
            <w:r w:rsidR="00FB3101">
              <w:rPr>
                <w:b w:val="0"/>
              </w:rPr>
              <w:t>INT</w:t>
            </w:r>
            <w:r>
              <w:rPr>
                <w:b w:val="0"/>
              </w:rPr>
              <w:t>EQP21&gt;</w:t>
            </w:r>
          </w:p>
        </w:tc>
        <w:tc>
          <w:tcPr>
            <w:tcW w:w="6134" w:type="dxa"/>
          </w:tcPr>
          <w:p w14:paraId="02B1F24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2BB0341" w14:textId="77777777" w:rsidTr="00A51E07">
        <w:trPr>
          <w:trHeight w:hRule="exact" w:val="340"/>
        </w:trPr>
        <w:tc>
          <w:tcPr>
            <w:tcW w:w="1157" w:type="dxa"/>
          </w:tcPr>
          <w:p w14:paraId="6EFA8981"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1C7A156C" w14:textId="13232EB3" w:rsidR="00A51E07" w:rsidRPr="00E97E19" w:rsidRDefault="00A51E07" w:rsidP="00A51E07">
            <w:pPr>
              <w:pStyle w:val="MILTableText"/>
              <w:rPr>
                <w:b w:val="0"/>
              </w:rPr>
            </w:pPr>
            <w:r>
              <w:rPr>
                <w:b w:val="0"/>
              </w:rPr>
              <w:t>&lt;OLD</w:t>
            </w:r>
            <w:r w:rsidR="00FB3101">
              <w:rPr>
                <w:b w:val="0"/>
              </w:rPr>
              <w:t>INT</w:t>
            </w:r>
            <w:r>
              <w:rPr>
                <w:b w:val="0"/>
              </w:rPr>
              <w:t>EQMU1&gt;</w:t>
            </w:r>
          </w:p>
        </w:tc>
        <w:tc>
          <w:tcPr>
            <w:tcW w:w="1283" w:type="dxa"/>
          </w:tcPr>
          <w:p w14:paraId="129497F2" w14:textId="2B368D08" w:rsidR="00A51E07" w:rsidRPr="00E97E19" w:rsidRDefault="00A51E07" w:rsidP="00A51E07">
            <w:pPr>
              <w:pStyle w:val="MILTableText"/>
              <w:rPr>
                <w:b w:val="0"/>
              </w:rPr>
            </w:pPr>
            <w:r>
              <w:rPr>
                <w:b w:val="0"/>
              </w:rPr>
              <w:t>&lt;NEW</w:t>
            </w:r>
            <w:r w:rsidR="00FB3101">
              <w:rPr>
                <w:b w:val="0"/>
              </w:rPr>
              <w:t>INT</w:t>
            </w:r>
            <w:r>
              <w:rPr>
                <w:b w:val="0"/>
              </w:rPr>
              <w:t>EQMU1&gt;</w:t>
            </w:r>
          </w:p>
        </w:tc>
        <w:tc>
          <w:tcPr>
            <w:tcW w:w="6134" w:type="dxa"/>
          </w:tcPr>
          <w:p w14:paraId="6995CBDE" w14:textId="77777777" w:rsidR="00A51E07" w:rsidRPr="00E97E19" w:rsidRDefault="00A51E07" w:rsidP="00A51E07">
            <w:pPr>
              <w:pStyle w:val="MILTableText"/>
              <w:rPr>
                <w:b w:val="0"/>
              </w:rPr>
            </w:pPr>
            <w:r w:rsidRPr="00E97E19">
              <w:rPr>
                <w:b w:val="0"/>
              </w:rPr>
              <w:t>The mean drift of the GBM when in regime 1.</w:t>
            </w:r>
          </w:p>
        </w:tc>
      </w:tr>
      <w:tr w:rsidR="00A51E07" w14:paraId="604C8692" w14:textId="77777777" w:rsidTr="00A51E07">
        <w:trPr>
          <w:trHeight w:hRule="exact" w:val="340"/>
        </w:trPr>
        <w:tc>
          <w:tcPr>
            <w:tcW w:w="1157" w:type="dxa"/>
          </w:tcPr>
          <w:p w14:paraId="4B7894E7"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6BF535E9" w14:textId="6B080CEB" w:rsidR="00A51E07" w:rsidRPr="00E97E19" w:rsidRDefault="00A51E07" w:rsidP="00A51E07">
            <w:pPr>
              <w:pStyle w:val="MILTableText"/>
              <w:rPr>
                <w:b w:val="0"/>
              </w:rPr>
            </w:pPr>
            <w:r>
              <w:rPr>
                <w:b w:val="0"/>
              </w:rPr>
              <w:t>&lt;OLD</w:t>
            </w:r>
            <w:r w:rsidR="00FB3101">
              <w:rPr>
                <w:b w:val="0"/>
              </w:rPr>
              <w:t>INT</w:t>
            </w:r>
            <w:r>
              <w:rPr>
                <w:b w:val="0"/>
              </w:rPr>
              <w:t>EQSIGMA1&gt;</w:t>
            </w:r>
          </w:p>
        </w:tc>
        <w:tc>
          <w:tcPr>
            <w:tcW w:w="1283" w:type="dxa"/>
          </w:tcPr>
          <w:p w14:paraId="39221D3D" w14:textId="120F7F60" w:rsidR="00A51E07" w:rsidRPr="00E97E19" w:rsidRDefault="00A51E07" w:rsidP="00A51E07">
            <w:pPr>
              <w:pStyle w:val="MILTableText"/>
              <w:rPr>
                <w:b w:val="0"/>
              </w:rPr>
            </w:pPr>
            <w:r>
              <w:rPr>
                <w:b w:val="0"/>
              </w:rPr>
              <w:t>&lt;NEW</w:t>
            </w:r>
            <w:r w:rsidR="00FB3101">
              <w:rPr>
                <w:b w:val="0"/>
              </w:rPr>
              <w:t>INT</w:t>
            </w:r>
            <w:r>
              <w:rPr>
                <w:b w:val="0"/>
              </w:rPr>
              <w:t>EQSIGMA1&gt;</w:t>
            </w:r>
          </w:p>
        </w:tc>
        <w:tc>
          <w:tcPr>
            <w:tcW w:w="6134" w:type="dxa"/>
          </w:tcPr>
          <w:p w14:paraId="6CC86EB8" w14:textId="77777777" w:rsidR="00A51E07" w:rsidRPr="00E97E19" w:rsidRDefault="00A51E07" w:rsidP="00A51E07">
            <w:pPr>
              <w:pStyle w:val="MILTableText"/>
              <w:rPr>
                <w:b w:val="0"/>
              </w:rPr>
            </w:pPr>
            <w:r w:rsidRPr="00E97E19">
              <w:rPr>
                <w:b w:val="0"/>
              </w:rPr>
              <w:t>The volatility of the GBM when in regime 1</w:t>
            </w:r>
          </w:p>
        </w:tc>
      </w:tr>
      <w:tr w:rsidR="00A51E07" w14:paraId="7FA387DE" w14:textId="77777777" w:rsidTr="00A51E07">
        <w:trPr>
          <w:trHeight w:hRule="exact" w:val="340"/>
        </w:trPr>
        <w:tc>
          <w:tcPr>
            <w:tcW w:w="1157" w:type="dxa"/>
          </w:tcPr>
          <w:p w14:paraId="72D38772"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38001CA5" w14:textId="5C284094" w:rsidR="00A51E07" w:rsidRPr="00E97E19" w:rsidRDefault="00A51E07" w:rsidP="00A51E07">
            <w:pPr>
              <w:pStyle w:val="MILTableText"/>
              <w:rPr>
                <w:b w:val="0"/>
              </w:rPr>
            </w:pPr>
            <w:r>
              <w:rPr>
                <w:b w:val="0"/>
              </w:rPr>
              <w:t>&lt;OLD</w:t>
            </w:r>
            <w:r w:rsidR="00FB3101">
              <w:rPr>
                <w:b w:val="0"/>
              </w:rPr>
              <w:t>INT</w:t>
            </w:r>
            <w:r>
              <w:rPr>
                <w:b w:val="0"/>
              </w:rPr>
              <w:t>EQMU2&gt;</w:t>
            </w:r>
          </w:p>
        </w:tc>
        <w:tc>
          <w:tcPr>
            <w:tcW w:w="1283" w:type="dxa"/>
          </w:tcPr>
          <w:p w14:paraId="7757C612" w14:textId="7D4BD0C5" w:rsidR="00A51E07" w:rsidRPr="00E97E19" w:rsidRDefault="00A51E07" w:rsidP="00A51E07">
            <w:pPr>
              <w:pStyle w:val="MILTableText"/>
              <w:rPr>
                <w:b w:val="0"/>
              </w:rPr>
            </w:pPr>
            <w:r>
              <w:rPr>
                <w:b w:val="0"/>
              </w:rPr>
              <w:t>&lt;NEW</w:t>
            </w:r>
            <w:r w:rsidR="00FB3101">
              <w:rPr>
                <w:b w:val="0"/>
              </w:rPr>
              <w:t>INT</w:t>
            </w:r>
            <w:r>
              <w:rPr>
                <w:b w:val="0"/>
              </w:rPr>
              <w:t>EQMU2&gt;</w:t>
            </w:r>
          </w:p>
        </w:tc>
        <w:tc>
          <w:tcPr>
            <w:tcW w:w="6134" w:type="dxa"/>
          </w:tcPr>
          <w:p w14:paraId="7D56A276" w14:textId="77777777" w:rsidR="00A51E07" w:rsidRPr="00E97E19" w:rsidRDefault="00A51E07" w:rsidP="00A51E07">
            <w:pPr>
              <w:pStyle w:val="MILTableText"/>
              <w:rPr>
                <w:b w:val="0"/>
              </w:rPr>
            </w:pPr>
            <w:r w:rsidRPr="00E97E19">
              <w:rPr>
                <w:b w:val="0"/>
              </w:rPr>
              <w:t>The mean drift of the GBM when in regime 2.</w:t>
            </w:r>
          </w:p>
        </w:tc>
      </w:tr>
      <w:tr w:rsidR="00A51E07" w14:paraId="60300BBC" w14:textId="77777777" w:rsidTr="00A51E07">
        <w:trPr>
          <w:trHeight w:hRule="exact" w:val="340"/>
        </w:trPr>
        <w:tc>
          <w:tcPr>
            <w:tcW w:w="1157" w:type="dxa"/>
          </w:tcPr>
          <w:p w14:paraId="3FA04B5B"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0377B7B5" w14:textId="5179C36F" w:rsidR="00A51E07" w:rsidRPr="00E97E19" w:rsidRDefault="00A51E07" w:rsidP="00A51E07">
            <w:pPr>
              <w:pStyle w:val="MILTableText"/>
              <w:rPr>
                <w:b w:val="0"/>
              </w:rPr>
            </w:pPr>
            <w:r>
              <w:rPr>
                <w:b w:val="0"/>
              </w:rPr>
              <w:t>&lt;OLD</w:t>
            </w:r>
            <w:r w:rsidR="00FB3101">
              <w:rPr>
                <w:b w:val="0"/>
              </w:rPr>
              <w:t>INT</w:t>
            </w:r>
            <w:r>
              <w:rPr>
                <w:b w:val="0"/>
              </w:rPr>
              <w:t>EQSIGMA2&gt;</w:t>
            </w:r>
          </w:p>
        </w:tc>
        <w:tc>
          <w:tcPr>
            <w:tcW w:w="1283" w:type="dxa"/>
          </w:tcPr>
          <w:p w14:paraId="22CF3F79" w14:textId="321B08E7" w:rsidR="00A51E07" w:rsidRPr="00E97E19" w:rsidRDefault="00A51E07" w:rsidP="00A51E07">
            <w:pPr>
              <w:pStyle w:val="MILTableText"/>
              <w:rPr>
                <w:b w:val="0"/>
              </w:rPr>
            </w:pPr>
            <w:r>
              <w:rPr>
                <w:b w:val="0"/>
              </w:rPr>
              <w:t>&lt;NEW</w:t>
            </w:r>
            <w:r w:rsidR="00FB3101">
              <w:rPr>
                <w:b w:val="0"/>
              </w:rPr>
              <w:t>INT</w:t>
            </w:r>
            <w:r>
              <w:rPr>
                <w:b w:val="0"/>
              </w:rPr>
              <w:t>EQSIGMA2&gt;</w:t>
            </w:r>
          </w:p>
        </w:tc>
        <w:tc>
          <w:tcPr>
            <w:tcW w:w="6134" w:type="dxa"/>
          </w:tcPr>
          <w:p w14:paraId="03C2B896" w14:textId="77777777" w:rsidR="00A51E07" w:rsidRPr="00E97E19" w:rsidRDefault="00A51E07" w:rsidP="00A51E07">
            <w:pPr>
              <w:pStyle w:val="MILTableText"/>
              <w:rPr>
                <w:b w:val="0"/>
              </w:rPr>
            </w:pPr>
            <w:r w:rsidRPr="00E97E19">
              <w:rPr>
                <w:b w:val="0"/>
              </w:rPr>
              <w:t>The volatility of the GBM when in regime 2.</w:t>
            </w:r>
          </w:p>
        </w:tc>
      </w:tr>
      <w:tr w:rsidR="00A51E07" w14:paraId="47272E2C" w14:textId="77777777" w:rsidTr="00D35696">
        <w:trPr>
          <w:trHeight w:hRule="exact" w:val="340"/>
        </w:trPr>
        <w:tc>
          <w:tcPr>
            <w:tcW w:w="9836" w:type="dxa"/>
            <w:gridSpan w:val="4"/>
          </w:tcPr>
          <w:p w14:paraId="2E3F22CF" w14:textId="77777777" w:rsidR="00A51E07" w:rsidRPr="00BC3C4A" w:rsidRDefault="00A51E07" w:rsidP="00A51E07">
            <w:pPr>
              <w:pStyle w:val="MILTableText"/>
            </w:pPr>
            <w:r w:rsidRPr="00BC3C4A">
              <w:t>Income Yield Model (Ornstein Uhlenbeck)</w:t>
            </w:r>
          </w:p>
        </w:tc>
      </w:tr>
      <w:tr w:rsidR="00FB3101" w14:paraId="577215C6" w14:textId="77777777" w:rsidTr="00A51E07">
        <w:trPr>
          <w:trHeight w:hRule="exact" w:val="340"/>
        </w:trPr>
        <w:tc>
          <w:tcPr>
            <w:tcW w:w="1157" w:type="dxa"/>
          </w:tcPr>
          <w:p w14:paraId="4523390F" w14:textId="77777777" w:rsidR="00FB3101" w:rsidRPr="00B06B00" w:rsidRDefault="00FB3101" w:rsidP="00FB3101">
            <w:pPr>
              <w:pStyle w:val="MILTableText"/>
            </w:pPr>
            <m:oMathPara>
              <m:oMath>
                <m:sSub>
                  <m:sSubPr>
                    <m:ctrlPr/>
                  </m:sSubPr>
                  <m:e>
                    <m:r>
                      <m:rPr>
                        <m:sty m:val="bi"/>
                      </m:rPr>
                      <m:t>y</m:t>
                    </m:r>
                  </m:e>
                  <m:sub>
                    <m:r>
                      <m:rPr>
                        <m:sty m:val="b"/>
                      </m:rPr>
                      <m:t>0</m:t>
                    </m:r>
                  </m:sub>
                </m:sSub>
              </m:oMath>
            </m:oMathPara>
          </w:p>
        </w:tc>
        <w:tc>
          <w:tcPr>
            <w:tcW w:w="1262" w:type="dxa"/>
          </w:tcPr>
          <w:p w14:paraId="7350BD94" w14:textId="488A25CC" w:rsidR="00FB3101" w:rsidRPr="00E97E19" w:rsidRDefault="00FB3101" w:rsidP="00FB3101">
            <w:pPr>
              <w:pStyle w:val="MILTableText"/>
              <w:rPr>
                <w:b w:val="0"/>
              </w:rPr>
            </w:pPr>
            <w:r>
              <w:rPr>
                <w:b w:val="0"/>
              </w:rPr>
              <w:t>&lt;OLDINTEQY0&gt;</w:t>
            </w:r>
          </w:p>
        </w:tc>
        <w:tc>
          <w:tcPr>
            <w:tcW w:w="1283" w:type="dxa"/>
          </w:tcPr>
          <w:p w14:paraId="7B85BB64" w14:textId="7B336A55" w:rsidR="00FB3101" w:rsidRPr="00E97E19" w:rsidRDefault="00FB3101" w:rsidP="00FB3101">
            <w:pPr>
              <w:pStyle w:val="MILTableText"/>
              <w:rPr>
                <w:b w:val="0"/>
              </w:rPr>
            </w:pPr>
            <w:r>
              <w:rPr>
                <w:b w:val="0"/>
              </w:rPr>
              <w:t>&lt;NEWINTEQY0&gt;</w:t>
            </w:r>
          </w:p>
        </w:tc>
        <w:tc>
          <w:tcPr>
            <w:tcW w:w="6134" w:type="dxa"/>
          </w:tcPr>
          <w:p w14:paraId="5472E96E" w14:textId="77777777" w:rsidR="00FB3101" w:rsidRPr="00E97E19" w:rsidRDefault="00FB3101" w:rsidP="00FB3101">
            <w:pPr>
              <w:pStyle w:val="MILTableText"/>
              <w:rPr>
                <w:b w:val="0"/>
              </w:rPr>
            </w:pPr>
            <w:r w:rsidRPr="00E97E19">
              <w:rPr>
                <w:b w:val="0"/>
              </w:rPr>
              <w:t>The current retrospective dividend yield.</w:t>
            </w:r>
          </w:p>
        </w:tc>
      </w:tr>
      <w:tr w:rsidR="00FB3101" w14:paraId="5A33C71B" w14:textId="77777777" w:rsidTr="00A51E07">
        <w:trPr>
          <w:trHeight w:hRule="exact" w:val="340"/>
        </w:trPr>
        <w:tc>
          <w:tcPr>
            <w:tcW w:w="1157" w:type="dxa"/>
          </w:tcPr>
          <w:p w14:paraId="4EBA2D96" w14:textId="77777777" w:rsidR="00FB3101" w:rsidRPr="00B06B00" w:rsidRDefault="00FB3101" w:rsidP="00FB3101">
            <w:pPr>
              <w:pStyle w:val="MILTableText"/>
            </w:pPr>
            <m:oMathPara>
              <m:oMath>
                <m:sSub>
                  <m:sSubPr>
                    <m:ctrlPr/>
                  </m:sSubPr>
                  <m:e>
                    <m:r>
                      <m:rPr>
                        <m:sty m:val="bi"/>
                      </m:rPr>
                      <m:t>μ</m:t>
                    </m:r>
                  </m:e>
                  <m:sub>
                    <m:r>
                      <m:rPr>
                        <m:sty m:val="bi"/>
                      </m:rPr>
                      <m:t>y</m:t>
                    </m:r>
                  </m:sub>
                </m:sSub>
              </m:oMath>
            </m:oMathPara>
          </w:p>
        </w:tc>
        <w:tc>
          <w:tcPr>
            <w:tcW w:w="1262" w:type="dxa"/>
          </w:tcPr>
          <w:p w14:paraId="5773B978" w14:textId="61C26435" w:rsidR="00FB3101" w:rsidRPr="00E97E19" w:rsidRDefault="00FB3101" w:rsidP="00FB3101">
            <w:pPr>
              <w:pStyle w:val="MILTableText"/>
              <w:rPr>
                <w:b w:val="0"/>
              </w:rPr>
            </w:pPr>
            <w:r>
              <w:rPr>
                <w:b w:val="0"/>
              </w:rPr>
              <w:t>&lt;OLDINTEQYMU&gt;</w:t>
            </w:r>
          </w:p>
        </w:tc>
        <w:tc>
          <w:tcPr>
            <w:tcW w:w="1283" w:type="dxa"/>
          </w:tcPr>
          <w:p w14:paraId="0D9F129A" w14:textId="6B0C182E" w:rsidR="00FB3101" w:rsidRPr="00E97E19" w:rsidRDefault="00FB3101" w:rsidP="00FB3101">
            <w:pPr>
              <w:pStyle w:val="MILTableText"/>
              <w:rPr>
                <w:b w:val="0"/>
              </w:rPr>
            </w:pPr>
            <w:r>
              <w:rPr>
                <w:b w:val="0"/>
              </w:rPr>
              <w:t>&lt;NEWINTEQYMU&gt;</w:t>
            </w:r>
          </w:p>
        </w:tc>
        <w:tc>
          <w:tcPr>
            <w:tcW w:w="6134" w:type="dxa"/>
          </w:tcPr>
          <w:p w14:paraId="2A9967E7" w14:textId="77777777" w:rsidR="00FB3101" w:rsidRPr="00E97E19" w:rsidRDefault="00FB3101" w:rsidP="00FB3101">
            <w:pPr>
              <w:pStyle w:val="MILTableText"/>
              <w:rPr>
                <w:b w:val="0"/>
              </w:rPr>
            </w:pPr>
            <w:r w:rsidRPr="00E97E19">
              <w:rPr>
                <w:b w:val="0"/>
              </w:rPr>
              <w:t>The long-term mean reversion level of the dividend yield</w:t>
            </w:r>
          </w:p>
        </w:tc>
      </w:tr>
      <w:tr w:rsidR="00FB3101" w14:paraId="0063CA01" w14:textId="77777777" w:rsidTr="00A51E07">
        <w:trPr>
          <w:trHeight w:hRule="exact" w:val="340"/>
        </w:trPr>
        <w:tc>
          <w:tcPr>
            <w:tcW w:w="1157" w:type="dxa"/>
          </w:tcPr>
          <w:p w14:paraId="0F6A4DDF" w14:textId="77777777" w:rsidR="00FB3101" w:rsidRPr="00B06B00" w:rsidRDefault="00FB3101" w:rsidP="00FB3101">
            <w:pPr>
              <w:pStyle w:val="MILTableText"/>
            </w:pPr>
            <m:oMathPara>
              <m:oMath>
                <m:sSub>
                  <m:sSubPr>
                    <m:ctrlPr/>
                  </m:sSubPr>
                  <m:e>
                    <m:r>
                      <m:rPr>
                        <m:sty m:val="bi"/>
                      </m:rPr>
                      <m:t>α</m:t>
                    </m:r>
                  </m:e>
                  <m:sub>
                    <m:r>
                      <m:rPr>
                        <m:sty m:val="bi"/>
                      </m:rPr>
                      <m:t>y</m:t>
                    </m:r>
                  </m:sub>
                </m:sSub>
              </m:oMath>
            </m:oMathPara>
          </w:p>
        </w:tc>
        <w:tc>
          <w:tcPr>
            <w:tcW w:w="1262" w:type="dxa"/>
          </w:tcPr>
          <w:p w14:paraId="7C3A2F89" w14:textId="526A46F2" w:rsidR="00FB3101" w:rsidRPr="00E97E19" w:rsidRDefault="00FB3101" w:rsidP="00FB3101">
            <w:pPr>
              <w:pStyle w:val="MILTableText"/>
              <w:rPr>
                <w:b w:val="0"/>
              </w:rPr>
            </w:pPr>
            <w:r>
              <w:rPr>
                <w:b w:val="0"/>
              </w:rPr>
              <w:t>&lt;OLDINTEQYALPHA&gt;</w:t>
            </w:r>
          </w:p>
        </w:tc>
        <w:tc>
          <w:tcPr>
            <w:tcW w:w="1283" w:type="dxa"/>
          </w:tcPr>
          <w:p w14:paraId="5F3E9E91" w14:textId="2B8DDB5D" w:rsidR="00FB3101" w:rsidRPr="00E97E19" w:rsidRDefault="00FB3101" w:rsidP="00FB3101">
            <w:pPr>
              <w:pStyle w:val="MILTableText"/>
              <w:rPr>
                <w:b w:val="0"/>
              </w:rPr>
            </w:pPr>
            <w:r>
              <w:rPr>
                <w:b w:val="0"/>
              </w:rPr>
              <w:t>&lt;NEWINTEQYALPHA&gt;</w:t>
            </w:r>
          </w:p>
        </w:tc>
        <w:tc>
          <w:tcPr>
            <w:tcW w:w="6134" w:type="dxa"/>
          </w:tcPr>
          <w:p w14:paraId="00560E00" w14:textId="77777777" w:rsidR="00FB3101" w:rsidRPr="00E97E19" w:rsidRDefault="00FB3101" w:rsidP="00FB3101">
            <w:pPr>
              <w:pStyle w:val="MILTableText"/>
              <w:rPr>
                <w:b w:val="0"/>
              </w:rPr>
            </w:pPr>
            <w:r w:rsidRPr="00E97E19">
              <w:rPr>
                <w:b w:val="0"/>
              </w:rPr>
              <w:t>The speed of mean reversion of the dividend yield</w:t>
            </w:r>
          </w:p>
        </w:tc>
      </w:tr>
      <w:tr w:rsidR="00FB3101" w14:paraId="4FF915EA" w14:textId="77777777" w:rsidTr="00A51E07">
        <w:trPr>
          <w:trHeight w:hRule="exact" w:val="340"/>
        </w:trPr>
        <w:tc>
          <w:tcPr>
            <w:tcW w:w="1157" w:type="dxa"/>
          </w:tcPr>
          <w:p w14:paraId="0F493E17" w14:textId="77777777" w:rsidR="00FB3101" w:rsidRPr="00B06B00" w:rsidRDefault="00FB3101" w:rsidP="00FB3101">
            <w:pPr>
              <w:pStyle w:val="MILTableText"/>
            </w:pPr>
            <m:oMathPara>
              <m:oMath>
                <m:sSub>
                  <m:sSubPr>
                    <m:ctrlPr/>
                  </m:sSubPr>
                  <m:e>
                    <m:r>
                      <m:rPr>
                        <m:sty m:val="bi"/>
                      </m:rPr>
                      <m:t>σ</m:t>
                    </m:r>
                  </m:e>
                  <m:sub>
                    <m:r>
                      <m:rPr>
                        <m:sty m:val="bi"/>
                      </m:rPr>
                      <m:t>y</m:t>
                    </m:r>
                  </m:sub>
                </m:sSub>
              </m:oMath>
            </m:oMathPara>
          </w:p>
        </w:tc>
        <w:tc>
          <w:tcPr>
            <w:tcW w:w="1262" w:type="dxa"/>
          </w:tcPr>
          <w:p w14:paraId="07DFC346" w14:textId="198AB157" w:rsidR="00FB3101" w:rsidRPr="00E97E19" w:rsidRDefault="00FB3101" w:rsidP="00FB3101">
            <w:pPr>
              <w:pStyle w:val="MILTableText"/>
              <w:rPr>
                <w:b w:val="0"/>
              </w:rPr>
            </w:pPr>
            <w:r>
              <w:rPr>
                <w:b w:val="0"/>
              </w:rPr>
              <w:t>&lt;OLDINTEQYSIGMA&gt;</w:t>
            </w:r>
          </w:p>
        </w:tc>
        <w:tc>
          <w:tcPr>
            <w:tcW w:w="1283" w:type="dxa"/>
          </w:tcPr>
          <w:p w14:paraId="2E531AD8" w14:textId="4748D675" w:rsidR="00FB3101" w:rsidRPr="00E97E19" w:rsidRDefault="00FB3101" w:rsidP="00FB3101">
            <w:pPr>
              <w:pStyle w:val="MILTableText"/>
              <w:rPr>
                <w:b w:val="0"/>
              </w:rPr>
            </w:pPr>
            <w:r>
              <w:rPr>
                <w:b w:val="0"/>
              </w:rPr>
              <w:t>&lt;NEWINTEQYSIGMA&gt;</w:t>
            </w:r>
          </w:p>
        </w:tc>
        <w:tc>
          <w:tcPr>
            <w:tcW w:w="6134" w:type="dxa"/>
          </w:tcPr>
          <w:p w14:paraId="4539A844" w14:textId="77777777" w:rsidR="00FB3101" w:rsidRPr="00E97E19" w:rsidRDefault="00FB3101" w:rsidP="00FB3101">
            <w:pPr>
              <w:pStyle w:val="MILTableText"/>
              <w:rPr>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33" w:name="_Toc472931946"/>
      <w:r w:rsidRPr="00255C34">
        <w:rPr>
          <w:sz w:val="18"/>
          <w:szCs w:val="18"/>
        </w:rPr>
        <w:t>Distributions</w:t>
      </w:r>
      <w:bookmarkEnd w:id="33"/>
    </w:p>
    <w:p w14:paraId="722A5816" w14:textId="3FD66493" w:rsidR="000842DA" w:rsidRDefault="000842DA" w:rsidP="000842DA">
      <w:pPr>
        <w:pStyle w:val="MILReportMainText"/>
      </w:pPr>
      <w:r w:rsidRPr="00255C34">
        <w:rPr>
          <w:sz w:val="18"/>
          <w:szCs w:val="18"/>
        </w:rPr>
        <w:t>Total Return Percentiles (</w:t>
      </w:r>
      <w:r w:rsidR="00056D9D">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779"/>
        <w:gridCol w:w="1497"/>
        <w:gridCol w:w="1497"/>
        <w:gridCol w:w="1578"/>
        <w:gridCol w:w="1578"/>
        <w:gridCol w:w="1578"/>
        <w:gridCol w:w="1578"/>
      </w:tblGrid>
      <w:tr w:rsidR="000842DA" w:rsidRPr="00227BEB" w14:paraId="58558C8E"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D82497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0842DA">
        <w:trPr>
          <w:trHeight w:hRule="exact" w:val="340"/>
        </w:trPr>
        <w:tc>
          <w:tcPr>
            <w:tcW w:w="1101" w:type="dxa"/>
          </w:tcPr>
          <w:p w14:paraId="64FE11E1" w14:textId="77777777" w:rsidR="00A51E07" w:rsidRPr="00255C34" w:rsidRDefault="00A51E07" w:rsidP="00A51E07">
            <w:pPr>
              <w:pStyle w:val="MILTableText"/>
            </w:pPr>
            <w:r w:rsidRPr="00255C34">
              <w:t>5%</w:t>
            </w:r>
          </w:p>
        </w:tc>
        <w:tc>
          <w:tcPr>
            <w:tcW w:w="1021" w:type="dxa"/>
          </w:tcPr>
          <w:p w14:paraId="0200CCF8" w14:textId="7B7C3D5B" w:rsidR="00A51E07" w:rsidRPr="00FB3101" w:rsidRDefault="00A51E07" w:rsidP="00A51E07">
            <w:pPr>
              <w:pStyle w:val="MILTableText"/>
              <w:rPr>
                <w:b w:val="0"/>
              </w:rPr>
            </w:pPr>
            <w:r w:rsidRPr="00FB3101">
              <w:rPr>
                <w:b w:val="0"/>
              </w:rPr>
              <w:t>&lt;OLD</w:t>
            </w:r>
            <w:r w:rsidR="00FB3101">
              <w:rPr>
                <w:b w:val="0"/>
              </w:rPr>
              <w:t>INT</w:t>
            </w:r>
            <w:r w:rsidRPr="00FB3101">
              <w:rPr>
                <w:b w:val="0"/>
              </w:rPr>
              <w:t>EQ1_5&gt;</w:t>
            </w:r>
          </w:p>
        </w:tc>
        <w:tc>
          <w:tcPr>
            <w:tcW w:w="992" w:type="dxa"/>
          </w:tcPr>
          <w:p w14:paraId="73C3EC9B" w14:textId="16CD6C0F" w:rsidR="00A51E07" w:rsidRPr="00FB3101" w:rsidRDefault="00A51E07" w:rsidP="00A51E07">
            <w:pPr>
              <w:pStyle w:val="MILTableText"/>
              <w:rPr>
                <w:b w:val="0"/>
              </w:rPr>
            </w:pPr>
            <w:r w:rsidRPr="00FB3101">
              <w:rPr>
                <w:b w:val="0"/>
              </w:rPr>
              <w:t>&lt;OLD</w:t>
            </w:r>
            <w:r w:rsidR="00FB3101">
              <w:rPr>
                <w:b w:val="0"/>
              </w:rPr>
              <w:t>INT</w:t>
            </w:r>
            <w:r w:rsidRPr="00FB3101">
              <w:rPr>
                <w:b w:val="0"/>
              </w:rPr>
              <w:t>EQ5_5&gt;</w:t>
            </w:r>
          </w:p>
        </w:tc>
        <w:tc>
          <w:tcPr>
            <w:tcW w:w="992" w:type="dxa"/>
          </w:tcPr>
          <w:p w14:paraId="3E58DE16" w14:textId="4F3C017B" w:rsidR="00A51E07" w:rsidRPr="00FB3101" w:rsidRDefault="00A51E07" w:rsidP="00A51E07">
            <w:pPr>
              <w:pStyle w:val="MILTableText"/>
              <w:rPr>
                <w:b w:val="0"/>
              </w:rPr>
            </w:pPr>
            <w:r w:rsidRPr="00FB3101">
              <w:rPr>
                <w:b w:val="0"/>
              </w:rPr>
              <w:t>&lt;OLD</w:t>
            </w:r>
            <w:r w:rsidR="00FB3101">
              <w:rPr>
                <w:b w:val="0"/>
              </w:rPr>
              <w:t>INT</w:t>
            </w:r>
            <w:r w:rsidRPr="00FB3101">
              <w:rPr>
                <w:b w:val="0"/>
              </w:rPr>
              <w:t>EQ10_5&gt;</w:t>
            </w:r>
          </w:p>
        </w:tc>
        <w:tc>
          <w:tcPr>
            <w:tcW w:w="992" w:type="dxa"/>
          </w:tcPr>
          <w:p w14:paraId="724CD26C" w14:textId="5B3BC088" w:rsidR="00A51E07" w:rsidRPr="00FB3101" w:rsidRDefault="00A51E07" w:rsidP="00A51E07">
            <w:pPr>
              <w:pStyle w:val="MILTableText"/>
              <w:rPr>
                <w:b w:val="0"/>
              </w:rPr>
            </w:pPr>
            <w:r w:rsidRPr="00FB3101">
              <w:rPr>
                <w:b w:val="0"/>
              </w:rPr>
              <w:t>&lt;OLD</w:t>
            </w:r>
            <w:r w:rsidR="00FB3101">
              <w:rPr>
                <w:b w:val="0"/>
              </w:rPr>
              <w:t>INT</w:t>
            </w:r>
            <w:r w:rsidRPr="00FB3101">
              <w:rPr>
                <w:b w:val="0"/>
              </w:rPr>
              <w:t>EQ15_5&gt;</w:t>
            </w:r>
          </w:p>
        </w:tc>
        <w:tc>
          <w:tcPr>
            <w:tcW w:w="1134" w:type="dxa"/>
          </w:tcPr>
          <w:p w14:paraId="083170AC" w14:textId="671DE8D2" w:rsidR="00A51E07" w:rsidRPr="00FB3101" w:rsidRDefault="00A51E07" w:rsidP="00A51E07">
            <w:pPr>
              <w:pStyle w:val="MILTableText"/>
              <w:rPr>
                <w:b w:val="0"/>
              </w:rPr>
            </w:pPr>
            <w:r w:rsidRPr="00FB3101">
              <w:rPr>
                <w:b w:val="0"/>
              </w:rPr>
              <w:t>&lt;OLD</w:t>
            </w:r>
            <w:r w:rsidR="00FB3101">
              <w:rPr>
                <w:b w:val="0"/>
              </w:rPr>
              <w:t>INT</w:t>
            </w:r>
            <w:r w:rsidRPr="00FB3101">
              <w:rPr>
                <w:b w:val="0"/>
              </w:rPr>
              <w:t>EQ25_5&gt;</w:t>
            </w:r>
          </w:p>
        </w:tc>
        <w:tc>
          <w:tcPr>
            <w:tcW w:w="1134" w:type="dxa"/>
          </w:tcPr>
          <w:p w14:paraId="6BBC3EA3" w14:textId="31F80BB4" w:rsidR="00A51E07" w:rsidRPr="00FB3101" w:rsidRDefault="00A51E07" w:rsidP="00A51E07">
            <w:pPr>
              <w:pStyle w:val="MILTableText"/>
              <w:rPr>
                <w:b w:val="0"/>
              </w:rPr>
            </w:pPr>
            <w:r w:rsidRPr="00FB3101">
              <w:rPr>
                <w:b w:val="0"/>
              </w:rPr>
              <w:t>&lt;OLD</w:t>
            </w:r>
            <w:r w:rsidR="00FB3101">
              <w:rPr>
                <w:b w:val="0"/>
              </w:rPr>
              <w:t>INT</w:t>
            </w:r>
            <w:r w:rsidRPr="00FB3101">
              <w:rPr>
                <w:b w:val="0"/>
              </w:rPr>
              <w:t>EQ30_5&gt;</w:t>
            </w:r>
          </w:p>
        </w:tc>
      </w:tr>
      <w:tr w:rsidR="00A51E07" w14:paraId="4D12AEDA" w14:textId="77777777" w:rsidTr="000842DA">
        <w:trPr>
          <w:trHeight w:hRule="exact" w:val="340"/>
        </w:trPr>
        <w:tc>
          <w:tcPr>
            <w:tcW w:w="1101" w:type="dxa"/>
          </w:tcPr>
          <w:p w14:paraId="580046FE" w14:textId="77777777" w:rsidR="00A51E07" w:rsidRPr="00255C34" w:rsidRDefault="00A51E07" w:rsidP="00A51E07">
            <w:pPr>
              <w:pStyle w:val="MILTableText"/>
            </w:pPr>
            <w:r w:rsidRPr="00255C34">
              <w:t>25%</w:t>
            </w:r>
          </w:p>
        </w:tc>
        <w:tc>
          <w:tcPr>
            <w:tcW w:w="1021" w:type="dxa"/>
          </w:tcPr>
          <w:p w14:paraId="1DB0751D" w14:textId="711E315B" w:rsidR="00A51E07" w:rsidRPr="00FB3101" w:rsidRDefault="00A51E07" w:rsidP="00A51E07">
            <w:pPr>
              <w:pStyle w:val="MILTableText"/>
              <w:rPr>
                <w:b w:val="0"/>
              </w:rPr>
            </w:pPr>
            <w:r w:rsidRPr="00FB3101">
              <w:rPr>
                <w:b w:val="0"/>
              </w:rPr>
              <w:t>&lt;OLD</w:t>
            </w:r>
            <w:r w:rsidR="00FB3101">
              <w:rPr>
                <w:b w:val="0"/>
              </w:rPr>
              <w:t>INT</w:t>
            </w:r>
            <w:r w:rsidRPr="00FB3101">
              <w:rPr>
                <w:b w:val="0"/>
              </w:rPr>
              <w:t>EQ1_25&gt;</w:t>
            </w:r>
          </w:p>
        </w:tc>
        <w:tc>
          <w:tcPr>
            <w:tcW w:w="992" w:type="dxa"/>
          </w:tcPr>
          <w:p w14:paraId="15899029" w14:textId="11887F9C" w:rsidR="00A51E07" w:rsidRPr="00FB3101" w:rsidRDefault="00A51E07" w:rsidP="00A51E07">
            <w:pPr>
              <w:pStyle w:val="MILTableText"/>
              <w:rPr>
                <w:b w:val="0"/>
              </w:rPr>
            </w:pPr>
            <w:r w:rsidRPr="00FB3101">
              <w:rPr>
                <w:b w:val="0"/>
              </w:rPr>
              <w:t>&lt;OLD</w:t>
            </w:r>
            <w:r w:rsidR="00FB3101">
              <w:rPr>
                <w:b w:val="0"/>
              </w:rPr>
              <w:t>INT</w:t>
            </w:r>
            <w:r w:rsidRPr="00FB3101">
              <w:rPr>
                <w:b w:val="0"/>
              </w:rPr>
              <w:t>EQ5_25&gt;</w:t>
            </w:r>
          </w:p>
        </w:tc>
        <w:tc>
          <w:tcPr>
            <w:tcW w:w="992" w:type="dxa"/>
          </w:tcPr>
          <w:p w14:paraId="596C3854" w14:textId="1D455C48" w:rsidR="00A51E07" w:rsidRPr="00FB3101" w:rsidRDefault="00A51E07" w:rsidP="00A51E07">
            <w:pPr>
              <w:pStyle w:val="MILTableText"/>
              <w:rPr>
                <w:b w:val="0"/>
              </w:rPr>
            </w:pPr>
            <w:r w:rsidRPr="00FB3101">
              <w:rPr>
                <w:b w:val="0"/>
              </w:rPr>
              <w:t>&lt;OLD</w:t>
            </w:r>
            <w:r w:rsidR="00FB3101">
              <w:rPr>
                <w:b w:val="0"/>
              </w:rPr>
              <w:t>INT</w:t>
            </w:r>
            <w:r w:rsidRPr="00FB3101">
              <w:rPr>
                <w:b w:val="0"/>
              </w:rPr>
              <w:t>EQ10_25&gt;</w:t>
            </w:r>
          </w:p>
        </w:tc>
        <w:tc>
          <w:tcPr>
            <w:tcW w:w="992" w:type="dxa"/>
          </w:tcPr>
          <w:p w14:paraId="27B9DAA4" w14:textId="448B52CA" w:rsidR="00A51E07" w:rsidRPr="00FB3101" w:rsidRDefault="00A51E07" w:rsidP="00A51E07">
            <w:pPr>
              <w:pStyle w:val="MILTableText"/>
              <w:rPr>
                <w:b w:val="0"/>
              </w:rPr>
            </w:pPr>
            <w:r w:rsidRPr="00FB3101">
              <w:rPr>
                <w:b w:val="0"/>
              </w:rPr>
              <w:t>&lt;OLD</w:t>
            </w:r>
            <w:r w:rsidR="00FB3101">
              <w:rPr>
                <w:b w:val="0"/>
              </w:rPr>
              <w:t>INT</w:t>
            </w:r>
            <w:r w:rsidRPr="00FB3101">
              <w:rPr>
                <w:b w:val="0"/>
              </w:rPr>
              <w:t>EQ15_25&gt;</w:t>
            </w:r>
          </w:p>
        </w:tc>
        <w:tc>
          <w:tcPr>
            <w:tcW w:w="1134" w:type="dxa"/>
          </w:tcPr>
          <w:p w14:paraId="20057D2D" w14:textId="3BB15C98" w:rsidR="00A51E07" w:rsidRPr="00FB3101" w:rsidRDefault="00A51E07" w:rsidP="00A51E07">
            <w:pPr>
              <w:pStyle w:val="MILTableText"/>
              <w:rPr>
                <w:b w:val="0"/>
              </w:rPr>
            </w:pPr>
            <w:r w:rsidRPr="00FB3101">
              <w:rPr>
                <w:b w:val="0"/>
              </w:rPr>
              <w:t>&lt;OLD</w:t>
            </w:r>
            <w:r w:rsidR="00FB3101">
              <w:rPr>
                <w:b w:val="0"/>
              </w:rPr>
              <w:t>INT</w:t>
            </w:r>
            <w:r w:rsidRPr="00FB3101">
              <w:rPr>
                <w:b w:val="0"/>
              </w:rPr>
              <w:t>EQ25_25&gt;</w:t>
            </w:r>
          </w:p>
        </w:tc>
        <w:tc>
          <w:tcPr>
            <w:tcW w:w="1134" w:type="dxa"/>
          </w:tcPr>
          <w:p w14:paraId="0D9FF8A6" w14:textId="3427E938" w:rsidR="00A51E07" w:rsidRPr="00FB3101" w:rsidRDefault="00A51E07" w:rsidP="00A51E07">
            <w:pPr>
              <w:pStyle w:val="MILTableText"/>
              <w:rPr>
                <w:b w:val="0"/>
              </w:rPr>
            </w:pPr>
            <w:r w:rsidRPr="00FB3101">
              <w:rPr>
                <w:b w:val="0"/>
              </w:rPr>
              <w:t>&lt;OLD</w:t>
            </w:r>
            <w:r w:rsidR="00FB3101">
              <w:rPr>
                <w:b w:val="0"/>
              </w:rPr>
              <w:t>INT</w:t>
            </w:r>
            <w:r w:rsidRPr="00FB3101">
              <w:rPr>
                <w:b w:val="0"/>
              </w:rPr>
              <w:t>EQ30_25&gt;</w:t>
            </w:r>
          </w:p>
        </w:tc>
      </w:tr>
      <w:tr w:rsidR="00A51E07" w14:paraId="7F225AEA" w14:textId="77777777" w:rsidTr="000842DA">
        <w:trPr>
          <w:trHeight w:hRule="exact" w:val="340"/>
        </w:trPr>
        <w:tc>
          <w:tcPr>
            <w:tcW w:w="1101" w:type="dxa"/>
          </w:tcPr>
          <w:p w14:paraId="60CAC406" w14:textId="77777777" w:rsidR="00A51E07" w:rsidRPr="00255C34" w:rsidRDefault="00A51E07" w:rsidP="00A51E07">
            <w:pPr>
              <w:pStyle w:val="MILTableText"/>
            </w:pPr>
            <w:r w:rsidRPr="00255C34">
              <w:t>50%</w:t>
            </w:r>
          </w:p>
        </w:tc>
        <w:tc>
          <w:tcPr>
            <w:tcW w:w="1021" w:type="dxa"/>
          </w:tcPr>
          <w:p w14:paraId="5DCF0A6C" w14:textId="55F66650" w:rsidR="00A51E07" w:rsidRPr="00FB3101" w:rsidRDefault="00A51E07" w:rsidP="00A51E07">
            <w:pPr>
              <w:pStyle w:val="MILTableText"/>
              <w:rPr>
                <w:b w:val="0"/>
              </w:rPr>
            </w:pPr>
            <w:r w:rsidRPr="00FB3101">
              <w:rPr>
                <w:b w:val="0"/>
              </w:rPr>
              <w:t>&lt;OLD</w:t>
            </w:r>
            <w:r w:rsidR="00FB3101">
              <w:rPr>
                <w:b w:val="0"/>
              </w:rPr>
              <w:t>INT</w:t>
            </w:r>
            <w:r w:rsidRPr="00FB3101">
              <w:rPr>
                <w:b w:val="0"/>
              </w:rPr>
              <w:t>EQ1_50&gt;</w:t>
            </w:r>
          </w:p>
        </w:tc>
        <w:tc>
          <w:tcPr>
            <w:tcW w:w="992" w:type="dxa"/>
          </w:tcPr>
          <w:p w14:paraId="6ACFAED1" w14:textId="24B1C41C" w:rsidR="00A51E07" w:rsidRPr="00FB3101" w:rsidRDefault="00A51E07" w:rsidP="00A51E07">
            <w:pPr>
              <w:pStyle w:val="MILTableText"/>
              <w:rPr>
                <w:b w:val="0"/>
              </w:rPr>
            </w:pPr>
            <w:r w:rsidRPr="00FB3101">
              <w:rPr>
                <w:b w:val="0"/>
              </w:rPr>
              <w:t>&lt;OLD</w:t>
            </w:r>
            <w:r w:rsidR="00FB3101">
              <w:rPr>
                <w:b w:val="0"/>
              </w:rPr>
              <w:t>INT</w:t>
            </w:r>
            <w:r w:rsidRPr="00FB3101">
              <w:rPr>
                <w:b w:val="0"/>
              </w:rPr>
              <w:t>EQ5_50&gt;</w:t>
            </w:r>
          </w:p>
        </w:tc>
        <w:tc>
          <w:tcPr>
            <w:tcW w:w="992" w:type="dxa"/>
          </w:tcPr>
          <w:p w14:paraId="3C72831C" w14:textId="3DF4EB4D" w:rsidR="00A51E07" w:rsidRPr="00FB3101" w:rsidRDefault="00A51E07" w:rsidP="00A51E07">
            <w:pPr>
              <w:pStyle w:val="MILTableText"/>
              <w:rPr>
                <w:b w:val="0"/>
              </w:rPr>
            </w:pPr>
            <w:r w:rsidRPr="00FB3101">
              <w:rPr>
                <w:b w:val="0"/>
              </w:rPr>
              <w:t>&lt;OLD</w:t>
            </w:r>
            <w:r w:rsidR="00FB3101">
              <w:rPr>
                <w:b w:val="0"/>
              </w:rPr>
              <w:t>INT</w:t>
            </w:r>
            <w:r w:rsidRPr="00FB3101">
              <w:rPr>
                <w:b w:val="0"/>
              </w:rPr>
              <w:t>EQ10_50&gt;</w:t>
            </w:r>
          </w:p>
        </w:tc>
        <w:tc>
          <w:tcPr>
            <w:tcW w:w="992" w:type="dxa"/>
          </w:tcPr>
          <w:p w14:paraId="101C9454" w14:textId="5D85773C" w:rsidR="00A51E07" w:rsidRPr="00FB3101" w:rsidRDefault="00A51E07" w:rsidP="00A51E07">
            <w:pPr>
              <w:pStyle w:val="MILTableText"/>
              <w:rPr>
                <w:b w:val="0"/>
              </w:rPr>
            </w:pPr>
            <w:r w:rsidRPr="00FB3101">
              <w:rPr>
                <w:b w:val="0"/>
              </w:rPr>
              <w:t>&lt;OLD</w:t>
            </w:r>
            <w:r w:rsidR="00FB3101">
              <w:rPr>
                <w:b w:val="0"/>
              </w:rPr>
              <w:t>INT</w:t>
            </w:r>
            <w:r w:rsidRPr="00FB3101">
              <w:rPr>
                <w:b w:val="0"/>
              </w:rPr>
              <w:t>EQ15_50&gt;</w:t>
            </w:r>
          </w:p>
        </w:tc>
        <w:tc>
          <w:tcPr>
            <w:tcW w:w="1134" w:type="dxa"/>
          </w:tcPr>
          <w:p w14:paraId="3373151C" w14:textId="6F984967" w:rsidR="00A51E07" w:rsidRPr="00FB3101" w:rsidRDefault="00A51E07" w:rsidP="00A51E07">
            <w:pPr>
              <w:pStyle w:val="MILTableText"/>
              <w:rPr>
                <w:b w:val="0"/>
              </w:rPr>
            </w:pPr>
            <w:r w:rsidRPr="00FB3101">
              <w:rPr>
                <w:b w:val="0"/>
              </w:rPr>
              <w:t>&lt;OLD</w:t>
            </w:r>
            <w:r w:rsidR="00FB3101">
              <w:rPr>
                <w:b w:val="0"/>
              </w:rPr>
              <w:t>INT</w:t>
            </w:r>
            <w:r w:rsidRPr="00FB3101">
              <w:rPr>
                <w:b w:val="0"/>
              </w:rPr>
              <w:t>EQ25_50&gt;</w:t>
            </w:r>
          </w:p>
        </w:tc>
        <w:tc>
          <w:tcPr>
            <w:tcW w:w="1134" w:type="dxa"/>
          </w:tcPr>
          <w:p w14:paraId="60FDAEA8" w14:textId="2D10B00D" w:rsidR="00A51E07" w:rsidRPr="00FB3101" w:rsidRDefault="00A51E07" w:rsidP="00A51E07">
            <w:pPr>
              <w:pStyle w:val="MILTableText"/>
              <w:rPr>
                <w:b w:val="0"/>
              </w:rPr>
            </w:pPr>
            <w:r w:rsidRPr="00FB3101">
              <w:rPr>
                <w:b w:val="0"/>
              </w:rPr>
              <w:t>&lt;OLD</w:t>
            </w:r>
            <w:r w:rsidR="00FB3101">
              <w:rPr>
                <w:b w:val="0"/>
              </w:rPr>
              <w:t>INT</w:t>
            </w:r>
            <w:r w:rsidRPr="00FB3101">
              <w:rPr>
                <w:b w:val="0"/>
              </w:rPr>
              <w:t>EQ30_50&gt;</w:t>
            </w:r>
          </w:p>
        </w:tc>
      </w:tr>
      <w:tr w:rsidR="00A51E07" w14:paraId="7EDD6C45" w14:textId="77777777" w:rsidTr="000842DA">
        <w:trPr>
          <w:trHeight w:hRule="exact" w:val="340"/>
        </w:trPr>
        <w:tc>
          <w:tcPr>
            <w:tcW w:w="1101" w:type="dxa"/>
          </w:tcPr>
          <w:p w14:paraId="6406B4D2" w14:textId="77777777" w:rsidR="00A51E07" w:rsidRPr="00255C34" w:rsidRDefault="00A51E07" w:rsidP="00A51E07">
            <w:pPr>
              <w:pStyle w:val="MILTableText"/>
            </w:pPr>
            <w:r w:rsidRPr="00255C34">
              <w:t>75%</w:t>
            </w:r>
          </w:p>
        </w:tc>
        <w:tc>
          <w:tcPr>
            <w:tcW w:w="1021" w:type="dxa"/>
          </w:tcPr>
          <w:p w14:paraId="7053D931" w14:textId="2120482D" w:rsidR="00A51E07" w:rsidRPr="00FB3101" w:rsidRDefault="00A51E07" w:rsidP="00A51E07">
            <w:pPr>
              <w:pStyle w:val="MILTableText"/>
              <w:rPr>
                <w:b w:val="0"/>
              </w:rPr>
            </w:pPr>
            <w:r w:rsidRPr="00FB3101">
              <w:rPr>
                <w:b w:val="0"/>
              </w:rPr>
              <w:t>&lt;OLD</w:t>
            </w:r>
            <w:r w:rsidR="00FB3101">
              <w:rPr>
                <w:b w:val="0"/>
              </w:rPr>
              <w:t>INT</w:t>
            </w:r>
            <w:r w:rsidRPr="00FB3101">
              <w:rPr>
                <w:b w:val="0"/>
              </w:rPr>
              <w:t>EQ1_75&gt;</w:t>
            </w:r>
          </w:p>
        </w:tc>
        <w:tc>
          <w:tcPr>
            <w:tcW w:w="992" w:type="dxa"/>
          </w:tcPr>
          <w:p w14:paraId="5BC02522" w14:textId="63830553" w:rsidR="00A51E07" w:rsidRPr="00FB3101" w:rsidRDefault="00A51E07" w:rsidP="00A51E07">
            <w:pPr>
              <w:pStyle w:val="MILTableText"/>
              <w:rPr>
                <w:b w:val="0"/>
              </w:rPr>
            </w:pPr>
            <w:r w:rsidRPr="00FB3101">
              <w:rPr>
                <w:b w:val="0"/>
              </w:rPr>
              <w:t>&lt;OLD</w:t>
            </w:r>
            <w:r w:rsidR="00FB3101">
              <w:rPr>
                <w:b w:val="0"/>
              </w:rPr>
              <w:t>INT</w:t>
            </w:r>
            <w:r w:rsidRPr="00FB3101">
              <w:rPr>
                <w:b w:val="0"/>
              </w:rPr>
              <w:t>EQ5_75&gt;</w:t>
            </w:r>
          </w:p>
        </w:tc>
        <w:tc>
          <w:tcPr>
            <w:tcW w:w="992" w:type="dxa"/>
          </w:tcPr>
          <w:p w14:paraId="755D7EC3" w14:textId="4BBCD476" w:rsidR="00A51E07" w:rsidRPr="00FB3101" w:rsidRDefault="00A51E07" w:rsidP="00A51E07">
            <w:pPr>
              <w:pStyle w:val="MILTableText"/>
              <w:rPr>
                <w:b w:val="0"/>
              </w:rPr>
            </w:pPr>
            <w:r w:rsidRPr="00FB3101">
              <w:rPr>
                <w:b w:val="0"/>
              </w:rPr>
              <w:t>&lt;OLD</w:t>
            </w:r>
            <w:r w:rsidR="00FB3101">
              <w:rPr>
                <w:b w:val="0"/>
              </w:rPr>
              <w:t>INT</w:t>
            </w:r>
            <w:r w:rsidRPr="00FB3101">
              <w:rPr>
                <w:b w:val="0"/>
              </w:rPr>
              <w:t>EQ10_75&gt;</w:t>
            </w:r>
          </w:p>
        </w:tc>
        <w:tc>
          <w:tcPr>
            <w:tcW w:w="992" w:type="dxa"/>
          </w:tcPr>
          <w:p w14:paraId="1ED4F0E2" w14:textId="0B9CF1C1" w:rsidR="00A51E07" w:rsidRPr="00FB3101" w:rsidRDefault="00A51E07" w:rsidP="00A51E07">
            <w:pPr>
              <w:pStyle w:val="MILTableText"/>
              <w:rPr>
                <w:b w:val="0"/>
              </w:rPr>
            </w:pPr>
            <w:r w:rsidRPr="00FB3101">
              <w:rPr>
                <w:b w:val="0"/>
              </w:rPr>
              <w:t>&lt;OLD</w:t>
            </w:r>
            <w:r w:rsidR="00FB3101">
              <w:rPr>
                <w:b w:val="0"/>
              </w:rPr>
              <w:t>INT</w:t>
            </w:r>
            <w:r w:rsidRPr="00FB3101">
              <w:rPr>
                <w:b w:val="0"/>
              </w:rPr>
              <w:t>EQ15_75&gt;</w:t>
            </w:r>
          </w:p>
        </w:tc>
        <w:tc>
          <w:tcPr>
            <w:tcW w:w="1134" w:type="dxa"/>
          </w:tcPr>
          <w:p w14:paraId="6A29D342" w14:textId="72026E86" w:rsidR="00A51E07" w:rsidRPr="00FB3101" w:rsidRDefault="00A51E07" w:rsidP="00A51E07">
            <w:pPr>
              <w:pStyle w:val="MILTableText"/>
              <w:rPr>
                <w:b w:val="0"/>
              </w:rPr>
            </w:pPr>
            <w:r w:rsidRPr="00FB3101">
              <w:rPr>
                <w:b w:val="0"/>
              </w:rPr>
              <w:t>&lt;OLD</w:t>
            </w:r>
            <w:r w:rsidR="00FB3101">
              <w:rPr>
                <w:b w:val="0"/>
              </w:rPr>
              <w:t>INT</w:t>
            </w:r>
            <w:r w:rsidRPr="00FB3101">
              <w:rPr>
                <w:b w:val="0"/>
              </w:rPr>
              <w:t>EQ25_75&gt;</w:t>
            </w:r>
          </w:p>
        </w:tc>
        <w:tc>
          <w:tcPr>
            <w:tcW w:w="1134" w:type="dxa"/>
          </w:tcPr>
          <w:p w14:paraId="619A7DEA" w14:textId="403812A0" w:rsidR="00A51E07" w:rsidRPr="00FB3101" w:rsidRDefault="00A51E07" w:rsidP="00A51E07">
            <w:pPr>
              <w:pStyle w:val="MILTableText"/>
              <w:rPr>
                <w:b w:val="0"/>
              </w:rPr>
            </w:pPr>
            <w:r w:rsidRPr="00FB3101">
              <w:rPr>
                <w:b w:val="0"/>
              </w:rPr>
              <w:t>&lt;OLD</w:t>
            </w:r>
            <w:r w:rsidR="00FB3101">
              <w:rPr>
                <w:b w:val="0"/>
              </w:rPr>
              <w:t>INT</w:t>
            </w:r>
            <w:r w:rsidRPr="00FB3101">
              <w:rPr>
                <w:b w:val="0"/>
              </w:rPr>
              <w:t>EQ30_75&gt;</w:t>
            </w:r>
          </w:p>
        </w:tc>
      </w:tr>
      <w:tr w:rsidR="00A51E07" w14:paraId="69B939FD" w14:textId="77777777" w:rsidTr="000842DA">
        <w:trPr>
          <w:trHeight w:hRule="exact" w:val="340"/>
        </w:trPr>
        <w:tc>
          <w:tcPr>
            <w:tcW w:w="1101" w:type="dxa"/>
          </w:tcPr>
          <w:p w14:paraId="0F8F9359" w14:textId="77777777" w:rsidR="00A51E07" w:rsidRPr="00255C34" w:rsidRDefault="00A51E07" w:rsidP="00A51E07">
            <w:pPr>
              <w:pStyle w:val="MILTableText"/>
            </w:pPr>
            <w:r w:rsidRPr="00255C34">
              <w:t>95%</w:t>
            </w:r>
          </w:p>
        </w:tc>
        <w:tc>
          <w:tcPr>
            <w:tcW w:w="1021" w:type="dxa"/>
          </w:tcPr>
          <w:p w14:paraId="12146F9D" w14:textId="2D238AB1" w:rsidR="00A51E07" w:rsidRPr="00FB3101" w:rsidRDefault="00A51E07" w:rsidP="00A51E07">
            <w:pPr>
              <w:pStyle w:val="MILTableText"/>
              <w:rPr>
                <w:b w:val="0"/>
              </w:rPr>
            </w:pPr>
            <w:r w:rsidRPr="00FB3101">
              <w:rPr>
                <w:b w:val="0"/>
              </w:rPr>
              <w:t>&lt;OLD</w:t>
            </w:r>
            <w:r w:rsidR="00FB3101">
              <w:rPr>
                <w:b w:val="0"/>
              </w:rPr>
              <w:t>INT</w:t>
            </w:r>
            <w:r w:rsidRPr="00FB3101">
              <w:rPr>
                <w:b w:val="0"/>
              </w:rPr>
              <w:t>EQ1_95&gt;</w:t>
            </w:r>
          </w:p>
        </w:tc>
        <w:tc>
          <w:tcPr>
            <w:tcW w:w="992" w:type="dxa"/>
          </w:tcPr>
          <w:p w14:paraId="350A88F1" w14:textId="6FC64629" w:rsidR="00A51E07" w:rsidRPr="00FB3101" w:rsidRDefault="00A51E07" w:rsidP="00A51E07">
            <w:pPr>
              <w:pStyle w:val="MILTableText"/>
              <w:rPr>
                <w:b w:val="0"/>
              </w:rPr>
            </w:pPr>
            <w:r w:rsidRPr="00FB3101">
              <w:rPr>
                <w:b w:val="0"/>
              </w:rPr>
              <w:t>&lt;OLD</w:t>
            </w:r>
            <w:r w:rsidR="00FB3101">
              <w:rPr>
                <w:b w:val="0"/>
              </w:rPr>
              <w:t>INT</w:t>
            </w:r>
            <w:r w:rsidRPr="00FB3101">
              <w:rPr>
                <w:b w:val="0"/>
              </w:rPr>
              <w:t>EQ5_95&gt;</w:t>
            </w:r>
          </w:p>
        </w:tc>
        <w:tc>
          <w:tcPr>
            <w:tcW w:w="992" w:type="dxa"/>
          </w:tcPr>
          <w:p w14:paraId="70345426" w14:textId="23268290" w:rsidR="00A51E07" w:rsidRPr="00FB3101" w:rsidRDefault="00A51E07" w:rsidP="00A51E07">
            <w:pPr>
              <w:pStyle w:val="MILTableText"/>
              <w:rPr>
                <w:b w:val="0"/>
              </w:rPr>
            </w:pPr>
            <w:r w:rsidRPr="00FB3101">
              <w:rPr>
                <w:b w:val="0"/>
              </w:rPr>
              <w:t>&lt;OLD</w:t>
            </w:r>
            <w:r w:rsidR="00FB3101">
              <w:rPr>
                <w:b w:val="0"/>
              </w:rPr>
              <w:t>INT</w:t>
            </w:r>
            <w:r w:rsidRPr="00FB3101">
              <w:rPr>
                <w:b w:val="0"/>
              </w:rPr>
              <w:t>EQ10_95&gt;</w:t>
            </w:r>
          </w:p>
        </w:tc>
        <w:tc>
          <w:tcPr>
            <w:tcW w:w="992" w:type="dxa"/>
          </w:tcPr>
          <w:p w14:paraId="228D2467" w14:textId="1580EFFA" w:rsidR="00A51E07" w:rsidRPr="00FB3101" w:rsidRDefault="00A51E07" w:rsidP="00A51E07">
            <w:pPr>
              <w:pStyle w:val="MILTableText"/>
              <w:rPr>
                <w:b w:val="0"/>
              </w:rPr>
            </w:pPr>
            <w:r w:rsidRPr="00FB3101">
              <w:rPr>
                <w:b w:val="0"/>
              </w:rPr>
              <w:t>&lt;OLD</w:t>
            </w:r>
            <w:r w:rsidR="00FB3101">
              <w:rPr>
                <w:b w:val="0"/>
              </w:rPr>
              <w:t>INT</w:t>
            </w:r>
            <w:r w:rsidRPr="00FB3101">
              <w:rPr>
                <w:b w:val="0"/>
              </w:rPr>
              <w:t>EQ15_95&gt;</w:t>
            </w:r>
          </w:p>
        </w:tc>
        <w:tc>
          <w:tcPr>
            <w:tcW w:w="1134" w:type="dxa"/>
          </w:tcPr>
          <w:p w14:paraId="1BBA3ACB" w14:textId="5255FD1E" w:rsidR="00A51E07" w:rsidRPr="00FB3101" w:rsidRDefault="00A51E07" w:rsidP="00A51E07">
            <w:pPr>
              <w:pStyle w:val="MILTableText"/>
              <w:rPr>
                <w:b w:val="0"/>
              </w:rPr>
            </w:pPr>
            <w:r w:rsidRPr="00FB3101">
              <w:rPr>
                <w:b w:val="0"/>
              </w:rPr>
              <w:t>&lt;OLD</w:t>
            </w:r>
            <w:r w:rsidR="00FB3101">
              <w:rPr>
                <w:b w:val="0"/>
              </w:rPr>
              <w:t>INT</w:t>
            </w:r>
            <w:r w:rsidRPr="00FB3101">
              <w:rPr>
                <w:b w:val="0"/>
              </w:rPr>
              <w:t>EQ25_95&gt;</w:t>
            </w:r>
          </w:p>
        </w:tc>
        <w:tc>
          <w:tcPr>
            <w:tcW w:w="1134" w:type="dxa"/>
          </w:tcPr>
          <w:p w14:paraId="526E3A23" w14:textId="67F25FE8" w:rsidR="00A51E07" w:rsidRPr="00FB3101" w:rsidRDefault="00A51E07" w:rsidP="00A51E07">
            <w:pPr>
              <w:pStyle w:val="MILTableText"/>
              <w:rPr>
                <w:b w:val="0"/>
              </w:rPr>
            </w:pPr>
            <w:r w:rsidRPr="00FB3101">
              <w:rPr>
                <w:b w:val="0"/>
              </w:rPr>
              <w:t>&lt;OLD</w:t>
            </w:r>
            <w:r w:rsidR="00FB3101">
              <w:rPr>
                <w:b w:val="0"/>
              </w:rPr>
              <w:t>INT</w:t>
            </w:r>
            <w:r w:rsidRPr="00FB3101">
              <w:rPr>
                <w:b w:val="0"/>
              </w:rPr>
              <w:t>EQ30_95&gt;</w:t>
            </w:r>
          </w:p>
        </w:tc>
      </w:tr>
      <w:tr w:rsidR="00A51E07" w14:paraId="326D482E" w14:textId="77777777" w:rsidTr="000842DA">
        <w:trPr>
          <w:trHeight w:hRule="exact" w:val="340"/>
        </w:trPr>
        <w:tc>
          <w:tcPr>
            <w:tcW w:w="1101" w:type="dxa"/>
          </w:tcPr>
          <w:p w14:paraId="01F2809F" w14:textId="77777777" w:rsidR="00A51E07" w:rsidRPr="00255C34" w:rsidRDefault="00A51E07" w:rsidP="00A51E07">
            <w:pPr>
              <w:pStyle w:val="MILTableText"/>
            </w:pPr>
            <w:r w:rsidRPr="00255C34">
              <w:t>Mean</w:t>
            </w:r>
          </w:p>
        </w:tc>
        <w:tc>
          <w:tcPr>
            <w:tcW w:w="1021" w:type="dxa"/>
          </w:tcPr>
          <w:p w14:paraId="4F3D01D8" w14:textId="7FE49E85" w:rsidR="00A51E07" w:rsidRPr="00FB3101" w:rsidRDefault="00A51E07" w:rsidP="00A51E07">
            <w:pPr>
              <w:pStyle w:val="MILTableText"/>
              <w:rPr>
                <w:b w:val="0"/>
              </w:rPr>
            </w:pPr>
            <w:r w:rsidRPr="00FB3101">
              <w:rPr>
                <w:b w:val="0"/>
              </w:rPr>
              <w:t>&lt;OLD</w:t>
            </w:r>
            <w:r w:rsidR="00FB3101">
              <w:rPr>
                <w:b w:val="0"/>
              </w:rPr>
              <w:t>INT</w:t>
            </w:r>
            <w:r w:rsidRPr="00FB3101">
              <w:rPr>
                <w:b w:val="0"/>
              </w:rPr>
              <w:t>EQ1_MU&gt;</w:t>
            </w:r>
          </w:p>
        </w:tc>
        <w:tc>
          <w:tcPr>
            <w:tcW w:w="992" w:type="dxa"/>
          </w:tcPr>
          <w:p w14:paraId="727C8A25" w14:textId="6C667D18" w:rsidR="00A51E07" w:rsidRPr="00FB3101" w:rsidRDefault="00A51E07" w:rsidP="00A51E07">
            <w:pPr>
              <w:pStyle w:val="MILTableText"/>
              <w:rPr>
                <w:b w:val="0"/>
              </w:rPr>
            </w:pPr>
            <w:r w:rsidRPr="00FB3101">
              <w:rPr>
                <w:b w:val="0"/>
              </w:rPr>
              <w:t>&lt;OLD</w:t>
            </w:r>
            <w:r w:rsidR="00FB3101">
              <w:rPr>
                <w:b w:val="0"/>
              </w:rPr>
              <w:t>INT</w:t>
            </w:r>
            <w:r w:rsidRPr="00FB3101">
              <w:rPr>
                <w:b w:val="0"/>
              </w:rPr>
              <w:t>EQ5_MU&gt;</w:t>
            </w:r>
          </w:p>
        </w:tc>
        <w:tc>
          <w:tcPr>
            <w:tcW w:w="992" w:type="dxa"/>
          </w:tcPr>
          <w:p w14:paraId="2ECC93A5" w14:textId="71043262" w:rsidR="00A51E07" w:rsidRPr="00FB3101" w:rsidRDefault="00A51E07" w:rsidP="00A51E07">
            <w:pPr>
              <w:pStyle w:val="MILTableText"/>
              <w:rPr>
                <w:b w:val="0"/>
              </w:rPr>
            </w:pPr>
            <w:r w:rsidRPr="00FB3101">
              <w:rPr>
                <w:b w:val="0"/>
              </w:rPr>
              <w:t>&lt;OLD</w:t>
            </w:r>
            <w:r w:rsidR="00FB3101">
              <w:rPr>
                <w:b w:val="0"/>
              </w:rPr>
              <w:t>INT</w:t>
            </w:r>
            <w:r w:rsidRPr="00FB3101">
              <w:rPr>
                <w:b w:val="0"/>
              </w:rPr>
              <w:t>EQ10_MU&gt;</w:t>
            </w:r>
          </w:p>
        </w:tc>
        <w:tc>
          <w:tcPr>
            <w:tcW w:w="992" w:type="dxa"/>
          </w:tcPr>
          <w:p w14:paraId="7948F17C" w14:textId="2FA0D13E" w:rsidR="00A51E07" w:rsidRPr="00FB3101" w:rsidRDefault="00A51E07" w:rsidP="00A51E07">
            <w:pPr>
              <w:pStyle w:val="MILTableText"/>
              <w:rPr>
                <w:b w:val="0"/>
              </w:rPr>
            </w:pPr>
            <w:r w:rsidRPr="00FB3101">
              <w:rPr>
                <w:b w:val="0"/>
              </w:rPr>
              <w:t>&lt;OLD</w:t>
            </w:r>
            <w:r w:rsidR="00FB3101">
              <w:rPr>
                <w:b w:val="0"/>
              </w:rPr>
              <w:t>INT</w:t>
            </w:r>
            <w:r w:rsidRPr="00FB3101">
              <w:rPr>
                <w:b w:val="0"/>
              </w:rPr>
              <w:t>EQ15_MU&gt;</w:t>
            </w:r>
          </w:p>
        </w:tc>
        <w:tc>
          <w:tcPr>
            <w:tcW w:w="1134" w:type="dxa"/>
          </w:tcPr>
          <w:p w14:paraId="7E652C5C" w14:textId="477CAC13" w:rsidR="00A51E07" w:rsidRPr="00FB3101" w:rsidRDefault="00A51E07" w:rsidP="00A51E07">
            <w:pPr>
              <w:pStyle w:val="MILTableText"/>
              <w:rPr>
                <w:b w:val="0"/>
              </w:rPr>
            </w:pPr>
            <w:r w:rsidRPr="00FB3101">
              <w:rPr>
                <w:b w:val="0"/>
              </w:rPr>
              <w:t>&lt;OLD</w:t>
            </w:r>
            <w:r w:rsidR="00FB3101">
              <w:rPr>
                <w:b w:val="0"/>
              </w:rPr>
              <w:t>INT</w:t>
            </w:r>
            <w:r w:rsidRPr="00FB3101">
              <w:rPr>
                <w:b w:val="0"/>
              </w:rPr>
              <w:t>EQ25_MU&gt;</w:t>
            </w:r>
          </w:p>
        </w:tc>
        <w:tc>
          <w:tcPr>
            <w:tcW w:w="1134" w:type="dxa"/>
          </w:tcPr>
          <w:p w14:paraId="0A63D19E" w14:textId="41C97BFC" w:rsidR="00A51E07" w:rsidRPr="00FB3101" w:rsidRDefault="00A51E07" w:rsidP="00A51E07">
            <w:pPr>
              <w:pStyle w:val="MILTableText"/>
              <w:rPr>
                <w:b w:val="0"/>
              </w:rPr>
            </w:pPr>
            <w:r w:rsidRPr="00FB3101">
              <w:rPr>
                <w:b w:val="0"/>
              </w:rPr>
              <w:t>&lt;OLD</w:t>
            </w:r>
            <w:r w:rsidR="00FB3101">
              <w:rPr>
                <w:b w:val="0"/>
              </w:rPr>
              <w:t>INT</w:t>
            </w:r>
            <w:r w:rsidRPr="00FB3101">
              <w:rPr>
                <w:b w:val="0"/>
              </w:rPr>
              <w:t>EQ30_MU&gt;</w:t>
            </w:r>
          </w:p>
        </w:tc>
      </w:tr>
      <w:tr w:rsidR="00A51E07" w14:paraId="475C3FC2" w14:textId="77777777" w:rsidTr="000842DA">
        <w:trPr>
          <w:trHeight w:hRule="exact" w:val="340"/>
        </w:trPr>
        <w:tc>
          <w:tcPr>
            <w:tcW w:w="1101" w:type="dxa"/>
          </w:tcPr>
          <w:p w14:paraId="2576E5E1" w14:textId="77777777" w:rsidR="00A51E07" w:rsidRPr="00255C34" w:rsidRDefault="00A51E07" w:rsidP="00A51E07">
            <w:pPr>
              <w:pStyle w:val="MILTableText"/>
            </w:pPr>
            <w:r w:rsidRPr="00255C34">
              <w:t>Volatility</w:t>
            </w:r>
          </w:p>
        </w:tc>
        <w:tc>
          <w:tcPr>
            <w:tcW w:w="1021" w:type="dxa"/>
          </w:tcPr>
          <w:p w14:paraId="5D5DA20F" w14:textId="29D07A87" w:rsidR="00A51E07" w:rsidRPr="00FB3101" w:rsidRDefault="00A51E07" w:rsidP="00A51E07">
            <w:pPr>
              <w:pStyle w:val="MILTableText"/>
              <w:rPr>
                <w:b w:val="0"/>
              </w:rPr>
            </w:pPr>
            <w:r w:rsidRPr="00FB3101">
              <w:rPr>
                <w:b w:val="0"/>
              </w:rPr>
              <w:t>&lt;OLD</w:t>
            </w:r>
            <w:r w:rsidR="00FB3101">
              <w:rPr>
                <w:b w:val="0"/>
              </w:rPr>
              <w:t>INT</w:t>
            </w:r>
            <w:r w:rsidRPr="00FB3101">
              <w:rPr>
                <w:b w:val="0"/>
              </w:rPr>
              <w:t>EQ1_VOL&gt;</w:t>
            </w:r>
          </w:p>
        </w:tc>
        <w:tc>
          <w:tcPr>
            <w:tcW w:w="992" w:type="dxa"/>
          </w:tcPr>
          <w:p w14:paraId="6C1EF190" w14:textId="23EF9DA5" w:rsidR="00A51E07" w:rsidRPr="00FB3101" w:rsidRDefault="00A51E07" w:rsidP="00A51E07">
            <w:pPr>
              <w:pStyle w:val="MILTableText"/>
              <w:rPr>
                <w:b w:val="0"/>
              </w:rPr>
            </w:pPr>
            <w:r w:rsidRPr="00FB3101">
              <w:rPr>
                <w:b w:val="0"/>
              </w:rPr>
              <w:t>&lt;OLD</w:t>
            </w:r>
            <w:r w:rsidR="00FB3101">
              <w:rPr>
                <w:b w:val="0"/>
              </w:rPr>
              <w:t>INT</w:t>
            </w:r>
            <w:r w:rsidRPr="00FB3101">
              <w:rPr>
                <w:b w:val="0"/>
              </w:rPr>
              <w:t>EQ5_VOL&gt;</w:t>
            </w:r>
          </w:p>
        </w:tc>
        <w:tc>
          <w:tcPr>
            <w:tcW w:w="992" w:type="dxa"/>
          </w:tcPr>
          <w:p w14:paraId="7A261287" w14:textId="4BFF1E37" w:rsidR="00A51E07" w:rsidRPr="00FB3101" w:rsidRDefault="00A51E07" w:rsidP="00A51E07">
            <w:pPr>
              <w:pStyle w:val="MILTableText"/>
              <w:rPr>
                <w:b w:val="0"/>
              </w:rPr>
            </w:pPr>
            <w:r w:rsidRPr="00FB3101">
              <w:rPr>
                <w:b w:val="0"/>
              </w:rPr>
              <w:t>&lt;OLD</w:t>
            </w:r>
            <w:r w:rsidR="00FB3101">
              <w:rPr>
                <w:b w:val="0"/>
              </w:rPr>
              <w:t>INT</w:t>
            </w:r>
            <w:r w:rsidRPr="00FB3101">
              <w:rPr>
                <w:b w:val="0"/>
              </w:rPr>
              <w:t>EQ10_VOL&gt;</w:t>
            </w:r>
          </w:p>
        </w:tc>
        <w:tc>
          <w:tcPr>
            <w:tcW w:w="992" w:type="dxa"/>
          </w:tcPr>
          <w:p w14:paraId="21A1B091" w14:textId="7CD06F22" w:rsidR="00A51E07" w:rsidRPr="00FB3101" w:rsidRDefault="00A51E07" w:rsidP="00A51E07">
            <w:pPr>
              <w:pStyle w:val="MILTableText"/>
              <w:rPr>
                <w:b w:val="0"/>
              </w:rPr>
            </w:pPr>
            <w:r w:rsidRPr="00FB3101">
              <w:rPr>
                <w:b w:val="0"/>
              </w:rPr>
              <w:t>&lt;OLD</w:t>
            </w:r>
            <w:r w:rsidR="00FB3101">
              <w:rPr>
                <w:b w:val="0"/>
              </w:rPr>
              <w:t>INT</w:t>
            </w:r>
            <w:r w:rsidRPr="00FB3101">
              <w:rPr>
                <w:b w:val="0"/>
              </w:rPr>
              <w:t>EQ15_VOL&gt;</w:t>
            </w:r>
          </w:p>
        </w:tc>
        <w:tc>
          <w:tcPr>
            <w:tcW w:w="1134" w:type="dxa"/>
          </w:tcPr>
          <w:p w14:paraId="52FF7754" w14:textId="54350904" w:rsidR="00A51E07" w:rsidRPr="00FB3101" w:rsidRDefault="00A51E07" w:rsidP="00A51E07">
            <w:pPr>
              <w:pStyle w:val="MILTableText"/>
              <w:rPr>
                <w:b w:val="0"/>
              </w:rPr>
            </w:pPr>
            <w:r w:rsidRPr="00FB3101">
              <w:rPr>
                <w:b w:val="0"/>
              </w:rPr>
              <w:t>&lt;OLD</w:t>
            </w:r>
            <w:r w:rsidR="00FB3101">
              <w:rPr>
                <w:b w:val="0"/>
              </w:rPr>
              <w:t>INT</w:t>
            </w:r>
            <w:r w:rsidRPr="00FB3101">
              <w:rPr>
                <w:b w:val="0"/>
              </w:rPr>
              <w:t>EQ25_VOL&gt;</w:t>
            </w:r>
          </w:p>
        </w:tc>
        <w:tc>
          <w:tcPr>
            <w:tcW w:w="1134" w:type="dxa"/>
          </w:tcPr>
          <w:p w14:paraId="2D91A463" w14:textId="6D9A6148" w:rsidR="00A51E07" w:rsidRPr="00FB3101" w:rsidRDefault="00A51E07" w:rsidP="00A51E07">
            <w:pPr>
              <w:pStyle w:val="MILTableText"/>
              <w:rPr>
                <w:b w:val="0"/>
              </w:rPr>
            </w:pPr>
            <w:r w:rsidRPr="00FB3101">
              <w:rPr>
                <w:b w:val="0"/>
              </w:rPr>
              <w:t>&lt;OLD</w:t>
            </w:r>
            <w:r w:rsidR="00FB3101">
              <w:rPr>
                <w:b w:val="0"/>
              </w:rPr>
              <w:t>INT</w:t>
            </w:r>
            <w:r w:rsidRPr="00FB3101">
              <w:rPr>
                <w:b w:val="0"/>
              </w:rPr>
              <w:t>EQ30_VOL&gt;</w:t>
            </w:r>
          </w:p>
        </w:tc>
      </w:tr>
    </w:tbl>
    <w:p w14:paraId="3906CE7E" w14:textId="309674F4" w:rsidR="000842DA" w:rsidRPr="00255C34" w:rsidRDefault="000842DA" w:rsidP="000842DA">
      <w:pPr>
        <w:pStyle w:val="MILReportMainText"/>
        <w:rPr>
          <w:sz w:val="18"/>
          <w:szCs w:val="18"/>
        </w:rPr>
      </w:pPr>
      <w:r w:rsidRPr="00255C34">
        <w:rPr>
          <w:sz w:val="18"/>
          <w:szCs w:val="18"/>
        </w:rPr>
        <w:t>Total Return Percentiles (</w:t>
      </w:r>
      <w:r w:rsidR="00056D9D">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763"/>
        <w:gridCol w:w="1503"/>
        <w:gridCol w:w="1503"/>
        <w:gridCol w:w="1579"/>
        <w:gridCol w:w="1579"/>
        <w:gridCol w:w="1579"/>
        <w:gridCol w:w="1579"/>
      </w:tblGrid>
      <w:tr w:rsidR="000842DA" w:rsidRPr="00227BEB" w14:paraId="606A9E97"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52C8985"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992"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0842DA">
        <w:trPr>
          <w:trHeight w:hRule="exact" w:val="340"/>
        </w:trPr>
        <w:tc>
          <w:tcPr>
            <w:tcW w:w="1101" w:type="dxa"/>
          </w:tcPr>
          <w:p w14:paraId="7552DDFF" w14:textId="77777777" w:rsidR="00A51E07" w:rsidRPr="00255C34" w:rsidRDefault="00A51E07" w:rsidP="00A51E07">
            <w:pPr>
              <w:pStyle w:val="MILTableText"/>
            </w:pPr>
            <w:r w:rsidRPr="00255C34">
              <w:t>5%</w:t>
            </w:r>
          </w:p>
        </w:tc>
        <w:tc>
          <w:tcPr>
            <w:tcW w:w="1021" w:type="dxa"/>
          </w:tcPr>
          <w:p w14:paraId="071B62FF" w14:textId="6D4C9E46" w:rsidR="00A51E07" w:rsidRPr="00FB3101" w:rsidRDefault="00FB3101" w:rsidP="00A51E07">
            <w:pPr>
              <w:pStyle w:val="MILTableText"/>
              <w:rPr>
                <w:b w:val="0"/>
              </w:rPr>
            </w:pPr>
            <w:r>
              <w:rPr>
                <w:b w:val="0"/>
              </w:rPr>
              <w:t>&lt;NEWINT</w:t>
            </w:r>
            <w:r w:rsidR="00A51E07" w:rsidRPr="00FB3101">
              <w:rPr>
                <w:b w:val="0"/>
              </w:rPr>
              <w:t>EQ1_5&gt;</w:t>
            </w:r>
          </w:p>
        </w:tc>
        <w:tc>
          <w:tcPr>
            <w:tcW w:w="992" w:type="dxa"/>
          </w:tcPr>
          <w:p w14:paraId="40B17EB8" w14:textId="31B93ECE" w:rsidR="00A51E07" w:rsidRPr="00FB3101" w:rsidRDefault="00FB3101" w:rsidP="00A51E07">
            <w:pPr>
              <w:pStyle w:val="MILTableText"/>
              <w:rPr>
                <w:b w:val="0"/>
              </w:rPr>
            </w:pPr>
            <w:r>
              <w:rPr>
                <w:b w:val="0"/>
              </w:rPr>
              <w:t>&lt;NEWINT</w:t>
            </w:r>
            <w:r w:rsidR="00A51E07" w:rsidRPr="00FB3101">
              <w:rPr>
                <w:b w:val="0"/>
              </w:rPr>
              <w:t>EQ5_5&gt;</w:t>
            </w:r>
          </w:p>
        </w:tc>
        <w:tc>
          <w:tcPr>
            <w:tcW w:w="992" w:type="dxa"/>
          </w:tcPr>
          <w:p w14:paraId="74572784" w14:textId="061A69D3" w:rsidR="00A51E07" w:rsidRPr="00FB3101" w:rsidRDefault="00FB3101" w:rsidP="00A51E07">
            <w:pPr>
              <w:pStyle w:val="MILTableText"/>
              <w:rPr>
                <w:b w:val="0"/>
              </w:rPr>
            </w:pPr>
            <w:r>
              <w:rPr>
                <w:b w:val="0"/>
              </w:rPr>
              <w:t>&lt;NEWINT</w:t>
            </w:r>
            <w:r w:rsidR="00A51E07" w:rsidRPr="00FB3101">
              <w:rPr>
                <w:b w:val="0"/>
              </w:rPr>
              <w:t>EQ10_5&gt;</w:t>
            </w:r>
          </w:p>
        </w:tc>
        <w:tc>
          <w:tcPr>
            <w:tcW w:w="992" w:type="dxa"/>
          </w:tcPr>
          <w:p w14:paraId="4E93E884" w14:textId="31DAC4AB" w:rsidR="00A51E07" w:rsidRPr="00FB3101" w:rsidRDefault="00FB3101" w:rsidP="00A51E07">
            <w:pPr>
              <w:pStyle w:val="MILTableText"/>
              <w:rPr>
                <w:b w:val="0"/>
              </w:rPr>
            </w:pPr>
            <w:r>
              <w:rPr>
                <w:b w:val="0"/>
              </w:rPr>
              <w:t>&lt;NEWINT</w:t>
            </w:r>
            <w:r w:rsidR="00A51E07" w:rsidRPr="00FB3101">
              <w:rPr>
                <w:b w:val="0"/>
              </w:rPr>
              <w:t>EQ15_5&gt;</w:t>
            </w:r>
          </w:p>
        </w:tc>
        <w:tc>
          <w:tcPr>
            <w:tcW w:w="1134" w:type="dxa"/>
          </w:tcPr>
          <w:p w14:paraId="1B4BE9A5" w14:textId="0E215001" w:rsidR="00A51E07" w:rsidRPr="00FB3101" w:rsidRDefault="00FB3101" w:rsidP="00A51E07">
            <w:pPr>
              <w:pStyle w:val="MILTableText"/>
              <w:rPr>
                <w:b w:val="0"/>
              </w:rPr>
            </w:pPr>
            <w:r>
              <w:rPr>
                <w:b w:val="0"/>
              </w:rPr>
              <w:t>&lt;NEWINT</w:t>
            </w:r>
            <w:r w:rsidR="00A51E07" w:rsidRPr="00FB3101">
              <w:rPr>
                <w:b w:val="0"/>
              </w:rPr>
              <w:t>EQ25_5&gt;</w:t>
            </w:r>
          </w:p>
        </w:tc>
        <w:tc>
          <w:tcPr>
            <w:tcW w:w="1134" w:type="dxa"/>
          </w:tcPr>
          <w:p w14:paraId="4A4F22AD" w14:textId="385102C0" w:rsidR="00A51E07" w:rsidRPr="00FB3101" w:rsidRDefault="00FB3101" w:rsidP="00A51E07">
            <w:pPr>
              <w:pStyle w:val="MILTableText"/>
              <w:rPr>
                <w:b w:val="0"/>
              </w:rPr>
            </w:pPr>
            <w:r>
              <w:rPr>
                <w:b w:val="0"/>
              </w:rPr>
              <w:t>&lt;NEWINT</w:t>
            </w:r>
            <w:r w:rsidR="00A51E07" w:rsidRPr="00FB3101">
              <w:rPr>
                <w:b w:val="0"/>
              </w:rPr>
              <w:t>EQ30_5&gt;</w:t>
            </w:r>
          </w:p>
        </w:tc>
      </w:tr>
      <w:tr w:rsidR="00A51E07" w14:paraId="3CD32E16" w14:textId="77777777" w:rsidTr="000842DA">
        <w:trPr>
          <w:trHeight w:hRule="exact" w:val="340"/>
        </w:trPr>
        <w:tc>
          <w:tcPr>
            <w:tcW w:w="1101" w:type="dxa"/>
          </w:tcPr>
          <w:p w14:paraId="5D07C428" w14:textId="77777777" w:rsidR="00A51E07" w:rsidRPr="00255C34" w:rsidRDefault="00A51E07" w:rsidP="00A51E07">
            <w:pPr>
              <w:pStyle w:val="MILTableText"/>
            </w:pPr>
            <w:r w:rsidRPr="00255C34">
              <w:t>25%</w:t>
            </w:r>
          </w:p>
        </w:tc>
        <w:tc>
          <w:tcPr>
            <w:tcW w:w="1021" w:type="dxa"/>
          </w:tcPr>
          <w:p w14:paraId="0DFD2BB2" w14:textId="2AEDE7A9" w:rsidR="00A51E07" w:rsidRPr="00FB3101" w:rsidRDefault="00FB3101" w:rsidP="00A51E07">
            <w:pPr>
              <w:pStyle w:val="MILTableText"/>
              <w:rPr>
                <w:b w:val="0"/>
              </w:rPr>
            </w:pPr>
            <w:r>
              <w:rPr>
                <w:b w:val="0"/>
              </w:rPr>
              <w:t>&lt;NEWINT</w:t>
            </w:r>
            <w:r w:rsidR="00A51E07" w:rsidRPr="00FB3101">
              <w:rPr>
                <w:b w:val="0"/>
              </w:rPr>
              <w:t>EQ1_25&gt;</w:t>
            </w:r>
          </w:p>
        </w:tc>
        <w:tc>
          <w:tcPr>
            <w:tcW w:w="992" w:type="dxa"/>
          </w:tcPr>
          <w:p w14:paraId="4481F420" w14:textId="4EC4A359" w:rsidR="00A51E07" w:rsidRPr="00FB3101" w:rsidRDefault="00FB3101" w:rsidP="00A51E07">
            <w:pPr>
              <w:pStyle w:val="MILTableText"/>
              <w:rPr>
                <w:b w:val="0"/>
              </w:rPr>
            </w:pPr>
            <w:r>
              <w:rPr>
                <w:b w:val="0"/>
              </w:rPr>
              <w:t>&lt;NEWINT</w:t>
            </w:r>
            <w:r w:rsidR="00A51E07" w:rsidRPr="00FB3101">
              <w:rPr>
                <w:b w:val="0"/>
              </w:rPr>
              <w:t>EQ5_25&gt;</w:t>
            </w:r>
          </w:p>
        </w:tc>
        <w:tc>
          <w:tcPr>
            <w:tcW w:w="992" w:type="dxa"/>
          </w:tcPr>
          <w:p w14:paraId="487F4CC3" w14:textId="76DC86E3" w:rsidR="00A51E07" w:rsidRPr="00FB3101" w:rsidRDefault="00FB3101" w:rsidP="00A51E07">
            <w:pPr>
              <w:pStyle w:val="MILTableText"/>
              <w:rPr>
                <w:b w:val="0"/>
              </w:rPr>
            </w:pPr>
            <w:r>
              <w:rPr>
                <w:b w:val="0"/>
              </w:rPr>
              <w:t>&lt;NEWINT</w:t>
            </w:r>
            <w:r w:rsidR="00A51E07" w:rsidRPr="00FB3101">
              <w:rPr>
                <w:b w:val="0"/>
              </w:rPr>
              <w:t>EQ10_25&gt;</w:t>
            </w:r>
          </w:p>
        </w:tc>
        <w:tc>
          <w:tcPr>
            <w:tcW w:w="992" w:type="dxa"/>
          </w:tcPr>
          <w:p w14:paraId="56B0A636" w14:textId="12AC72DF" w:rsidR="00A51E07" w:rsidRPr="00FB3101" w:rsidRDefault="00FB3101" w:rsidP="00A51E07">
            <w:pPr>
              <w:pStyle w:val="MILTableText"/>
              <w:rPr>
                <w:b w:val="0"/>
              </w:rPr>
            </w:pPr>
            <w:r>
              <w:rPr>
                <w:b w:val="0"/>
              </w:rPr>
              <w:t>&lt;NEWINT</w:t>
            </w:r>
            <w:r w:rsidR="00A51E07" w:rsidRPr="00FB3101">
              <w:rPr>
                <w:b w:val="0"/>
              </w:rPr>
              <w:t>EQ15_25&gt;</w:t>
            </w:r>
          </w:p>
        </w:tc>
        <w:tc>
          <w:tcPr>
            <w:tcW w:w="1134" w:type="dxa"/>
          </w:tcPr>
          <w:p w14:paraId="51E5497F" w14:textId="5E33EEEE" w:rsidR="00A51E07" w:rsidRPr="00FB3101" w:rsidRDefault="00FB3101" w:rsidP="00A51E07">
            <w:pPr>
              <w:pStyle w:val="MILTableText"/>
              <w:rPr>
                <w:b w:val="0"/>
              </w:rPr>
            </w:pPr>
            <w:r>
              <w:rPr>
                <w:b w:val="0"/>
              </w:rPr>
              <w:t>&lt;NEWINT</w:t>
            </w:r>
            <w:r w:rsidR="00A51E07" w:rsidRPr="00FB3101">
              <w:rPr>
                <w:b w:val="0"/>
              </w:rPr>
              <w:t>EQ25_25&gt;</w:t>
            </w:r>
          </w:p>
        </w:tc>
        <w:tc>
          <w:tcPr>
            <w:tcW w:w="1134" w:type="dxa"/>
          </w:tcPr>
          <w:p w14:paraId="64416BD8" w14:textId="1086D9BB" w:rsidR="00A51E07" w:rsidRPr="00FB3101" w:rsidRDefault="00FB3101" w:rsidP="00A51E07">
            <w:pPr>
              <w:pStyle w:val="MILTableText"/>
              <w:rPr>
                <w:b w:val="0"/>
              </w:rPr>
            </w:pPr>
            <w:r>
              <w:rPr>
                <w:b w:val="0"/>
              </w:rPr>
              <w:t>&lt;NEWINT</w:t>
            </w:r>
            <w:r w:rsidR="00A51E07" w:rsidRPr="00FB3101">
              <w:rPr>
                <w:b w:val="0"/>
              </w:rPr>
              <w:t>EQ30_25&gt;</w:t>
            </w:r>
          </w:p>
        </w:tc>
      </w:tr>
      <w:tr w:rsidR="00A51E07" w14:paraId="643EF7A5" w14:textId="77777777" w:rsidTr="000842DA">
        <w:trPr>
          <w:trHeight w:hRule="exact" w:val="340"/>
        </w:trPr>
        <w:tc>
          <w:tcPr>
            <w:tcW w:w="1101" w:type="dxa"/>
          </w:tcPr>
          <w:p w14:paraId="0C9BDC0F" w14:textId="77777777" w:rsidR="00A51E07" w:rsidRPr="00255C34" w:rsidRDefault="00A51E07" w:rsidP="00A51E07">
            <w:pPr>
              <w:pStyle w:val="MILTableText"/>
            </w:pPr>
            <w:r w:rsidRPr="00255C34">
              <w:t>50%</w:t>
            </w:r>
          </w:p>
        </w:tc>
        <w:tc>
          <w:tcPr>
            <w:tcW w:w="1021" w:type="dxa"/>
          </w:tcPr>
          <w:p w14:paraId="5255EBA9" w14:textId="76028654" w:rsidR="00A51E07" w:rsidRPr="00FB3101" w:rsidRDefault="00FB3101" w:rsidP="00A51E07">
            <w:pPr>
              <w:pStyle w:val="MILTableText"/>
              <w:rPr>
                <w:b w:val="0"/>
              </w:rPr>
            </w:pPr>
            <w:r>
              <w:rPr>
                <w:b w:val="0"/>
              </w:rPr>
              <w:t>&lt;NEWINT</w:t>
            </w:r>
            <w:r w:rsidR="00A51E07" w:rsidRPr="00FB3101">
              <w:rPr>
                <w:b w:val="0"/>
              </w:rPr>
              <w:t>EQ1_50&gt;</w:t>
            </w:r>
          </w:p>
        </w:tc>
        <w:tc>
          <w:tcPr>
            <w:tcW w:w="992" w:type="dxa"/>
          </w:tcPr>
          <w:p w14:paraId="453EA5C9" w14:textId="3BBB79F5" w:rsidR="00A51E07" w:rsidRPr="00FB3101" w:rsidRDefault="00FB3101" w:rsidP="00A51E07">
            <w:pPr>
              <w:pStyle w:val="MILTableText"/>
              <w:rPr>
                <w:b w:val="0"/>
              </w:rPr>
            </w:pPr>
            <w:r>
              <w:rPr>
                <w:b w:val="0"/>
              </w:rPr>
              <w:t>&lt;NEWINT</w:t>
            </w:r>
            <w:r w:rsidR="00A51E07" w:rsidRPr="00FB3101">
              <w:rPr>
                <w:b w:val="0"/>
              </w:rPr>
              <w:t>EQ5_50&gt;</w:t>
            </w:r>
          </w:p>
        </w:tc>
        <w:tc>
          <w:tcPr>
            <w:tcW w:w="992" w:type="dxa"/>
          </w:tcPr>
          <w:p w14:paraId="0F6ADF5F" w14:textId="6C6BE8C5" w:rsidR="00A51E07" w:rsidRPr="00FB3101" w:rsidRDefault="00FB3101" w:rsidP="00A51E07">
            <w:pPr>
              <w:pStyle w:val="MILTableText"/>
              <w:rPr>
                <w:b w:val="0"/>
              </w:rPr>
            </w:pPr>
            <w:r>
              <w:rPr>
                <w:b w:val="0"/>
              </w:rPr>
              <w:t>&lt;NEWINT</w:t>
            </w:r>
            <w:r w:rsidR="00A51E07" w:rsidRPr="00FB3101">
              <w:rPr>
                <w:b w:val="0"/>
              </w:rPr>
              <w:t>EQ10_50&gt;</w:t>
            </w:r>
          </w:p>
        </w:tc>
        <w:tc>
          <w:tcPr>
            <w:tcW w:w="992" w:type="dxa"/>
          </w:tcPr>
          <w:p w14:paraId="120800B4" w14:textId="287C1D02" w:rsidR="00A51E07" w:rsidRPr="00FB3101" w:rsidRDefault="00FB3101" w:rsidP="00A51E07">
            <w:pPr>
              <w:pStyle w:val="MILTableText"/>
              <w:rPr>
                <w:b w:val="0"/>
              </w:rPr>
            </w:pPr>
            <w:r>
              <w:rPr>
                <w:b w:val="0"/>
              </w:rPr>
              <w:t>&lt;NEWINT</w:t>
            </w:r>
            <w:r w:rsidR="00A51E07" w:rsidRPr="00FB3101">
              <w:rPr>
                <w:b w:val="0"/>
              </w:rPr>
              <w:t>EQ15_50&gt;</w:t>
            </w:r>
          </w:p>
        </w:tc>
        <w:tc>
          <w:tcPr>
            <w:tcW w:w="1134" w:type="dxa"/>
          </w:tcPr>
          <w:p w14:paraId="580FADEA" w14:textId="6D07FD46" w:rsidR="00A51E07" w:rsidRPr="00FB3101" w:rsidRDefault="00FB3101" w:rsidP="00A51E07">
            <w:pPr>
              <w:pStyle w:val="MILTableText"/>
              <w:rPr>
                <w:b w:val="0"/>
              </w:rPr>
            </w:pPr>
            <w:r>
              <w:rPr>
                <w:b w:val="0"/>
              </w:rPr>
              <w:t>&lt;NEWINT</w:t>
            </w:r>
            <w:r w:rsidR="00A51E07" w:rsidRPr="00FB3101">
              <w:rPr>
                <w:b w:val="0"/>
              </w:rPr>
              <w:t>EQ25_50&gt;</w:t>
            </w:r>
          </w:p>
        </w:tc>
        <w:tc>
          <w:tcPr>
            <w:tcW w:w="1134" w:type="dxa"/>
          </w:tcPr>
          <w:p w14:paraId="6C8FD082" w14:textId="33C8A0E9" w:rsidR="00A51E07" w:rsidRPr="00FB3101" w:rsidRDefault="00FB3101" w:rsidP="00A51E07">
            <w:pPr>
              <w:pStyle w:val="MILTableText"/>
              <w:rPr>
                <w:b w:val="0"/>
              </w:rPr>
            </w:pPr>
            <w:r>
              <w:rPr>
                <w:b w:val="0"/>
              </w:rPr>
              <w:t>&lt;NEWINT</w:t>
            </w:r>
            <w:r w:rsidR="00A51E07" w:rsidRPr="00FB3101">
              <w:rPr>
                <w:b w:val="0"/>
              </w:rPr>
              <w:t>EQ30_50&gt;</w:t>
            </w:r>
          </w:p>
        </w:tc>
      </w:tr>
      <w:tr w:rsidR="00A51E07" w14:paraId="101CE0CB" w14:textId="77777777" w:rsidTr="000842DA">
        <w:trPr>
          <w:trHeight w:hRule="exact" w:val="340"/>
        </w:trPr>
        <w:tc>
          <w:tcPr>
            <w:tcW w:w="1101" w:type="dxa"/>
          </w:tcPr>
          <w:p w14:paraId="5EAF6ED9" w14:textId="77777777" w:rsidR="00A51E07" w:rsidRPr="00255C34" w:rsidRDefault="00A51E07" w:rsidP="00A51E07">
            <w:pPr>
              <w:pStyle w:val="MILTableText"/>
            </w:pPr>
            <w:r w:rsidRPr="00255C34">
              <w:t>75%</w:t>
            </w:r>
          </w:p>
        </w:tc>
        <w:tc>
          <w:tcPr>
            <w:tcW w:w="1021" w:type="dxa"/>
          </w:tcPr>
          <w:p w14:paraId="0B3C68FB" w14:textId="3603FF94" w:rsidR="00A51E07" w:rsidRPr="00FB3101" w:rsidRDefault="00FB3101" w:rsidP="00A51E07">
            <w:pPr>
              <w:pStyle w:val="MILTableText"/>
              <w:rPr>
                <w:b w:val="0"/>
              </w:rPr>
            </w:pPr>
            <w:r>
              <w:rPr>
                <w:b w:val="0"/>
              </w:rPr>
              <w:t>&lt;NEWINT</w:t>
            </w:r>
            <w:r w:rsidR="00A51E07" w:rsidRPr="00FB3101">
              <w:rPr>
                <w:b w:val="0"/>
              </w:rPr>
              <w:t>EQ1_75&gt;</w:t>
            </w:r>
          </w:p>
        </w:tc>
        <w:tc>
          <w:tcPr>
            <w:tcW w:w="992" w:type="dxa"/>
          </w:tcPr>
          <w:p w14:paraId="2794191C" w14:textId="4506483C" w:rsidR="00A51E07" w:rsidRPr="00FB3101" w:rsidRDefault="00FB3101" w:rsidP="00A51E07">
            <w:pPr>
              <w:pStyle w:val="MILTableText"/>
              <w:rPr>
                <w:b w:val="0"/>
              </w:rPr>
            </w:pPr>
            <w:r>
              <w:rPr>
                <w:b w:val="0"/>
              </w:rPr>
              <w:t>&lt;NEWINT</w:t>
            </w:r>
            <w:r w:rsidR="00A51E07" w:rsidRPr="00FB3101">
              <w:rPr>
                <w:b w:val="0"/>
              </w:rPr>
              <w:t>EQ5_75&gt;</w:t>
            </w:r>
          </w:p>
        </w:tc>
        <w:tc>
          <w:tcPr>
            <w:tcW w:w="992" w:type="dxa"/>
          </w:tcPr>
          <w:p w14:paraId="77941C4A" w14:textId="3BE70F77" w:rsidR="00A51E07" w:rsidRPr="00FB3101" w:rsidRDefault="00FB3101" w:rsidP="00A51E07">
            <w:pPr>
              <w:pStyle w:val="MILTableText"/>
              <w:rPr>
                <w:b w:val="0"/>
              </w:rPr>
            </w:pPr>
            <w:r>
              <w:rPr>
                <w:b w:val="0"/>
              </w:rPr>
              <w:t>&lt;NEWINT</w:t>
            </w:r>
            <w:r w:rsidR="00A51E07" w:rsidRPr="00FB3101">
              <w:rPr>
                <w:b w:val="0"/>
              </w:rPr>
              <w:t>EQ10_75&gt;</w:t>
            </w:r>
          </w:p>
        </w:tc>
        <w:tc>
          <w:tcPr>
            <w:tcW w:w="992" w:type="dxa"/>
          </w:tcPr>
          <w:p w14:paraId="080E29EA" w14:textId="5436AC7E" w:rsidR="00A51E07" w:rsidRPr="00FB3101" w:rsidRDefault="00FB3101" w:rsidP="00A51E07">
            <w:pPr>
              <w:pStyle w:val="MILTableText"/>
              <w:rPr>
                <w:b w:val="0"/>
              </w:rPr>
            </w:pPr>
            <w:r>
              <w:rPr>
                <w:b w:val="0"/>
              </w:rPr>
              <w:t>&lt;NEWINT</w:t>
            </w:r>
            <w:r w:rsidR="00A51E07" w:rsidRPr="00FB3101">
              <w:rPr>
                <w:b w:val="0"/>
              </w:rPr>
              <w:t>EQ15_75&gt;</w:t>
            </w:r>
          </w:p>
        </w:tc>
        <w:tc>
          <w:tcPr>
            <w:tcW w:w="1134" w:type="dxa"/>
          </w:tcPr>
          <w:p w14:paraId="226AA032" w14:textId="7CE5E1BA" w:rsidR="00A51E07" w:rsidRPr="00FB3101" w:rsidRDefault="00FB3101" w:rsidP="00A51E07">
            <w:pPr>
              <w:pStyle w:val="MILTableText"/>
              <w:rPr>
                <w:b w:val="0"/>
              </w:rPr>
            </w:pPr>
            <w:r>
              <w:rPr>
                <w:b w:val="0"/>
              </w:rPr>
              <w:t>&lt;NEWINT</w:t>
            </w:r>
            <w:r w:rsidR="00A51E07" w:rsidRPr="00FB3101">
              <w:rPr>
                <w:b w:val="0"/>
              </w:rPr>
              <w:t>EQ25_75&gt;</w:t>
            </w:r>
          </w:p>
        </w:tc>
        <w:tc>
          <w:tcPr>
            <w:tcW w:w="1134" w:type="dxa"/>
          </w:tcPr>
          <w:p w14:paraId="6F905BC1" w14:textId="310B85DA" w:rsidR="00A51E07" w:rsidRPr="00FB3101" w:rsidRDefault="00FB3101" w:rsidP="00A51E07">
            <w:pPr>
              <w:pStyle w:val="MILTableText"/>
              <w:rPr>
                <w:b w:val="0"/>
              </w:rPr>
            </w:pPr>
            <w:r>
              <w:rPr>
                <w:b w:val="0"/>
              </w:rPr>
              <w:t>&lt;NEWINT</w:t>
            </w:r>
            <w:r w:rsidR="00A51E07" w:rsidRPr="00FB3101">
              <w:rPr>
                <w:b w:val="0"/>
              </w:rPr>
              <w:t>EQ30_75&gt;</w:t>
            </w:r>
          </w:p>
        </w:tc>
      </w:tr>
      <w:tr w:rsidR="00A51E07" w14:paraId="3041BE29" w14:textId="77777777" w:rsidTr="000842DA">
        <w:trPr>
          <w:trHeight w:hRule="exact" w:val="340"/>
        </w:trPr>
        <w:tc>
          <w:tcPr>
            <w:tcW w:w="1101" w:type="dxa"/>
          </w:tcPr>
          <w:p w14:paraId="3EE891F4" w14:textId="77777777" w:rsidR="00A51E07" w:rsidRPr="00255C34" w:rsidRDefault="00A51E07" w:rsidP="00A51E07">
            <w:pPr>
              <w:pStyle w:val="MILTableText"/>
            </w:pPr>
            <w:r w:rsidRPr="00255C34">
              <w:t>95%</w:t>
            </w:r>
          </w:p>
        </w:tc>
        <w:tc>
          <w:tcPr>
            <w:tcW w:w="1021" w:type="dxa"/>
          </w:tcPr>
          <w:p w14:paraId="7B341F0B" w14:textId="79D71158" w:rsidR="00A51E07" w:rsidRPr="00FB3101" w:rsidRDefault="00FB3101" w:rsidP="00A51E07">
            <w:pPr>
              <w:pStyle w:val="MILTableText"/>
              <w:rPr>
                <w:b w:val="0"/>
              </w:rPr>
            </w:pPr>
            <w:r>
              <w:rPr>
                <w:b w:val="0"/>
              </w:rPr>
              <w:t>&lt;NEWINT</w:t>
            </w:r>
            <w:r w:rsidR="00A51E07" w:rsidRPr="00FB3101">
              <w:rPr>
                <w:b w:val="0"/>
              </w:rPr>
              <w:t>EQ1_95&gt;</w:t>
            </w:r>
          </w:p>
        </w:tc>
        <w:tc>
          <w:tcPr>
            <w:tcW w:w="992" w:type="dxa"/>
          </w:tcPr>
          <w:p w14:paraId="1997EE4C" w14:textId="76F51498" w:rsidR="00A51E07" w:rsidRPr="00FB3101" w:rsidRDefault="00FB3101" w:rsidP="00A51E07">
            <w:pPr>
              <w:pStyle w:val="MILTableText"/>
              <w:rPr>
                <w:b w:val="0"/>
              </w:rPr>
            </w:pPr>
            <w:r>
              <w:rPr>
                <w:b w:val="0"/>
              </w:rPr>
              <w:t>&lt;NEWINT</w:t>
            </w:r>
            <w:r w:rsidR="00A51E07" w:rsidRPr="00FB3101">
              <w:rPr>
                <w:b w:val="0"/>
              </w:rPr>
              <w:t>EQ5_95&gt;</w:t>
            </w:r>
          </w:p>
        </w:tc>
        <w:tc>
          <w:tcPr>
            <w:tcW w:w="992" w:type="dxa"/>
          </w:tcPr>
          <w:p w14:paraId="749D927A" w14:textId="0689BA92" w:rsidR="00A51E07" w:rsidRPr="00FB3101" w:rsidRDefault="00FB3101" w:rsidP="00A51E07">
            <w:pPr>
              <w:pStyle w:val="MILTableText"/>
              <w:rPr>
                <w:b w:val="0"/>
              </w:rPr>
            </w:pPr>
            <w:r>
              <w:rPr>
                <w:b w:val="0"/>
              </w:rPr>
              <w:t>&lt;NEWINT</w:t>
            </w:r>
            <w:r w:rsidR="00A51E07" w:rsidRPr="00FB3101">
              <w:rPr>
                <w:b w:val="0"/>
              </w:rPr>
              <w:t>EQ10_95&gt;</w:t>
            </w:r>
          </w:p>
        </w:tc>
        <w:tc>
          <w:tcPr>
            <w:tcW w:w="992" w:type="dxa"/>
          </w:tcPr>
          <w:p w14:paraId="5C094D5A" w14:textId="31426EED" w:rsidR="00A51E07" w:rsidRPr="00FB3101" w:rsidRDefault="00FB3101" w:rsidP="00A51E07">
            <w:pPr>
              <w:pStyle w:val="MILTableText"/>
              <w:rPr>
                <w:b w:val="0"/>
              </w:rPr>
            </w:pPr>
            <w:r>
              <w:rPr>
                <w:b w:val="0"/>
              </w:rPr>
              <w:t>&lt;NEWINT</w:t>
            </w:r>
            <w:r w:rsidR="00A51E07" w:rsidRPr="00FB3101">
              <w:rPr>
                <w:b w:val="0"/>
              </w:rPr>
              <w:t>EQ15_95&gt;</w:t>
            </w:r>
          </w:p>
        </w:tc>
        <w:tc>
          <w:tcPr>
            <w:tcW w:w="1134" w:type="dxa"/>
          </w:tcPr>
          <w:p w14:paraId="6BE9596C" w14:textId="70E6D2C6" w:rsidR="00A51E07" w:rsidRPr="00FB3101" w:rsidRDefault="00FB3101" w:rsidP="00A51E07">
            <w:pPr>
              <w:pStyle w:val="MILTableText"/>
              <w:rPr>
                <w:b w:val="0"/>
              </w:rPr>
            </w:pPr>
            <w:r>
              <w:rPr>
                <w:b w:val="0"/>
              </w:rPr>
              <w:t>&lt;NEWINT</w:t>
            </w:r>
            <w:r w:rsidR="00A51E07" w:rsidRPr="00FB3101">
              <w:rPr>
                <w:b w:val="0"/>
              </w:rPr>
              <w:t>EQ25_95&gt;</w:t>
            </w:r>
          </w:p>
        </w:tc>
        <w:tc>
          <w:tcPr>
            <w:tcW w:w="1134" w:type="dxa"/>
          </w:tcPr>
          <w:p w14:paraId="72187B5E" w14:textId="0B53C89F" w:rsidR="00A51E07" w:rsidRPr="00FB3101" w:rsidRDefault="00FB3101" w:rsidP="00A51E07">
            <w:pPr>
              <w:pStyle w:val="MILTableText"/>
              <w:rPr>
                <w:b w:val="0"/>
              </w:rPr>
            </w:pPr>
            <w:r>
              <w:rPr>
                <w:b w:val="0"/>
              </w:rPr>
              <w:t>&lt;NEWINT</w:t>
            </w:r>
            <w:r w:rsidR="00A51E07" w:rsidRPr="00FB3101">
              <w:rPr>
                <w:b w:val="0"/>
              </w:rPr>
              <w:t>EQ30_95&gt;</w:t>
            </w:r>
          </w:p>
        </w:tc>
      </w:tr>
      <w:tr w:rsidR="00A51E07" w14:paraId="771029B9" w14:textId="77777777" w:rsidTr="000842DA">
        <w:trPr>
          <w:trHeight w:hRule="exact" w:val="340"/>
        </w:trPr>
        <w:tc>
          <w:tcPr>
            <w:tcW w:w="1101" w:type="dxa"/>
          </w:tcPr>
          <w:p w14:paraId="6528EBDB" w14:textId="77777777" w:rsidR="00A51E07" w:rsidRPr="00255C34" w:rsidRDefault="00A51E07" w:rsidP="00A51E07">
            <w:pPr>
              <w:pStyle w:val="MILTableText"/>
            </w:pPr>
            <w:r w:rsidRPr="00255C34">
              <w:t>Mean</w:t>
            </w:r>
          </w:p>
        </w:tc>
        <w:tc>
          <w:tcPr>
            <w:tcW w:w="1021" w:type="dxa"/>
          </w:tcPr>
          <w:p w14:paraId="6DED1CE7" w14:textId="5887C358" w:rsidR="00A51E07" w:rsidRPr="00FB3101" w:rsidRDefault="00FB3101" w:rsidP="00A51E07">
            <w:pPr>
              <w:pStyle w:val="MILTableText"/>
              <w:rPr>
                <w:b w:val="0"/>
              </w:rPr>
            </w:pPr>
            <w:r>
              <w:rPr>
                <w:b w:val="0"/>
              </w:rPr>
              <w:t>&lt;NEWINT</w:t>
            </w:r>
            <w:r w:rsidR="00A51E07" w:rsidRPr="00FB3101">
              <w:rPr>
                <w:b w:val="0"/>
              </w:rPr>
              <w:t>EQ1_MU&gt;</w:t>
            </w:r>
          </w:p>
        </w:tc>
        <w:tc>
          <w:tcPr>
            <w:tcW w:w="992" w:type="dxa"/>
          </w:tcPr>
          <w:p w14:paraId="3C7ABCC9" w14:textId="0B94963A" w:rsidR="00A51E07" w:rsidRPr="00FB3101" w:rsidRDefault="00FB3101" w:rsidP="00A51E07">
            <w:pPr>
              <w:pStyle w:val="MILTableText"/>
              <w:rPr>
                <w:b w:val="0"/>
              </w:rPr>
            </w:pPr>
            <w:r>
              <w:rPr>
                <w:b w:val="0"/>
              </w:rPr>
              <w:t>&lt;NEWINT</w:t>
            </w:r>
            <w:r w:rsidR="00A51E07" w:rsidRPr="00FB3101">
              <w:rPr>
                <w:b w:val="0"/>
              </w:rPr>
              <w:t>EQ5_MU&gt;</w:t>
            </w:r>
          </w:p>
        </w:tc>
        <w:tc>
          <w:tcPr>
            <w:tcW w:w="992" w:type="dxa"/>
          </w:tcPr>
          <w:p w14:paraId="4BA93007" w14:textId="55C1C887" w:rsidR="00A51E07" w:rsidRPr="00FB3101" w:rsidRDefault="00FB3101" w:rsidP="00A51E07">
            <w:pPr>
              <w:pStyle w:val="MILTableText"/>
              <w:rPr>
                <w:b w:val="0"/>
              </w:rPr>
            </w:pPr>
            <w:r>
              <w:rPr>
                <w:b w:val="0"/>
              </w:rPr>
              <w:t>&lt;NEWINT</w:t>
            </w:r>
            <w:r w:rsidR="00A51E07" w:rsidRPr="00FB3101">
              <w:rPr>
                <w:b w:val="0"/>
              </w:rPr>
              <w:t>EQ10_MU&gt;</w:t>
            </w:r>
          </w:p>
        </w:tc>
        <w:tc>
          <w:tcPr>
            <w:tcW w:w="992" w:type="dxa"/>
          </w:tcPr>
          <w:p w14:paraId="34A4618C" w14:textId="7D5AB75F" w:rsidR="00A51E07" w:rsidRPr="00FB3101" w:rsidRDefault="00FB3101" w:rsidP="00A51E07">
            <w:pPr>
              <w:pStyle w:val="MILTableText"/>
              <w:rPr>
                <w:b w:val="0"/>
              </w:rPr>
            </w:pPr>
            <w:r>
              <w:rPr>
                <w:b w:val="0"/>
              </w:rPr>
              <w:t>&lt;NEWINT</w:t>
            </w:r>
            <w:r w:rsidR="00A51E07" w:rsidRPr="00FB3101">
              <w:rPr>
                <w:b w:val="0"/>
              </w:rPr>
              <w:t>EQ15_MU&gt;</w:t>
            </w:r>
          </w:p>
        </w:tc>
        <w:tc>
          <w:tcPr>
            <w:tcW w:w="1134" w:type="dxa"/>
          </w:tcPr>
          <w:p w14:paraId="213F0C02" w14:textId="6F3822FB" w:rsidR="00A51E07" w:rsidRPr="00FB3101" w:rsidRDefault="00FB3101" w:rsidP="00A51E07">
            <w:pPr>
              <w:pStyle w:val="MILTableText"/>
              <w:rPr>
                <w:b w:val="0"/>
              </w:rPr>
            </w:pPr>
            <w:r>
              <w:rPr>
                <w:b w:val="0"/>
              </w:rPr>
              <w:t>&lt;NEWINT</w:t>
            </w:r>
            <w:r w:rsidR="00A51E07" w:rsidRPr="00FB3101">
              <w:rPr>
                <w:b w:val="0"/>
              </w:rPr>
              <w:t>EQ25_MU&gt;</w:t>
            </w:r>
          </w:p>
        </w:tc>
        <w:tc>
          <w:tcPr>
            <w:tcW w:w="1134" w:type="dxa"/>
          </w:tcPr>
          <w:p w14:paraId="0ABC5B88" w14:textId="20361718" w:rsidR="00A51E07" w:rsidRPr="00FB3101" w:rsidRDefault="00FB3101" w:rsidP="00A51E07">
            <w:pPr>
              <w:pStyle w:val="MILTableText"/>
              <w:rPr>
                <w:b w:val="0"/>
              </w:rPr>
            </w:pPr>
            <w:r>
              <w:rPr>
                <w:b w:val="0"/>
              </w:rPr>
              <w:t>&lt;NEWINT</w:t>
            </w:r>
            <w:r w:rsidR="00A51E07" w:rsidRPr="00FB3101">
              <w:rPr>
                <w:b w:val="0"/>
              </w:rPr>
              <w:t>EQ30_MU&gt;</w:t>
            </w:r>
          </w:p>
        </w:tc>
      </w:tr>
      <w:tr w:rsidR="00A51E07" w14:paraId="22EAC3E2" w14:textId="77777777" w:rsidTr="000842DA">
        <w:trPr>
          <w:trHeight w:hRule="exact" w:val="340"/>
        </w:trPr>
        <w:tc>
          <w:tcPr>
            <w:tcW w:w="1101" w:type="dxa"/>
          </w:tcPr>
          <w:p w14:paraId="421D9CB0" w14:textId="77777777" w:rsidR="00A51E07" w:rsidRPr="00255C34" w:rsidRDefault="00A51E07" w:rsidP="00A51E07">
            <w:pPr>
              <w:pStyle w:val="MILTableText"/>
            </w:pPr>
            <w:r w:rsidRPr="00255C34">
              <w:t>Volatility</w:t>
            </w:r>
          </w:p>
        </w:tc>
        <w:tc>
          <w:tcPr>
            <w:tcW w:w="1021" w:type="dxa"/>
          </w:tcPr>
          <w:p w14:paraId="0510D6CB" w14:textId="3EFA0C7B" w:rsidR="00A51E07" w:rsidRPr="00FB3101" w:rsidRDefault="00FB3101" w:rsidP="00A51E07">
            <w:pPr>
              <w:pStyle w:val="MILTableText"/>
              <w:rPr>
                <w:b w:val="0"/>
              </w:rPr>
            </w:pPr>
            <w:r>
              <w:rPr>
                <w:b w:val="0"/>
              </w:rPr>
              <w:t>&lt;NEWINT</w:t>
            </w:r>
            <w:r w:rsidR="00A51E07" w:rsidRPr="00FB3101">
              <w:rPr>
                <w:b w:val="0"/>
              </w:rPr>
              <w:t>EQ1_VOL&gt;</w:t>
            </w:r>
          </w:p>
        </w:tc>
        <w:tc>
          <w:tcPr>
            <w:tcW w:w="992" w:type="dxa"/>
          </w:tcPr>
          <w:p w14:paraId="720CEED4" w14:textId="1BBC5616" w:rsidR="00A51E07" w:rsidRPr="00FB3101" w:rsidRDefault="00FB3101" w:rsidP="00A51E07">
            <w:pPr>
              <w:pStyle w:val="MILTableText"/>
              <w:rPr>
                <w:b w:val="0"/>
              </w:rPr>
            </w:pPr>
            <w:r>
              <w:rPr>
                <w:b w:val="0"/>
              </w:rPr>
              <w:t>&lt;NEWINT</w:t>
            </w:r>
            <w:r w:rsidR="00A51E07" w:rsidRPr="00FB3101">
              <w:rPr>
                <w:b w:val="0"/>
              </w:rPr>
              <w:t>EQ5_VOL&gt;</w:t>
            </w:r>
          </w:p>
        </w:tc>
        <w:tc>
          <w:tcPr>
            <w:tcW w:w="992" w:type="dxa"/>
          </w:tcPr>
          <w:p w14:paraId="753326FC" w14:textId="4EB278E8" w:rsidR="00A51E07" w:rsidRPr="00FB3101" w:rsidRDefault="00FB3101" w:rsidP="00A51E07">
            <w:pPr>
              <w:pStyle w:val="MILTableText"/>
              <w:rPr>
                <w:b w:val="0"/>
              </w:rPr>
            </w:pPr>
            <w:r>
              <w:rPr>
                <w:b w:val="0"/>
              </w:rPr>
              <w:t>&lt;NEWINT</w:t>
            </w:r>
            <w:r w:rsidR="00A51E07" w:rsidRPr="00FB3101">
              <w:rPr>
                <w:b w:val="0"/>
              </w:rPr>
              <w:t>EQ10_VOL&gt;</w:t>
            </w:r>
          </w:p>
        </w:tc>
        <w:tc>
          <w:tcPr>
            <w:tcW w:w="992" w:type="dxa"/>
          </w:tcPr>
          <w:p w14:paraId="466B8802" w14:textId="25024CF9" w:rsidR="00A51E07" w:rsidRPr="00FB3101" w:rsidRDefault="00FB3101" w:rsidP="00A51E07">
            <w:pPr>
              <w:pStyle w:val="MILTableText"/>
              <w:rPr>
                <w:b w:val="0"/>
              </w:rPr>
            </w:pPr>
            <w:r>
              <w:rPr>
                <w:b w:val="0"/>
              </w:rPr>
              <w:t>&lt;NEWINT</w:t>
            </w:r>
            <w:r w:rsidR="00A51E07" w:rsidRPr="00FB3101">
              <w:rPr>
                <w:b w:val="0"/>
              </w:rPr>
              <w:t>EQ15_VOL&gt;</w:t>
            </w:r>
          </w:p>
        </w:tc>
        <w:tc>
          <w:tcPr>
            <w:tcW w:w="1134" w:type="dxa"/>
          </w:tcPr>
          <w:p w14:paraId="264D9550" w14:textId="624950DC" w:rsidR="00A51E07" w:rsidRPr="00FB3101" w:rsidRDefault="00FB3101" w:rsidP="00A51E07">
            <w:pPr>
              <w:pStyle w:val="MILTableText"/>
              <w:rPr>
                <w:b w:val="0"/>
              </w:rPr>
            </w:pPr>
            <w:r>
              <w:rPr>
                <w:b w:val="0"/>
              </w:rPr>
              <w:t>&lt;NEWINT</w:t>
            </w:r>
            <w:r w:rsidR="00A51E07" w:rsidRPr="00FB3101">
              <w:rPr>
                <w:b w:val="0"/>
              </w:rPr>
              <w:t>EQ25_VOL&gt;</w:t>
            </w:r>
          </w:p>
        </w:tc>
        <w:tc>
          <w:tcPr>
            <w:tcW w:w="1134" w:type="dxa"/>
          </w:tcPr>
          <w:p w14:paraId="0965D6B6" w14:textId="44FE95CB" w:rsidR="00A51E07" w:rsidRPr="00FB3101" w:rsidRDefault="00FB3101" w:rsidP="00A51E07">
            <w:pPr>
              <w:pStyle w:val="MILTableText"/>
              <w:rPr>
                <w:b w:val="0"/>
              </w:rPr>
            </w:pPr>
            <w:r>
              <w:rPr>
                <w:b w:val="0"/>
              </w:rPr>
              <w:t>&lt;NEWINT</w:t>
            </w:r>
            <w:r w:rsidR="00A51E07" w:rsidRPr="00FB3101">
              <w:rPr>
                <w:b w:val="0"/>
              </w:rPr>
              <w:t>EQ30_VOL&gt;</w:t>
            </w:r>
          </w:p>
        </w:tc>
      </w:tr>
    </w:tbl>
    <w:p w14:paraId="23697EAF" w14:textId="08305CF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056D9D">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r>
              <w:t>Historgram @ 10 years</w:t>
            </w:r>
          </w:p>
        </w:tc>
      </w:tr>
      <w:tr w:rsidR="000842DA" w14:paraId="4E2A5627" w14:textId="77777777" w:rsidTr="000842DA">
        <w:trPr>
          <w:trHeight w:val="2816"/>
        </w:trPr>
        <w:tc>
          <w:tcPr>
            <w:tcW w:w="5042" w:type="dxa"/>
          </w:tcPr>
          <w:p w14:paraId="524E6974" w14:textId="1CD92B2B" w:rsidR="000842DA" w:rsidRDefault="00FB3101" w:rsidP="00FB3101">
            <w:pPr>
              <w:pStyle w:val="MILReportTableText"/>
              <w:ind w:firstLine="0"/>
            </w:pPr>
            <w:r>
              <w:rPr>
                <w:i w:val="0"/>
              </w:rPr>
              <w:t>&lt;OLDINTEQPERCENTILE&gt;</w:t>
            </w:r>
          </w:p>
        </w:tc>
        <w:tc>
          <w:tcPr>
            <w:tcW w:w="5043" w:type="dxa"/>
          </w:tcPr>
          <w:p w14:paraId="25306F4B" w14:textId="73D8B78C" w:rsidR="000842DA" w:rsidRDefault="00FB3101" w:rsidP="00FB3101">
            <w:pPr>
              <w:pStyle w:val="MILReportTableText"/>
              <w:ind w:firstLine="0"/>
            </w:pPr>
            <w:r>
              <w:rPr>
                <w:i w:val="0"/>
              </w:rPr>
              <w:t>&lt;OLDINTEQHIST&gt;</w:t>
            </w:r>
          </w:p>
        </w:tc>
      </w:tr>
    </w:tbl>
    <w:p w14:paraId="49380211" w14:textId="77777777" w:rsidR="000842DA" w:rsidRDefault="000842DA" w:rsidP="000842DA">
      <w:pPr>
        <w:pStyle w:val="MILReportSubSection"/>
        <w:numPr>
          <w:ilvl w:val="0"/>
          <w:numId w:val="0"/>
        </w:numPr>
      </w:pPr>
    </w:p>
    <w:p w14:paraId="04B40F3C" w14:textId="013B912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056D9D">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r>
              <w:t>Historgram @ 10 years</w:t>
            </w:r>
          </w:p>
        </w:tc>
      </w:tr>
      <w:tr w:rsidR="000842DA" w14:paraId="1B59460A" w14:textId="77777777" w:rsidTr="000842DA">
        <w:trPr>
          <w:trHeight w:val="2816"/>
        </w:trPr>
        <w:tc>
          <w:tcPr>
            <w:tcW w:w="5042" w:type="dxa"/>
          </w:tcPr>
          <w:p w14:paraId="06079B50" w14:textId="3B1845C0" w:rsidR="000842DA" w:rsidRDefault="00FB3101" w:rsidP="00FB3101">
            <w:pPr>
              <w:pStyle w:val="MILReportTableText"/>
              <w:ind w:firstLine="0"/>
            </w:pPr>
            <w:r>
              <w:rPr>
                <w:i w:val="0"/>
              </w:rPr>
              <w:t>&lt;NEWINTEQPERCENTILE&gt;</w:t>
            </w:r>
          </w:p>
        </w:tc>
        <w:tc>
          <w:tcPr>
            <w:tcW w:w="5043" w:type="dxa"/>
          </w:tcPr>
          <w:p w14:paraId="6CDDFDAA" w14:textId="74035032" w:rsidR="000842DA" w:rsidRDefault="00FB3101" w:rsidP="00FB3101">
            <w:pPr>
              <w:pStyle w:val="MILReportTableText"/>
              <w:ind w:firstLine="0"/>
            </w:pPr>
            <w:r>
              <w:rPr>
                <w:i w:val="0"/>
              </w:rPr>
              <w:t>&lt;OLDINTEQPERCENTILE&gt;</w:t>
            </w:r>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34" w:name="_Toc472931947"/>
      <w:r>
        <w:lastRenderedPageBreak/>
        <w:t>International Equities Unhedged</w:t>
      </w:r>
      <w:bookmarkEnd w:id="34"/>
    </w:p>
    <w:p w14:paraId="696D303A" w14:textId="77777777" w:rsidR="000842DA" w:rsidRDefault="000842DA" w:rsidP="000842DA">
      <w:pPr>
        <w:pStyle w:val="MILReportSubSection"/>
      </w:pPr>
      <w:bookmarkStart w:id="35" w:name="_Toc47293194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11BBFBD8"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076184D2" w:rsidR="000842DA" w:rsidRPr="00BC3C4A" w:rsidRDefault="009A3099" w:rsidP="000842DA">
            <w:pPr>
              <w:pStyle w:val="MILTableHeader"/>
              <w:rPr>
                <w:sz w:val="16"/>
                <w:szCs w:val="16"/>
              </w:rPr>
            </w:pPr>
            <w:r>
              <w:rPr>
                <w:sz w:val="16"/>
                <w:szCs w:val="16"/>
              </w:rPr>
              <w:t>&lt;OLDDATE&gt;</w:t>
            </w:r>
          </w:p>
        </w:tc>
        <w:tc>
          <w:tcPr>
            <w:tcW w:w="1283" w:type="dxa"/>
          </w:tcPr>
          <w:p w14:paraId="4D44C019" w14:textId="6BEFCC3F" w:rsidR="000842DA" w:rsidRPr="00BC3C4A" w:rsidRDefault="009A3099" w:rsidP="000842DA">
            <w:pPr>
              <w:pStyle w:val="MILTableHeader"/>
              <w:rPr>
                <w:sz w:val="16"/>
                <w:szCs w:val="16"/>
              </w:rPr>
            </w:pPr>
            <w:r>
              <w:rPr>
                <w:sz w:val="16"/>
                <w:szCs w:val="16"/>
              </w:rPr>
              <w:t>&lt;CALIBDATE&gt;</w:t>
            </w:r>
          </w:p>
        </w:tc>
        <w:tc>
          <w:tcPr>
            <w:tcW w:w="6134"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A51E07">
        <w:trPr>
          <w:trHeight w:hRule="exact" w:val="630"/>
        </w:trPr>
        <w:tc>
          <w:tcPr>
            <w:tcW w:w="1157" w:type="dxa"/>
          </w:tcPr>
          <w:p w14:paraId="73B93F71" w14:textId="77777777" w:rsidR="000842DA" w:rsidRPr="00B06B00" w:rsidRDefault="00E97E19" w:rsidP="00BE41E3">
            <w:pPr>
              <w:pStyle w:val="MILTableText"/>
            </w:pPr>
            <m:oMathPara>
              <m:oMath>
                <m:r>
                  <m:rPr>
                    <m:sty m:val="bi"/>
                  </m:rPr>
                  <m:t>μ</m:t>
                </m:r>
              </m:oMath>
            </m:oMathPara>
          </w:p>
        </w:tc>
        <w:tc>
          <w:tcPr>
            <w:tcW w:w="1262" w:type="dxa"/>
          </w:tcPr>
          <w:p w14:paraId="24C3D82D" w14:textId="77777777" w:rsidR="000842DA" w:rsidRPr="00E97E19" w:rsidRDefault="000842DA" w:rsidP="00BE41E3">
            <w:pPr>
              <w:pStyle w:val="MILTableText"/>
              <w:rPr>
                <w:b w:val="0"/>
              </w:rPr>
            </w:pPr>
            <w:r w:rsidRPr="00E97E19">
              <w:rPr>
                <w:b w:val="0"/>
              </w:rPr>
              <w:t>0</w:t>
            </w:r>
          </w:p>
        </w:tc>
        <w:tc>
          <w:tcPr>
            <w:tcW w:w="1283" w:type="dxa"/>
          </w:tcPr>
          <w:p w14:paraId="0848EF39" w14:textId="77777777" w:rsidR="000842DA" w:rsidRPr="00E97E19" w:rsidRDefault="000842DA" w:rsidP="00BE41E3">
            <w:pPr>
              <w:pStyle w:val="MILTableText"/>
              <w:rPr>
                <w:b w:val="0"/>
              </w:rPr>
            </w:pPr>
            <w:r w:rsidRPr="00E97E19">
              <w:rPr>
                <w:b w:val="0"/>
              </w:rPr>
              <w:t>0</w:t>
            </w:r>
          </w:p>
        </w:tc>
        <w:tc>
          <w:tcPr>
            <w:tcW w:w="6134" w:type="dxa"/>
          </w:tcPr>
          <w:p w14:paraId="710E0C03"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0842DA">
        <w:trPr>
          <w:trHeight w:hRule="exact" w:val="340"/>
        </w:trPr>
        <w:tc>
          <w:tcPr>
            <w:tcW w:w="9836" w:type="dxa"/>
            <w:gridSpan w:val="4"/>
          </w:tcPr>
          <w:p w14:paraId="00A63366" w14:textId="77777777" w:rsidR="000842DA" w:rsidRPr="00BC3C4A" w:rsidRDefault="000842DA" w:rsidP="00BE41E3">
            <w:pPr>
              <w:pStyle w:val="MILTableText"/>
            </w:pPr>
            <w:r w:rsidRPr="00BC3C4A">
              <w:t>Volatility Model (Regime Switching)</w:t>
            </w:r>
          </w:p>
        </w:tc>
      </w:tr>
      <w:tr w:rsidR="00A51E07" w14:paraId="2DBF1A77" w14:textId="77777777" w:rsidTr="00A51E07">
        <w:trPr>
          <w:trHeight w:hRule="exact" w:val="340"/>
        </w:trPr>
        <w:tc>
          <w:tcPr>
            <w:tcW w:w="1157" w:type="dxa"/>
          </w:tcPr>
          <w:p w14:paraId="60069C80"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78AEB4AC" w14:textId="1D2B586B" w:rsidR="00A51E07" w:rsidRPr="00E97E19" w:rsidRDefault="00A51E07" w:rsidP="00A51E07">
            <w:pPr>
              <w:pStyle w:val="MILTableText"/>
              <w:rPr>
                <w:b w:val="0"/>
              </w:rPr>
            </w:pPr>
            <w:r>
              <w:rPr>
                <w:b w:val="0"/>
              </w:rPr>
              <w:t>&lt;OLD</w:t>
            </w:r>
            <w:r w:rsidR="00FB3101">
              <w:rPr>
                <w:b w:val="0"/>
              </w:rPr>
              <w:t>INTEQH</w:t>
            </w:r>
            <w:r>
              <w:rPr>
                <w:b w:val="0"/>
              </w:rPr>
              <w:t>P12&gt;</w:t>
            </w:r>
          </w:p>
        </w:tc>
        <w:tc>
          <w:tcPr>
            <w:tcW w:w="1283" w:type="dxa"/>
          </w:tcPr>
          <w:p w14:paraId="615617BA" w14:textId="4B85FD0F" w:rsidR="00A51E07" w:rsidRPr="00E97E19" w:rsidRDefault="00A51E07" w:rsidP="00A51E07">
            <w:pPr>
              <w:pStyle w:val="MILTableText"/>
              <w:rPr>
                <w:b w:val="0"/>
              </w:rPr>
            </w:pPr>
            <w:r>
              <w:rPr>
                <w:b w:val="0"/>
              </w:rPr>
              <w:t>&lt;NEW</w:t>
            </w:r>
            <w:r w:rsidR="00FB3101">
              <w:rPr>
                <w:b w:val="0"/>
              </w:rPr>
              <w:t>INTEQH</w:t>
            </w:r>
            <w:r>
              <w:rPr>
                <w:b w:val="0"/>
              </w:rPr>
              <w:t>P12&gt;</w:t>
            </w:r>
          </w:p>
        </w:tc>
        <w:tc>
          <w:tcPr>
            <w:tcW w:w="6134" w:type="dxa"/>
          </w:tcPr>
          <w:p w14:paraId="3ED9347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CD998C2" w14:textId="77777777" w:rsidTr="00A51E07">
        <w:trPr>
          <w:trHeight w:hRule="exact" w:val="340"/>
        </w:trPr>
        <w:tc>
          <w:tcPr>
            <w:tcW w:w="1157" w:type="dxa"/>
          </w:tcPr>
          <w:p w14:paraId="17672186"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6A7DC06F" w14:textId="283E02F2" w:rsidR="00A51E07" w:rsidRPr="00E97E19" w:rsidRDefault="00A51E07" w:rsidP="00A51E07">
            <w:pPr>
              <w:pStyle w:val="MILTableText"/>
              <w:rPr>
                <w:b w:val="0"/>
              </w:rPr>
            </w:pPr>
            <w:r>
              <w:rPr>
                <w:b w:val="0"/>
              </w:rPr>
              <w:t>&lt;OLD</w:t>
            </w:r>
            <w:r w:rsidR="00FB3101">
              <w:rPr>
                <w:b w:val="0"/>
              </w:rPr>
              <w:t>INTEQH</w:t>
            </w:r>
            <w:r>
              <w:rPr>
                <w:b w:val="0"/>
              </w:rPr>
              <w:t>P21&gt;</w:t>
            </w:r>
          </w:p>
        </w:tc>
        <w:tc>
          <w:tcPr>
            <w:tcW w:w="1283" w:type="dxa"/>
          </w:tcPr>
          <w:p w14:paraId="754C4959" w14:textId="2085064F" w:rsidR="00A51E07" w:rsidRPr="00E97E19" w:rsidRDefault="00A51E07" w:rsidP="00A51E07">
            <w:pPr>
              <w:pStyle w:val="MILTableText"/>
              <w:rPr>
                <w:b w:val="0"/>
              </w:rPr>
            </w:pPr>
            <w:r>
              <w:rPr>
                <w:b w:val="0"/>
              </w:rPr>
              <w:t>&lt;NEW</w:t>
            </w:r>
            <w:r w:rsidR="00FB3101">
              <w:rPr>
                <w:b w:val="0"/>
              </w:rPr>
              <w:t>INTEQH</w:t>
            </w:r>
            <w:r>
              <w:rPr>
                <w:b w:val="0"/>
              </w:rPr>
              <w:t>P21&gt;</w:t>
            </w:r>
          </w:p>
        </w:tc>
        <w:tc>
          <w:tcPr>
            <w:tcW w:w="6134" w:type="dxa"/>
          </w:tcPr>
          <w:p w14:paraId="0AA6D22C"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7DC79769" w14:textId="77777777" w:rsidTr="00A51E07">
        <w:trPr>
          <w:trHeight w:hRule="exact" w:val="340"/>
        </w:trPr>
        <w:tc>
          <w:tcPr>
            <w:tcW w:w="1157" w:type="dxa"/>
          </w:tcPr>
          <w:p w14:paraId="02C61BDA"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052737B7" w14:textId="53F9B2BD" w:rsidR="00A51E07" w:rsidRPr="00E97E19" w:rsidRDefault="00A51E07" w:rsidP="00A51E07">
            <w:pPr>
              <w:pStyle w:val="MILTableText"/>
              <w:rPr>
                <w:b w:val="0"/>
              </w:rPr>
            </w:pPr>
            <w:r>
              <w:rPr>
                <w:b w:val="0"/>
              </w:rPr>
              <w:t>&lt;OLD</w:t>
            </w:r>
            <w:r w:rsidR="00FB3101">
              <w:rPr>
                <w:b w:val="0"/>
              </w:rPr>
              <w:t>INTEQH</w:t>
            </w:r>
            <w:r>
              <w:rPr>
                <w:b w:val="0"/>
              </w:rPr>
              <w:t>MU1&gt;</w:t>
            </w:r>
          </w:p>
        </w:tc>
        <w:tc>
          <w:tcPr>
            <w:tcW w:w="1283" w:type="dxa"/>
          </w:tcPr>
          <w:p w14:paraId="4C911FD4" w14:textId="29871005" w:rsidR="00A51E07" w:rsidRPr="00E97E19" w:rsidRDefault="00A51E07" w:rsidP="00A51E07">
            <w:pPr>
              <w:pStyle w:val="MILTableText"/>
              <w:rPr>
                <w:b w:val="0"/>
              </w:rPr>
            </w:pPr>
            <w:r>
              <w:rPr>
                <w:b w:val="0"/>
              </w:rPr>
              <w:t>&lt;NEW</w:t>
            </w:r>
            <w:r w:rsidR="00FB3101">
              <w:rPr>
                <w:b w:val="0"/>
              </w:rPr>
              <w:t>INTEQH</w:t>
            </w:r>
            <w:r>
              <w:rPr>
                <w:b w:val="0"/>
              </w:rPr>
              <w:t>MU1&gt;</w:t>
            </w:r>
          </w:p>
        </w:tc>
        <w:tc>
          <w:tcPr>
            <w:tcW w:w="6134" w:type="dxa"/>
          </w:tcPr>
          <w:p w14:paraId="767EE943" w14:textId="77777777" w:rsidR="00A51E07" w:rsidRPr="00E97E19" w:rsidRDefault="00A51E07" w:rsidP="00A51E07">
            <w:pPr>
              <w:pStyle w:val="MILTableText"/>
              <w:rPr>
                <w:b w:val="0"/>
              </w:rPr>
            </w:pPr>
            <w:r w:rsidRPr="00E97E19">
              <w:rPr>
                <w:b w:val="0"/>
              </w:rPr>
              <w:t>The mean drift of the GBM when in regime 1.</w:t>
            </w:r>
          </w:p>
        </w:tc>
      </w:tr>
      <w:tr w:rsidR="00A51E07" w14:paraId="7733D625" w14:textId="77777777" w:rsidTr="00A51E07">
        <w:trPr>
          <w:trHeight w:hRule="exact" w:val="340"/>
        </w:trPr>
        <w:tc>
          <w:tcPr>
            <w:tcW w:w="1157" w:type="dxa"/>
          </w:tcPr>
          <w:p w14:paraId="6D08A2E2"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7F5DAF29" w14:textId="3494301F" w:rsidR="00A51E07" w:rsidRPr="00E97E19" w:rsidRDefault="00A51E07" w:rsidP="00A51E07">
            <w:pPr>
              <w:pStyle w:val="MILTableText"/>
              <w:rPr>
                <w:b w:val="0"/>
              </w:rPr>
            </w:pPr>
            <w:r>
              <w:rPr>
                <w:b w:val="0"/>
              </w:rPr>
              <w:t>&lt;OLD</w:t>
            </w:r>
            <w:r w:rsidR="00FB3101">
              <w:rPr>
                <w:b w:val="0"/>
              </w:rPr>
              <w:t>INTEQH</w:t>
            </w:r>
            <w:r>
              <w:rPr>
                <w:b w:val="0"/>
              </w:rPr>
              <w:t>SIGMA1&gt;</w:t>
            </w:r>
          </w:p>
        </w:tc>
        <w:tc>
          <w:tcPr>
            <w:tcW w:w="1283" w:type="dxa"/>
          </w:tcPr>
          <w:p w14:paraId="4815A9DC" w14:textId="050A786B" w:rsidR="00A51E07" w:rsidRPr="00E97E19" w:rsidRDefault="00A51E07" w:rsidP="00A51E07">
            <w:pPr>
              <w:pStyle w:val="MILTableText"/>
              <w:rPr>
                <w:b w:val="0"/>
              </w:rPr>
            </w:pPr>
            <w:r>
              <w:rPr>
                <w:b w:val="0"/>
              </w:rPr>
              <w:t>&lt;NEW</w:t>
            </w:r>
            <w:r w:rsidR="00FB3101">
              <w:rPr>
                <w:b w:val="0"/>
              </w:rPr>
              <w:t>INTEQH</w:t>
            </w:r>
            <w:r>
              <w:rPr>
                <w:b w:val="0"/>
              </w:rPr>
              <w:t>SIGMA1&gt;</w:t>
            </w:r>
          </w:p>
        </w:tc>
        <w:tc>
          <w:tcPr>
            <w:tcW w:w="6134" w:type="dxa"/>
          </w:tcPr>
          <w:p w14:paraId="02224168" w14:textId="77777777" w:rsidR="00A51E07" w:rsidRPr="00E97E19" w:rsidRDefault="00A51E07" w:rsidP="00A51E07">
            <w:pPr>
              <w:pStyle w:val="MILTableText"/>
              <w:rPr>
                <w:b w:val="0"/>
              </w:rPr>
            </w:pPr>
            <w:r w:rsidRPr="00E97E19">
              <w:rPr>
                <w:b w:val="0"/>
              </w:rPr>
              <w:t>The volatility of the GBM when in regime 1</w:t>
            </w:r>
          </w:p>
        </w:tc>
      </w:tr>
      <w:tr w:rsidR="00A51E07" w14:paraId="3EFE9579" w14:textId="77777777" w:rsidTr="00A51E07">
        <w:trPr>
          <w:trHeight w:hRule="exact" w:val="340"/>
        </w:trPr>
        <w:tc>
          <w:tcPr>
            <w:tcW w:w="1157" w:type="dxa"/>
          </w:tcPr>
          <w:p w14:paraId="1AAB3F75"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36AE3935" w14:textId="72D20E84" w:rsidR="00A51E07" w:rsidRPr="00E97E19" w:rsidRDefault="00A51E07" w:rsidP="00A51E07">
            <w:pPr>
              <w:pStyle w:val="MILTableText"/>
              <w:rPr>
                <w:b w:val="0"/>
              </w:rPr>
            </w:pPr>
            <w:r>
              <w:rPr>
                <w:b w:val="0"/>
              </w:rPr>
              <w:t>&lt;OLD</w:t>
            </w:r>
            <w:r w:rsidR="00FB3101">
              <w:rPr>
                <w:b w:val="0"/>
              </w:rPr>
              <w:t>INTEQH</w:t>
            </w:r>
            <w:r>
              <w:rPr>
                <w:b w:val="0"/>
              </w:rPr>
              <w:t>MU2&gt;</w:t>
            </w:r>
          </w:p>
        </w:tc>
        <w:tc>
          <w:tcPr>
            <w:tcW w:w="1283" w:type="dxa"/>
          </w:tcPr>
          <w:p w14:paraId="54D56797" w14:textId="7E0E9762" w:rsidR="00A51E07" w:rsidRPr="00E97E19" w:rsidRDefault="00A51E07" w:rsidP="00A51E07">
            <w:pPr>
              <w:pStyle w:val="MILTableText"/>
              <w:rPr>
                <w:b w:val="0"/>
              </w:rPr>
            </w:pPr>
            <w:r>
              <w:rPr>
                <w:b w:val="0"/>
              </w:rPr>
              <w:t>&lt;NEW</w:t>
            </w:r>
            <w:r w:rsidR="00FB3101">
              <w:rPr>
                <w:b w:val="0"/>
              </w:rPr>
              <w:t>INTEQH</w:t>
            </w:r>
            <w:r>
              <w:rPr>
                <w:b w:val="0"/>
              </w:rPr>
              <w:t>MU2&gt;</w:t>
            </w:r>
          </w:p>
        </w:tc>
        <w:tc>
          <w:tcPr>
            <w:tcW w:w="6134" w:type="dxa"/>
          </w:tcPr>
          <w:p w14:paraId="19F3F4AF" w14:textId="77777777" w:rsidR="00A51E07" w:rsidRPr="00E97E19" w:rsidRDefault="00A51E07" w:rsidP="00A51E07">
            <w:pPr>
              <w:pStyle w:val="MILTableText"/>
              <w:rPr>
                <w:b w:val="0"/>
              </w:rPr>
            </w:pPr>
            <w:r w:rsidRPr="00E97E19">
              <w:rPr>
                <w:b w:val="0"/>
              </w:rPr>
              <w:t>The mean drift of the GBM when in regime 2.</w:t>
            </w:r>
          </w:p>
        </w:tc>
      </w:tr>
      <w:tr w:rsidR="00A51E07" w14:paraId="34F53585" w14:textId="77777777" w:rsidTr="00A51E07">
        <w:trPr>
          <w:trHeight w:hRule="exact" w:val="340"/>
        </w:trPr>
        <w:tc>
          <w:tcPr>
            <w:tcW w:w="1157" w:type="dxa"/>
          </w:tcPr>
          <w:p w14:paraId="47B909C4"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20B870A2" w14:textId="7640E84E" w:rsidR="00A51E07" w:rsidRPr="00E97E19" w:rsidRDefault="00A51E07" w:rsidP="00A51E07">
            <w:pPr>
              <w:pStyle w:val="MILTableText"/>
              <w:rPr>
                <w:b w:val="0"/>
              </w:rPr>
            </w:pPr>
            <w:r>
              <w:rPr>
                <w:b w:val="0"/>
              </w:rPr>
              <w:t>&lt;OLD</w:t>
            </w:r>
            <w:r w:rsidR="00FB3101">
              <w:rPr>
                <w:b w:val="0"/>
              </w:rPr>
              <w:t>INTEQH</w:t>
            </w:r>
            <w:r>
              <w:rPr>
                <w:b w:val="0"/>
              </w:rPr>
              <w:t>SIGMA2&gt;</w:t>
            </w:r>
          </w:p>
        </w:tc>
        <w:tc>
          <w:tcPr>
            <w:tcW w:w="1283" w:type="dxa"/>
          </w:tcPr>
          <w:p w14:paraId="5EC5B4D1" w14:textId="7AB6A999" w:rsidR="00A51E07" w:rsidRPr="00E97E19" w:rsidRDefault="00A51E07" w:rsidP="00A51E07">
            <w:pPr>
              <w:pStyle w:val="MILTableText"/>
              <w:rPr>
                <w:b w:val="0"/>
              </w:rPr>
            </w:pPr>
            <w:r>
              <w:rPr>
                <w:b w:val="0"/>
              </w:rPr>
              <w:t>&lt;NEW</w:t>
            </w:r>
            <w:r w:rsidR="00FB3101">
              <w:rPr>
                <w:b w:val="0"/>
              </w:rPr>
              <w:t>INTEQH</w:t>
            </w:r>
            <w:r>
              <w:rPr>
                <w:b w:val="0"/>
              </w:rPr>
              <w:t>SIGMA2&gt;</w:t>
            </w:r>
          </w:p>
        </w:tc>
        <w:tc>
          <w:tcPr>
            <w:tcW w:w="6134" w:type="dxa"/>
          </w:tcPr>
          <w:p w14:paraId="61B69815" w14:textId="77777777" w:rsidR="00A51E07" w:rsidRPr="00E97E19" w:rsidRDefault="00A51E07" w:rsidP="00A51E07">
            <w:pPr>
              <w:pStyle w:val="MILTableText"/>
              <w:rPr>
                <w:b w:val="0"/>
              </w:rPr>
            </w:pPr>
            <w:r w:rsidRPr="00E97E19">
              <w:rPr>
                <w:b w:val="0"/>
              </w:rPr>
              <w:t>The volatility of the GBM when in regime 2.</w:t>
            </w:r>
          </w:p>
        </w:tc>
      </w:tr>
      <w:tr w:rsidR="00A51E07" w14:paraId="7BB1F0EF" w14:textId="77777777" w:rsidTr="000842DA">
        <w:trPr>
          <w:trHeight w:hRule="exact" w:val="340"/>
        </w:trPr>
        <w:tc>
          <w:tcPr>
            <w:tcW w:w="9836" w:type="dxa"/>
            <w:gridSpan w:val="4"/>
          </w:tcPr>
          <w:p w14:paraId="3E130BA1" w14:textId="77777777" w:rsidR="00A51E07" w:rsidRPr="00BC3C4A" w:rsidRDefault="00A51E07" w:rsidP="00A51E07">
            <w:pPr>
              <w:pStyle w:val="MILTableText"/>
            </w:pPr>
            <w:r w:rsidRPr="00BC3C4A">
              <w:t>Income Yield Model (Ornstein Uhlenbeck)</w:t>
            </w:r>
          </w:p>
        </w:tc>
      </w:tr>
      <w:tr w:rsidR="00A51E07" w14:paraId="27733C8C" w14:textId="77777777" w:rsidTr="00A51E07">
        <w:trPr>
          <w:trHeight w:hRule="exact" w:val="340"/>
        </w:trPr>
        <w:tc>
          <w:tcPr>
            <w:tcW w:w="1157" w:type="dxa"/>
          </w:tcPr>
          <w:p w14:paraId="7474EBAB" w14:textId="100ADC8F"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44820039" w14:textId="144B80BD" w:rsidR="00A51E07" w:rsidRPr="00E97E19" w:rsidRDefault="00A51E07" w:rsidP="00A51E07">
            <w:pPr>
              <w:pStyle w:val="MILTableText"/>
              <w:rPr>
                <w:b w:val="0"/>
              </w:rPr>
            </w:pPr>
            <w:r>
              <w:rPr>
                <w:b w:val="0"/>
              </w:rPr>
              <w:t>&lt;OLD</w:t>
            </w:r>
            <w:r w:rsidR="00FB3101">
              <w:rPr>
                <w:b w:val="0"/>
              </w:rPr>
              <w:t>INTEQH</w:t>
            </w:r>
            <w:r>
              <w:rPr>
                <w:b w:val="0"/>
              </w:rPr>
              <w:t>Y0&gt;</w:t>
            </w:r>
          </w:p>
        </w:tc>
        <w:tc>
          <w:tcPr>
            <w:tcW w:w="1283" w:type="dxa"/>
          </w:tcPr>
          <w:p w14:paraId="4A4F6359" w14:textId="3BA4E9E6" w:rsidR="00A51E07" w:rsidRPr="00E97E19" w:rsidRDefault="00A51E07" w:rsidP="00A51E07">
            <w:pPr>
              <w:pStyle w:val="MILTableText"/>
              <w:rPr>
                <w:b w:val="0"/>
              </w:rPr>
            </w:pPr>
            <w:r>
              <w:rPr>
                <w:b w:val="0"/>
              </w:rPr>
              <w:t>&lt;NEW</w:t>
            </w:r>
            <w:r w:rsidR="00FB3101">
              <w:rPr>
                <w:b w:val="0"/>
              </w:rPr>
              <w:t>INTEQH</w:t>
            </w:r>
            <w:r>
              <w:rPr>
                <w:b w:val="0"/>
              </w:rPr>
              <w:t>Y0&gt;</w:t>
            </w:r>
          </w:p>
        </w:tc>
        <w:tc>
          <w:tcPr>
            <w:tcW w:w="6134" w:type="dxa"/>
          </w:tcPr>
          <w:p w14:paraId="62A32299" w14:textId="2DE046DA" w:rsidR="00A51E07" w:rsidRPr="00E97E19" w:rsidRDefault="00A51E07" w:rsidP="00A51E07">
            <w:pPr>
              <w:pStyle w:val="MILTableText"/>
              <w:rPr>
                <w:b w:val="0"/>
              </w:rPr>
            </w:pPr>
            <w:r w:rsidRPr="00E97E19">
              <w:rPr>
                <w:b w:val="0"/>
              </w:rPr>
              <w:t>The current retrospective dividend yield.</w:t>
            </w:r>
          </w:p>
        </w:tc>
      </w:tr>
      <w:tr w:rsidR="00A51E07" w14:paraId="737FD21E" w14:textId="77777777" w:rsidTr="00A51E07">
        <w:trPr>
          <w:trHeight w:hRule="exact" w:val="340"/>
        </w:trPr>
        <w:tc>
          <w:tcPr>
            <w:tcW w:w="1157" w:type="dxa"/>
          </w:tcPr>
          <w:p w14:paraId="0AE68F18" w14:textId="15CB2893"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4A0C4317" w14:textId="6A3A503C" w:rsidR="00A51E07" w:rsidRPr="00E97E19" w:rsidRDefault="00A51E07" w:rsidP="00A51E07">
            <w:pPr>
              <w:pStyle w:val="MILTableText"/>
              <w:rPr>
                <w:b w:val="0"/>
              </w:rPr>
            </w:pPr>
            <w:r>
              <w:rPr>
                <w:b w:val="0"/>
              </w:rPr>
              <w:t>&lt;OLD</w:t>
            </w:r>
            <w:r w:rsidR="00FB3101">
              <w:rPr>
                <w:b w:val="0"/>
              </w:rPr>
              <w:t>INTEQH</w:t>
            </w:r>
            <w:r>
              <w:rPr>
                <w:b w:val="0"/>
              </w:rPr>
              <w:t>YMU&gt;</w:t>
            </w:r>
          </w:p>
        </w:tc>
        <w:tc>
          <w:tcPr>
            <w:tcW w:w="1283" w:type="dxa"/>
          </w:tcPr>
          <w:p w14:paraId="5376AC1C" w14:textId="597494BC" w:rsidR="00A51E07" w:rsidRPr="00E97E19" w:rsidRDefault="00A51E07" w:rsidP="00A51E07">
            <w:pPr>
              <w:pStyle w:val="MILTableText"/>
              <w:rPr>
                <w:b w:val="0"/>
              </w:rPr>
            </w:pPr>
            <w:r>
              <w:rPr>
                <w:b w:val="0"/>
              </w:rPr>
              <w:t>&lt;NEW</w:t>
            </w:r>
            <w:r w:rsidR="00FB3101">
              <w:rPr>
                <w:b w:val="0"/>
              </w:rPr>
              <w:t>INTEQH</w:t>
            </w:r>
            <w:r>
              <w:rPr>
                <w:b w:val="0"/>
              </w:rPr>
              <w:t>YMU&gt;</w:t>
            </w:r>
          </w:p>
        </w:tc>
        <w:tc>
          <w:tcPr>
            <w:tcW w:w="6134" w:type="dxa"/>
          </w:tcPr>
          <w:p w14:paraId="0AB59773" w14:textId="55FE3F31" w:rsidR="00A51E07" w:rsidRPr="00E97E19" w:rsidRDefault="00A51E07" w:rsidP="00A51E07">
            <w:pPr>
              <w:pStyle w:val="MILTableText"/>
              <w:rPr>
                <w:b w:val="0"/>
              </w:rPr>
            </w:pPr>
            <w:r w:rsidRPr="00E97E19">
              <w:rPr>
                <w:b w:val="0"/>
              </w:rPr>
              <w:t>The long-term mean reversion level of the dividend yield</w:t>
            </w:r>
          </w:p>
        </w:tc>
      </w:tr>
      <w:tr w:rsidR="00A51E07" w14:paraId="519DB08F" w14:textId="77777777" w:rsidTr="00A51E07">
        <w:trPr>
          <w:trHeight w:hRule="exact" w:val="340"/>
        </w:trPr>
        <w:tc>
          <w:tcPr>
            <w:tcW w:w="1157" w:type="dxa"/>
          </w:tcPr>
          <w:p w14:paraId="09ACC3B6" w14:textId="6EE4AE43"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43DCC581" w14:textId="48BADD1F" w:rsidR="00A51E07" w:rsidRPr="00E97E19" w:rsidRDefault="00A51E07" w:rsidP="00A51E07">
            <w:pPr>
              <w:pStyle w:val="MILTableText"/>
              <w:rPr>
                <w:b w:val="0"/>
              </w:rPr>
            </w:pPr>
            <w:r>
              <w:rPr>
                <w:b w:val="0"/>
              </w:rPr>
              <w:t>&lt;OLD</w:t>
            </w:r>
            <w:r w:rsidR="00FB3101">
              <w:rPr>
                <w:b w:val="0"/>
              </w:rPr>
              <w:t>INTEQH</w:t>
            </w:r>
            <w:r>
              <w:rPr>
                <w:b w:val="0"/>
              </w:rPr>
              <w:t>YALPHA&gt;</w:t>
            </w:r>
          </w:p>
        </w:tc>
        <w:tc>
          <w:tcPr>
            <w:tcW w:w="1283" w:type="dxa"/>
          </w:tcPr>
          <w:p w14:paraId="0791BC09" w14:textId="7B998573" w:rsidR="00A51E07" w:rsidRPr="00E97E19" w:rsidRDefault="00A51E07" w:rsidP="00A51E07">
            <w:pPr>
              <w:pStyle w:val="MILTableText"/>
              <w:rPr>
                <w:b w:val="0"/>
              </w:rPr>
            </w:pPr>
            <w:r>
              <w:rPr>
                <w:b w:val="0"/>
              </w:rPr>
              <w:t>&lt;NEW</w:t>
            </w:r>
            <w:r w:rsidR="00FB3101">
              <w:rPr>
                <w:b w:val="0"/>
              </w:rPr>
              <w:t>INTEQH</w:t>
            </w:r>
            <w:r>
              <w:rPr>
                <w:b w:val="0"/>
              </w:rPr>
              <w:t>YALPHA&gt;</w:t>
            </w:r>
          </w:p>
        </w:tc>
        <w:tc>
          <w:tcPr>
            <w:tcW w:w="6134" w:type="dxa"/>
          </w:tcPr>
          <w:p w14:paraId="7CE75465" w14:textId="777C1954" w:rsidR="00A51E07" w:rsidRPr="00E97E19" w:rsidRDefault="00A51E07" w:rsidP="00A51E07">
            <w:pPr>
              <w:pStyle w:val="MILTableText"/>
              <w:rPr>
                <w:b w:val="0"/>
              </w:rPr>
            </w:pPr>
            <w:r w:rsidRPr="00E97E19">
              <w:rPr>
                <w:b w:val="0"/>
              </w:rPr>
              <w:t>The speed of mean reversion of the dividend yield</w:t>
            </w:r>
          </w:p>
        </w:tc>
      </w:tr>
      <w:tr w:rsidR="00A51E07" w14:paraId="430D59F1" w14:textId="77777777" w:rsidTr="00A51E07">
        <w:trPr>
          <w:trHeight w:hRule="exact" w:val="340"/>
        </w:trPr>
        <w:tc>
          <w:tcPr>
            <w:tcW w:w="1157" w:type="dxa"/>
          </w:tcPr>
          <w:p w14:paraId="298B402F" w14:textId="4C731F14"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5E2A0392" w14:textId="111D1A2D" w:rsidR="00A51E07" w:rsidRPr="00E97E19" w:rsidRDefault="00A51E07" w:rsidP="00A51E07">
            <w:pPr>
              <w:pStyle w:val="MILTableText"/>
              <w:rPr>
                <w:b w:val="0"/>
              </w:rPr>
            </w:pPr>
            <w:r>
              <w:rPr>
                <w:b w:val="0"/>
              </w:rPr>
              <w:t>&lt;OLD</w:t>
            </w:r>
            <w:r w:rsidR="00FB3101">
              <w:rPr>
                <w:b w:val="0"/>
              </w:rPr>
              <w:t>INTEQH</w:t>
            </w:r>
            <w:r>
              <w:rPr>
                <w:b w:val="0"/>
              </w:rPr>
              <w:t>YSIGMA&gt;</w:t>
            </w:r>
          </w:p>
        </w:tc>
        <w:tc>
          <w:tcPr>
            <w:tcW w:w="1283" w:type="dxa"/>
          </w:tcPr>
          <w:p w14:paraId="0CD7D03C" w14:textId="26CE7EA9" w:rsidR="00A51E07" w:rsidRPr="00E97E19" w:rsidRDefault="00A51E07" w:rsidP="00A51E07">
            <w:pPr>
              <w:pStyle w:val="MILTableText"/>
              <w:rPr>
                <w:b w:val="0"/>
              </w:rPr>
            </w:pPr>
            <w:r>
              <w:rPr>
                <w:b w:val="0"/>
              </w:rPr>
              <w:t>&lt;NEW</w:t>
            </w:r>
            <w:r w:rsidR="00FB3101">
              <w:rPr>
                <w:b w:val="0"/>
              </w:rPr>
              <w:t>INTEQH</w:t>
            </w:r>
            <w:r>
              <w:rPr>
                <w:b w:val="0"/>
              </w:rPr>
              <w:t>YSIGMA&gt;</w:t>
            </w:r>
          </w:p>
        </w:tc>
        <w:tc>
          <w:tcPr>
            <w:tcW w:w="6134" w:type="dxa"/>
          </w:tcPr>
          <w:p w14:paraId="4E5C3941" w14:textId="160EAF98" w:rsidR="00A51E07" w:rsidRPr="00E97E19" w:rsidRDefault="00A51E07" w:rsidP="00A51E07">
            <w:pPr>
              <w:pStyle w:val="MILTableText"/>
              <w:rPr>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36" w:name="_Toc472931949"/>
      <w:r w:rsidRPr="00255C34">
        <w:rPr>
          <w:sz w:val="18"/>
          <w:szCs w:val="18"/>
        </w:rPr>
        <w:t>Distributions</w:t>
      </w:r>
      <w:bookmarkEnd w:id="36"/>
    </w:p>
    <w:p w14:paraId="24C5AC46" w14:textId="51FE2E8C" w:rsidR="000842DA" w:rsidRDefault="000842DA" w:rsidP="000842DA">
      <w:pPr>
        <w:pStyle w:val="MILReportMainText"/>
      </w:pPr>
      <w:r w:rsidRPr="00255C34">
        <w:rPr>
          <w:sz w:val="18"/>
          <w:szCs w:val="18"/>
        </w:rPr>
        <w:t>Total Return Percentiles (</w:t>
      </w:r>
      <w:r w:rsidR="009A3099">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717"/>
        <w:gridCol w:w="1514"/>
        <w:gridCol w:w="1514"/>
        <w:gridCol w:w="1585"/>
        <w:gridCol w:w="1585"/>
        <w:gridCol w:w="1585"/>
        <w:gridCol w:w="1585"/>
      </w:tblGrid>
      <w:tr w:rsidR="000842DA" w:rsidRPr="00227BEB" w14:paraId="2F4CA4D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E6EBE7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0842DA">
        <w:trPr>
          <w:trHeight w:hRule="exact" w:val="340"/>
        </w:trPr>
        <w:tc>
          <w:tcPr>
            <w:tcW w:w="1101" w:type="dxa"/>
          </w:tcPr>
          <w:p w14:paraId="2A5CFDC3" w14:textId="77777777" w:rsidR="00A51E07" w:rsidRPr="00255C34" w:rsidRDefault="00A51E07" w:rsidP="00A51E07">
            <w:pPr>
              <w:pStyle w:val="MILTableText"/>
            </w:pPr>
            <w:r w:rsidRPr="00255C34">
              <w:t>5%</w:t>
            </w:r>
          </w:p>
        </w:tc>
        <w:tc>
          <w:tcPr>
            <w:tcW w:w="1021" w:type="dxa"/>
          </w:tcPr>
          <w:p w14:paraId="4C7FEF04" w14:textId="24AE6062"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1_5&gt;</w:t>
            </w:r>
          </w:p>
        </w:tc>
        <w:tc>
          <w:tcPr>
            <w:tcW w:w="992" w:type="dxa"/>
          </w:tcPr>
          <w:p w14:paraId="630149BD" w14:textId="304A133F"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5_5&gt;</w:t>
            </w:r>
          </w:p>
        </w:tc>
        <w:tc>
          <w:tcPr>
            <w:tcW w:w="992" w:type="dxa"/>
          </w:tcPr>
          <w:p w14:paraId="4376B6F8" w14:textId="07484B70"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10_5&gt;</w:t>
            </w:r>
          </w:p>
        </w:tc>
        <w:tc>
          <w:tcPr>
            <w:tcW w:w="992" w:type="dxa"/>
          </w:tcPr>
          <w:p w14:paraId="3C5623BB" w14:textId="61028F8D"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15_5&gt;</w:t>
            </w:r>
          </w:p>
        </w:tc>
        <w:tc>
          <w:tcPr>
            <w:tcW w:w="1134" w:type="dxa"/>
          </w:tcPr>
          <w:p w14:paraId="4FA59C64" w14:textId="413EAD7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25_5&gt;</w:t>
            </w:r>
          </w:p>
        </w:tc>
        <w:tc>
          <w:tcPr>
            <w:tcW w:w="1134" w:type="dxa"/>
          </w:tcPr>
          <w:p w14:paraId="1F6D91E8" w14:textId="32CB61E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30_5&gt;</w:t>
            </w:r>
          </w:p>
        </w:tc>
      </w:tr>
      <w:tr w:rsidR="00A51E07" w14:paraId="35CB55C2" w14:textId="77777777" w:rsidTr="000842DA">
        <w:trPr>
          <w:trHeight w:hRule="exact" w:val="340"/>
        </w:trPr>
        <w:tc>
          <w:tcPr>
            <w:tcW w:w="1101" w:type="dxa"/>
          </w:tcPr>
          <w:p w14:paraId="46C15CAD" w14:textId="77777777" w:rsidR="00A51E07" w:rsidRPr="00255C34" w:rsidRDefault="00A51E07" w:rsidP="00A51E07">
            <w:pPr>
              <w:pStyle w:val="MILTableText"/>
            </w:pPr>
            <w:r w:rsidRPr="00255C34">
              <w:t>25%</w:t>
            </w:r>
          </w:p>
        </w:tc>
        <w:tc>
          <w:tcPr>
            <w:tcW w:w="1021" w:type="dxa"/>
          </w:tcPr>
          <w:p w14:paraId="030D2906" w14:textId="7D8119D0"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1_25&gt;</w:t>
            </w:r>
          </w:p>
        </w:tc>
        <w:tc>
          <w:tcPr>
            <w:tcW w:w="992" w:type="dxa"/>
          </w:tcPr>
          <w:p w14:paraId="2AEB8C4B" w14:textId="0A77A4C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5_25&gt;</w:t>
            </w:r>
          </w:p>
        </w:tc>
        <w:tc>
          <w:tcPr>
            <w:tcW w:w="992" w:type="dxa"/>
          </w:tcPr>
          <w:p w14:paraId="2971ED2B" w14:textId="4E877C61"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10_25&gt;</w:t>
            </w:r>
          </w:p>
        </w:tc>
        <w:tc>
          <w:tcPr>
            <w:tcW w:w="992" w:type="dxa"/>
          </w:tcPr>
          <w:p w14:paraId="12A465E3" w14:textId="37B5430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15_25&gt;</w:t>
            </w:r>
          </w:p>
        </w:tc>
        <w:tc>
          <w:tcPr>
            <w:tcW w:w="1134" w:type="dxa"/>
          </w:tcPr>
          <w:p w14:paraId="47E57215" w14:textId="1330386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25_25&gt;</w:t>
            </w:r>
          </w:p>
        </w:tc>
        <w:tc>
          <w:tcPr>
            <w:tcW w:w="1134" w:type="dxa"/>
          </w:tcPr>
          <w:p w14:paraId="48566772" w14:textId="24D84EDE"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30_25&gt;</w:t>
            </w:r>
          </w:p>
        </w:tc>
      </w:tr>
      <w:tr w:rsidR="00A51E07" w14:paraId="6434D3B6" w14:textId="77777777" w:rsidTr="000842DA">
        <w:trPr>
          <w:trHeight w:hRule="exact" w:val="340"/>
        </w:trPr>
        <w:tc>
          <w:tcPr>
            <w:tcW w:w="1101" w:type="dxa"/>
          </w:tcPr>
          <w:p w14:paraId="54A5C90B" w14:textId="77777777" w:rsidR="00A51E07" w:rsidRPr="00255C34" w:rsidRDefault="00A51E07" w:rsidP="00A51E07">
            <w:pPr>
              <w:pStyle w:val="MILTableText"/>
            </w:pPr>
            <w:r w:rsidRPr="00255C34">
              <w:t>50%</w:t>
            </w:r>
          </w:p>
        </w:tc>
        <w:tc>
          <w:tcPr>
            <w:tcW w:w="1021" w:type="dxa"/>
          </w:tcPr>
          <w:p w14:paraId="771E9577" w14:textId="2205308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1_50&gt;</w:t>
            </w:r>
          </w:p>
        </w:tc>
        <w:tc>
          <w:tcPr>
            <w:tcW w:w="992" w:type="dxa"/>
          </w:tcPr>
          <w:p w14:paraId="6B58FAB4" w14:textId="1D7608C6"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5_50&gt;</w:t>
            </w:r>
          </w:p>
        </w:tc>
        <w:tc>
          <w:tcPr>
            <w:tcW w:w="992" w:type="dxa"/>
          </w:tcPr>
          <w:p w14:paraId="4F96AAA0" w14:textId="00D61677"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10_50&gt;</w:t>
            </w:r>
          </w:p>
        </w:tc>
        <w:tc>
          <w:tcPr>
            <w:tcW w:w="992" w:type="dxa"/>
          </w:tcPr>
          <w:p w14:paraId="621C90DE" w14:textId="1F992A59"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15_50&gt;</w:t>
            </w:r>
          </w:p>
        </w:tc>
        <w:tc>
          <w:tcPr>
            <w:tcW w:w="1134" w:type="dxa"/>
          </w:tcPr>
          <w:p w14:paraId="7CEE7F31" w14:textId="0EB49257"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25_50&gt;</w:t>
            </w:r>
          </w:p>
        </w:tc>
        <w:tc>
          <w:tcPr>
            <w:tcW w:w="1134" w:type="dxa"/>
          </w:tcPr>
          <w:p w14:paraId="6492863E" w14:textId="0D33B762"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30_50&gt;</w:t>
            </w:r>
          </w:p>
        </w:tc>
      </w:tr>
      <w:tr w:rsidR="00A51E07" w14:paraId="209EB16D" w14:textId="77777777" w:rsidTr="000842DA">
        <w:trPr>
          <w:trHeight w:hRule="exact" w:val="340"/>
        </w:trPr>
        <w:tc>
          <w:tcPr>
            <w:tcW w:w="1101" w:type="dxa"/>
          </w:tcPr>
          <w:p w14:paraId="59AAC921" w14:textId="77777777" w:rsidR="00A51E07" w:rsidRPr="00255C34" w:rsidRDefault="00A51E07" w:rsidP="00A51E07">
            <w:pPr>
              <w:pStyle w:val="MILTableText"/>
            </w:pPr>
            <w:r w:rsidRPr="00255C34">
              <w:t>75%</w:t>
            </w:r>
          </w:p>
        </w:tc>
        <w:tc>
          <w:tcPr>
            <w:tcW w:w="1021" w:type="dxa"/>
          </w:tcPr>
          <w:p w14:paraId="07F2D2EE" w14:textId="1C4775F6"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1_75&gt;</w:t>
            </w:r>
          </w:p>
        </w:tc>
        <w:tc>
          <w:tcPr>
            <w:tcW w:w="992" w:type="dxa"/>
          </w:tcPr>
          <w:p w14:paraId="0992A312" w14:textId="1B7715B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5_75&gt;</w:t>
            </w:r>
          </w:p>
        </w:tc>
        <w:tc>
          <w:tcPr>
            <w:tcW w:w="992" w:type="dxa"/>
          </w:tcPr>
          <w:p w14:paraId="59869C44" w14:textId="7DADC28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10_75&gt;</w:t>
            </w:r>
          </w:p>
        </w:tc>
        <w:tc>
          <w:tcPr>
            <w:tcW w:w="992" w:type="dxa"/>
          </w:tcPr>
          <w:p w14:paraId="1C25B56C" w14:textId="1B9A20B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15_75&gt;</w:t>
            </w:r>
          </w:p>
        </w:tc>
        <w:tc>
          <w:tcPr>
            <w:tcW w:w="1134" w:type="dxa"/>
          </w:tcPr>
          <w:p w14:paraId="6DADA61B" w14:textId="49B5FE7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25_75&gt;</w:t>
            </w:r>
          </w:p>
        </w:tc>
        <w:tc>
          <w:tcPr>
            <w:tcW w:w="1134" w:type="dxa"/>
          </w:tcPr>
          <w:p w14:paraId="39CA4AA7" w14:textId="46878371"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30_75&gt;</w:t>
            </w:r>
          </w:p>
        </w:tc>
      </w:tr>
      <w:tr w:rsidR="00A51E07" w14:paraId="78376EDA" w14:textId="77777777" w:rsidTr="000842DA">
        <w:trPr>
          <w:trHeight w:hRule="exact" w:val="340"/>
        </w:trPr>
        <w:tc>
          <w:tcPr>
            <w:tcW w:w="1101" w:type="dxa"/>
          </w:tcPr>
          <w:p w14:paraId="03096464" w14:textId="77777777" w:rsidR="00A51E07" w:rsidRPr="00255C34" w:rsidRDefault="00A51E07" w:rsidP="00A51E07">
            <w:pPr>
              <w:pStyle w:val="MILTableText"/>
            </w:pPr>
            <w:r w:rsidRPr="00255C34">
              <w:t>95%</w:t>
            </w:r>
          </w:p>
        </w:tc>
        <w:tc>
          <w:tcPr>
            <w:tcW w:w="1021" w:type="dxa"/>
          </w:tcPr>
          <w:p w14:paraId="1A5CEFE0" w14:textId="07779A67"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1_95&gt;</w:t>
            </w:r>
          </w:p>
        </w:tc>
        <w:tc>
          <w:tcPr>
            <w:tcW w:w="992" w:type="dxa"/>
          </w:tcPr>
          <w:p w14:paraId="7A6B29E8" w14:textId="32F610E1"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5_95&gt;</w:t>
            </w:r>
          </w:p>
        </w:tc>
        <w:tc>
          <w:tcPr>
            <w:tcW w:w="992" w:type="dxa"/>
          </w:tcPr>
          <w:p w14:paraId="7C33AFB3" w14:textId="0003CE8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10_95&gt;</w:t>
            </w:r>
          </w:p>
        </w:tc>
        <w:tc>
          <w:tcPr>
            <w:tcW w:w="992" w:type="dxa"/>
          </w:tcPr>
          <w:p w14:paraId="65E86122" w14:textId="7A64E71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15_95&gt;</w:t>
            </w:r>
          </w:p>
        </w:tc>
        <w:tc>
          <w:tcPr>
            <w:tcW w:w="1134" w:type="dxa"/>
          </w:tcPr>
          <w:p w14:paraId="1EE33FFA" w14:textId="6226BC4B"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25_95&gt;</w:t>
            </w:r>
          </w:p>
        </w:tc>
        <w:tc>
          <w:tcPr>
            <w:tcW w:w="1134" w:type="dxa"/>
          </w:tcPr>
          <w:p w14:paraId="0F1A1F82" w14:textId="76FF4BA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30_95&gt;</w:t>
            </w:r>
          </w:p>
        </w:tc>
      </w:tr>
      <w:tr w:rsidR="00A51E07" w14:paraId="00142D6B" w14:textId="77777777" w:rsidTr="000842DA">
        <w:trPr>
          <w:trHeight w:hRule="exact" w:val="340"/>
        </w:trPr>
        <w:tc>
          <w:tcPr>
            <w:tcW w:w="1101" w:type="dxa"/>
          </w:tcPr>
          <w:p w14:paraId="01A49CFB" w14:textId="77777777" w:rsidR="00A51E07" w:rsidRPr="00255C34" w:rsidRDefault="00A51E07" w:rsidP="00A51E07">
            <w:pPr>
              <w:pStyle w:val="MILTableText"/>
            </w:pPr>
            <w:r w:rsidRPr="00255C34">
              <w:t>Mean</w:t>
            </w:r>
          </w:p>
        </w:tc>
        <w:tc>
          <w:tcPr>
            <w:tcW w:w="1021" w:type="dxa"/>
          </w:tcPr>
          <w:p w14:paraId="2326FF5C" w14:textId="0B93C26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1_MU&gt;</w:t>
            </w:r>
          </w:p>
        </w:tc>
        <w:tc>
          <w:tcPr>
            <w:tcW w:w="992" w:type="dxa"/>
          </w:tcPr>
          <w:p w14:paraId="2A1F2C6A" w14:textId="78721809"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5_MU&gt;</w:t>
            </w:r>
          </w:p>
        </w:tc>
        <w:tc>
          <w:tcPr>
            <w:tcW w:w="992" w:type="dxa"/>
          </w:tcPr>
          <w:p w14:paraId="08F7A222" w14:textId="43F256A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10_MU&gt;</w:t>
            </w:r>
          </w:p>
        </w:tc>
        <w:tc>
          <w:tcPr>
            <w:tcW w:w="992" w:type="dxa"/>
          </w:tcPr>
          <w:p w14:paraId="1F13B65A" w14:textId="6A0FFC7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15_MU&gt;</w:t>
            </w:r>
          </w:p>
        </w:tc>
        <w:tc>
          <w:tcPr>
            <w:tcW w:w="1134" w:type="dxa"/>
          </w:tcPr>
          <w:p w14:paraId="52475B2C" w14:textId="2CFB819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25_MU&gt;</w:t>
            </w:r>
          </w:p>
        </w:tc>
        <w:tc>
          <w:tcPr>
            <w:tcW w:w="1134" w:type="dxa"/>
          </w:tcPr>
          <w:p w14:paraId="16817939" w14:textId="620B62A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30_MU&gt;</w:t>
            </w:r>
          </w:p>
        </w:tc>
      </w:tr>
      <w:tr w:rsidR="00A51E07" w14:paraId="27080F99" w14:textId="77777777" w:rsidTr="000842DA">
        <w:trPr>
          <w:trHeight w:hRule="exact" w:val="340"/>
        </w:trPr>
        <w:tc>
          <w:tcPr>
            <w:tcW w:w="1101" w:type="dxa"/>
          </w:tcPr>
          <w:p w14:paraId="211F0DB5" w14:textId="77777777" w:rsidR="00A51E07" w:rsidRPr="00255C34" w:rsidRDefault="00A51E07" w:rsidP="00A51E07">
            <w:pPr>
              <w:pStyle w:val="MILTableText"/>
            </w:pPr>
            <w:r w:rsidRPr="00255C34">
              <w:t>Volatility</w:t>
            </w:r>
          </w:p>
        </w:tc>
        <w:tc>
          <w:tcPr>
            <w:tcW w:w="1021" w:type="dxa"/>
          </w:tcPr>
          <w:p w14:paraId="3F5D9632" w14:textId="03D78072"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1_VOL&gt;</w:t>
            </w:r>
          </w:p>
        </w:tc>
        <w:tc>
          <w:tcPr>
            <w:tcW w:w="992" w:type="dxa"/>
          </w:tcPr>
          <w:p w14:paraId="0457E18C" w14:textId="004CCE85"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5_VOL&gt;</w:t>
            </w:r>
          </w:p>
        </w:tc>
        <w:tc>
          <w:tcPr>
            <w:tcW w:w="992" w:type="dxa"/>
          </w:tcPr>
          <w:p w14:paraId="3A74621F" w14:textId="6EBD0A86"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10_VOL&gt;</w:t>
            </w:r>
          </w:p>
        </w:tc>
        <w:tc>
          <w:tcPr>
            <w:tcW w:w="992" w:type="dxa"/>
          </w:tcPr>
          <w:p w14:paraId="1DE503D3" w14:textId="548A356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15_VOL&gt;</w:t>
            </w:r>
          </w:p>
        </w:tc>
        <w:tc>
          <w:tcPr>
            <w:tcW w:w="1134" w:type="dxa"/>
          </w:tcPr>
          <w:p w14:paraId="75D070D8" w14:textId="38D2E9D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25_VOL&gt;</w:t>
            </w:r>
          </w:p>
        </w:tc>
        <w:tc>
          <w:tcPr>
            <w:tcW w:w="1134" w:type="dxa"/>
          </w:tcPr>
          <w:p w14:paraId="5885FB57" w14:textId="70E91A3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30_VOL&gt;</w:t>
            </w:r>
          </w:p>
        </w:tc>
      </w:tr>
    </w:tbl>
    <w:p w14:paraId="7B4B35FF" w14:textId="53FD730F" w:rsidR="000842DA" w:rsidRPr="00255C34" w:rsidRDefault="009A3099"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707"/>
        <w:gridCol w:w="1517"/>
        <w:gridCol w:w="1517"/>
        <w:gridCol w:w="1586"/>
        <w:gridCol w:w="1586"/>
        <w:gridCol w:w="1586"/>
        <w:gridCol w:w="1586"/>
      </w:tblGrid>
      <w:tr w:rsidR="000842DA" w:rsidRPr="00227BEB" w14:paraId="436B6B5F"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637A8A"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0842DA">
        <w:trPr>
          <w:trHeight w:hRule="exact" w:val="340"/>
        </w:trPr>
        <w:tc>
          <w:tcPr>
            <w:tcW w:w="1101" w:type="dxa"/>
          </w:tcPr>
          <w:p w14:paraId="0B02E578" w14:textId="77777777" w:rsidR="00A51E07" w:rsidRPr="00255C34" w:rsidRDefault="00A51E07" w:rsidP="00A51E07">
            <w:pPr>
              <w:pStyle w:val="MILTableText"/>
            </w:pPr>
            <w:r w:rsidRPr="00255C34">
              <w:t>5%</w:t>
            </w:r>
          </w:p>
        </w:tc>
        <w:tc>
          <w:tcPr>
            <w:tcW w:w="1021" w:type="dxa"/>
          </w:tcPr>
          <w:p w14:paraId="0929EACA" w14:textId="6C61F1B0"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1_5&gt;</w:t>
            </w:r>
          </w:p>
        </w:tc>
        <w:tc>
          <w:tcPr>
            <w:tcW w:w="992" w:type="dxa"/>
          </w:tcPr>
          <w:p w14:paraId="2820F1B8" w14:textId="07CC6BE5"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5_5&gt;</w:t>
            </w:r>
          </w:p>
        </w:tc>
        <w:tc>
          <w:tcPr>
            <w:tcW w:w="992" w:type="dxa"/>
          </w:tcPr>
          <w:p w14:paraId="12E5EB60" w14:textId="5571875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10_5&gt;</w:t>
            </w:r>
          </w:p>
        </w:tc>
        <w:tc>
          <w:tcPr>
            <w:tcW w:w="992" w:type="dxa"/>
          </w:tcPr>
          <w:p w14:paraId="198378F3" w14:textId="17E6B82C"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15_5&gt;</w:t>
            </w:r>
          </w:p>
        </w:tc>
        <w:tc>
          <w:tcPr>
            <w:tcW w:w="1134" w:type="dxa"/>
          </w:tcPr>
          <w:p w14:paraId="63C3C928" w14:textId="33D90E2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25_5&gt;</w:t>
            </w:r>
          </w:p>
        </w:tc>
        <w:tc>
          <w:tcPr>
            <w:tcW w:w="1134" w:type="dxa"/>
          </w:tcPr>
          <w:p w14:paraId="6908FD4A" w14:textId="218C5DC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30_5&gt;</w:t>
            </w:r>
          </w:p>
        </w:tc>
      </w:tr>
      <w:tr w:rsidR="00A51E07" w14:paraId="17FA1698" w14:textId="77777777" w:rsidTr="000842DA">
        <w:trPr>
          <w:trHeight w:hRule="exact" w:val="340"/>
        </w:trPr>
        <w:tc>
          <w:tcPr>
            <w:tcW w:w="1101" w:type="dxa"/>
          </w:tcPr>
          <w:p w14:paraId="5F46B4E2" w14:textId="77777777" w:rsidR="00A51E07" w:rsidRPr="00255C34" w:rsidRDefault="00A51E07" w:rsidP="00A51E07">
            <w:pPr>
              <w:pStyle w:val="MILTableText"/>
            </w:pPr>
            <w:r w:rsidRPr="00255C34">
              <w:t>25%</w:t>
            </w:r>
          </w:p>
        </w:tc>
        <w:tc>
          <w:tcPr>
            <w:tcW w:w="1021" w:type="dxa"/>
          </w:tcPr>
          <w:p w14:paraId="36963CD6" w14:textId="3CB3134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1_25&gt;</w:t>
            </w:r>
          </w:p>
        </w:tc>
        <w:tc>
          <w:tcPr>
            <w:tcW w:w="992" w:type="dxa"/>
          </w:tcPr>
          <w:p w14:paraId="3CA8A573" w14:textId="26C0A77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5_25&gt;</w:t>
            </w:r>
          </w:p>
        </w:tc>
        <w:tc>
          <w:tcPr>
            <w:tcW w:w="992" w:type="dxa"/>
          </w:tcPr>
          <w:p w14:paraId="2CE00019" w14:textId="58F34D6C"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10_25&gt;</w:t>
            </w:r>
          </w:p>
        </w:tc>
        <w:tc>
          <w:tcPr>
            <w:tcW w:w="992" w:type="dxa"/>
          </w:tcPr>
          <w:p w14:paraId="28709853" w14:textId="316FFAE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15_25&gt;</w:t>
            </w:r>
          </w:p>
        </w:tc>
        <w:tc>
          <w:tcPr>
            <w:tcW w:w="1134" w:type="dxa"/>
          </w:tcPr>
          <w:p w14:paraId="02906872" w14:textId="3417FF43"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25_25&gt;</w:t>
            </w:r>
          </w:p>
        </w:tc>
        <w:tc>
          <w:tcPr>
            <w:tcW w:w="1134" w:type="dxa"/>
          </w:tcPr>
          <w:p w14:paraId="79038B0B" w14:textId="37C3FC7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30_25&gt;</w:t>
            </w:r>
          </w:p>
        </w:tc>
      </w:tr>
      <w:tr w:rsidR="00A51E07" w14:paraId="04F85976" w14:textId="77777777" w:rsidTr="000842DA">
        <w:trPr>
          <w:trHeight w:hRule="exact" w:val="340"/>
        </w:trPr>
        <w:tc>
          <w:tcPr>
            <w:tcW w:w="1101" w:type="dxa"/>
          </w:tcPr>
          <w:p w14:paraId="7041777E" w14:textId="77777777" w:rsidR="00A51E07" w:rsidRPr="00255C34" w:rsidRDefault="00A51E07" w:rsidP="00A51E07">
            <w:pPr>
              <w:pStyle w:val="MILTableText"/>
            </w:pPr>
            <w:r w:rsidRPr="00255C34">
              <w:t>50%</w:t>
            </w:r>
          </w:p>
        </w:tc>
        <w:tc>
          <w:tcPr>
            <w:tcW w:w="1021" w:type="dxa"/>
          </w:tcPr>
          <w:p w14:paraId="1A921868" w14:textId="0651B735"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1_50&gt;</w:t>
            </w:r>
          </w:p>
        </w:tc>
        <w:tc>
          <w:tcPr>
            <w:tcW w:w="992" w:type="dxa"/>
          </w:tcPr>
          <w:p w14:paraId="71BF1C87" w14:textId="561E90C7"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5_50&gt;</w:t>
            </w:r>
          </w:p>
        </w:tc>
        <w:tc>
          <w:tcPr>
            <w:tcW w:w="992" w:type="dxa"/>
          </w:tcPr>
          <w:p w14:paraId="4BB66393" w14:textId="6C66C1A9"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10_50&gt;</w:t>
            </w:r>
          </w:p>
        </w:tc>
        <w:tc>
          <w:tcPr>
            <w:tcW w:w="992" w:type="dxa"/>
          </w:tcPr>
          <w:p w14:paraId="2F16D40C" w14:textId="1E92861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15_50&gt;</w:t>
            </w:r>
          </w:p>
        </w:tc>
        <w:tc>
          <w:tcPr>
            <w:tcW w:w="1134" w:type="dxa"/>
          </w:tcPr>
          <w:p w14:paraId="19D19B71" w14:textId="03B13CCC"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25_50&gt;</w:t>
            </w:r>
          </w:p>
        </w:tc>
        <w:tc>
          <w:tcPr>
            <w:tcW w:w="1134" w:type="dxa"/>
          </w:tcPr>
          <w:p w14:paraId="1944F1AE" w14:textId="6868465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30_50&gt;</w:t>
            </w:r>
          </w:p>
        </w:tc>
      </w:tr>
      <w:tr w:rsidR="00A51E07" w14:paraId="50F5048B" w14:textId="77777777" w:rsidTr="000842DA">
        <w:trPr>
          <w:trHeight w:hRule="exact" w:val="340"/>
        </w:trPr>
        <w:tc>
          <w:tcPr>
            <w:tcW w:w="1101" w:type="dxa"/>
          </w:tcPr>
          <w:p w14:paraId="468CAEA7" w14:textId="77777777" w:rsidR="00A51E07" w:rsidRPr="00255C34" w:rsidRDefault="00A51E07" w:rsidP="00A51E07">
            <w:pPr>
              <w:pStyle w:val="MILTableText"/>
            </w:pPr>
            <w:r w:rsidRPr="00255C34">
              <w:t>75%</w:t>
            </w:r>
          </w:p>
        </w:tc>
        <w:tc>
          <w:tcPr>
            <w:tcW w:w="1021" w:type="dxa"/>
          </w:tcPr>
          <w:p w14:paraId="1E150BA5" w14:textId="1172CED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1_75&gt;</w:t>
            </w:r>
          </w:p>
        </w:tc>
        <w:tc>
          <w:tcPr>
            <w:tcW w:w="992" w:type="dxa"/>
          </w:tcPr>
          <w:p w14:paraId="286C7DA7" w14:textId="5DC9BC6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5_75&gt;</w:t>
            </w:r>
          </w:p>
        </w:tc>
        <w:tc>
          <w:tcPr>
            <w:tcW w:w="992" w:type="dxa"/>
          </w:tcPr>
          <w:p w14:paraId="651D38CC" w14:textId="10CE028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10_75&gt;</w:t>
            </w:r>
          </w:p>
        </w:tc>
        <w:tc>
          <w:tcPr>
            <w:tcW w:w="992" w:type="dxa"/>
          </w:tcPr>
          <w:p w14:paraId="2D18CEBD" w14:textId="4D94826D"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15_75&gt;</w:t>
            </w:r>
          </w:p>
        </w:tc>
        <w:tc>
          <w:tcPr>
            <w:tcW w:w="1134" w:type="dxa"/>
          </w:tcPr>
          <w:p w14:paraId="2BC00054" w14:textId="55C439A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25_75&gt;</w:t>
            </w:r>
          </w:p>
        </w:tc>
        <w:tc>
          <w:tcPr>
            <w:tcW w:w="1134" w:type="dxa"/>
          </w:tcPr>
          <w:p w14:paraId="7FD95DEB" w14:textId="6BC893B5"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30_75&gt;</w:t>
            </w:r>
          </w:p>
        </w:tc>
      </w:tr>
      <w:tr w:rsidR="00A51E07" w14:paraId="1BF87BE7" w14:textId="77777777" w:rsidTr="000842DA">
        <w:trPr>
          <w:trHeight w:hRule="exact" w:val="340"/>
        </w:trPr>
        <w:tc>
          <w:tcPr>
            <w:tcW w:w="1101" w:type="dxa"/>
          </w:tcPr>
          <w:p w14:paraId="62BC3238" w14:textId="77777777" w:rsidR="00A51E07" w:rsidRPr="00255C34" w:rsidRDefault="00A51E07" w:rsidP="00A51E07">
            <w:pPr>
              <w:pStyle w:val="MILTableText"/>
            </w:pPr>
            <w:r w:rsidRPr="00255C34">
              <w:t>95%</w:t>
            </w:r>
          </w:p>
        </w:tc>
        <w:tc>
          <w:tcPr>
            <w:tcW w:w="1021" w:type="dxa"/>
          </w:tcPr>
          <w:p w14:paraId="68DF737F" w14:textId="4D0B51A6"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1_95&gt;</w:t>
            </w:r>
          </w:p>
        </w:tc>
        <w:tc>
          <w:tcPr>
            <w:tcW w:w="992" w:type="dxa"/>
          </w:tcPr>
          <w:p w14:paraId="5F5EB137" w14:textId="5C068619"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5_95&gt;</w:t>
            </w:r>
          </w:p>
        </w:tc>
        <w:tc>
          <w:tcPr>
            <w:tcW w:w="992" w:type="dxa"/>
          </w:tcPr>
          <w:p w14:paraId="4EC18244" w14:textId="77104CA6"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10_95&gt;</w:t>
            </w:r>
          </w:p>
        </w:tc>
        <w:tc>
          <w:tcPr>
            <w:tcW w:w="992" w:type="dxa"/>
          </w:tcPr>
          <w:p w14:paraId="70AF4B22" w14:textId="4C1C263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15_95&gt;</w:t>
            </w:r>
          </w:p>
        </w:tc>
        <w:tc>
          <w:tcPr>
            <w:tcW w:w="1134" w:type="dxa"/>
          </w:tcPr>
          <w:p w14:paraId="0FE24ECA" w14:textId="54E6286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25_95&gt;</w:t>
            </w:r>
          </w:p>
        </w:tc>
        <w:tc>
          <w:tcPr>
            <w:tcW w:w="1134" w:type="dxa"/>
          </w:tcPr>
          <w:p w14:paraId="77F56389" w14:textId="7181E97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30_95&gt;</w:t>
            </w:r>
          </w:p>
        </w:tc>
      </w:tr>
      <w:tr w:rsidR="00A51E07" w14:paraId="2B444329" w14:textId="77777777" w:rsidTr="000842DA">
        <w:trPr>
          <w:trHeight w:hRule="exact" w:val="340"/>
        </w:trPr>
        <w:tc>
          <w:tcPr>
            <w:tcW w:w="1101" w:type="dxa"/>
          </w:tcPr>
          <w:p w14:paraId="26B60D95" w14:textId="77777777" w:rsidR="00A51E07" w:rsidRPr="00255C34" w:rsidRDefault="00A51E07" w:rsidP="00A51E07">
            <w:pPr>
              <w:pStyle w:val="MILTableText"/>
            </w:pPr>
            <w:r w:rsidRPr="00255C34">
              <w:t>Mean</w:t>
            </w:r>
          </w:p>
        </w:tc>
        <w:tc>
          <w:tcPr>
            <w:tcW w:w="1021" w:type="dxa"/>
          </w:tcPr>
          <w:p w14:paraId="3133DD9A" w14:textId="6B801D34"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1_MU&gt;</w:t>
            </w:r>
          </w:p>
        </w:tc>
        <w:tc>
          <w:tcPr>
            <w:tcW w:w="992" w:type="dxa"/>
          </w:tcPr>
          <w:p w14:paraId="2DC939EF" w14:textId="234AC1E3"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5_MU&gt;</w:t>
            </w:r>
          </w:p>
        </w:tc>
        <w:tc>
          <w:tcPr>
            <w:tcW w:w="992" w:type="dxa"/>
          </w:tcPr>
          <w:p w14:paraId="1BC04943" w14:textId="4F7F135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10_MU&gt;</w:t>
            </w:r>
          </w:p>
        </w:tc>
        <w:tc>
          <w:tcPr>
            <w:tcW w:w="992" w:type="dxa"/>
          </w:tcPr>
          <w:p w14:paraId="3AC75519" w14:textId="45D05C1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15_MU&gt;</w:t>
            </w:r>
          </w:p>
        </w:tc>
        <w:tc>
          <w:tcPr>
            <w:tcW w:w="1134" w:type="dxa"/>
          </w:tcPr>
          <w:p w14:paraId="0C187E0C" w14:textId="3935D136"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25_MU&gt;</w:t>
            </w:r>
          </w:p>
        </w:tc>
        <w:tc>
          <w:tcPr>
            <w:tcW w:w="1134" w:type="dxa"/>
          </w:tcPr>
          <w:p w14:paraId="22A83D4C" w14:textId="23D4574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30_MU&gt;</w:t>
            </w:r>
          </w:p>
        </w:tc>
      </w:tr>
      <w:tr w:rsidR="00A51E07" w14:paraId="235CF5C9" w14:textId="77777777" w:rsidTr="000842DA">
        <w:trPr>
          <w:trHeight w:hRule="exact" w:val="340"/>
        </w:trPr>
        <w:tc>
          <w:tcPr>
            <w:tcW w:w="1101" w:type="dxa"/>
          </w:tcPr>
          <w:p w14:paraId="74D1385C" w14:textId="77777777" w:rsidR="00A51E07" w:rsidRPr="00255C34" w:rsidRDefault="00A51E07" w:rsidP="00A51E07">
            <w:pPr>
              <w:pStyle w:val="MILTableText"/>
            </w:pPr>
            <w:r w:rsidRPr="00255C34">
              <w:t>Volatility</w:t>
            </w:r>
          </w:p>
        </w:tc>
        <w:tc>
          <w:tcPr>
            <w:tcW w:w="1021" w:type="dxa"/>
          </w:tcPr>
          <w:p w14:paraId="196C11AB" w14:textId="194099E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1_VOL&gt;</w:t>
            </w:r>
          </w:p>
        </w:tc>
        <w:tc>
          <w:tcPr>
            <w:tcW w:w="992" w:type="dxa"/>
          </w:tcPr>
          <w:p w14:paraId="61EE847E" w14:textId="0C38DBDE"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5_VOL&gt;</w:t>
            </w:r>
          </w:p>
        </w:tc>
        <w:tc>
          <w:tcPr>
            <w:tcW w:w="992" w:type="dxa"/>
          </w:tcPr>
          <w:p w14:paraId="165DB888" w14:textId="481523B3"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10_VOL&gt;</w:t>
            </w:r>
          </w:p>
        </w:tc>
        <w:tc>
          <w:tcPr>
            <w:tcW w:w="992" w:type="dxa"/>
          </w:tcPr>
          <w:p w14:paraId="247CFC52" w14:textId="2A33687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15_VOL&gt;</w:t>
            </w:r>
          </w:p>
        </w:tc>
        <w:tc>
          <w:tcPr>
            <w:tcW w:w="1134" w:type="dxa"/>
          </w:tcPr>
          <w:p w14:paraId="69E89121" w14:textId="45B7D45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25_VOL&gt;</w:t>
            </w:r>
          </w:p>
        </w:tc>
        <w:tc>
          <w:tcPr>
            <w:tcW w:w="1134" w:type="dxa"/>
          </w:tcPr>
          <w:p w14:paraId="1A1499CC" w14:textId="028B8F2E"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30_VOL&gt;</w:t>
            </w:r>
          </w:p>
        </w:tc>
      </w:tr>
    </w:tbl>
    <w:p w14:paraId="404DEF38" w14:textId="10D6411A"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CB7E6B">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r>
              <w:t>Historgram @ 10 years</w:t>
            </w:r>
          </w:p>
        </w:tc>
      </w:tr>
      <w:tr w:rsidR="000842DA" w14:paraId="04CC4C74" w14:textId="77777777" w:rsidTr="000842DA">
        <w:trPr>
          <w:trHeight w:val="2816"/>
        </w:trPr>
        <w:tc>
          <w:tcPr>
            <w:tcW w:w="5042" w:type="dxa"/>
          </w:tcPr>
          <w:p w14:paraId="1BCD5910" w14:textId="230D3872" w:rsidR="000842DA" w:rsidRDefault="00FB3101" w:rsidP="00FB3101">
            <w:pPr>
              <w:pStyle w:val="MILReportTableText"/>
              <w:ind w:firstLine="0"/>
            </w:pPr>
            <w:r>
              <w:rPr>
                <w:i w:val="0"/>
              </w:rPr>
              <w:t>&lt;OLDINTEQHPERCENTILE&gt;</w:t>
            </w:r>
          </w:p>
        </w:tc>
        <w:tc>
          <w:tcPr>
            <w:tcW w:w="5043" w:type="dxa"/>
          </w:tcPr>
          <w:p w14:paraId="2FDE78C8" w14:textId="0C908BD8" w:rsidR="000842DA" w:rsidRDefault="00FB3101" w:rsidP="00FB3101">
            <w:pPr>
              <w:pStyle w:val="MILReportTableText"/>
              <w:ind w:firstLine="0"/>
            </w:pPr>
            <w:r>
              <w:rPr>
                <w:i w:val="0"/>
              </w:rPr>
              <w:t>&lt;OLDINTEQHHIST&gt;</w:t>
            </w:r>
          </w:p>
        </w:tc>
      </w:tr>
    </w:tbl>
    <w:p w14:paraId="2C9DAFAB" w14:textId="77777777" w:rsidR="000842DA" w:rsidRDefault="000842DA" w:rsidP="000842DA">
      <w:pPr>
        <w:pStyle w:val="MILReportSubSection"/>
        <w:numPr>
          <w:ilvl w:val="0"/>
          <w:numId w:val="0"/>
        </w:numPr>
      </w:pPr>
    </w:p>
    <w:p w14:paraId="38690F6F" w14:textId="67AB2B3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CB7E6B">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r>
              <w:t>Historgram @ 10 years</w:t>
            </w:r>
          </w:p>
        </w:tc>
      </w:tr>
      <w:tr w:rsidR="000842DA" w14:paraId="2A17F171" w14:textId="77777777" w:rsidTr="000842DA">
        <w:trPr>
          <w:trHeight w:val="2816"/>
        </w:trPr>
        <w:tc>
          <w:tcPr>
            <w:tcW w:w="5042" w:type="dxa"/>
          </w:tcPr>
          <w:p w14:paraId="76CAA0B5" w14:textId="24FE85F0" w:rsidR="000842DA" w:rsidRDefault="00FB3101" w:rsidP="00FB3101">
            <w:pPr>
              <w:pStyle w:val="MILReportTableText"/>
              <w:ind w:firstLine="0"/>
            </w:pPr>
            <w:r>
              <w:rPr>
                <w:i w:val="0"/>
              </w:rPr>
              <w:t>&lt;NEWINTEQHPERCENTILE&gt;</w:t>
            </w:r>
          </w:p>
        </w:tc>
        <w:tc>
          <w:tcPr>
            <w:tcW w:w="5043" w:type="dxa"/>
          </w:tcPr>
          <w:p w14:paraId="56843CA9" w14:textId="42ADFD5A" w:rsidR="000842DA" w:rsidRDefault="00FB3101" w:rsidP="00FB3101">
            <w:pPr>
              <w:pStyle w:val="MILReportTableText"/>
              <w:ind w:firstLine="0"/>
            </w:pPr>
            <w:r>
              <w:rPr>
                <w:i w:val="0"/>
              </w:rPr>
              <w:t>&lt;NEWINTEQHHIST&gt;</w:t>
            </w:r>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77777777" w:rsidR="00F33B97" w:rsidRDefault="00F33B97" w:rsidP="00F33B97">
      <w:pPr>
        <w:pStyle w:val="MILReportSectionHead"/>
      </w:pPr>
      <w:bookmarkStart w:id="37" w:name="_Toc472931950"/>
      <w:r>
        <w:lastRenderedPageBreak/>
        <w:t>Emerging Market Equities Unhedged</w:t>
      </w:r>
      <w:bookmarkEnd w:id="37"/>
    </w:p>
    <w:p w14:paraId="57594E2D" w14:textId="77777777" w:rsidR="00F33B97" w:rsidRDefault="00F33B97" w:rsidP="00F33B97">
      <w:pPr>
        <w:pStyle w:val="MILReportSubSection"/>
      </w:pPr>
      <w:bookmarkStart w:id="38" w:name="_Toc472931951"/>
      <w:r>
        <w:t>Parameters</w:t>
      </w:r>
      <w:bookmarkEnd w:id="38"/>
    </w:p>
    <w:tbl>
      <w:tblPr>
        <w:tblStyle w:val="MILReportTable"/>
        <w:tblW w:w="0" w:type="auto"/>
        <w:tblLayout w:type="fixed"/>
        <w:tblLook w:val="04A0" w:firstRow="1" w:lastRow="0" w:firstColumn="1" w:lastColumn="0" w:noHBand="0" w:noVBand="1"/>
      </w:tblPr>
      <w:tblGrid>
        <w:gridCol w:w="1157"/>
        <w:gridCol w:w="1262"/>
        <w:gridCol w:w="1283"/>
        <w:gridCol w:w="6134"/>
      </w:tblGrid>
      <w:tr w:rsidR="00F33B97" w:rsidRPr="00227BEB" w14:paraId="602C55A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66FB7057" w:rsidR="00F33B97" w:rsidRPr="00BC3C4A" w:rsidRDefault="00CB7E6B" w:rsidP="00E16341">
            <w:pPr>
              <w:pStyle w:val="MILTableHeader"/>
              <w:rPr>
                <w:sz w:val="16"/>
                <w:szCs w:val="16"/>
              </w:rPr>
            </w:pPr>
            <w:r>
              <w:rPr>
                <w:sz w:val="16"/>
                <w:szCs w:val="16"/>
              </w:rPr>
              <w:t>&lt;OLDDATE&gt;</w:t>
            </w:r>
          </w:p>
        </w:tc>
        <w:tc>
          <w:tcPr>
            <w:tcW w:w="1283" w:type="dxa"/>
          </w:tcPr>
          <w:p w14:paraId="7613BAB1" w14:textId="4BB2A4CA" w:rsidR="00F33B97" w:rsidRPr="00BC3C4A" w:rsidRDefault="00CB7E6B" w:rsidP="00E16341">
            <w:pPr>
              <w:pStyle w:val="MILTableHeader"/>
              <w:rPr>
                <w:sz w:val="16"/>
                <w:szCs w:val="16"/>
              </w:rPr>
            </w:pPr>
            <w:r>
              <w:rPr>
                <w:sz w:val="16"/>
                <w:szCs w:val="16"/>
              </w:rPr>
              <w:t>&lt;CALIBDATE&gt;</w:t>
            </w:r>
          </w:p>
        </w:tc>
        <w:tc>
          <w:tcPr>
            <w:tcW w:w="6134"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A51E07">
        <w:trPr>
          <w:trHeight w:hRule="exact" w:val="630"/>
        </w:trPr>
        <w:tc>
          <w:tcPr>
            <w:tcW w:w="1157" w:type="dxa"/>
          </w:tcPr>
          <w:p w14:paraId="1FDFFCCF" w14:textId="77777777" w:rsidR="00F33B97" w:rsidRPr="00B06B00" w:rsidRDefault="00E97E19" w:rsidP="00BE41E3">
            <w:pPr>
              <w:pStyle w:val="MILTableText"/>
            </w:pPr>
            <m:oMathPara>
              <m:oMath>
                <m:r>
                  <m:rPr>
                    <m:sty m:val="bi"/>
                  </m:rPr>
                  <m:t>μ</m:t>
                </m:r>
              </m:oMath>
            </m:oMathPara>
          </w:p>
        </w:tc>
        <w:tc>
          <w:tcPr>
            <w:tcW w:w="1262" w:type="dxa"/>
          </w:tcPr>
          <w:p w14:paraId="6EF249B1" w14:textId="77777777" w:rsidR="00F33B97" w:rsidRPr="00E97E19" w:rsidRDefault="00F33B97" w:rsidP="00BE41E3">
            <w:pPr>
              <w:pStyle w:val="MILTableText"/>
              <w:rPr>
                <w:b w:val="0"/>
              </w:rPr>
            </w:pPr>
            <w:r w:rsidRPr="00E97E19">
              <w:rPr>
                <w:b w:val="0"/>
              </w:rPr>
              <w:t>0</w:t>
            </w:r>
          </w:p>
        </w:tc>
        <w:tc>
          <w:tcPr>
            <w:tcW w:w="1283" w:type="dxa"/>
          </w:tcPr>
          <w:p w14:paraId="600209DA" w14:textId="77777777" w:rsidR="00F33B97" w:rsidRPr="00E97E19" w:rsidRDefault="00F33B97" w:rsidP="00BE41E3">
            <w:pPr>
              <w:pStyle w:val="MILTableText"/>
              <w:rPr>
                <w:b w:val="0"/>
              </w:rPr>
            </w:pPr>
            <w:r w:rsidRPr="00E97E19">
              <w:rPr>
                <w:b w:val="0"/>
              </w:rPr>
              <w:t>0</w:t>
            </w:r>
          </w:p>
        </w:tc>
        <w:tc>
          <w:tcPr>
            <w:tcW w:w="6134" w:type="dxa"/>
          </w:tcPr>
          <w:p w14:paraId="4940E874" w14:textId="77777777" w:rsidR="00F33B97" w:rsidRPr="00E97E19" w:rsidRDefault="00F33B97" w:rsidP="00BE41E3">
            <w:pPr>
              <w:pStyle w:val="MILTableText"/>
              <w:rPr>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16341">
        <w:trPr>
          <w:trHeight w:hRule="exact" w:val="340"/>
        </w:trPr>
        <w:tc>
          <w:tcPr>
            <w:tcW w:w="9836" w:type="dxa"/>
            <w:gridSpan w:val="4"/>
          </w:tcPr>
          <w:p w14:paraId="7C3EC28C" w14:textId="77777777" w:rsidR="00F33B97" w:rsidRPr="00BC3C4A" w:rsidRDefault="00F33B97" w:rsidP="00BE41E3">
            <w:pPr>
              <w:pStyle w:val="MILTableText"/>
            </w:pPr>
            <w:r w:rsidRPr="00BC3C4A">
              <w:t>Volatility Model (Regime Switching)</w:t>
            </w:r>
          </w:p>
        </w:tc>
      </w:tr>
      <w:tr w:rsidR="00A51E07" w14:paraId="2EF88CBE" w14:textId="77777777" w:rsidTr="00A51E07">
        <w:trPr>
          <w:trHeight w:hRule="exact" w:val="340"/>
        </w:trPr>
        <w:tc>
          <w:tcPr>
            <w:tcW w:w="1157" w:type="dxa"/>
          </w:tcPr>
          <w:p w14:paraId="20386F03"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30077718" w14:textId="19671D97" w:rsidR="00A51E07" w:rsidRPr="00E97E19" w:rsidRDefault="00A51E07" w:rsidP="00A51E07">
            <w:pPr>
              <w:pStyle w:val="MILTableText"/>
              <w:rPr>
                <w:b w:val="0"/>
              </w:rPr>
            </w:pPr>
            <w:r>
              <w:rPr>
                <w:b w:val="0"/>
              </w:rPr>
              <w:t>&lt;OLD</w:t>
            </w:r>
            <w:r w:rsidR="00FB3101">
              <w:rPr>
                <w:b w:val="0"/>
              </w:rPr>
              <w:t>EM</w:t>
            </w:r>
            <w:r>
              <w:rPr>
                <w:b w:val="0"/>
              </w:rPr>
              <w:t>EQP12&gt;</w:t>
            </w:r>
          </w:p>
        </w:tc>
        <w:tc>
          <w:tcPr>
            <w:tcW w:w="1283" w:type="dxa"/>
          </w:tcPr>
          <w:p w14:paraId="2970A59E" w14:textId="6A9219E0" w:rsidR="00A51E07" w:rsidRPr="00E97E19" w:rsidRDefault="00A51E07" w:rsidP="00A51E07">
            <w:pPr>
              <w:pStyle w:val="MILTableText"/>
              <w:rPr>
                <w:b w:val="0"/>
              </w:rPr>
            </w:pPr>
            <w:r>
              <w:rPr>
                <w:b w:val="0"/>
              </w:rPr>
              <w:t>&lt;NEW</w:t>
            </w:r>
            <w:r w:rsidR="00FB3101">
              <w:rPr>
                <w:b w:val="0"/>
              </w:rPr>
              <w:t>EM</w:t>
            </w:r>
            <w:r>
              <w:rPr>
                <w:b w:val="0"/>
              </w:rPr>
              <w:t>EQP12&gt;</w:t>
            </w:r>
          </w:p>
        </w:tc>
        <w:tc>
          <w:tcPr>
            <w:tcW w:w="6134" w:type="dxa"/>
          </w:tcPr>
          <w:p w14:paraId="618E6654"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FBFF14A" w14:textId="77777777" w:rsidTr="00A51E07">
        <w:trPr>
          <w:trHeight w:hRule="exact" w:val="340"/>
        </w:trPr>
        <w:tc>
          <w:tcPr>
            <w:tcW w:w="1157" w:type="dxa"/>
          </w:tcPr>
          <w:p w14:paraId="103C21E7"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6DED5C54" w14:textId="144B529D" w:rsidR="00A51E07" w:rsidRPr="00E97E19" w:rsidRDefault="00A51E07" w:rsidP="00A51E07">
            <w:pPr>
              <w:pStyle w:val="MILTableText"/>
              <w:rPr>
                <w:b w:val="0"/>
              </w:rPr>
            </w:pPr>
            <w:r>
              <w:rPr>
                <w:b w:val="0"/>
              </w:rPr>
              <w:t>&lt;OLD</w:t>
            </w:r>
            <w:r w:rsidR="00FB3101">
              <w:rPr>
                <w:b w:val="0"/>
              </w:rPr>
              <w:t>EM</w:t>
            </w:r>
            <w:r>
              <w:rPr>
                <w:b w:val="0"/>
              </w:rPr>
              <w:t>EQP21&gt;</w:t>
            </w:r>
          </w:p>
        </w:tc>
        <w:tc>
          <w:tcPr>
            <w:tcW w:w="1283" w:type="dxa"/>
          </w:tcPr>
          <w:p w14:paraId="45FBF24F" w14:textId="1236AB63" w:rsidR="00A51E07" w:rsidRPr="00E97E19" w:rsidRDefault="00A51E07" w:rsidP="00A51E07">
            <w:pPr>
              <w:pStyle w:val="MILTableText"/>
              <w:rPr>
                <w:b w:val="0"/>
              </w:rPr>
            </w:pPr>
            <w:r>
              <w:rPr>
                <w:b w:val="0"/>
              </w:rPr>
              <w:t>&lt;NEW</w:t>
            </w:r>
            <w:r w:rsidR="00FB3101">
              <w:rPr>
                <w:b w:val="0"/>
              </w:rPr>
              <w:t>EM</w:t>
            </w:r>
            <w:r>
              <w:rPr>
                <w:b w:val="0"/>
              </w:rPr>
              <w:t>EQP21&gt;</w:t>
            </w:r>
          </w:p>
        </w:tc>
        <w:tc>
          <w:tcPr>
            <w:tcW w:w="6134" w:type="dxa"/>
          </w:tcPr>
          <w:p w14:paraId="6D8B9AD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4ECEF4" w14:textId="77777777" w:rsidTr="00A51E07">
        <w:trPr>
          <w:trHeight w:hRule="exact" w:val="340"/>
        </w:trPr>
        <w:tc>
          <w:tcPr>
            <w:tcW w:w="1157" w:type="dxa"/>
          </w:tcPr>
          <w:p w14:paraId="21986CF1"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6F9810D8" w14:textId="49046432" w:rsidR="00A51E07" w:rsidRPr="00E97E19" w:rsidRDefault="00A51E07" w:rsidP="00A51E07">
            <w:pPr>
              <w:pStyle w:val="MILTableText"/>
              <w:rPr>
                <w:b w:val="0"/>
              </w:rPr>
            </w:pPr>
            <w:r>
              <w:rPr>
                <w:b w:val="0"/>
              </w:rPr>
              <w:t>&lt;OLD</w:t>
            </w:r>
            <w:r w:rsidR="00FB3101">
              <w:rPr>
                <w:b w:val="0"/>
              </w:rPr>
              <w:t>EM</w:t>
            </w:r>
            <w:r>
              <w:rPr>
                <w:b w:val="0"/>
              </w:rPr>
              <w:t>EQMU1&gt;</w:t>
            </w:r>
          </w:p>
        </w:tc>
        <w:tc>
          <w:tcPr>
            <w:tcW w:w="1283" w:type="dxa"/>
          </w:tcPr>
          <w:p w14:paraId="37CB309F" w14:textId="2617C4E8" w:rsidR="00A51E07" w:rsidRPr="00E97E19" w:rsidRDefault="00A51E07" w:rsidP="00A51E07">
            <w:pPr>
              <w:pStyle w:val="MILTableText"/>
              <w:rPr>
                <w:b w:val="0"/>
              </w:rPr>
            </w:pPr>
            <w:r>
              <w:rPr>
                <w:b w:val="0"/>
              </w:rPr>
              <w:t>&lt;NEW</w:t>
            </w:r>
            <w:r w:rsidR="00FB3101">
              <w:rPr>
                <w:b w:val="0"/>
              </w:rPr>
              <w:t>EM</w:t>
            </w:r>
            <w:r>
              <w:rPr>
                <w:b w:val="0"/>
              </w:rPr>
              <w:t>EQMU1&gt;</w:t>
            </w:r>
          </w:p>
        </w:tc>
        <w:tc>
          <w:tcPr>
            <w:tcW w:w="6134" w:type="dxa"/>
          </w:tcPr>
          <w:p w14:paraId="09150ADF" w14:textId="77777777" w:rsidR="00A51E07" w:rsidRPr="00E97E19" w:rsidRDefault="00A51E07" w:rsidP="00A51E07">
            <w:pPr>
              <w:pStyle w:val="MILTableText"/>
              <w:rPr>
                <w:b w:val="0"/>
              </w:rPr>
            </w:pPr>
            <w:r w:rsidRPr="00E97E19">
              <w:rPr>
                <w:b w:val="0"/>
              </w:rPr>
              <w:t>The mean drift of the GBM when in regime 1.</w:t>
            </w:r>
          </w:p>
        </w:tc>
      </w:tr>
      <w:tr w:rsidR="00A51E07" w14:paraId="7A3B3973" w14:textId="77777777" w:rsidTr="00A51E07">
        <w:trPr>
          <w:trHeight w:hRule="exact" w:val="340"/>
        </w:trPr>
        <w:tc>
          <w:tcPr>
            <w:tcW w:w="1157" w:type="dxa"/>
          </w:tcPr>
          <w:p w14:paraId="7566141F"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681ECCEA" w14:textId="39D90758" w:rsidR="00A51E07" w:rsidRPr="00E97E19" w:rsidRDefault="00A51E07" w:rsidP="00A51E07">
            <w:pPr>
              <w:pStyle w:val="MILTableText"/>
              <w:rPr>
                <w:b w:val="0"/>
              </w:rPr>
            </w:pPr>
            <w:r>
              <w:rPr>
                <w:b w:val="0"/>
              </w:rPr>
              <w:t>&lt;OLD</w:t>
            </w:r>
            <w:r w:rsidR="00FB3101">
              <w:rPr>
                <w:b w:val="0"/>
              </w:rPr>
              <w:t>EM</w:t>
            </w:r>
            <w:r>
              <w:rPr>
                <w:b w:val="0"/>
              </w:rPr>
              <w:t>EQSIGMA1&gt;</w:t>
            </w:r>
          </w:p>
        </w:tc>
        <w:tc>
          <w:tcPr>
            <w:tcW w:w="1283" w:type="dxa"/>
          </w:tcPr>
          <w:p w14:paraId="00A81D54" w14:textId="2EED61DB" w:rsidR="00A51E07" w:rsidRPr="00E97E19" w:rsidRDefault="00A51E07" w:rsidP="00A51E07">
            <w:pPr>
              <w:pStyle w:val="MILTableText"/>
              <w:rPr>
                <w:b w:val="0"/>
              </w:rPr>
            </w:pPr>
            <w:r>
              <w:rPr>
                <w:b w:val="0"/>
              </w:rPr>
              <w:t>&lt;NEW</w:t>
            </w:r>
            <w:r w:rsidR="00FB3101">
              <w:rPr>
                <w:b w:val="0"/>
              </w:rPr>
              <w:t>EM</w:t>
            </w:r>
            <w:r>
              <w:rPr>
                <w:b w:val="0"/>
              </w:rPr>
              <w:t>EQSIGMA1&gt;</w:t>
            </w:r>
          </w:p>
        </w:tc>
        <w:tc>
          <w:tcPr>
            <w:tcW w:w="6134" w:type="dxa"/>
          </w:tcPr>
          <w:p w14:paraId="4C79DDB5" w14:textId="77777777" w:rsidR="00A51E07" w:rsidRPr="00E97E19" w:rsidRDefault="00A51E07" w:rsidP="00A51E07">
            <w:pPr>
              <w:pStyle w:val="MILTableText"/>
              <w:rPr>
                <w:b w:val="0"/>
              </w:rPr>
            </w:pPr>
            <w:r w:rsidRPr="00E97E19">
              <w:rPr>
                <w:b w:val="0"/>
              </w:rPr>
              <w:t>The volatility of the GBM when in regime 1</w:t>
            </w:r>
          </w:p>
        </w:tc>
      </w:tr>
      <w:tr w:rsidR="00A51E07" w14:paraId="5F2160CC" w14:textId="77777777" w:rsidTr="00A51E07">
        <w:trPr>
          <w:trHeight w:hRule="exact" w:val="340"/>
        </w:trPr>
        <w:tc>
          <w:tcPr>
            <w:tcW w:w="1157" w:type="dxa"/>
          </w:tcPr>
          <w:p w14:paraId="4D17EE22"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2A1763D9" w14:textId="38DCF0B2" w:rsidR="00A51E07" w:rsidRPr="00E97E19" w:rsidRDefault="00A51E07" w:rsidP="00A51E07">
            <w:pPr>
              <w:pStyle w:val="MILTableText"/>
              <w:rPr>
                <w:b w:val="0"/>
              </w:rPr>
            </w:pPr>
            <w:r>
              <w:rPr>
                <w:b w:val="0"/>
              </w:rPr>
              <w:t>&lt;OLD</w:t>
            </w:r>
            <w:r w:rsidR="00FB3101">
              <w:rPr>
                <w:b w:val="0"/>
              </w:rPr>
              <w:t>EM</w:t>
            </w:r>
            <w:r>
              <w:rPr>
                <w:b w:val="0"/>
              </w:rPr>
              <w:t>EQMU2&gt;</w:t>
            </w:r>
          </w:p>
        </w:tc>
        <w:tc>
          <w:tcPr>
            <w:tcW w:w="1283" w:type="dxa"/>
          </w:tcPr>
          <w:p w14:paraId="5E5E38F9" w14:textId="26AC9FB2" w:rsidR="00A51E07" w:rsidRPr="00E97E19" w:rsidRDefault="00A51E07" w:rsidP="00A51E07">
            <w:pPr>
              <w:pStyle w:val="MILTableText"/>
              <w:rPr>
                <w:b w:val="0"/>
              </w:rPr>
            </w:pPr>
            <w:r>
              <w:rPr>
                <w:b w:val="0"/>
              </w:rPr>
              <w:t>&lt;NEW</w:t>
            </w:r>
            <w:r w:rsidR="00FB3101">
              <w:rPr>
                <w:b w:val="0"/>
              </w:rPr>
              <w:t>EM</w:t>
            </w:r>
            <w:r>
              <w:rPr>
                <w:b w:val="0"/>
              </w:rPr>
              <w:t>EQMU2&gt;</w:t>
            </w:r>
          </w:p>
        </w:tc>
        <w:tc>
          <w:tcPr>
            <w:tcW w:w="6134" w:type="dxa"/>
          </w:tcPr>
          <w:p w14:paraId="5FBC8AB0" w14:textId="77777777" w:rsidR="00A51E07" w:rsidRPr="00E97E19" w:rsidRDefault="00A51E07" w:rsidP="00A51E07">
            <w:pPr>
              <w:pStyle w:val="MILTableText"/>
              <w:rPr>
                <w:b w:val="0"/>
              </w:rPr>
            </w:pPr>
            <w:r w:rsidRPr="00E97E19">
              <w:rPr>
                <w:b w:val="0"/>
              </w:rPr>
              <w:t>The mean drift of the GBM when in regime 2.</w:t>
            </w:r>
          </w:p>
        </w:tc>
      </w:tr>
      <w:tr w:rsidR="00A51E07" w14:paraId="49A992F7" w14:textId="77777777" w:rsidTr="00A51E07">
        <w:trPr>
          <w:trHeight w:hRule="exact" w:val="340"/>
        </w:trPr>
        <w:tc>
          <w:tcPr>
            <w:tcW w:w="1157" w:type="dxa"/>
          </w:tcPr>
          <w:p w14:paraId="1E8B4A4D"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60AE3DCB" w14:textId="43B0C98A" w:rsidR="00A51E07" w:rsidRPr="00E97E19" w:rsidRDefault="00A51E07" w:rsidP="00A51E07">
            <w:pPr>
              <w:pStyle w:val="MILTableText"/>
              <w:rPr>
                <w:b w:val="0"/>
              </w:rPr>
            </w:pPr>
            <w:r>
              <w:rPr>
                <w:b w:val="0"/>
              </w:rPr>
              <w:t>&lt;OLD</w:t>
            </w:r>
            <w:r w:rsidR="00FB3101">
              <w:rPr>
                <w:b w:val="0"/>
              </w:rPr>
              <w:t>EM</w:t>
            </w:r>
            <w:r>
              <w:rPr>
                <w:b w:val="0"/>
              </w:rPr>
              <w:t>EQSIGMA2&gt;</w:t>
            </w:r>
          </w:p>
        </w:tc>
        <w:tc>
          <w:tcPr>
            <w:tcW w:w="1283" w:type="dxa"/>
          </w:tcPr>
          <w:p w14:paraId="17857C13" w14:textId="1118C415" w:rsidR="00A51E07" w:rsidRPr="00E97E19" w:rsidRDefault="00A51E07" w:rsidP="00A51E07">
            <w:pPr>
              <w:pStyle w:val="MILTableText"/>
              <w:rPr>
                <w:b w:val="0"/>
              </w:rPr>
            </w:pPr>
            <w:r>
              <w:rPr>
                <w:b w:val="0"/>
              </w:rPr>
              <w:t>&lt;NEW</w:t>
            </w:r>
            <w:r w:rsidR="00FB3101">
              <w:rPr>
                <w:b w:val="0"/>
              </w:rPr>
              <w:t>EM</w:t>
            </w:r>
            <w:r>
              <w:rPr>
                <w:b w:val="0"/>
              </w:rPr>
              <w:t>EQSIGMA2&gt;</w:t>
            </w:r>
          </w:p>
        </w:tc>
        <w:tc>
          <w:tcPr>
            <w:tcW w:w="6134" w:type="dxa"/>
          </w:tcPr>
          <w:p w14:paraId="76F5AAE2" w14:textId="77777777" w:rsidR="00A51E07" w:rsidRPr="00E97E19" w:rsidRDefault="00A51E07" w:rsidP="00A51E07">
            <w:pPr>
              <w:pStyle w:val="MILTableText"/>
              <w:rPr>
                <w:b w:val="0"/>
              </w:rPr>
            </w:pPr>
            <w:r w:rsidRPr="00E97E19">
              <w:rPr>
                <w:b w:val="0"/>
              </w:rPr>
              <w:t>The volatility of the GBM when in regime 2.</w:t>
            </w:r>
          </w:p>
        </w:tc>
      </w:tr>
      <w:tr w:rsidR="00A51E07" w14:paraId="5A9C3F73" w14:textId="77777777" w:rsidTr="00E16341">
        <w:trPr>
          <w:trHeight w:hRule="exact" w:val="340"/>
        </w:trPr>
        <w:tc>
          <w:tcPr>
            <w:tcW w:w="9836" w:type="dxa"/>
            <w:gridSpan w:val="4"/>
          </w:tcPr>
          <w:p w14:paraId="0977F91B" w14:textId="77777777" w:rsidR="00A51E07" w:rsidRPr="00BC3C4A" w:rsidRDefault="00A51E07" w:rsidP="00A51E07">
            <w:pPr>
              <w:pStyle w:val="MILTableText"/>
            </w:pPr>
            <w:r w:rsidRPr="00BC3C4A">
              <w:t>Income Yield Model (Ornstein Uhlenbeck)</w:t>
            </w:r>
          </w:p>
        </w:tc>
      </w:tr>
      <w:tr w:rsidR="00A51E07" w14:paraId="2C83C985" w14:textId="77777777" w:rsidTr="00A51E07">
        <w:trPr>
          <w:trHeight w:hRule="exact" w:val="340"/>
        </w:trPr>
        <w:tc>
          <w:tcPr>
            <w:tcW w:w="1157" w:type="dxa"/>
          </w:tcPr>
          <w:p w14:paraId="373AF2EC" w14:textId="7A90920A"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6B8620E6" w14:textId="3AC71B23" w:rsidR="00A51E07" w:rsidRPr="00E97E19" w:rsidRDefault="00A51E07" w:rsidP="00A51E07">
            <w:pPr>
              <w:pStyle w:val="MILTableText"/>
              <w:rPr>
                <w:b w:val="0"/>
              </w:rPr>
            </w:pPr>
            <w:r>
              <w:rPr>
                <w:b w:val="0"/>
              </w:rPr>
              <w:t>&lt;OLD</w:t>
            </w:r>
            <w:r w:rsidR="00FB3101">
              <w:rPr>
                <w:b w:val="0"/>
              </w:rPr>
              <w:t>EM</w:t>
            </w:r>
            <w:r>
              <w:rPr>
                <w:b w:val="0"/>
              </w:rPr>
              <w:t>EQY0&gt;</w:t>
            </w:r>
          </w:p>
        </w:tc>
        <w:tc>
          <w:tcPr>
            <w:tcW w:w="1283" w:type="dxa"/>
          </w:tcPr>
          <w:p w14:paraId="13A8F73E" w14:textId="69B90D91" w:rsidR="00A51E07" w:rsidRPr="00E97E19" w:rsidRDefault="00A51E07" w:rsidP="00A51E07">
            <w:pPr>
              <w:pStyle w:val="MILTableText"/>
              <w:rPr>
                <w:b w:val="0"/>
              </w:rPr>
            </w:pPr>
            <w:r>
              <w:rPr>
                <w:b w:val="0"/>
              </w:rPr>
              <w:t>&lt;NEW</w:t>
            </w:r>
            <w:r w:rsidR="00FB3101">
              <w:rPr>
                <w:b w:val="0"/>
              </w:rPr>
              <w:t>EM</w:t>
            </w:r>
            <w:r>
              <w:rPr>
                <w:b w:val="0"/>
              </w:rPr>
              <w:t>EQY0&gt;</w:t>
            </w:r>
          </w:p>
        </w:tc>
        <w:tc>
          <w:tcPr>
            <w:tcW w:w="6134" w:type="dxa"/>
          </w:tcPr>
          <w:p w14:paraId="5421B75A" w14:textId="026868FE" w:rsidR="00A51E07" w:rsidRPr="00E97E19" w:rsidRDefault="00A51E07" w:rsidP="00A51E07">
            <w:pPr>
              <w:pStyle w:val="MILTableText"/>
              <w:rPr>
                <w:b w:val="0"/>
              </w:rPr>
            </w:pPr>
            <w:r w:rsidRPr="00E97E19">
              <w:rPr>
                <w:b w:val="0"/>
              </w:rPr>
              <w:t>The current retrospective dividend yield.</w:t>
            </w:r>
          </w:p>
        </w:tc>
      </w:tr>
      <w:tr w:rsidR="00A51E07" w14:paraId="52A595D9" w14:textId="77777777" w:rsidTr="00A51E07">
        <w:trPr>
          <w:trHeight w:hRule="exact" w:val="340"/>
        </w:trPr>
        <w:tc>
          <w:tcPr>
            <w:tcW w:w="1157" w:type="dxa"/>
          </w:tcPr>
          <w:p w14:paraId="56D6B447" w14:textId="770E8099"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05CEF425" w14:textId="70B422C6" w:rsidR="00A51E07" w:rsidRPr="00E97E19" w:rsidRDefault="00A51E07" w:rsidP="00A51E07">
            <w:pPr>
              <w:pStyle w:val="MILTableText"/>
              <w:rPr>
                <w:b w:val="0"/>
              </w:rPr>
            </w:pPr>
            <w:r>
              <w:rPr>
                <w:b w:val="0"/>
              </w:rPr>
              <w:t>&lt;OLD</w:t>
            </w:r>
            <w:r w:rsidR="00FB3101">
              <w:rPr>
                <w:b w:val="0"/>
              </w:rPr>
              <w:t>EM</w:t>
            </w:r>
            <w:r>
              <w:rPr>
                <w:b w:val="0"/>
              </w:rPr>
              <w:t>EQYMU&gt;</w:t>
            </w:r>
          </w:p>
        </w:tc>
        <w:tc>
          <w:tcPr>
            <w:tcW w:w="1283" w:type="dxa"/>
          </w:tcPr>
          <w:p w14:paraId="6F78D594" w14:textId="2347CA47" w:rsidR="00A51E07" w:rsidRPr="00E97E19" w:rsidRDefault="00A51E07" w:rsidP="00A51E07">
            <w:pPr>
              <w:pStyle w:val="MILTableText"/>
              <w:rPr>
                <w:b w:val="0"/>
              </w:rPr>
            </w:pPr>
            <w:r>
              <w:rPr>
                <w:b w:val="0"/>
              </w:rPr>
              <w:t>&lt;NEW</w:t>
            </w:r>
            <w:r w:rsidR="00FB3101">
              <w:rPr>
                <w:b w:val="0"/>
              </w:rPr>
              <w:t>EM</w:t>
            </w:r>
            <w:r>
              <w:rPr>
                <w:b w:val="0"/>
              </w:rPr>
              <w:t>EQYMU&gt;</w:t>
            </w:r>
          </w:p>
        </w:tc>
        <w:tc>
          <w:tcPr>
            <w:tcW w:w="6134" w:type="dxa"/>
          </w:tcPr>
          <w:p w14:paraId="09A67A11" w14:textId="734D49A0" w:rsidR="00A51E07" w:rsidRPr="00E97E19" w:rsidRDefault="00A51E07" w:rsidP="00A51E07">
            <w:pPr>
              <w:pStyle w:val="MILTableText"/>
              <w:rPr>
                <w:b w:val="0"/>
              </w:rPr>
            </w:pPr>
            <w:r w:rsidRPr="00E97E19">
              <w:rPr>
                <w:b w:val="0"/>
              </w:rPr>
              <w:t>The long-term mean reversion level of the dividend yield</w:t>
            </w:r>
          </w:p>
        </w:tc>
      </w:tr>
      <w:tr w:rsidR="00A51E07" w14:paraId="347B135F" w14:textId="77777777" w:rsidTr="00A51E07">
        <w:trPr>
          <w:trHeight w:hRule="exact" w:val="340"/>
        </w:trPr>
        <w:tc>
          <w:tcPr>
            <w:tcW w:w="1157" w:type="dxa"/>
          </w:tcPr>
          <w:p w14:paraId="35727E19" w14:textId="235AF3F2"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045C5DE0" w14:textId="57DDC57B" w:rsidR="00A51E07" w:rsidRPr="00E97E19" w:rsidRDefault="00A51E07" w:rsidP="00A51E07">
            <w:pPr>
              <w:pStyle w:val="MILTableText"/>
              <w:rPr>
                <w:b w:val="0"/>
              </w:rPr>
            </w:pPr>
            <w:r>
              <w:rPr>
                <w:b w:val="0"/>
              </w:rPr>
              <w:t>&lt;OLD</w:t>
            </w:r>
            <w:r w:rsidR="00FB3101">
              <w:rPr>
                <w:b w:val="0"/>
              </w:rPr>
              <w:t>EM</w:t>
            </w:r>
            <w:r>
              <w:rPr>
                <w:b w:val="0"/>
              </w:rPr>
              <w:t>EQYALPHA&gt;</w:t>
            </w:r>
          </w:p>
        </w:tc>
        <w:tc>
          <w:tcPr>
            <w:tcW w:w="1283" w:type="dxa"/>
          </w:tcPr>
          <w:p w14:paraId="668A1737" w14:textId="4E3D0A27" w:rsidR="00A51E07" w:rsidRPr="00E97E19" w:rsidRDefault="00A51E07" w:rsidP="00A51E07">
            <w:pPr>
              <w:pStyle w:val="MILTableText"/>
              <w:rPr>
                <w:b w:val="0"/>
              </w:rPr>
            </w:pPr>
            <w:r>
              <w:rPr>
                <w:b w:val="0"/>
              </w:rPr>
              <w:t>&lt;NEW</w:t>
            </w:r>
            <w:r w:rsidR="00FB3101">
              <w:rPr>
                <w:b w:val="0"/>
              </w:rPr>
              <w:t>EM</w:t>
            </w:r>
            <w:r>
              <w:rPr>
                <w:b w:val="0"/>
              </w:rPr>
              <w:t>EQYALPHA&gt;</w:t>
            </w:r>
          </w:p>
        </w:tc>
        <w:tc>
          <w:tcPr>
            <w:tcW w:w="6134" w:type="dxa"/>
          </w:tcPr>
          <w:p w14:paraId="5AA985B3" w14:textId="51902EA9" w:rsidR="00A51E07" w:rsidRPr="00E97E19" w:rsidRDefault="00A51E07" w:rsidP="00A51E07">
            <w:pPr>
              <w:pStyle w:val="MILTableText"/>
              <w:rPr>
                <w:b w:val="0"/>
              </w:rPr>
            </w:pPr>
            <w:r w:rsidRPr="00E97E19">
              <w:rPr>
                <w:b w:val="0"/>
              </w:rPr>
              <w:t>The speed of mean reversion of the dividend yield</w:t>
            </w:r>
          </w:p>
        </w:tc>
      </w:tr>
      <w:tr w:rsidR="00A51E07" w14:paraId="5B3105AD" w14:textId="77777777" w:rsidTr="00A51E07">
        <w:trPr>
          <w:trHeight w:hRule="exact" w:val="340"/>
        </w:trPr>
        <w:tc>
          <w:tcPr>
            <w:tcW w:w="1157" w:type="dxa"/>
          </w:tcPr>
          <w:p w14:paraId="70A2FA33" w14:textId="48DFECE7"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37657CCD" w14:textId="29DDB60F" w:rsidR="00A51E07" w:rsidRPr="00E97E19" w:rsidRDefault="00A51E07" w:rsidP="00A51E07">
            <w:pPr>
              <w:pStyle w:val="MILTableText"/>
              <w:rPr>
                <w:b w:val="0"/>
              </w:rPr>
            </w:pPr>
            <w:r>
              <w:rPr>
                <w:b w:val="0"/>
              </w:rPr>
              <w:t>&lt;OLD</w:t>
            </w:r>
            <w:r w:rsidR="00FB3101">
              <w:rPr>
                <w:b w:val="0"/>
              </w:rPr>
              <w:t>EM</w:t>
            </w:r>
            <w:r>
              <w:rPr>
                <w:b w:val="0"/>
              </w:rPr>
              <w:t>EQYSIGMA&gt;</w:t>
            </w:r>
          </w:p>
        </w:tc>
        <w:tc>
          <w:tcPr>
            <w:tcW w:w="1283" w:type="dxa"/>
          </w:tcPr>
          <w:p w14:paraId="4B718B21" w14:textId="01CDD0D3" w:rsidR="00A51E07" w:rsidRPr="00E97E19" w:rsidRDefault="00A51E07" w:rsidP="00A51E07">
            <w:pPr>
              <w:pStyle w:val="MILTableText"/>
              <w:rPr>
                <w:b w:val="0"/>
              </w:rPr>
            </w:pPr>
            <w:r>
              <w:rPr>
                <w:b w:val="0"/>
              </w:rPr>
              <w:t>&lt;NEW</w:t>
            </w:r>
            <w:r w:rsidR="00FB3101">
              <w:rPr>
                <w:b w:val="0"/>
              </w:rPr>
              <w:t>EM</w:t>
            </w:r>
            <w:r>
              <w:rPr>
                <w:b w:val="0"/>
              </w:rPr>
              <w:t>EQYSIGMA&gt;</w:t>
            </w:r>
          </w:p>
        </w:tc>
        <w:tc>
          <w:tcPr>
            <w:tcW w:w="6134" w:type="dxa"/>
          </w:tcPr>
          <w:p w14:paraId="5DF355D7" w14:textId="253DA497" w:rsidR="00A51E07" w:rsidRPr="00E97E19" w:rsidRDefault="00A51E07" w:rsidP="00A51E07">
            <w:pPr>
              <w:pStyle w:val="MILTableText"/>
              <w:rPr>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39" w:name="_Toc472931952"/>
      <w:r w:rsidRPr="00255C34">
        <w:rPr>
          <w:sz w:val="18"/>
          <w:szCs w:val="18"/>
        </w:rPr>
        <w:t>Distributions</w:t>
      </w:r>
      <w:bookmarkEnd w:id="39"/>
    </w:p>
    <w:p w14:paraId="3FF15F8C" w14:textId="19DDE4D0" w:rsidR="00F33B97" w:rsidRDefault="00CB7E6B" w:rsidP="00F33B97">
      <w:pPr>
        <w:pStyle w:val="MILReportMainText"/>
      </w:pPr>
      <w:r>
        <w:rPr>
          <w:sz w:val="18"/>
          <w:szCs w:val="18"/>
        </w:rPr>
        <w:t>Total Return Percentiles (&lt;OLDDATE&gt;</w:t>
      </w:r>
      <w:r w:rsidR="00F33B97" w:rsidRPr="00255C34">
        <w:rPr>
          <w:sz w:val="18"/>
          <w:szCs w:val="18"/>
        </w:rPr>
        <w:t>)</w:t>
      </w:r>
    </w:p>
    <w:tbl>
      <w:tblPr>
        <w:tblStyle w:val="MILReportTable"/>
        <w:tblW w:w="0" w:type="auto"/>
        <w:tblLook w:val="04A0" w:firstRow="1" w:lastRow="0" w:firstColumn="1" w:lastColumn="0" w:noHBand="0" w:noVBand="1"/>
      </w:tblPr>
      <w:tblGrid>
        <w:gridCol w:w="793"/>
        <w:gridCol w:w="1494"/>
        <w:gridCol w:w="1494"/>
        <w:gridCol w:w="1576"/>
        <w:gridCol w:w="1576"/>
        <w:gridCol w:w="1576"/>
        <w:gridCol w:w="1576"/>
      </w:tblGrid>
      <w:tr w:rsidR="00F33B97" w:rsidRPr="00227BEB" w14:paraId="5A0A010C"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9EB5D06" w14:textId="77777777" w:rsidR="00F33B97" w:rsidRPr="00255C34" w:rsidRDefault="00F33B97" w:rsidP="00E16341">
            <w:pPr>
              <w:pStyle w:val="MILTableHeader"/>
              <w:rPr>
                <w:sz w:val="16"/>
                <w:szCs w:val="16"/>
              </w:rPr>
            </w:pPr>
            <w:r w:rsidRPr="00255C34">
              <w:rPr>
                <w:sz w:val="16"/>
                <w:szCs w:val="16"/>
              </w:rPr>
              <w:t>%’ile</w:t>
            </w:r>
          </w:p>
        </w:tc>
        <w:tc>
          <w:tcPr>
            <w:tcW w:w="1021"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992"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992"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E16341">
        <w:trPr>
          <w:trHeight w:hRule="exact" w:val="340"/>
        </w:trPr>
        <w:tc>
          <w:tcPr>
            <w:tcW w:w="1101" w:type="dxa"/>
          </w:tcPr>
          <w:p w14:paraId="4CD70F09" w14:textId="77777777" w:rsidR="009E3349" w:rsidRPr="00255C34" w:rsidRDefault="009E3349" w:rsidP="009E3349">
            <w:pPr>
              <w:pStyle w:val="MILTableText"/>
            </w:pPr>
            <w:r w:rsidRPr="00255C34">
              <w:t>5%</w:t>
            </w:r>
          </w:p>
        </w:tc>
        <w:tc>
          <w:tcPr>
            <w:tcW w:w="1021" w:type="dxa"/>
          </w:tcPr>
          <w:p w14:paraId="7168B8C3" w14:textId="402D99BD" w:rsidR="009E3349" w:rsidRPr="009E3349" w:rsidRDefault="009E3349" w:rsidP="009E3349">
            <w:pPr>
              <w:pStyle w:val="MILTableText"/>
              <w:rPr>
                <w:b w:val="0"/>
              </w:rPr>
            </w:pPr>
            <w:r w:rsidRPr="009E3349">
              <w:rPr>
                <w:b w:val="0"/>
              </w:rPr>
              <w:t>&lt;OLD</w:t>
            </w:r>
            <w:r w:rsidR="00FB3101">
              <w:rPr>
                <w:b w:val="0"/>
              </w:rPr>
              <w:t>EM</w:t>
            </w:r>
            <w:r w:rsidRPr="009E3349">
              <w:rPr>
                <w:b w:val="0"/>
              </w:rPr>
              <w:t>EQ1_5&gt;</w:t>
            </w:r>
          </w:p>
        </w:tc>
        <w:tc>
          <w:tcPr>
            <w:tcW w:w="992" w:type="dxa"/>
          </w:tcPr>
          <w:p w14:paraId="598511A4" w14:textId="4C814499" w:rsidR="009E3349" w:rsidRPr="009E3349" w:rsidRDefault="009E3349" w:rsidP="009E3349">
            <w:pPr>
              <w:pStyle w:val="MILTableText"/>
              <w:rPr>
                <w:b w:val="0"/>
              </w:rPr>
            </w:pPr>
            <w:r w:rsidRPr="009E3349">
              <w:rPr>
                <w:b w:val="0"/>
              </w:rPr>
              <w:t>&lt;OLD</w:t>
            </w:r>
            <w:r w:rsidR="00FB3101">
              <w:rPr>
                <w:b w:val="0"/>
              </w:rPr>
              <w:t>EM</w:t>
            </w:r>
            <w:r w:rsidRPr="009E3349">
              <w:rPr>
                <w:b w:val="0"/>
              </w:rPr>
              <w:t>EQ5_5&gt;</w:t>
            </w:r>
          </w:p>
        </w:tc>
        <w:tc>
          <w:tcPr>
            <w:tcW w:w="992" w:type="dxa"/>
          </w:tcPr>
          <w:p w14:paraId="6102A3B5" w14:textId="06AB89A1" w:rsidR="009E3349" w:rsidRPr="009E3349" w:rsidRDefault="009E3349" w:rsidP="009E3349">
            <w:pPr>
              <w:pStyle w:val="MILTableText"/>
              <w:rPr>
                <w:b w:val="0"/>
              </w:rPr>
            </w:pPr>
            <w:r w:rsidRPr="009E3349">
              <w:rPr>
                <w:b w:val="0"/>
              </w:rPr>
              <w:t>&lt;OLD</w:t>
            </w:r>
            <w:r w:rsidR="00FB3101">
              <w:rPr>
                <w:b w:val="0"/>
              </w:rPr>
              <w:t>EM</w:t>
            </w:r>
            <w:r w:rsidRPr="009E3349">
              <w:rPr>
                <w:b w:val="0"/>
              </w:rPr>
              <w:t>EQ10_5&gt;</w:t>
            </w:r>
          </w:p>
        </w:tc>
        <w:tc>
          <w:tcPr>
            <w:tcW w:w="992" w:type="dxa"/>
          </w:tcPr>
          <w:p w14:paraId="3D4F3C82" w14:textId="07D1C0BB" w:rsidR="009E3349" w:rsidRPr="009E3349" w:rsidRDefault="009E3349" w:rsidP="009E3349">
            <w:pPr>
              <w:pStyle w:val="MILTableText"/>
              <w:rPr>
                <w:b w:val="0"/>
              </w:rPr>
            </w:pPr>
            <w:r w:rsidRPr="009E3349">
              <w:rPr>
                <w:b w:val="0"/>
              </w:rPr>
              <w:t>&lt;OLD</w:t>
            </w:r>
            <w:r w:rsidR="00FB3101">
              <w:rPr>
                <w:b w:val="0"/>
              </w:rPr>
              <w:t>EM</w:t>
            </w:r>
            <w:r w:rsidRPr="009E3349">
              <w:rPr>
                <w:b w:val="0"/>
              </w:rPr>
              <w:t>EQ15_5&gt;</w:t>
            </w:r>
          </w:p>
        </w:tc>
        <w:tc>
          <w:tcPr>
            <w:tcW w:w="1134" w:type="dxa"/>
          </w:tcPr>
          <w:p w14:paraId="23D11454" w14:textId="4573E44C" w:rsidR="009E3349" w:rsidRPr="009E3349" w:rsidRDefault="009E3349" w:rsidP="009E3349">
            <w:pPr>
              <w:pStyle w:val="MILTableText"/>
              <w:rPr>
                <w:b w:val="0"/>
              </w:rPr>
            </w:pPr>
            <w:r w:rsidRPr="009E3349">
              <w:rPr>
                <w:b w:val="0"/>
              </w:rPr>
              <w:t>&lt;OLD</w:t>
            </w:r>
            <w:r w:rsidR="00FB3101">
              <w:rPr>
                <w:b w:val="0"/>
              </w:rPr>
              <w:t>EM</w:t>
            </w:r>
            <w:r w:rsidRPr="009E3349">
              <w:rPr>
                <w:b w:val="0"/>
              </w:rPr>
              <w:t>EQ25_5&gt;</w:t>
            </w:r>
          </w:p>
        </w:tc>
        <w:tc>
          <w:tcPr>
            <w:tcW w:w="1134" w:type="dxa"/>
          </w:tcPr>
          <w:p w14:paraId="2705B0D6" w14:textId="3D359281" w:rsidR="009E3349" w:rsidRPr="009E3349" w:rsidRDefault="009E3349" w:rsidP="009E3349">
            <w:pPr>
              <w:pStyle w:val="MILTableText"/>
              <w:rPr>
                <w:b w:val="0"/>
              </w:rPr>
            </w:pPr>
            <w:r w:rsidRPr="009E3349">
              <w:rPr>
                <w:b w:val="0"/>
              </w:rPr>
              <w:t>&lt;OLD</w:t>
            </w:r>
            <w:r w:rsidR="00FB3101">
              <w:rPr>
                <w:b w:val="0"/>
              </w:rPr>
              <w:t>EM</w:t>
            </w:r>
            <w:r w:rsidRPr="009E3349">
              <w:rPr>
                <w:b w:val="0"/>
              </w:rPr>
              <w:t>EQ30_5&gt;</w:t>
            </w:r>
          </w:p>
        </w:tc>
      </w:tr>
      <w:tr w:rsidR="009E3349" w14:paraId="50CBE2C4" w14:textId="77777777" w:rsidTr="00E16341">
        <w:trPr>
          <w:trHeight w:hRule="exact" w:val="340"/>
        </w:trPr>
        <w:tc>
          <w:tcPr>
            <w:tcW w:w="1101" w:type="dxa"/>
          </w:tcPr>
          <w:p w14:paraId="476DE676" w14:textId="77777777" w:rsidR="009E3349" w:rsidRPr="00255C34" w:rsidRDefault="009E3349" w:rsidP="009E3349">
            <w:pPr>
              <w:pStyle w:val="MILTableText"/>
            </w:pPr>
            <w:r w:rsidRPr="00255C34">
              <w:t>25%</w:t>
            </w:r>
          </w:p>
        </w:tc>
        <w:tc>
          <w:tcPr>
            <w:tcW w:w="1021" w:type="dxa"/>
          </w:tcPr>
          <w:p w14:paraId="5E2F1FD9" w14:textId="46582522" w:rsidR="009E3349" w:rsidRPr="009E3349" w:rsidRDefault="009E3349" w:rsidP="009E3349">
            <w:pPr>
              <w:pStyle w:val="MILTableText"/>
              <w:rPr>
                <w:b w:val="0"/>
              </w:rPr>
            </w:pPr>
            <w:r w:rsidRPr="009E3349">
              <w:rPr>
                <w:b w:val="0"/>
              </w:rPr>
              <w:t>&lt;OLD</w:t>
            </w:r>
            <w:r w:rsidR="00FB3101">
              <w:rPr>
                <w:b w:val="0"/>
              </w:rPr>
              <w:t>EM</w:t>
            </w:r>
            <w:r w:rsidRPr="009E3349">
              <w:rPr>
                <w:b w:val="0"/>
              </w:rPr>
              <w:t>EQ1_25&gt;</w:t>
            </w:r>
          </w:p>
        </w:tc>
        <w:tc>
          <w:tcPr>
            <w:tcW w:w="992" w:type="dxa"/>
          </w:tcPr>
          <w:p w14:paraId="50E59FA6" w14:textId="025BF3E0" w:rsidR="009E3349" w:rsidRPr="009E3349" w:rsidRDefault="009E3349" w:rsidP="009E3349">
            <w:pPr>
              <w:pStyle w:val="MILTableText"/>
              <w:rPr>
                <w:b w:val="0"/>
              </w:rPr>
            </w:pPr>
            <w:r w:rsidRPr="009E3349">
              <w:rPr>
                <w:b w:val="0"/>
              </w:rPr>
              <w:t>&lt;OLD</w:t>
            </w:r>
            <w:r w:rsidR="00FB3101">
              <w:rPr>
                <w:b w:val="0"/>
              </w:rPr>
              <w:t>EM</w:t>
            </w:r>
            <w:r w:rsidRPr="009E3349">
              <w:rPr>
                <w:b w:val="0"/>
              </w:rPr>
              <w:t>EQ5_25&gt;</w:t>
            </w:r>
          </w:p>
        </w:tc>
        <w:tc>
          <w:tcPr>
            <w:tcW w:w="992" w:type="dxa"/>
          </w:tcPr>
          <w:p w14:paraId="142A78A7" w14:textId="63427525" w:rsidR="009E3349" w:rsidRPr="009E3349" w:rsidRDefault="009E3349" w:rsidP="009E3349">
            <w:pPr>
              <w:pStyle w:val="MILTableText"/>
              <w:rPr>
                <w:b w:val="0"/>
              </w:rPr>
            </w:pPr>
            <w:r w:rsidRPr="009E3349">
              <w:rPr>
                <w:b w:val="0"/>
              </w:rPr>
              <w:t>&lt;OLD</w:t>
            </w:r>
            <w:r w:rsidR="00FB3101">
              <w:rPr>
                <w:b w:val="0"/>
              </w:rPr>
              <w:t>EM</w:t>
            </w:r>
            <w:r w:rsidRPr="009E3349">
              <w:rPr>
                <w:b w:val="0"/>
              </w:rPr>
              <w:t>EQ10_25&gt;</w:t>
            </w:r>
          </w:p>
        </w:tc>
        <w:tc>
          <w:tcPr>
            <w:tcW w:w="992" w:type="dxa"/>
          </w:tcPr>
          <w:p w14:paraId="3C634DE0" w14:textId="765609B2" w:rsidR="009E3349" w:rsidRPr="009E3349" w:rsidRDefault="009E3349" w:rsidP="009E3349">
            <w:pPr>
              <w:pStyle w:val="MILTableText"/>
              <w:rPr>
                <w:b w:val="0"/>
              </w:rPr>
            </w:pPr>
            <w:r w:rsidRPr="009E3349">
              <w:rPr>
                <w:b w:val="0"/>
              </w:rPr>
              <w:t>&lt;OLD</w:t>
            </w:r>
            <w:r w:rsidR="00FB3101">
              <w:rPr>
                <w:b w:val="0"/>
              </w:rPr>
              <w:t>EM</w:t>
            </w:r>
            <w:r w:rsidRPr="009E3349">
              <w:rPr>
                <w:b w:val="0"/>
              </w:rPr>
              <w:t>EQ15_25&gt;</w:t>
            </w:r>
          </w:p>
        </w:tc>
        <w:tc>
          <w:tcPr>
            <w:tcW w:w="1134" w:type="dxa"/>
          </w:tcPr>
          <w:p w14:paraId="48AF4E7C" w14:textId="00A24B5D" w:rsidR="009E3349" w:rsidRPr="009E3349" w:rsidRDefault="009E3349" w:rsidP="009E3349">
            <w:pPr>
              <w:pStyle w:val="MILTableText"/>
              <w:rPr>
                <w:b w:val="0"/>
              </w:rPr>
            </w:pPr>
            <w:r w:rsidRPr="009E3349">
              <w:rPr>
                <w:b w:val="0"/>
              </w:rPr>
              <w:t>&lt;OLD</w:t>
            </w:r>
            <w:r w:rsidR="00FB3101">
              <w:rPr>
                <w:b w:val="0"/>
              </w:rPr>
              <w:t>EM</w:t>
            </w:r>
            <w:r w:rsidRPr="009E3349">
              <w:rPr>
                <w:b w:val="0"/>
              </w:rPr>
              <w:t>EQ25_25&gt;</w:t>
            </w:r>
          </w:p>
        </w:tc>
        <w:tc>
          <w:tcPr>
            <w:tcW w:w="1134" w:type="dxa"/>
          </w:tcPr>
          <w:p w14:paraId="0862C929" w14:textId="2D351C5A" w:rsidR="009E3349" w:rsidRPr="009E3349" w:rsidRDefault="009E3349" w:rsidP="009E3349">
            <w:pPr>
              <w:pStyle w:val="MILTableText"/>
              <w:rPr>
                <w:b w:val="0"/>
              </w:rPr>
            </w:pPr>
            <w:r w:rsidRPr="009E3349">
              <w:rPr>
                <w:b w:val="0"/>
              </w:rPr>
              <w:t>&lt;OLD</w:t>
            </w:r>
            <w:r w:rsidR="00FB3101">
              <w:rPr>
                <w:b w:val="0"/>
              </w:rPr>
              <w:t>EM</w:t>
            </w:r>
            <w:r w:rsidRPr="009E3349">
              <w:rPr>
                <w:b w:val="0"/>
              </w:rPr>
              <w:t>EQ30_25&gt;</w:t>
            </w:r>
          </w:p>
        </w:tc>
      </w:tr>
      <w:tr w:rsidR="009E3349" w14:paraId="1230C69E" w14:textId="77777777" w:rsidTr="00E16341">
        <w:trPr>
          <w:trHeight w:hRule="exact" w:val="340"/>
        </w:trPr>
        <w:tc>
          <w:tcPr>
            <w:tcW w:w="1101" w:type="dxa"/>
          </w:tcPr>
          <w:p w14:paraId="38C74DDF" w14:textId="77777777" w:rsidR="009E3349" w:rsidRPr="00255C34" w:rsidRDefault="009E3349" w:rsidP="009E3349">
            <w:pPr>
              <w:pStyle w:val="MILTableText"/>
            </w:pPr>
            <w:r w:rsidRPr="00255C34">
              <w:t>50%</w:t>
            </w:r>
          </w:p>
        </w:tc>
        <w:tc>
          <w:tcPr>
            <w:tcW w:w="1021" w:type="dxa"/>
          </w:tcPr>
          <w:p w14:paraId="51034797" w14:textId="724630ED" w:rsidR="009E3349" w:rsidRPr="009E3349" w:rsidRDefault="009E3349" w:rsidP="009E3349">
            <w:pPr>
              <w:pStyle w:val="MILTableText"/>
              <w:rPr>
                <w:b w:val="0"/>
              </w:rPr>
            </w:pPr>
            <w:r w:rsidRPr="009E3349">
              <w:rPr>
                <w:b w:val="0"/>
              </w:rPr>
              <w:t>&lt;OLD</w:t>
            </w:r>
            <w:r w:rsidR="00FB3101">
              <w:rPr>
                <w:b w:val="0"/>
              </w:rPr>
              <w:t>EM</w:t>
            </w:r>
            <w:r w:rsidRPr="009E3349">
              <w:rPr>
                <w:b w:val="0"/>
              </w:rPr>
              <w:t>EQ1_50&gt;</w:t>
            </w:r>
          </w:p>
        </w:tc>
        <w:tc>
          <w:tcPr>
            <w:tcW w:w="992" w:type="dxa"/>
          </w:tcPr>
          <w:p w14:paraId="05DE550F" w14:textId="06DF6220" w:rsidR="009E3349" w:rsidRPr="009E3349" w:rsidRDefault="009E3349" w:rsidP="009E3349">
            <w:pPr>
              <w:pStyle w:val="MILTableText"/>
              <w:rPr>
                <w:b w:val="0"/>
              </w:rPr>
            </w:pPr>
            <w:r w:rsidRPr="009E3349">
              <w:rPr>
                <w:b w:val="0"/>
              </w:rPr>
              <w:t>&lt;OLD</w:t>
            </w:r>
            <w:r w:rsidR="00FB3101">
              <w:rPr>
                <w:b w:val="0"/>
              </w:rPr>
              <w:t>EM</w:t>
            </w:r>
            <w:r w:rsidRPr="009E3349">
              <w:rPr>
                <w:b w:val="0"/>
              </w:rPr>
              <w:t>EQ5_50&gt;</w:t>
            </w:r>
          </w:p>
        </w:tc>
        <w:tc>
          <w:tcPr>
            <w:tcW w:w="992" w:type="dxa"/>
          </w:tcPr>
          <w:p w14:paraId="3D71D4D3" w14:textId="768B3D0E" w:rsidR="009E3349" w:rsidRPr="009E3349" w:rsidRDefault="009E3349" w:rsidP="009E3349">
            <w:pPr>
              <w:pStyle w:val="MILTableText"/>
              <w:rPr>
                <w:b w:val="0"/>
              </w:rPr>
            </w:pPr>
            <w:r w:rsidRPr="009E3349">
              <w:rPr>
                <w:b w:val="0"/>
              </w:rPr>
              <w:t>&lt;OLD</w:t>
            </w:r>
            <w:r w:rsidR="00FB3101">
              <w:rPr>
                <w:b w:val="0"/>
              </w:rPr>
              <w:t>EM</w:t>
            </w:r>
            <w:r w:rsidRPr="009E3349">
              <w:rPr>
                <w:b w:val="0"/>
              </w:rPr>
              <w:t>EQ10_50&gt;</w:t>
            </w:r>
          </w:p>
        </w:tc>
        <w:tc>
          <w:tcPr>
            <w:tcW w:w="992" w:type="dxa"/>
          </w:tcPr>
          <w:p w14:paraId="52FE7B37" w14:textId="0FFEFEB3" w:rsidR="009E3349" w:rsidRPr="009E3349" w:rsidRDefault="009E3349" w:rsidP="009E3349">
            <w:pPr>
              <w:pStyle w:val="MILTableText"/>
              <w:rPr>
                <w:b w:val="0"/>
              </w:rPr>
            </w:pPr>
            <w:r w:rsidRPr="009E3349">
              <w:rPr>
                <w:b w:val="0"/>
              </w:rPr>
              <w:t>&lt;OLD</w:t>
            </w:r>
            <w:r w:rsidR="00FB3101">
              <w:rPr>
                <w:b w:val="0"/>
              </w:rPr>
              <w:t>EM</w:t>
            </w:r>
            <w:r w:rsidRPr="009E3349">
              <w:rPr>
                <w:b w:val="0"/>
              </w:rPr>
              <w:t>EQ15_50&gt;</w:t>
            </w:r>
          </w:p>
        </w:tc>
        <w:tc>
          <w:tcPr>
            <w:tcW w:w="1134" w:type="dxa"/>
          </w:tcPr>
          <w:p w14:paraId="07C9E1A6" w14:textId="293AE11D" w:rsidR="009E3349" w:rsidRPr="009E3349" w:rsidRDefault="009E3349" w:rsidP="009E3349">
            <w:pPr>
              <w:pStyle w:val="MILTableText"/>
              <w:rPr>
                <w:b w:val="0"/>
              </w:rPr>
            </w:pPr>
            <w:r w:rsidRPr="009E3349">
              <w:rPr>
                <w:b w:val="0"/>
              </w:rPr>
              <w:t>&lt;OLD</w:t>
            </w:r>
            <w:r w:rsidR="00FB3101">
              <w:rPr>
                <w:b w:val="0"/>
              </w:rPr>
              <w:t>EM</w:t>
            </w:r>
            <w:r w:rsidRPr="009E3349">
              <w:rPr>
                <w:b w:val="0"/>
              </w:rPr>
              <w:t>EQ25_50&gt;</w:t>
            </w:r>
          </w:p>
        </w:tc>
        <w:tc>
          <w:tcPr>
            <w:tcW w:w="1134" w:type="dxa"/>
          </w:tcPr>
          <w:p w14:paraId="66E249A9" w14:textId="3301745A" w:rsidR="009E3349" w:rsidRPr="009E3349" w:rsidRDefault="009E3349" w:rsidP="009E3349">
            <w:pPr>
              <w:pStyle w:val="MILTableText"/>
              <w:rPr>
                <w:b w:val="0"/>
              </w:rPr>
            </w:pPr>
            <w:r w:rsidRPr="009E3349">
              <w:rPr>
                <w:b w:val="0"/>
              </w:rPr>
              <w:t>&lt;OLD</w:t>
            </w:r>
            <w:r w:rsidR="00FB3101">
              <w:rPr>
                <w:b w:val="0"/>
              </w:rPr>
              <w:t>EM</w:t>
            </w:r>
            <w:r w:rsidRPr="009E3349">
              <w:rPr>
                <w:b w:val="0"/>
              </w:rPr>
              <w:t>EQ30_50&gt;</w:t>
            </w:r>
          </w:p>
        </w:tc>
      </w:tr>
      <w:tr w:rsidR="009E3349" w14:paraId="5B03E813" w14:textId="77777777" w:rsidTr="00E16341">
        <w:trPr>
          <w:trHeight w:hRule="exact" w:val="340"/>
        </w:trPr>
        <w:tc>
          <w:tcPr>
            <w:tcW w:w="1101" w:type="dxa"/>
          </w:tcPr>
          <w:p w14:paraId="7440564A" w14:textId="77777777" w:rsidR="009E3349" w:rsidRPr="00255C34" w:rsidRDefault="009E3349" w:rsidP="009E3349">
            <w:pPr>
              <w:pStyle w:val="MILTableText"/>
            </w:pPr>
            <w:r w:rsidRPr="00255C34">
              <w:t>75%</w:t>
            </w:r>
          </w:p>
        </w:tc>
        <w:tc>
          <w:tcPr>
            <w:tcW w:w="1021" w:type="dxa"/>
          </w:tcPr>
          <w:p w14:paraId="633B4C3E" w14:textId="0513E468" w:rsidR="009E3349" w:rsidRPr="009E3349" w:rsidRDefault="009E3349" w:rsidP="009E3349">
            <w:pPr>
              <w:pStyle w:val="MILTableText"/>
              <w:rPr>
                <w:b w:val="0"/>
              </w:rPr>
            </w:pPr>
            <w:r w:rsidRPr="009E3349">
              <w:rPr>
                <w:b w:val="0"/>
              </w:rPr>
              <w:t>&lt;OLD</w:t>
            </w:r>
            <w:r w:rsidR="00FB3101">
              <w:rPr>
                <w:b w:val="0"/>
              </w:rPr>
              <w:t>EM</w:t>
            </w:r>
            <w:r w:rsidRPr="009E3349">
              <w:rPr>
                <w:b w:val="0"/>
              </w:rPr>
              <w:t>EQ1_75&gt;</w:t>
            </w:r>
          </w:p>
        </w:tc>
        <w:tc>
          <w:tcPr>
            <w:tcW w:w="992" w:type="dxa"/>
          </w:tcPr>
          <w:p w14:paraId="74E8CDFF" w14:textId="6D8A3124" w:rsidR="009E3349" w:rsidRPr="009E3349" w:rsidRDefault="009E3349" w:rsidP="009E3349">
            <w:pPr>
              <w:pStyle w:val="MILTableText"/>
              <w:rPr>
                <w:b w:val="0"/>
              </w:rPr>
            </w:pPr>
            <w:r w:rsidRPr="009E3349">
              <w:rPr>
                <w:b w:val="0"/>
              </w:rPr>
              <w:t>&lt;OLD</w:t>
            </w:r>
            <w:r w:rsidR="00FB3101">
              <w:rPr>
                <w:b w:val="0"/>
              </w:rPr>
              <w:t>EM</w:t>
            </w:r>
            <w:r w:rsidRPr="009E3349">
              <w:rPr>
                <w:b w:val="0"/>
              </w:rPr>
              <w:t>EQ5_75&gt;</w:t>
            </w:r>
          </w:p>
        </w:tc>
        <w:tc>
          <w:tcPr>
            <w:tcW w:w="992" w:type="dxa"/>
          </w:tcPr>
          <w:p w14:paraId="2233A9EC" w14:textId="3EB4910B" w:rsidR="009E3349" w:rsidRPr="009E3349" w:rsidRDefault="009E3349" w:rsidP="009E3349">
            <w:pPr>
              <w:pStyle w:val="MILTableText"/>
              <w:rPr>
                <w:b w:val="0"/>
              </w:rPr>
            </w:pPr>
            <w:r w:rsidRPr="009E3349">
              <w:rPr>
                <w:b w:val="0"/>
              </w:rPr>
              <w:t>&lt;OLD</w:t>
            </w:r>
            <w:r w:rsidR="00FB3101">
              <w:rPr>
                <w:b w:val="0"/>
              </w:rPr>
              <w:t>EM</w:t>
            </w:r>
            <w:r w:rsidRPr="009E3349">
              <w:rPr>
                <w:b w:val="0"/>
              </w:rPr>
              <w:t>EQ10_75&gt;</w:t>
            </w:r>
          </w:p>
        </w:tc>
        <w:tc>
          <w:tcPr>
            <w:tcW w:w="992" w:type="dxa"/>
          </w:tcPr>
          <w:p w14:paraId="330A86FF" w14:textId="50D2F744" w:rsidR="009E3349" w:rsidRPr="009E3349" w:rsidRDefault="009E3349" w:rsidP="009E3349">
            <w:pPr>
              <w:pStyle w:val="MILTableText"/>
              <w:rPr>
                <w:b w:val="0"/>
              </w:rPr>
            </w:pPr>
            <w:r w:rsidRPr="009E3349">
              <w:rPr>
                <w:b w:val="0"/>
              </w:rPr>
              <w:t>&lt;OLD</w:t>
            </w:r>
            <w:r w:rsidR="00FB3101">
              <w:rPr>
                <w:b w:val="0"/>
              </w:rPr>
              <w:t>EM</w:t>
            </w:r>
            <w:r w:rsidRPr="009E3349">
              <w:rPr>
                <w:b w:val="0"/>
              </w:rPr>
              <w:t>EQ15_75&gt;</w:t>
            </w:r>
          </w:p>
        </w:tc>
        <w:tc>
          <w:tcPr>
            <w:tcW w:w="1134" w:type="dxa"/>
          </w:tcPr>
          <w:p w14:paraId="35E9AA52" w14:textId="5E40088D" w:rsidR="009E3349" w:rsidRPr="009E3349" w:rsidRDefault="009E3349" w:rsidP="009E3349">
            <w:pPr>
              <w:pStyle w:val="MILTableText"/>
              <w:rPr>
                <w:b w:val="0"/>
              </w:rPr>
            </w:pPr>
            <w:r w:rsidRPr="009E3349">
              <w:rPr>
                <w:b w:val="0"/>
              </w:rPr>
              <w:t>&lt;OLD</w:t>
            </w:r>
            <w:r w:rsidR="00FB3101">
              <w:rPr>
                <w:b w:val="0"/>
              </w:rPr>
              <w:t>EM</w:t>
            </w:r>
            <w:r w:rsidRPr="009E3349">
              <w:rPr>
                <w:b w:val="0"/>
              </w:rPr>
              <w:t>EQ25_75&gt;</w:t>
            </w:r>
          </w:p>
        </w:tc>
        <w:tc>
          <w:tcPr>
            <w:tcW w:w="1134" w:type="dxa"/>
          </w:tcPr>
          <w:p w14:paraId="6037E2C7" w14:textId="44BA163A" w:rsidR="009E3349" w:rsidRPr="009E3349" w:rsidRDefault="009E3349" w:rsidP="009E3349">
            <w:pPr>
              <w:pStyle w:val="MILTableText"/>
              <w:rPr>
                <w:b w:val="0"/>
              </w:rPr>
            </w:pPr>
            <w:r w:rsidRPr="009E3349">
              <w:rPr>
                <w:b w:val="0"/>
              </w:rPr>
              <w:t>&lt;OLD</w:t>
            </w:r>
            <w:r w:rsidR="00FB3101">
              <w:rPr>
                <w:b w:val="0"/>
              </w:rPr>
              <w:t>EM</w:t>
            </w:r>
            <w:r w:rsidRPr="009E3349">
              <w:rPr>
                <w:b w:val="0"/>
              </w:rPr>
              <w:t>EQ30_75&gt;</w:t>
            </w:r>
          </w:p>
        </w:tc>
      </w:tr>
      <w:tr w:rsidR="009E3349" w14:paraId="76CBB24C" w14:textId="77777777" w:rsidTr="00E16341">
        <w:trPr>
          <w:trHeight w:hRule="exact" w:val="340"/>
        </w:trPr>
        <w:tc>
          <w:tcPr>
            <w:tcW w:w="1101" w:type="dxa"/>
          </w:tcPr>
          <w:p w14:paraId="3FEAFD70" w14:textId="77777777" w:rsidR="009E3349" w:rsidRPr="00255C34" w:rsidRDefault="009E3349" w:rsidP="009E3349">
            <w:pPr>
              <w:pStyle w:val="MILTableText"/>
            </w:pPr>
            <w:r w:rsidRPr="00255C34">
              <w:t>95%</w:t>
            </w:r>
          </w:p>
        </w:tc>
        <w:tc>
          <w:tcPr>
            <w:tcW w:w="1021" w:type="dxa"/>
          </w:tcPr>
          <w:p w14:paraId="3509980A" w14:textId="6856731D" w:rsidR="009E3349" w:rsidRPr="009E3349" w:rsidRDefault="009E3349" w:rsidP="009E3349">
            <w:pPr>
              <w:pStyle w:val="MILTableText"/>
              <w:rPr>
                <w:b w:val="0"/>
              </w:rPr>
            </w:pPr>
            <w:r w:rsidRPr="009E3349">
              <w:rPr>
                <w:b w:val="0"/>
              </w:rPr>
              <w:t>&lt;OLD</w:t>
            </w:r>
            <w:r w:rsidR="00FB3101">
              <w:rPr>
                <w:b w:val="0"/>
              </w:rPr>
              <w:t>EM</w:t>
            </w:r>
            <w:r w:rsidRPr="009E3349">
              <w:rPr>
                <w:b w:val="0"/>
              </w:rPr>
              <w:t>EQ1_95&gt;</w:t>
            </w:r>
          </w:p>
        </w:tc>
        <w:tc>
          <w:tcPr>
            <w:tcW w:w="992" w:type="dxa"/>
          </w:tcPr>
          <w:p w14:paraId="4C1A961E" w14:textId="0D959B1F" w:rsidR="009E3349" w:rsidRPr="009E3349" w:rsidRDefault="009E3349" w:rsidP="009E3349">
            <w:pPr>
              <w:pStyle w:val="MILTableText"/>
              <w:rPr>
                <w:b w:val="0"/>
              </w:rPr>
            </w:pPr>
            <w:r w:rsidRPr="009E3349">
              <w:rPr>
                <w:b w:val="0"/>
              </w:rPr>
              <w:t>&lt;OLD</w:t>
            </w:r>
            <w:r w:rsidR="00FB3101">
              <w:rPr>
                <w:b w:val="0"/>
              </w:rPr>
              <w:t>EM</w:t>
            </w:r>
            <w:r w:rsidRPr="009E3349">
              <w:rPr>
                <w:b w:val="0"/>
              </w:rPr>
              <w:t>EQ5_95&gt;</w:t>
            </w:r>
          </w:p>
        </w:tc>
        <w:tc>
          <w:tcPr>
            <w:tcW w:w="992" w:type="dxa"/>
          </w:tcPr>
          <w:p w14:paraId="32FDD89D" w14:textId="48DB9345" w:rsidR="009E3349" w:rsidRPr="009E3349" w:rsidRDefault="009E3349" w:rsidP="009E3349">
            <w:pPr>
              <w:pStyle w:val="MILTableText"/>
              <w:rPr>
                <w:b w:val="0"/>
              </w:rPr>
            </w:pPr>
            <w:r w:rsidRPr="009E3349">
              <w:rPr>
                <w:b w:val="0"/>
              </w:rPr>
              <w:t>&lt;OLD</w:t>
            </w:r>
            <w:r w:rsidR="00FB3101">
              <w:rPr>
                <w:b w:val="0"/>
              </w:rPr>
              <w:t>EM</w:t>
            </w:r>
            <w:r w:rsidRPr="009E3349">
              <w:rPr>
                <w:b w:val="0"/>
              </w:rPr>
              <w:t>EQ10_95&gt;</w:t>
            </w:r>
          </w:p>
        </w:tc>
        <w:tc>
          <w:tcPr>
            <w:tcW w:w="992" w:type="dxa"/>
          </w:tcPr>
          <w:p w14:paraId="4F6BBF19" w14:textId="5ECF264A" w:rsidR="009E3349" w:rsidRPr="009E3349" w:rsidRDefault="009E3349" w:rsidP="009E3349">
            <w:pPr>
              <w:pStyle w:val="MILTableText"/>
              <w:rPr>
                <w:b w:val="0"/>
              </w:rPr>
            </w:pPr>
            <w:r w:rsidRPr="009E3349">
              <w:rPr>
                <w:b w:val="0"/>
              </w:rPr>
              <w:t>&lt;OLD</w:t>
            </w:r>
            <w:r w:rsidR="00FB3101">
              <w:rPr>
                <w:b w:val="0"/>
              </w:rPr>
              <w:t>EM</w:t>
            </w:r>
            <w:r w:rsidRPr="009E3349">
              <w:rPr>
                <w:b w:val="0"/>
              </w:rPr>
              <w:t>EQ15_95&gt;</w:t>
            </w:r>
          </w:p>
        </w:tc>
        <w:tc>
          <w:tcPr>
            <w:tcW w:w="1134" w:type="dxa"/>
          </w:tcPr>
          <w:p w14:paraId="738F0788" w14:textId="3E46C1AD" w:rsidR="009E3349" w:rsidRPr="009E3349" w:rsidRDefault="009E3349" w:rsidP="009E3349">
            <w:pPr>
              <w:pStyle w:val="MILTableText"/>
              <w:rPr>
                <w:b w:val="0"/>
              </w:rPr>
            </w:pPr>
            <w:r w:rsidRPr="009E3349">
              <w:rPr>
                <w:b w:val="0"/>
              </w:rPr>
              <w:t>&lt;OLD</w:t>
            </w:r>
            <w:r w:rsidR="00FB3101">
              <w:rPr>
                <w:b w:val="0"/>
              </w:rPr>
              <w:t>EM</w:t>
            </w:r>
            <w:r w:rsidRPr="009E3349">
              <w:rPr>
                <w:b w:val="0"/>
              </w:rPr>
              <w:t>EQ25_95&gt;</w:t>
            </w:r>
          </w:p>
        </w:tc>
        <w:tc>
          <w:tcPr>
            <w:tcW w:w="1134" w:type="dxa"/>
          </w:tcPr>
          <w:p w14:paraId="5120EA5C" w14:textId="5966D739" w:rsidR="009E3349" w:rsidRPr="009E3349" w:rsidRDefault="009E3349" w:rsidP="009E3349">
            <w:pPr>
              <w:pStyle w:val="MILTableText"/>
              <w:rPr>
                <w:b w:val="0"/>
              </w:rPr>
            </w:pPr>
            <w:r w:rsidRPr="009E3349">
              <w:rPr>
                <w:b w:val="0"/>
              </w:rPr>
              <w:t>&lt;OLD</w:t>
            </w:r>
            <w:r w:rsidR="00FB3101">
              <w:rPr>
                <w:b w:val="0"/>
              </w:rPr>
              <w:t>EM</w:t>
            </w:r>
            <w:r w:rsidRPr="009E3349">
              <w:rPr>
                <w:b w:val="0"/>
              </w:rPr>
              <w:t>EQ30_95&gt;</w:t>
            </w:r>
          </w:p>
        </w:tc>
      </w:tr>
      <w:tr w:rsidR="009E3349" w14:paraId="6063AF4A" w14:textId="77777777" w:rsidTr="00E16341">
        <w:trPr>
          <w:trHeight w:hRule="exact" w:val="340"/>
        </w:trPr>
        <w:tc>
          <w:tcPr>
            <w:tcW w:w="1101" w:type="dxa"/>
          </w:tcPr>
          <w:p w14:paraId="7F83F681" w14:textId="77777777" w:rsidR="009E3349" w:rsidRPr="00255C34" w:rsidRDefault="009E3349" w:rsidP="009E3349">
            <w:pPr>
              <w:pStyle w:val="MILTableText"/>
            </w:pPr>
            <w:r w:rsidRPr="00255C34">
              <w:t>Mean</w:t>
            </w:r>
          </w:p>
        </w:tc>
        <w:tc>
          <w:tcPr>
            <w:tcW w:w="1021" w:type="dxa"/>
          </w:tcPr>
          <w:p w14:paraId="0494BE75" w14:textId="26F3C720" w:rsidR="009E3349" w:rsidRPr="009E3349" w:rsidRDefault="009E3349" w:rsidP="009E3349">
            <w:pPr>
              <w:pStyle w:val="MILTableText"/>
              <w:rPr>
                <w:b w:val="0"/>
              </w:rPr>
            </w:pPr>
            <w:r w:rsidRPr="009E3349">
              <w:rPr>
                <w:b w:val="0"/>
              </w:rPr>
              <w:t>&lt;OLD</w:t>
            </w:r>
            <w:r w:rsidR="00FB3101">
              <w:rPr>
                <w:b w:val="0"/>
              </w:rPr>
              <w:t>EM</w:t>
            </w:r>
            <w:r w:rsidRPr="009E3349">
              <w:rPr>
                <w:b w:val="0"/>
              </w:rPr>
              <w:t>EQ1_MU&gt;</w:t>
            </w:r>
          </w:p>
        </w:tc>
        <w:tc>
          <w:tcPr>
            <w:tcW w:w="992" w:type="dxa"/>
          </w:tcPr>
          <w:p w14:paraId="595B5144" w14:textId="17607684" w:rsidR="009E3349" w:rsidRPr="009E3349" w:rsidRDefault="009E3349" w:rsidP="009E3349">
            <w:pPr>
              <w:pStyle w:val="MILTableText"/>
              <w:rPr>
                <w:b w:val="0"/>
              </w:rPr>
            </w:pPr>
            <w:r w:rsidRPr="009E3349">
              <w:rPr>
                <w:b w:val="0"/>
              </w:rPr>
              <w:t>&lt;OLD</w:t>
            </w:r>
            <w:r w:rsidR="00FB3101">
              <w:rPr>
                <w:b w:val="0"/>
              </w:rPr>
              <w:t>EM</w:t>
            </w:r>
            <w:r w:rsidRPr="009E3349">
              <w:rPr>
                <w:b w:val="0"/>
              </w:rPr>
              <w:t>EQ5_MU&gt;</w:t>
            </w:r>
          </w:p>
        </w:tc>
        <w:tc>
          <w:tcPr>
            <w:tcW w:w="992" w:type="dxa"/>
          </w:tcPr>
          <w:p w14:paraId="1F49717A" w14:textId="67DDB667" w:rsidR="009E3349" w:rsidRPr="009E3349" w:rsidRDefault="009E3349" w:rsidP="009E3349">
            <w:pPr>
              <w:pStyle w:val="MILTableText"/>
              <w:rPr>
                <w:b w:val="0"/>
              </w:rPr>
            </w:pPr>
            <w:r w:rsidRPr="009E3349">
              <w:rPr>
                <w:b w:val="0"/>
              </w:rPr>
              <w:t>&lt;OLD</w:t>
            </w:r>
            <w:r w:rsidR="00FB3101">
              <w:rPr>
                <w:b w:val="0"/>
              </w:rPr>
              <w:t>EM</w:t>
            </w:r>
            <w:r w:rsidRPr="009E3349">
              <w:rPr>
                <w:b w:val="0"/>
              </w:rPr>
              <w:t>EQ10_MU&gt;</w:t>
            </w:r>
          </w:p>
        </w:tc>
        <w:tc>
          <w:tcPr>
            <w:tcW w:w="992" w:type="dxa"/>
          </w:tcPr>
          <w:p w14:paraId="5F930BA4" w14:textId="2F151019" w:rsidR="009E3349" w:rsidRPr="009E3349" w:rsidRDefault="009E3349" w:rsidP="009E3349">
            <w:pPr>
              <w:pStyle w:val="MILTableText"/>
              <w:rPr>
                <w:b w:val="0"/>
              </w:rPr>
            </w:pPr>
            <w:r w:rsidRPr="009E3349">
              <w:rPr>
                <w:b w:val="0"/>
              </w:rPr>
              <w:t>&lt;OLD</w:t>
            </w:r>
            <w:r w:rsidR="00FB3101">
              <w:rPr>
                <w:b w:val="0"/>
              </w:rPr>
              <w:t>EM</w:t>
            </w:r>
            <w:r w:rsidRPr="009E3349">
              <w:rPr>
                <w:b w:val="0"/>
              </w:rPr>
              <w:t>EQ15_MU&gt;</w:t>
            </w:r>
          </w:p>
        </w:tc>
        <w:tc>
          <w:tcPr>
            <w:tcW w:w="1134" w:type="dxa"/>
          </w:tcPr>
          <w:p w14:paraId="273286DE" w14:textId="56BFE9D8" w:rsidR="009E3349" w:rsidRPr="009E3349" w:rsidRDefault="009E3349" w:rsidP="009E3349">
            <w:pPr>
              <w:pStyle w:val="MILTableText"/>
              <w:rPr>
                <w:b w:val="0"/>
              </w:rPr>
            </w:pPr>
            <w:r w:rsidRPr="009E3349">
              <w:rPr>
                <w:b w:val="0"/>
              </w:rPr>
              <w:t>&lt;OLD</w:t>
            </w:r>
            <w:r w:rsidR="00FB3101">
              <w:rPr>
                <w:b w:val="0"/>
              </w:rPr>
              <w:t>EM</w:t>
            </w:r>
            <w:r w:rsidRPr="009E3349">
              <w:rPr>
                <w:b w:val="0"/>
              </w:rPr>
              <w:t>EQ25_MU&gt;</w:t>
            </w:r>
          </w:p>
        </w:tc>
        <w:tc>
          <w:tcPr>
            <w:tcW w:w="1134" w:type="dxa"/>
          </w:tcPr>
          <w:p w14:paraId="586CC8E4" w14:textId="52DC7921" w:rsidR="009E3349" w:rsidRPr="009E3349" w:rsidRDefault="009E3349" w:rsidP="009E3349">
            <w:pPr>
              <w:pStyle w:val="MILTableText"/>
              <w:rPr>
                <w:b w:val="0"/>
              </w:rPr>
            </w:pPr>
            <w:r w:rsidRPr="009E3349">
              <w:rPr>
                <w:b w:val="0"/>
              </w:rPr>
              <w:t>&lt;OLD</w:t>
            </w:r>
            <w:r w:rsidR="00FB3101">
              <w:rPr>
                <w:b w:val="0"/>
              </w:rPr>
              <w:t>EM</w:t>
            </w:r>
            <w:r w:rsidRPr="009E3349">
              <w:rPr>
                <w:b w:val="0"/>
              </w:rPr>
              <w:t>EQ30_MU&gt;</w:t>
            </w:r>
          </w:p>
        </w:tc>
      </w:tr>
      <w:tr w:rsidR="009E3349" w14:paraId="37910EE4" w14:textId="77777777" w:rsidTr="00E16341">
        <w:trPr>
          <w:trHeight w:hRule="exact" w:val="340"/>
        </w:trPr>
        <w:tc>
          <w:tcPr>
            <w:tcW w:w="1101" w:type="dxa"/>
          </w:tcPr>
          <w:p w14:paraId="6B488944" w14:textId="77777777" w:rsidR="009E3349" w:rsidRPr="00255C34" w:rsidRDefault="009E3349" w:rsidP="009E3349">
            <w:pPr>
              <w:pStyle w:val="MILTableText"/>
            </w:pPr>
            <w:r w:rsidRPr="00255C34">
              <w:t>Volatility</w:t>
            </w:r>
          </w:p>
        </w:tc>
        <w:tc>
          <w:tcPr>
            <w:tcW w:w="1021" w:type="dxa"/>
          </w:tcPr>
          <w:p w14:paraId="58C6D84F" w14:textId="32B379FA" w:rsidR="009E3349" w:rsidRPr="009E3349" w:rsidRDefault="009E3349" w:rsidP="009E3349">
            <w:pPr>
              <w:pStyle w:val="MILTableText"/>
              <w:rPr>
                <w:b w:val="0"/>
              </w:rPr>
            </w:pPr>
            <w:r w:rsidRPr="009E3349">
              <w:rPr>
                <w:b w:val="0"/>
              </w:rPr>
              <w:t>&lt;OLD</w:t>
            </w:r>
            <w:r w:rsidR="00FB3101">
              <w:rPr>
                <w:b w:val="0"/>
              </w:rPr>
              <w:t>EM</w:t>
            </w:r>
            <w:r w:rsidRPr="009E3349">
              <w:rPr>
                <w:b w:val="0"/>
              </w:rPr>
              <w:t>EQ1_VOL&gt;</w:t>
            </w:r>
          </w:p>
        </w:tc>
        <w:tc>
          <w:tcPr>
            <w:tcW w:w="992" w:type="dxa"/>
          </w:tcPr>
          <w:p w14:paraId="5F652A09" w14:textId="0B5B2CC2" w:rsidR="009E3349" w:rsidRPr="009E3349" w:rsidRDefault="009E3349" w:rsidP="009E3349">
            <w:pPr>
              <w:pStyle w:val="MILTableText"/>
              <w:rPr>
                <w:b w:val="0"/>
              </w:rPr>
            </w:pPr>
            <w:r w:rsidRPr="009E3349">
              <w:rPr>
                <w:b w:val="0"/>
              </w:rPr>
              <w:t>&lt;OLD</w:t>
            </w:r>
            <w:r w:rsidR="00FB3101">
              <w:rPr>
                <w:b w:val="0"/>
              </w:rPr>
              <w:t>EM</w:t>
            </w:r>
            <w:r w:rsidRPr="009E3349">
              <w:rPr>
                <w:b w:val="0"/>
              </w:rPr>
              <w:t>EQ5_VOL&gt;</w:t>
            </w:r>
          </w:p>
        </w:tc>
        <w:tc>
          <w:tcPr>
            <w:tcW w:w="992" w:type="dxa"/>
          </w:tcPr>
          <w:p w14:paraId="470A8538" w14:textId="3C232E80" w:rsidR="009E3349" w:rsidRPr="009E3349" w:rsidRDefault="009E3349" w:rsidP="009E3349">
            <w:pPr>
              <w:pStyle w:val="MILTableText"/>
              <w:rPr>
                <w:b w:val="0"/>
              </w:rPr>
            </w:pPr>
            <w:r w:rsidRPr="009E3349">
              <w:rPr>
                <w:b w:val="0"/>
              </w:rPr>
              <w:t>&lt;OLD</w:t>
            </w:r>
            <w:r w:rsidR="00FB3101">
              <w:rPr>
                <w:b w:val="0"/>
              </w:rPr>
              <w:t>EM</w:t>
            </w:r>
            <w:r w:rsidRPr="009E3349">
              <w:rPr>
                <w:b w:val="0"/>
              </w:rPr>
              <w:t>EQ10_VOL&gt;</w:t>
            </w:r>
          </w:p>
        </w:tc>
        <w:tc>
          <w:tcPr>
            <w:tcW w:w="992" w:type="dxa"/>
          </w:tcPr>
          <w:p w14:paraId="79A58909" w14:textId="39A45FBA" w:rsidR="009E3349" w:rsidRPr="009E3349" w:rsidRDefault="009E3349" w:rsidP="009E3349">
            <w:pPr>
              <w:pStyle w:val="MILTableText"/>
              <w:rPr>
                <w:b w:val="0"/>
              </w:rPr>
            </w:pPr>
            <w:r w:rsidRPr="009E3349">
              <w:rPr>
                <w:b w:val="0"/>
              </w:rPr>
              <w:t>&lt;OLD</w:t>
            </w:r>
            <w:r w:rsidR="00FB3101">
              <w:rPr>
                <w:b w:val="0"/>
              </w:rPr>
              <w:t>EM</w:t>
            </w:r>
            <w:r w:rsidRPr="009E3349">
              <w:rPr>
                <w:b w:val="0"/>
              </w:rPr>
              <w:t>EQ15_VOL&gt;</w:t>
            </w:r>
          </w:p>
        </w:tc>
        <w:tc>
          <w:tcPr>
            <w:tcW w:w="1134" w:type="dxa"/>
          </w:tcPr>
          <w:p w14:paraId="5E871A59" w14:textId="7FD4ADBB" w:rsidR="009E3349" w:rsidRPr="009E3349" w:rsidRDefault="009E3349" w:rsidP="009E3349">
            <w:pPr>
              <w:pStyle w:val="MILTableText"/>
              <w:rPr>
                <w:b w:val="0"/>
              </w:rPr>
            </w:pPr>
            <w:r w:rsidRPr="009E3349">
              <w:rPr>
                <w:b w:val="0"/>
              </w:rPr>
              <w:t>&lt;OLD</w:t>
            </w:r>
            <w:r w:rsidR="00FB3101">
              <w:rPr>
                <w:b w:val="0"/>
              </w:rPr>
              <w:t>EM</w:t>
            </w:r>
            <w:r w:rsidRPr="009E3349">
              <w:rPr>
                <w:b w:val="0"/>
              </w:rPr>
              <w:t>EQ25_VOL&gt;</w:t>
            </w:r>
          </w:p>
        </w:tc>
        <w:tc>
          <w:tcPr>
            <w:tcW w:w="1134" w:type="dxa"/>
          </w:tcPr>
          <w:p w14:paraId="000AC0BF" w14:textId="01E03281" w:rsidR="009E3349" w:rsidRPr="009E3349" w:rsidRDefault="009E3349" w:rsidP="009E3349">
            <w:pPr>
              <w:pStyle w:val="MILTableText"/>
              <w:rPr>
                <w:b w:val="0"/>
              </w:rPr>
            </w:pPr>
            <w:r w:rsidRPr="009E3349">
              <w:rPr>
                <w:b w:val="0"/>
              </w:rPr>
              <w:t>&lt;OLD</w:t>
            </w:r>
            <w:r w:rsidR="00FB3101">
              <w:rPr>
                <w:b w:val="0"/>
              </w:rPr>
              <w:t>EM</w:t>
            </w:r>
            <w:r w:rsidRPr="009E3349">
              <w:rPr>
                <w:b w:val="0"/>
              </w:rPr>
              <w:t>EQ30_VOL&gt;</w:t>
            </w:r>
          </w:p>
        </w:tc>
      </w:tr>
    </w:tbl>
    <w:p w14:paraId="52F520D0" w14:textId="0740730B" w:rsidR="00F33B97" w:rsidRPr="00255C34" w:rsidRDefault="00CB7E6B" w:rsidP="00F33B97">
      <w:pPr>
        <w:pStyle w:val="MILReportMainText"/>
        <w:rPr>
          <w:sz w:val="18"/>
          <w:szCs w:val="18"/>
        </w:rPr>
      </w:pPr>
      <w:r>
        <w:rPr>
          <w:sz w:val="18"/>
          <w:szCs w:val="18"/>
        </w:rPr>
        <w:t>Total Return Percentiles (&lt;CALIBDATE&gt;</w:t>
      </w:r>
      <w:r w:rsidR="00F33B97" w:rsidRPr="00255C34">
        <w:rPr>
          <w:sz w:val="18"/>
          <w:szCs w:val="18"/>
        </w:rPr>
        <w:t>)</w:t>
      </w:r>
    </w:p>
    <w:tbl>
      <w:tblPr>
        <w:tblStyle w:val="MILReportTable"/>
        <w:tblW w:w="0" w:type="auto"/>
        <w:tblLook w:val="04A0" w:firstRow="1" w:lastRow="0" w:firstColumn="1" w:lastColumn="0" w:noHBand="0" w:noVBand="1"/>
      </w:tblPr>
      <w:tblGrid>
        <w:gridCol w:w="774"/>
        <w:gridCol w:w="1500"/>
        <w:gridCol w:w="1499"/>
        <w:gridCol w:w="1578"/>
        <w:gridCol w:w="1578"/>
        <w:gridCol w:w="1578"/>
        <w:gridCol w:w="1578"/>
      </w:tblGrid>
      <w:tr w:rsidR="00F33B97" w:rsidRPr="00227BEB" w14:paraId="0E0A5D66"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F8A6D4" w14:textId="77777777" w:rsidR="00F33B97" w:rsidRPr="00255C34" w:rsidRDefault="00F33B97" w:rsidP="00E16341">
            <w:pPr>
              <w:pStyle w:val="MILTableHeader"/>
              <w:rPr>
                <w:sz w:val="16"/>
                <w:szCs w:val="16"/>
              </w:rPr>
            </w:pPr>
            <w:r w:rsidRPr="00255C34">
              <w:rPr>
                <w:sz w:val="16"/>
                <w:szCs w:val="16"/>
              </w:rPr>
              <w:t>%’ile</w:t>
            </w:r>
          </w:p>
        </w:tc>
        <w:tc>
          <w:tcPr>
            <w:tcW w:w="1021"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992"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992"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E16341">
        <w:trPr>
          <w:trHeight w:hRule="exact" w:val="340"/>
        </w:trPr>
        <w:tc>
          <w:tcPr>
            <w:tcW w:w="1101" w:type="dxa"/>
          </w:tcPr>
          <w:p w14:paraId="3EADC05C" w14:textId="77777777" w:rsidR="009E3349" w:rsidRPr="00255C34" w:rsidRDefault="009E3349" w:rsidP="009E3349">
            <w:pPr>
              <w:pStyle w:val="MILTableText"/>
            </w:pPr>
            <w:r w:rsidRPr="00255C34">
              <w:t>5%</w:t>
            </w:r>
          </w:p>
        </w:tc>
        <w:tc>
          <w:tcPr>
            <w:tcW w:w="1021" w:type="dxa"/>
          </w:tcPr>
          <w:p w14:paraId="2AB96D01" w14:textId="17A987E8" w:rsidR="009E3349" w:rsidRPr="009E3349" w:rsidRDefault="00FB3101" w:rsidP="009E3349">
            <w:pPr>
              <w:pStyle w:val="MILTableText"/>
              <w:rPr>
                <w:b w:val="0"/>
              </w:rPr>
            </w:pPr>
            <w:r>
              <w:rPr>
                <w:b w:val="0"/>
              </w:rPr>
              <w:t>&lt;NEWEM</w:t>
            </w:r>
            <w:r w:rsidR="009E3349" w:rsidRPr="009E3349">
              <w:rPr>
                <w:b w:val="0"/>
              </w:rPr>
              <w:t>EQ1_5&gt;</w:t>
            </w:r>
          </w:p>
        </w:tc>
        <w:tc>
          <w:tcPr>
            <w:tcW w:w="992" w:type="dxa"/>
          </w:tcPr>
          <w:p w14:paraId="26978234" w14:textId="7CF1FCFB" w:rsidR="009E3349" w:rsidRPr="009E3349" w:rsidRDefault="00FB3101" w:rsidP="009E3349">
            <w:pPr>
              <w:pStyle w:val="MILTableText"/>
              <w:rPr>
                <w:b w:val="0"/>
              </w:rPr>
            </w:pPr>
            <w:r>
              <w:rPr>
                <w:b w:val="0"/>
              </w:rPr>
              <w:t>&lt;NEWEM</w:t>
            </w:r>
            <w:r w:rsidR="009E3349" w:rsidRPr="009E3349">
              <w:rPr>
                <w:b w:val="0"/>
              </w:rPr>
              <w:t>EQ5_5&gt;</w:t>
            </w:r>
          </w:p>
        </w:tc>
        <w:tc>
          <w:tcPr>
            <w:tcW w:w="992" w:type="dxa"/>
          </w:tcPr>
          <w:p w14:paraId="1D6AB945" w14:textId="44F72B5D" w:rsidR="009E3349" w:rsidRPr="009E3349" w:rsidRDefault="00FB3101" w:rsidP="009E3349">
            <w:pPr>
              <w:pStyle w:val="MILTableText"/>
              <w:rPr>
                <w:b w:val="0"/>
              </w:rPr>
            </w:pPr>
            <w:r>
              <w:rPr>
                <w:b w:val="0"/>
              </w:rPr>
              <w:t>&lt;NEWEM</w:t>
            </w:r>
            <w:r w:rsidR="009E3349" w:rsidRPr="009E3349">
              <w:rPr>
                <w:b w:val="0"/>
              </w:rPr>
              <w:t>EQ10_5&gt;</w:t>
            </w:r>
          </w:p>
        </w:tc>
        <w:tc>
          <w:tcPr>
            <w:tcW w:w="992" w:type="dxa"/>
          </w:tcPr>
          <w:p w14:paraId="22523E45" w14:textId="247FA88C" w:rsidR="009E3349" w:rsidRPr="009E3349" w:rsidRDefault="00FB3101" w:rsidP="009E3349">
            <w:pPr>
              <w:pStyle w:val="MILTableText"/>
              <w:rPr>
                <w:b w:val="0"/>
              </w:rPr>
            </w:pPr>
            <w:r>
              <w:rPr>
                <w:b w:val="0"/>
              </w:rPr>
              <w:t>&lt;NEWEM</w:t>
            </w:r>
            <w:r w:rsidR="009E3349" w:rsidRPr="009E3349">
              <w:rPr>
                <w:b w:val="0"/>
              </w:rPr>
              <w:t>EQ15_5&gt;</w:t>
            </w:r>
          </w:p>
        </w:tc>
        <w:tc>
          <w:tcPr>
            <w:tcW w:w="1134" w:type="dxa"/>
          </w:tcPr>
          <w:p w14:paraId="482BAB5E" w14:textId="391E885E" w:rsidR="009E3349" w:rsidRPr="009E3349" w:rsidRDefault="00FB3101" w:rsidP="009E3349">
            <w:pPr>
              <w:pStyle w:val="MILTableText"/>
              <w:rPr>
                <w:b w:val="0"/>
              </w:rPr>
            </w:pPr>
            <w:r>
              <w:rPr>
                <w:b w:val="0"/>
              </w:rPr>
              <w:t>&lt;NEWEM</w:t>
            </w:r>
            <w:r w:rsidR="009E3349" w:rsidRPr="009E3349">
              <w:rPr>
                <w:b w:val="0"/>
              </w:rPr>
              <w:t>EQ25_5&gt;</w:t>
            </w:r>
          </w:p>
        </w:tc>
        <w:tc>
          <w:tcPr>
            <w:tcW w:w="1134" w:type="dxa"/>
          </w:tcPr>
          <w:p w14:paraId="4E5A07DE" w14:textId="4CCE0DFD" w:rsidR="009E3349" w:rsidRPr="009E3349" w:rsidRDefault="00FB3101" w:rsidP="009E3349">
            <w:pPr>
              <w:pStyle w:val="MILTableText"/>
              <w:rPr>
                <w:b w:val="0"/>
              </w:rPr>
            </w:pPr>
            <w:r>
              <w:rPr>
                <w:b w:val="0"/>
              </w:rPr>
              <w:t>&lt;NEWEM</w:t>
            </w:r>
            <w:r w:rsidR="009E3349" w:rsidRPr="009E3349">
              <w:rPr>
                <w:b w:val="0"/>
              </w:rPr>
              <w:t>EQ30_5&gt;</w:t>
            </w:r>
          </w:p>
        </w:tc>
      </w:tr>
      <w:tr w:rsidR="009E3349" w14:paraId="39C83773" w14:textId="77777777" w:rsidTr="00E16341">
        <w:trPr>
          <w:trHeight w:hRule="exact" w:val="340"/>
        </w:trPr>
        <w:tc>
          <w:tcPr>
            <w:tcW w:w="1101" w:type="dxa"/>
          </w:tcPr>
          <w:p w14:paraId="0B3CCEE9" w14:textId="77777777" w:rsidR="009E3349" w:rsidRPr="00255C34" w:rsidRDefault="009E3349" w:rsidP="009E3349">
            <w:pPr>
              <w:pStyle w:val="MILTableText"/>
            </w:pPr>
            <w:r w:rsidRPr="00255C34">
              <w:t>25%</w:t>
            </w:r>
          </w:p>
        </w:tc>
        <w:tc>
          <w:tcPr>
            <w:tcW w:w="1021" w:type="dxa"/>
          </w:tcPr>
          <w:p w14:paraId="36DA6B6E" w14:textId="2868E6D8" w:rsidR="009E3349" w:rsidRPr="009E3349" w:rsidRDefault="00FB3101" w:rsidP="009E3349">
            <w:pPr>
              <w:pStyle w:val="MILTableText"/>
              <w:rPr>
                <w:b w:val="0"/>
              </w:rPr>
            </w:pPr>
            <w:r>
              <w:rPr>
                <w:b w:val="0"/>
              </w:rPr>
              <w:t>&lt;NEWEM</w:t>
            </w:r>
            <w:r w:rsidR="009E3349" w:rsidRPr="009E3349">
              <w:rPr>
                <w:b w:val="0"/>
              </w:rPr>
              <w:t>EQ1_25&gt;</w:t>
            </w:r>
          </w:p>
        </w:tc>
        <w:tc>
          <w:tcPr>
            <w:tcW w:w="992" w:type="dxa"/>
          </w:tcPr>
          <w:p w14:paraId="745829EF" w14:textId="72ADE829" w:rsidR="009E3349" w:rsidRPr="009E3349" w:rsidRDefault="00FB3101" w:rsidP="009E3349">
            <w:pPr>
              <w:pStyle w:val="MILTableText"/>
              <w:rPr>
                <w:b w:val="0"/>
              </w:rPr>
            </w:pPr>
            <w:r>
              <w:rPr>
                <w:b w:val="0"/>
              </w:rPr>
              <w:t>&lt;NEWEM</w:t>
            </w:r>
            <w:r w:rsidR="009E3349" w:rsidRPr="009E3349">
              <w:rPr>
                <w:b w:val="0"/>
              </w:rPr>
              <w:t>EQ5_25&gt;</w:t>
            </w:r>
          </w:p>
        </w:tc>
        <w:tc>
          <w:tcPr>
            <w:tcW w:w="992" w:type="dxa"/>
          </w:tcPr>
          <w:p w14:paraId="754DA0E5" w14:textId="4B933514" w:rsidR="009E3349" w:rsidRPr="009E3349" w:rsidRDefault="00FB3101" w:rsidP="009E3349">
            <w:pPr>
              <w:pStyle w:val="MILTableText"/>
              <w:rPr>
                <w:b w:val="0"/>
              </w:rPr>
            </w:pPr>
            <w:r>
              <w:rPr>
                <w:b w:val="0"/>
              </w:rPr>
              <w:t>&lt;NEWEM</w:t>
            </w:r>
            <w:r w:rsidR="009E3349" w:rsidRPr="009E3349">
              <w:rPr>
                <w:b w:val="0"/>
              </w:rPr>
              <w:t>EQ10_25&gt;</w:t>
            </w:r>
          </w:p>
        </w:tc>
        <w:tc>
          <w:tcPr>
            <w:tcW w:w="992" w:type="dxa"/>
          </w:tcPr>
          <w:p w14:paraId="3E2260C3" w14:textId="5998F129" w:rsidR="009E3349" w:rsidRPr="009E3349" w:rsidRDefault="00FB3101" w:rsidP="009E3349">
            <w:pPr>
              <w:pStyle w:val="MILTableText"/>
              <w:rPr>
                <w:b w:val="0"/>
              </w:rPr>
            </w:pPr>
            <w:r>
              <w:rPr>
                <w:b w:val="0"/>
              </w:rPr>
              <w:t>&lt;NEWEM</w:t>
            </w:r>
            <w:r w:rsidR="009E3349" w:rsidRPr="009E3349">
              <w:rPr>
                <w:b w:val="0"/>
              </w:rPr>
              <w:t>EQ15_25&gt;</w:t>
            </w:r>
          </w:p>
        </w:tc>
        <w:tc>
          <w:tcPr>
            <w:tcW w:w="1134" w:type="dxa"/>
          </w:tcPr>
          <w:p w14:paraId="47E6DE26" w14:textId="56FBC37E" w:rsidR="009E3349" w:rsidRPr="009E3349" w:rsidRDefault="00FB3101" w:rsidP="009E3349">
            <w:pPr>
              <w:pStyle w:val="MILTableText"/>
              <w:rPr>
                <w:b w:val="0"/>
              </w:rPr>
            </w:pPr>
            <w:r>
              <w:rPr>
                <w:b w:val="0"/>
              </w:rPr>
              <w:t>&lt;NEWEM</w:t>
            </w:r>
            <w:r w:rsidR="009E3349" w:rsidRPr="009E3349">
              <w:rPr>
                <w:b w:val="0"/>
              </w:rPr>
              <w:t>EQ25_25&gt;</w:t>
            </w:r>
          </w:p>
        </w:tc>
        <w:tc>
          <w:tcPr>
            <w:tcW w:w="1134" w:type="dxa"/>
          </w:tcPr>
          <w:p w14:paraId="7EE53251" w14:textId="52108E37" w:rsidR="009E3349" w:rsidRPr="009E3349" w:rsidRDefault="00FB3101" w:rsidP="009E3349">
            <w:pPr>
              <w:pStyle w:val="MILTableText"/>
              <w:rPr>
                <w:b w:val="0"/>
              </w:rPr>
            </w:pPr>
            <w:r>
              <w:rPr>
                <w:b w:val="0"/>
              </w:rPr>
              <w:t>&lt;NEWEM</w:t>
            </w:r>
            <w:r w:rsidR="009E3349" w:rsidRPr="009E3349">
              <w:rPr>
                <w:b w:val="0"/>
              </w:rPr>
              <w:t>EQ30_25&gt;</w:t>
            </w:r>
          </w:p>
        </w:tc>
      </w:tr>
      <w:tr w:rsidR="009E3349" w14:paraId="62226771" w14:textId="77777777" w:rsidTr="00E16341">
        <w:trPr>
          <w:trHeight w:hRule="exact" w:val="340"/>
        </w:trPr>
        <w:tc>
          <w:tcPr>
            <w:tcW w:w="1101" w:type="dxa"/>
          </w:tcPr>
          <w:p w14:paraId="51041184" w14:textId="77777777" w:rsidR="009E3349" w:rsidRPr="00255C34" w:rsidRDefault="009E3349" w:rsidP="009E3349">
            <w:pPr>
              <w:pStyle w:val="MILTableText"/>
            </w:pPr>
            <w:r w:rsidRPr="00255C34">
              <w:t>50%</w:t>
            </w:r>
          </w:p>
        </w:tc>
        <w:tc>
          <w:tcPr>
            <w:tcW w:w="1021" w:type="dxa"/>
          </w:tcPr>
          <w:p w14:paraId="2420CD85" w14:textId="303CDE9F" w:rsidR="009E3349" w:rsidRPr="009E3349" w:rsidRDefault="00FB3101" w:rsidP="009E3349">
            <w:pPr>
              <w:pStyle w:val="MILTableText"/>
              <w:rPr>
                <w:b w:val="0"/>
              </w:rPr>
            </w:pPr>
            <w:r>
              <w:rPr>
                <w:b w:val="0"/>
              </w:rPr>
              <w:t>&lt;NEWEM</w:t>
            </w:r>
            <w:r w:rsidR="009E3349" w:rsidRPr="009E3349">
              <w:rPr>
                <w:b w:val="0"/>
              </w:rPr>
              <w:t>EQ1_50&gt;</w:t>
            </w:r>
          </w:p>
        </w:tc>
        <w:tc>
          <w:tcPr>
            <w:tcW w:w="992" w:type="dxa"/>
          </w:tcPr>
          <w:p w14:paraId="1979359F" w14:textId="59B2B9AE" w:rsidR="009E3349" w:rsidRPr="009E3349" w:rsidRDefault="00FB3101" w:rsidP="009E3349">
            <w:pPr>
              <w:pStyle w:val="MILTableText"/>
              <w:rPr>
                <w:b w:val="0"/>
              </w:rPr>
            </w:pPr>
            <w:r>
              <w:rPr>
                <w:b w:val="0"/>
              </w:rPr>
              <w:t>&lt;NEWEM</w:t>
            </w:r>
            <w:r w:rsidR="009E3349" w:rsidRPr="009E3349">
              <w:rPr>
                <w:b w:val="0"/>
              </w:rPr>
              <w:t>EQ5_50&gt;</w:t>
            </w:r>
          </w:p>
        </w:tc>
        <w:tc>
          <w:tcPr>
            <w:tcW w:w="992" w:type="dxa"/>
          </w:tcPr>
          <w:p w14:paraId="5A0AC11E" w14:textId="255A8921" w:rsidR="009E3349" w:rsidRPr="009E3349" w:rsidRDefault="00FB3101" w:rsidP="009E3349">
            <w:pPr>
              <w:pStyle w:val="MILTableText"/>
              <w:rPr>
                <w:b w:val="0"/>
              </w:rPr>
            </w:pPr>
            <w:r>
              <w:rPr>
                <w:b w:val="0"/>
              </w:rPr>
              <w:t>&lt;NEWEM</w:t>
            </w:r>
            <w:r w:rsidR="009E3349" w:rsidRPr="009E3349">
              <w:rPr>
                <w:b w:val="0"/>
              </w:rPr>
              <w:t>EQ10_50&gt;</w:t>
            </w:r>
          </w:p>
        </w:tc>
        <w:tc>
          <w:tcPr>
            <w:tcW w:w="992" w:type="dxa"/>
          </w:tcPr>
          <w:p w14:paraId="699F8A1E" w14:textId="76730D05" w:rsidR="009E3349" w:rsidRPr="009E3349" w:rsidRDefault="00FB3101" w:rsidP="009E3349">
            <w:pPr>
              <w:pStyle w:val="MILTableText"/>
              <w:rPr>
                <w:b w:val="0"/>
              </w:rPr>
            </w:pPr>
            <w:r>
              <w:rPr>
                <w:b w:val="0"/>
              </w:rPr>
              <w:t>&lt;NEWEM</w:t>
            </w:r>
            <w:r w:rsidR="009E3349" w:rsidRPr="009E3349">
              <w:rPr>
                <w:b w:val="0"/>
              </w:rPr>
              <w:t>EQ15_50&gt;</w:t>
            </w:r>
          </w:p>
        </w:tc>
        <w:tc>
          <w:tcPr>
            <w:tcW w:w="1134" w:type="dxa"/>
          </w:tcPr>
          <w:p w14:paraId="28828228" w14:textId="1EED55CF" w:rsidR="009E3349" w:rsidRPr="009E3349" w:rsidRDefault="00FB3101" w:rsidP="009E3349">
            <w:pPr>
              <w:pStyle w:val="MILTableText"/>
              <w:rPr>
                <w:b w:val="0"/>
              </w:rPr>
            </w:pPr>
            <w:r>
              <w:rPr>
                <w:b w:val="0"/>
              </w:rPr>
              <w:t>&lt;NEWEM</w:t>
            </w:r>
            <w:r w:rsidR="009E3349" w:rsidRPr="009E3349">
              <w:rPr>
                <w:b w:val="0"/>
              </w:rPr>
              <w:t>EQ25_50&gt;</w:t>
            </w:r>
          </w:p>
        </w:tc>
        <w:tc>
          <w:tcPr>
            <w:tcW w:w="1134" w:type="dxa"/>
          </w:tcPr>
          <w:p w14:paraId="31C80988" w14:textId="6331EADA" w:rsidR="009E3349" w:rsidRPr="009E3349" w:rsidRDefault="00FB3101" w:rsidP="009E3349">
            <w:pPr>
              <w:pStyle w:val="MILTableText"/>
              <w:rPr>
                <w:b w:val="0"/>
              </w:rPr>
            </w:pPr>
            <w:r>
              <w:rPr>
                <w:b w:val="0"/>
              </w:rPr>
              <w:t>&lt;NEWEM</w:t>
            </w:r>
            <w:r w:rsidR="009E3349" w:rsidRPr="009E3349">
              <w:rPr>
                <w:b w:val="0"/>
              </w:rPr>
              <w:t>EQ30_50&gt;</w:t>
            </w:r>
          </w:p>
        </w:tc>
      </w:tr>
      <w:tr w:rsidR="009E3349" w14:paraId="78BC7509" w14:textId="77777777" w:rsidTr="00E16341">
        <w:trPr>
          <w:trHeight w:hRule="exact" w:val="340"/>
        </w:trPr>
        <w:tc>
          <w:tcPr>
            <w:tcW w:w="1101" w:type="dxa"/>
          </w:tcPr>
          <w:p w14:paraId="5CE74D5D" w14:textId="77777777" w:rsidR="009E3349" w:rsidRPr="00255C34" w:rsidRDefault="009E3349" w:rsidP="009E3349">
            <w:pPr>
              <w:pStyle w:val="MILTableText"/>
            </w:pPr>
            <w:r w:rsidRPr="00255C34">
              <w:t>75%</w:t>
            </w:r>
          </w:p>
        </w:tc>
        <w:tc>
          <w:tcPr>
            <w:tcW w:w="1021" w:type="dxa"/>
          </w:tcPr>
          <w:p w14:paraId="308FD788" w14:textId="12D46191" w:rsidR="009E3349" w:rsidRPr="009E3349" w:rsidRDefault="00FB3101" w:rsidP="009E3349">
            <w:pPr>
              <w:pStyle w:val="MILTableText"/>
              <w:rPr>
                <w:b w:val="0"/>
              </w:rPr>
            </w:pPr>
            <w:r>
              <w:rPr>
                <w:b w:val="0"/>
              </w:rPr>
              <w:t>&lt;NEWEM</w:t>
            </w:r>
            <w:r w:rsidR="009E3349" w:rsidRPr="009E3349">
              <w:rPr>
                <w:b w:val="0"/>
              </w:rPr>
              <w:t>EQ1_75&gt;</w:t>
            </w:r>
          </w:p>
        </w:tc>
        <w:tc>
          <w:tcPr>
            <w:tcW w:w="992" w:type="dxa"/>
          </w:tcPr>
          <w:p w14:paraId="194C41B8" w14:textId="090BC8E6" w:rsidR="009E3349" w:rsidRPr="009E3349" w:rsidRDefault="00FB3101" w:rsidP="009E3349">
            <w:pPr>
              <w:pStyle w:val="MILTableText"/>
              <w:rPr>
                <w:b w:val="0"/>
              </w:rPr>
            </w:pPr>
            <w:r>
              <w:rPr>
                <w:b w:val="0"/>
              </w:rPr>
              <w:t>&lt;NEWEM</w:t>
            </w:r>
            <w:r w:rsidR="009E3349" w:rsidRPr="009E3349">
              <w:rPr>
                <w:b w:val="0"/>
              </w:rPr>
              <w:t>EQ5_75&gt;</w:t>
            </w:r>
          </w:p>
        </w:tc>
        <w:tc>
          <w:tcPr>
            <w:tcW w:w="992" w:type="dxa"/>
          </w:tcPr>
          <w:p w14:paraId="1D81E3FF" w14:textId="031B4D52" w:rsidR="009E3349" w:rsidRPr="009E3349" w:rsidRDefault="00FB3101" w:rsidP="009E3349">
            <w:pPr>
              <w:pStyle w:val="MILTableText"/>
              <w:rPr>
                <w:b w:val="0"/>
              </w:rPr>
            </w:pPr>
            <w:r>
              <w:rPr>
                <w:b w:val="0"/>
              </w:rPr>
              <w:t>&lt;NEWEM</w:t>
            </w:r>
            <w:r w:rsidR="009E3349" w:rsidRPr="009E3349">
              <w:rPr>
                <w:b w:val="0"/>
              </w:rPr>
              <w:t>EQ10_75&gt;</w:t>
            </w:r>
          </w:p>
        </w:tc>
        <w:tc>
          <w:tcPr>
            <w:tcW w:w="992" w:type="dxa"/>
          </w:tcPr>
          <w:p w14:paraId="1B14714D" w14:textId="3326EA35" w:rsidR="009E3349" w:rsidRPr="009E3349" w:rsidRDefault="00FB3101" w:rsidP="009E3349">
            <w:pPr>
              <w:pStyle w:val="MILTableText"/>
              <w:rPr>
                <w:b w:val="0"/>
              </w:rPr>
            </w:pPr>
            <w:r>
              <w:rPr>
                <w:b w:val="0"/>
              </w:rPr>
              <w:t>&lt;NEWEM</w:t>
            </w:r>
            <w:r w:rsidR="009E3349" w:rsidRPr="009E3349">
              <w:rPr>
                <w:b w:val="0"/>
              </w:rPr>
              <w:t>EQ15_75&gt;</w:t>
            </w:r>
          </w:p>
        </w:tc>
        <w:tc>
          <w:tcPr>
            <w:tcW w:w="1134" w:type="dxa"/>
          </w:tcPr>
          <w:p w14:paraId="7A4B4B45" w14:textId="00A2D3D2" w:rsidR="009E3349" w:rsidRPr="009E3349" w:rsidRDefault="00FB3101" w:rsidP="009E3349">
            <w:pPr>
              <w:pStyle w:val="MILTableText"/>
              <w:rPr>
                <w:b w:val="0"/>
              </w:rPr>
            </w:pPr>
            <w:r>
              <w:rPr>
                <w:b w:val="0"/>
              </w:rPr>
              <w:t>&lt;NEWEM</w:t>
            </w:r>
            <w:r w:rsidR="009E3349" w:rsidRPr="009E3349">
              <w:rPr>
                <w:b w:val="0"/>
              </w:rPr>
              <w:t>EQ25_75&gt;</w:t>
            </w:r>
          </w:p>
        </w:tc>
        <w:tc>
          <w:tcPr>
            <w:tcW w:w="1134" w:type="dxa"/>
          </w:tcPr>
          <w:p w14:paraId="35938E07" w14:textId="291A1331" w:rsidR="009E3349" w:rsidRPr="009E3349" w:rsidRDefault="00FB3101" w:rsidP="009E3349">
            <w:pPr>
              <w:pStyle w:val="MILTableText"/>
              <w:rPr>
                <w:b w:val="0"/>
              </w:rPr>
            </w:pPr>
            <w:r>
              <w:rPr>
                <w:b w:val="0"/>
              </w:rPr>
              <w:t>&lt;NEWEM</w:t>
            </w:r>
            <w:r w:rsidR="009E3349" w:rsidRPr="009E3349">
              <w:rPr>
                <w:b w:val="0"/>
              </w:rPr>
              <w:t>EQ30_75&gt;</w:t>
            </w:r>
          </w:p>
        </w:tc>
      </w:tr>
      <w:tr w:rsidR="009E3349" w14:paraId="64B662AA" w14:textId="77777777" w:rsidTr="00E16341">
        <w:trPr>
          <w:trHeight w:hRule="exact" w:val="340"/>
        </w:trPr>
        <w:tc>
          <w:tcPr>
            <w:tcW w:w="1101" w:type="dxa"/>
          </w:tcPr>
          <w:p w14:paraId="70E2D9F2" w14:textId="77777777" w:rsidR="009E3349" w:rsidRPr="00255C34" w:rsidRDefault="009E3349" w:rsidP="009E3349">
            <w:pPr>
              <w:pStyle w:val="MILTableText"/>
            </w:pPr>
            <w:r w:rsidRPr="00255C34">
              <w:t>95%</w:t>
            </w:r>
          </w:p>
        </w:tc>
        <w:tc>
          <w:tcPr>
            <w:tcW w:w="1021" w:type="dxa"/>
          </w:tcPr>
          <w:p w14:paraId="49D00689" w14:textId="2048B875" w:rsidR="009E3349" w:rsidRPr="009E3349" w:rsidRDefault="00FB3101" w:rsidP="009E3349">
            <w:pPr>
              <w:pStyle w:val="MILTableText"/>
              <w:rPr>
                <w:b w:val="0"/>
              </w:rPr>
            </w:pPr>
            <w:r>
              <w:rPr>
                <w:b w:val="0"/>
              </w:rPr>
              <w:t>&lt;NEWEM</w:t>
            </w:r>
            <w:r w:rsidR="009E3349" w:rsidRPr="009E3349">
              <w:rPr>
                <w:b w:val="0"/>
              </w:rPr>
              <w:t>EQ1_95&gt;</w:t>
            </w:r>
          </w:p>
        </w:tc>
        <w:tc>
          <w:tcPr>
            <w:tcW w:w="992" w:type="dxa"/>
          </w:tcPr>
          <w:p w14:paraId="4C9785B8" w14:textId="43AC6CAC" w:rsidR="009E3349" w:rsidRPr="009E3349" w:rsidRDefault="00FB3101" w:rsidP="009E3349">
            <w:pPr>
              <w:pStyle w:val="MILTableText"/>
              <w:rPr>
                <w:b w:val="0"/>
              </w:rPr>
            </w:pPr>
            <w:r>
              <w:rPr>
                <w:b w:val="0"/>
              </w:rPr>
              <w:t>&lt;NEWEM</w:t>
            </w:r>
            <w:r w:rsidR="009E3349" w:rsidRPr="009E3349">
              <w:rPr>
                <w:b w:val="0"/>
              </w:rPr>
              <w:t>EQ5_95&gt;</w:t>
            </w:r>
          </w:p>
        </w:tc>
        <w:tc>
          <w:tcPr>
            <w:tcW w:w="992" w:type="dxa"/>
          </w:tcPr>
          <w:p w14:paraId="6BF1B66A" w14:textId="3811F5E6" w:rsidR="009E3349" w:rsidRPr="009E3349" w:rsidRDefault="00FB3101" w:rsidP="009E3349">
            <w:pPr>
              <w:pStyle w:val="MILTableText"/>
              <w:rPr>
                <w:b w:val="0"/>
              </w:rPr>
            </w:pPr>
            <w:r>
              <w:rPr>
                <w:b w:val="0"/>
              </w:rPr>
              <w:t>&lt;NEWEM</w:t>
            </w:r>
            <w:r w:rsidR="009E3349" w:rsidRPr="009E3349">
              <w:rPr>
                <w:b w:val="0"/>
              </w:rPr>
              <w:t>EQ10_95&gt;</w:t>
            </w:r>
          </w:p>
        </w:tc>
        <w:tc>
          <w:tcPr>
            <w:tcW w:w="992" w:type="dxa"/>
          </w:tcPr>
          <w:p w14:paraId="32EFE0CB" w14:textId="14F656BC" w:rsidR="009E3349" w:rsidRPr="009E3349" w:rsidRDefault="00FB3101" w:rsidP="009E3349">
            <w:pPr>
              <w:pStyle w:val="MILTableText"/>
              <w:rPr>
                <w:b w:val="0"/>
              </w:rPr>
            </w:pPr>
            <w:r>
              <w:rPr>
                <w:b w:val="0"/>
              </w:rPr>
              <w:t>&lt;NEWEM</w:t>
            </w:r>
            <w:r w:rsidR="009E3349" w:rsidRPr="009E3349">
              <w:rPr>
                <w:b w:val="0"/>
              </w:rPr>
              <w:t>EQ15_95&gt;</w:t>
            </w:r>
          </w:p>
        </w:tc>
        <w:tc>
          <w:tcPr>
            <w:tcW w:w="1134" w:type="dxa"/>
          </w:tcPr>
          <w:p w14:paraId="378F8EF5" w14:textId="0AC23B8A" w:rsidR="009E3349" w:rsidRPr="009E3349" w:rsidRDefault="00FB3101" w:rsidP="009E3349">
            <w:pPr>
              <w:pStyle w:val="MILTableText"/>
              <w:rPr>
                <w:b w:val="0"/>
              </w:rPr>
            </w:pPr>
            <w:r>
              <w:rPr>
                <w:b w:val="0"/>
              </w:rPr>
              <w:t>&lt;NEWEM</w:t>
            </w:r>
            <w:r w:rsidR="009E3349" w:rsidRPr="009E3349">
              <w:rPr>
                <w:b w:val="0"/>
              </w:rPr>
              <w:t>EQ25_95&gt;</w:t>
            </w:r>
          </w:p>
        </w:tc>
        <w:tc>
          <w:tcPr>
            <w:tcW w:w="1134" w:type="dxa"/>
          </w:tcPr>
          <w:p w14:paraId="196C2439" w14:textId="48F8D3FD" w:rsidR="009E3349" w:rsidRPr="009E3349" w:rsidRDefault="00FB3101" w:rsidP="009E3349">
            <w:pPr>
              <w:pStyle w:val="MILTableText"/>
              <w:rPr>
                <w:b w:val="0"/>
              </w:rPr>
            </w:pPr>
            <w:r>
              <w:rPr>
                <w:b w:val="0"/>
              </w:rPr>
              <w:t>&lt;NEWEM</w:t>
            </w:r>
            <w:r w:rsidR="009E3349" w:rsidRPr="009E3349">
              <w:rPr>
                <w:b w:val="0"/>
              </w:rPr>
              <w:t>EQ30_95&gt;</w:t>
            </w:r>
          </w:p>
        </w:tc>
      </w:tr>
      <w:tr w:rsidR="009E3349" w14:paraId="4D38A302" w14:textId="77777777" w:rsidTr="00E16341">
        <w:trPr>
          <w:trHeight w:hRule="exact" w:val="340"/>
        </w:trPr>
        <w:tc>
          <w:tcPr>
            <w:tcW w:w="1101" w:type="dxa"/>
          </w:tcPr>
          <w:p w14:paraId="43F40A4B" w14:textId="77777777" w:rsidR="009E3349" w:rsidRPr="00255C34" w:rsidRDefault="009E3349" w:rsidP="009E3349">
            <w:pPr>
              <w:pStyle w:val="MILTableText"/>
            </w:pPr>
            <w:r w:rsidRPr="00255C34">
              <w:t>Mean</w:t>
            </w:r>
          </w:p>
        </w:tc>
        <w:tc>
          <w:tcPr>
            <w:tcW w:w="1021" w:type="dxa"/>
          </w:tcPr>
          <w:p w14:paraId="043BC6BA" w14:textId="720FF527" w:rsidR="009E3349" w:rsidRPr="009E3349" w:rsidRDefault="00FB3101" w:rsidP="009E3349">
            <w:pPr>
              <w:pStyle w:val="MILTableText"/>
              <w:rPr>
                <w:b w:val="0"/>
              </w:rPr>
            </w:pPr>
            <w:r>
              <w:rPr>
                <w:b w:val="0"/>
              </w:rPr>
              <w:t>&lt;NEWEM</w:t>
            </w:r>
            <w:r w:rsidR="009E3349" w:rsidRPr="009E3349">
              <w:rPr>
                <w:b w:val="0"/>
              </w:rPr>
              <w:t>EQ1_MU&gt;</w:t>
            </w:r>
          </w:p>
        </w:tc>
        <w:tc>
          <w:tcPr>
            <w:tcW w:w="992" w:type="dxa"/>
          </w:tcPr>
          <w:p w14:paraId="04437B21" w14:textId="5B38A831" w:rsidR="009E3349" w:rsidRPr="009E3349" w:rsidRDefault="00FB3101" w:rsidP="009E3349">
            <w:pPr>
              <w:pStyle w:val="MILTableText"/>
              <w:rPr>
                <w:b w:val="0"/>
              </w:rPr>
            </w:pPr>
            <w:r>
              <w:rPr>
                <w:b w:val="0"/>
              </w:rPr>
              <w:t>&lt;NEWEM</w:t>
            </w:r>
            <w:r w:rsidR="009E3349" w:rsidRPr="009E3349">
              <w:rPr>
                <w:b w:val="0"/>
              </w:rPr>
              <w:t>EQ5_MU&gt;</w:t>
            </w:r>
          </w:p>
        </w:tc>
        <w:tc>
          <w:tcPr>
            <w:tcW w:w="992" w:type="dxa"/>
          </w:tcPr>
          <w:p w14:paraId="2BD76540" w14:textId="3C143C73" w:rsidR="009E3349" w:rsidRPr="009E3349" w:rsidRDefault="00FB3101" w:rsidP="009E3349">
            <w:pPr>
              <w:pStyle w:val="MILTableText"/>
              <w:rPr>
                <w:b w:val="0"/>
              </w:rPr>
            </w:pPr>
            <w:r>
              <w:rPr>
                <w:b w:val="0"/>
              </w:rPr>
              <w:t>&lt;NEWEM</w:t>
            </w:r>
            <w:r w:rsidR="009E3349" w:rsidRPr="009E3349">
              <w:rPr>
                <w:b w:val="0"/>
              </w:rPr>
              <w:t>EQ10_MU&gt;</w:t>
            </w:r>
          </w:p>
        </w:tc>
        <w:tc>
          <w:tcPr>
            <w:tcW w:w="992" w:type="dxa"/>
          </w:tcPr>
          <w:p w14:paraId="01540DF0" w14:textId="4B4E285B" w:rsidR="009E3349" w:rsidRPr="009E3349" w:rsidRDefault="00FB3101" w:rsidP="009E3349">
            <w:pPr>
              <w:pStyle w:val="MILTableText"/>
              <w:rPr>
                <w:b w:val="0"/>
              </w:rPr>
            </w:pPr>
            <w:r>
              <w:rPr>
                <w:b w:val="0"/>
              </w:rPr>
              <w:t>&lt;NEWEM</w:t>
            </w:r>
            <w:r w:rsidR="009E3349" w:rsidRPr="009E3349">
              <w:rPr>
                <w:b w:val="0"/>
              </w:rPr>
              <w:t>EQ15_MU&gt;</w:t>
            </w:r>
          </w:p>
        </w:tc>
        <w:tc>
          <w:tcPr>
            <w:tcW w:w="1134" w:type="dxa"/>
          </w:tcPr>
          <w:p w14:paraId="10A760D2" w14:textId="0F3B304C" w:rsidR="009E3349" w:rsidRPr="009E3349" w:rsidRDefault="00FB3101" w:rsidP="009E3349">
            <w:pPr>
              <w:pStyle w:val="MILTableText"/>
              <w:rPr>
                <w:b w:val="0"/>
              </w:rPr>
            </w:pPr>
            <w:r>
              <w:rPr>
                <w:b w:val="0"/>
              </w:rPr>
              <w:t>&lt;NEWEM</w:t>
            </w:r>
            <w:r w:rsidR="009E3349" w:rsidRPr="009E3349">
              <w:rPr>
                <w:b w:val="0"/>
              </w:rPr>
              <w:t>EQ25_MU&gt;</w:t>
            </w:r>
          </w:p>
        </w:tc>
        <w:tc>
          <w:tcPr>
            <w:tcW w:w="1134" w:type="dxa"/>
          </w:tcPr>
          <w:p w14:paraId="003A0759" w14:textId="7F8D585E" w:rsidR="009E3349" w:rsidRPr="009E3349" w:rsidRDefault="00FB3101" w:rsidP="009E3349">
            <w:pPr>
              <w:pStyle w:val="MILTableText"/>
              <w:rPr>
                <w:b w:val="0"/>
              </w:rPr>
            </w:pPr>
            <w:r>
              <w:rPr>
                <w:b w:val="0"/>
              </w:rPr>
              <w:t>&lt;NEWEM</w:t>
            </w:r>
            <w:r w:rsidR="009E3349" w:rsidRPr="009E3349">
              <w:rPr>
                <w:b w:val="0"/>
              </w:rPr>
              <w:t>EQ30_MU&gt;</w:t>
            </w:r>
          </w:p>
        </w:tc>
      </w:tr>
      <w:tr w:rsidR="009E3349" w14:paraId="2A939231" w14:textId="77777777" w:rsidTr="00E16341">
        <w:trPr>
          <w:trHeight w:hRule="exact" w:val="340"/>
        </w:trPr>
        <w:tc>
          <w:tcPr>
            <w:tcW w:w="1101" w:type="dxa"/>
          </w:tcPr>
          <w:p w14:paraId="10D2525E" w14:textId="77777777" w:rsidR="009E3349" w:rsidRPr="00255C34" w:rsidRDefault="009E3349" w:rsidP="009E3349">
            <w:pPr>
              <w:pStyle w:val="MILTableText"/>
            </w:pPr>
            <w:r w:rsidRPr="00255C34">
              <w:t>Volatility</w:t>
            </w:r>
          </w:p>
        </w:tc>
        <w:tc>
          <w:tcPr>
            <w:tcW w:w="1021" w:type="dxa"/>
          </w:tcPr>
          <w:p w14:paraId="6FAEA707" w14:textId="1E0288A8" w:rsidR="009E3349" w:rsidRPr="009E3349" w:rsidRDefault="00FB3101" w:rsidP="009E3349">
            <w:pPr>
              <w:pStyle w:val="MILTableText"/>
              <w:rPr>
                <w:b w:val="0"/>
              </w:rPr>
            </w:pPr>
            <w:r>
              <w:rPr>
                <w:b w:val="0"/>
              </w:rPr>
              <w:t>&lt;NEWEM</w:t>
            </w:r>
            <w:r w:rsidR="009E3349" w:rsidRPr="009E3349">
              <w:rPr>
                <w:b w:val="0"/>
              </w:rPr>
              <w:t>EQ1_VOL&gt;</w:t>
            </w:r>
          </w:p>
        </w:tc>
        <w:tc>
          <w:tcPr>
            <w:tcW w:w="992" w:type="dxa"/>
          </w:tcPr>
          <w:p w14:paraId="1A4AB14E" w14:textId="7EF76457" w:rsidR="009E3349" w:rsidRPr="009E3349" w:rsidRDefault="00FB3101" w:rsidP="009E3349">
            <w:pPr>
              <w:pStyle w:val="MILTableText"/>
              <w:rPr>
                <w:b w:val="0"/>
              </w:rPr>
            </w:pPr>
            <w:r>
              <w:rPr>
                <w:b w:val="0"/>
              </w:rPr>
              <w:t>&lt;NEWEM</w:t>
            </w:r>
            <w:r w:rsidR="009E3349" w:rsidRPr="009E3349">
              <w:rPr>
                <w:b w:val="0"/>
              </w:rPr>
              <w:t>EQ5_VOL&gt;</w:t>
            </w:r>
          </w:p>
        </w:tc>
        <w:tc>
          <w:tcPr>
            <w:tcW w:w="992" w:type="dxa"/>
          </w:tcPr>
          <w:p w14:paraId="3E80B742" w14:textId="4367502B" w:rsidR="009E3349" w:rsidRPr="009E3349" w:rsidRDefault="00FB3101" w:rsidP="009E3349">
            <w:pPr>
              <w:pStyle w:val="MILTableText"/>
              <w:rPr>
                <w:b w:val="0"/>
              </w:rPr>
            </w:pPr>
            <w:r>
              <w:rPr>
                <w:b w:val="0"/>
              </w:rPr>
              <w:t>&lt;NEWEM</w:t>
            </w:r>
            <w:r w:rsidR="009E3349" w:rsidRPr="009E3349">
              <w:rPr>
                <w:b w:val="0"/>
              </w:rPr>
              <w:t>EQ10_VOL&gt;</w:t>
            </w:r>
          </w:p>
        </w:tc>
        <w:tc>
          <w:tcPr>
            <w:tcW w:w="992" w:type="dxa"/>
          </w:tcPr>
          <w:p w14:paraId="6B03221C" w14:textId="30D24B25" w:rsidR="009E3349" w:rsidRPr="009E3349" w:rsidRDefault="00FB3101" w:rsidP="009E3349">
            <w:pPr>
              <w:pStyle w:val="MILTableText"/>
              <w:rPr>
                <w:b w:val="0"/>
              </w:rPr>
            </w:pPr>
            <w:r>
              <w:rPr>
                <w:b w:val="0"/>
              </w:rPr>
              <w:t>&lt;NEWEM</w:t>
            </w:r>
            <w:r w:rsidR="009E3349" w:rsidRPr="009E3349">
              <w:rPr>
                <w:b w:val="0"/>
              </w:rPr>
              <w:t>EQ15_VOL&gt;</w:t>
            </w:r>
          </w:p>
        </w:tc>
        <w:tc>
          <w:tcPr>
            <w:tcW w:w="1134" w:type="dxa"/>
          </w:tcPr>
          <w:p w14:paraId="724082C8" w14:textId="336EDBCD" w:rsidR="009E3349" w:rsidRPr="009E3349" w:rsidRDefault="00FB3101" w:rsidP="009E3349">
            <w:pPr>
              <w:pStyle w:val="MILTableText"/>
              <w:rPr>
                <w:b w:val="0"/>
              </w:rPr>
            </w:pPr>
            <w:r>
              <w:rPr>
                <w:b w:val="0"/>
              </w:rPr>
              <w:t>&lt;NEWEM</w:t>
            </w:r>
            <w:r w:rsidR="009E3349" w:rsidRPr="009E3349">
              <w:rPr>
                <w:b w:val="0"/>
              </w:rPr>
              <w:t>EQ25_VOL&gt;</w:t>
            </w:r>
          </w:p>
        </w:tc>
        <w:tc>
          <w:tcPr>
            <w:tcW w:w="1134" w:type="dxa"/>
          </w:tcPr>
          <w:p w14:paraId="2FE6212D" w14:textId="0D832C12" w:rsidR="009E3349" w:rsidRPr="009E3349" w:rsidRDefault="00FB3101" w:rsidP="009E3349">
            <w:pPr>
              <w:pStyle w:val="MILTableText"/>
              <w:rPr>
                <w:b w:val="0"/>
              </w:rPr>
            </w:pPr>
            <w:r>
              <w:rPr>
                <w:b w:val="0"/>
              </w:rPr>
              <w:t>&lt;NEWEM</w:t>
            </w:r>
            <w:r w:rsidR="009E3349" w:rsidRPr="009E3349">
              <w:rPr>
                <w:b w:val="0"/>
              </w:rPr>
              <w:t>EQ30_VOL&gt;</w:t>
            </w:r>
          </w:p>
        </w:tc>
      </w:tr>
    </w:tbl>
    <w:p w14:paraId="7A5C2947" w14:textId="2D6DD02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r>
              <w:t>Historgram @ 10 years</w:t>
            </w:r>
          </w:p>
        </w:tc>
      </w:tr>
      <w:tr w:rsidR="00F33B97" w14:paraId="7745ECA8" w14:textId="77777777" w:rsidTr="00E16341">
        <w:trPr>
          <w:trHeight w:val="2816"/>
        </w:trPr>
        <w:tc>
          <w:tcPr>
            <w:tcW w:w="5042" w:type="dxa"/>
          </w:tcPr>
          <w:p w14:paraId="5E784813" w14:textId="1D9068D6" w:rsidR="00F33B97" w:rsidRDefault="00FB3101" w:rsidP="00FB3101">
            <w:pPr>
              <w:pStyle w:val="MILReportTableText"/>
              <w:ind w:firstLine="0"/>
            </w:pPr>
            <w:r>
              <w:rPr>
                <w:i w:val="0"/>
              </w:rPr>
              <w:t>&lt;OLD</w:t>
            </w:r>
            <w:r w:rsidR="00F13CB1">
              <w:rPr>
                <w:i w:val="0"/>
              </w:rPr>
              <w:t>EMEQPERCENTILE&gt;</w:t>
            </w:r>
          </w:p>
        </w:tc>
        <w:tc>
          <w:tcPr>
            <w:tcW w:w="5043" w:type="dxa"/>
          </w:tcPr>
          <w:p w14:paraId="4771E408" w14:textId="71DAE834" w:rsidR="00F33B97" w:rsidRDefault="00F13CB1" w:rsidP="00F13CB1">
            <w:pPr>
              <w:pStyle w:val="MILReportTableText"/>
              <w:ind w:firstLine="0"/>
            </w:pPr>
            <w:r>
              <w:rPr>
                <w:i w:val="0"/>
              </w:rPr>
              <w:t>&lt;OLDEMEQHIST&gt;</w:t>
            </w:r>
          </w:p>
        </w:tc>
      </w:tr>
    </w:tbl>
    <w:p w14:paraId="5094DC7F" w14:textId="77777777" w:rsidR="00F33B97" w:rsidRDefault="00F33B97" w:rsidP="00F33B97">
      <w:pPr>
        <w:pStyle w:val="MILReportSubSection"/>
        <w:numPr>
          <w:ilvl w:val="0"/>
          <w:numId w:val="0"/>
        </w:numPr>
      </w:pPr>
    </w:p>
    <w:p w14:paraId="79DBCA87" w14:textId="14948908"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CB7E6B">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r>
              <w:t>Historgram @ 10 years</w:t>
            </w:r>
          </w:p>
        </w:tc>
      </w:tr>
      <w:tr w:rsidR="00F33B97" w14:paraId="4A190EC2" w14:textId="77777777" w:rsidTr="00E16341">
        <w:trPr>
          <w:trHeight w:val="2816"/>
        </w:trPr>
        <w:tc>
          <w:tcPr>
            <w:tcW w:w="5042" w:type="dxa"/>
          </w:tcPr>
          <w:p w14:paraId="08033AB3" w14:textId="359F5D13" w:rsidR="00F33B97" w:rsidRDefault="00F13CB1" w:rsidP="00F13CB1">
            <w:pPr>
              <w:pStyle w:val="MILReportTableText"/>
              <w:ind w:firstLine="0"/>
            </w:pPr>
            <w:r>
              <w:rPr>
                <w:i w:val="0"/>
              </w:rPr>
              <w:t>&lt;NEWEMEQPERCENTILE&gt;</w:t>
            </w:r>
          </w:p>
        </w:tc>
        <w:tc>
          <w:tcPr>
            <w:tcW w:w="5043" w:type="dxa"/>
          </w:tcPr>
          <w:p w14:paraId="7EEFA1A4" w14:textId="6883F2BF" w:rsidR="00F33B97" w:rsidRDefault="00F13CB1" w:rsidP="00F13CB1">
            <w:pPr>
              <w:pStyle w:val="MILReportTableText"/>
              <w:ind w:firstLine="0"/>
            </w:pPr>
            <w:r>
              <w:rPr>
                <w:i w:val="0"/>
              </w:rPr>
              <w:t>&lt;NEWEMEQHIST&gt;</w:t>
            </w:r>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40" w:name="_Toc472931953"/>
      <w:r>
        <w:lastRenderedPageBreak/>
        <w:t>Bond Assets</w:t>
      </w:r>
      <w:bookmarkEnd w:id="40"/>
    </w:p>
    <w:p w14:paraId="629FE79B" w14:textId="77777777" w:rsidR="000842DA" w:rsidRDefault="000842DA" w:rsidP="000842DA">
      <w:pPr>
        <w:pStyle w:val="MILReportSubSection"/>
      </w:pPr>
      <w:bookmarkStart w:id="41" w:name="_Toc472931954"/>
      <w:r>
        <w:t>Overview</w:t>
      </w:r>
      <w:bookmarkEnd w:id="41"/>
    </w:p>
    <w:p w14:paraId="2B85090A" w14:textId="77777777" w:rsidR="000842DA" w:rsidRDefault="000842DA" w:rsidP="000842DA">
      <w:pPr>
        <w:pStyle w:val="MILReportMainText"/>
      </w:pPr>
      <w:r>
        <w:t>Blburb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42" w:name="_Toc472931955"/>
      <w:r>
        <w:lastRenderedPageBreak/>
        <w:t>Australian Fixed Interest Government</w:t>
      </w:r>
      <w:bookmarkEnd w:id="42"/>
    </w:p>
    <w:p w14:paraId="1D3FF36E" w14:textId="77777777" w:rsidR="000842DA" w:rsidRDefault="000842DA" w:rsidP="000842DA">
      <w:pPr>
        <w:pStyle w:val="MILReportSubSection"/>
      </w:pPr>
      <w:bookmarkStart w:id="43" w:name="_Toc472931956"/>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2C04E8F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392FEB33" w:rsidR="000842DA" w:rsidRPr="00BC3C4A" w:rsidRDefault="00CB7E6B" w:rsidP="000842DA">
            <w:pPr>
              <w:pStyle w:val="MILTableHeader"/>
              <w:rPr>
                <w:sz w:val="16"/>
                <w:szCs w:val="16"/>
              </w:rPr>
            </w:pPr>
            <w:r>
              <w:rPr>
                <w:sz w:val="16"/>
                <w:szCs w:val="16"/>
              </w:rPr>
              <w:t>&lt;OLDDATE&gt;</w:t>
            </w:r>
          </w:p>
        </w:tc>
        <w:tc>
          <w:tcPr>
            <w:tcW w:w="1283" w:type="dxa"/>
          </w:tcPr>
          <w:p w14:paraId="53AAFF5F" w14:textId="2B61F18B" w:rsidR="000842DA" w:rsidRPr="00BC3C4A" w:rsidRDefault="00CB7E6B" w:rsidP="000842DA">
            <w:pPr>
              <w:pStyle w:val="MILTableHeader"/>
              <w:rPr>
                <w:sz w:val="16"/>
                <w:szCs w:val="16"/>
              </w:rPr>
            </w:pPr>
            <w:r>
              <w:rPr>
                <w:sz w:val="16"/>
                <w:szCs w:val="16"/>
              </w:rPr>
              <w:t>&lt;CALIBDATE&gt;</w:t>
            </w:r>
          </w:p>
        </w:tc>
        <w:tc>
          <w:tcPr>
            <w:tcW w:w="6134"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A51E07">
        <w:trPr>
          <w:trHeight w:hRule="exact" w:val="630"/>
        </w:trPr>
        <w:tc>
          <w:tcPr>
            <w:tcW w:w="1157" w:type="dxa"/>
          </w:tcPr>
          <w:p w14:paraId="536AE83B" w14:textId="77777777" w:rsidR="000842DA" w:rsidRPr="00B06B00" w:rsidRDefault="00E97E19" w:rsidP="00BE41E3">
            <w:pPr>
              <w:pStyle w:val="MILTableText"/>
            </w:pPr>
            <m:oMathPara>
              <m:oMath>
                <m:r>
                  <m:rPr>
                    <m:sty m:val="bi"/>
                  </m:rPr>
                  <m:t>μ</m:t>
                </m:r>
              </m:oMath>
            </m:oMathPara>
          </w:p>
        </w:tc>
        <w:tc>
          <w:tcPr>
            <w:tcW w:w="1262" w:type="dxa"/>
          </w:tcPr>
          <w:p w14:paraId="475C13B9" w14:textId="77777777" w:rsidR="000842DA" w:rsidRPr="00E97E19" w:rsidRDefault="000842DA" w:rsidP="00BE41E3">
            <w:pPr>
              <w:pStyle w:val="MILTableText"/>
              <w:rPr>
                <w:b w:val="0"/>
              </w:rPr>
            </w:pPr>
            <w:r w:rsidRPr="00E97E19">
              <w:rPr>
                <w:b w:val="0"/>
              </w:rPr>
              <w:t>0</w:t>
            </w:r>
          </w:p>
        </w:tc>
        <w:tc>
          <w:tcPr>
            <w:tcW w:w="1283" w:type="dxa"/>
          </w:tcPr>
          <w:p w14:paraId="326D7673" w14:textId="77777777" w:rsidR="000842DA" w:rsidRPr="00E97E19" w:rsidRDefault="000842DA" w:rsidP="00BE41E3">
            <w:pPr>
              <w:pStyle w:val="MILTableText"/>
              <w:rPr>
                <w:b w:val="0"/>
              </w:rPr>
            </w:pPr>
            <w:r w:rsidRPr="00E97E19">
              <w:rPr>
                <w:b w:val="0"/>
              </w:rPr>
              <w:t>0</w:t>
            </w:r>
          </w:p>
        </w:tc>
        <w:tc>
          <w:tcPr>
            <w:tcW w:w="6134" w:type="dxa"/>
          </w:tcPr>
          <w:p w14:paraId="2C65F63E"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0842DA">
        <w:trPr>
          <w:trHeight w:hRule="exact" w:val="340"/>
        </w:trPr>
        <w:tc>
          <w:tcPr>
            <w:tcW w:w="9836" w:type="dxa"/>
            <w:gridSpan w:val="4"/>
          </w:tcPr>
          <w:p w14:paraId="633EF41A" w14:textId="77777777" w:rsidR="000842DA" w:rsidRPr="00BC3C4A" w:rsidRDefault="000842DA" w:rsidP="00BE41E3">
            <w:pPr>
              <w:pStyle w:val="MILTableText"/>
            </w:pPr>
            <w:r w:rsidRPr="00BC3C4A">
              <w:t>Volatility Model (Regime Switching)</w:t>
            </w:r>
          </w:p>
        </w:tc>
      </w:tr>
      <w:tr w:rsidR="00A51E07" w14:paraId="706FDEDB" w14:textId="77777777" w:rsidTr="00A51E07">
        <w:trPr>
          <w:trHeight w:hRule="exact" w:val="340"/>
        </w:trPr>
        <w:tc>
          <w:tcPr>
            <w:tcW w:w="1157" w:type="dxa"/>
          </w:tcPr>
          <w:p w14:paraId="5F52369A"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7005AC01" w14:textId="032FD2B1" w:rsidR="00A51E07" w:rsidRPr="00E97E19" w:rsidRDefault="00A51E07" w:rsidP="00A51E07">
            <w:pPr>
              <w:pStyle w:val="MILTableText"/>
              <w:rPr>
                <w:b w:val="0"/>
              </w:rPr>
            </w:pPr>
            <w:r>
              <w:rPr>
                <w:b w:val="0"/>
              </w:rPr>
              <w:t>&lt;OLD</w:t>
            </w:r>
            <w:r w:rsidR="00260D6D">
              <w:rPr>
                <w:b w:val="0"/>
              </w:rPr>
              <w:t>AUFI</w:t>
            </w:r>
            <w:r>
              <w:rPr>
                <w:b w:val="0"/>
              </w:rPr>
              <w:t>P12&gt;</w:t>
            </w:r>
          </w:p>
        </w:tc>
        <w:tc>
          <w:tcPr>
            <w:tcW w:w="1283" w:type="dxa"/>
          </w:tcPr>
          <w:p w14:paraId="24A4838C" w14:textId="5CB275FD" w:rsidR="00A51E07" w:rsidRPr="00E97E19" w:rsidRDefault="00A51E07" w:rsidP="00A51E07">
            <w:pPr>
              <w:pStyle w:val="MILTableText"/>
              <w:rPr>
                <w:b w:val="0"/>
              </w:rPr>
            </w:pPr>
            <w:r>
              <w:rPr>
                <w:b w:val="0"/>
              </w:rPr>
              <w:t>&lt;NEW</w:t>
            </w:r>
            <w:r w:rsidR="00260D6D">
              <w:rPr>
                <w:b w:val="0"/>
              </w:rPr>
              <w:t>AUFI</w:t>
            </w:r>
            <w:r>
              <w:rPr>
                <w:b w:val="0"/>
              </w:rPr>
              <w:t>P12&gt;</w:t>
            </w:r>
          </w:p>
        </w:tc>
        <w:tc>
          <w:tcPr>
            <w:tcW w:w="6134" w:type="dxa"/>
          </w:tcPr>
          <w:p w14:paraId="56575BF6"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623AC91" w14:textId="77777777" w:rsidTr="00A51E07">
        <w:trPr>
          <w:trHeight w:hRule="exact" w:val="340"/>
        </w:trPr>
        <w:tc>
          <w:tcPr>
            <w:tcW w:w="1157" w:type="dxa"/>
          </w:tcPr>
          <w:p w14:paraId="0EC56662"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45F56397" w14:textId="456552C3" w:rsidR="00A51E07" w:rsidRPr="00E97E19" w:rsidRDefault="00A51E07" w:rsidP="00A51E07">
            <w:pPr>
              <w:pStyle w:val="MILTableText"/>
              <w:rPr>
                <w:b w:val="0"/>
              </w:rPr>
            </w:pPr>
            <w:r>
              <w:rPr>
                <w:b w:val="0"/>
              </w:rPr>
              <w:t>&lt;OLD</w:t>
            </w:r>
            <w:r w:rsidR="00260D6D">
              <w:rPr>
                <w:b w:val="0"/>
              </w:rPr>
              <w:t>AUFI</w:t>
            </w:r>
            <w:r>
              <w:rPr>
                <w:b w:val="0"/>
              </w:rPr>
              <w:t>P21&gt;</w:t>
            </w:r>
          </w:p>
        </w:tc>
        <w:tc>
          <w:tcPr>
            <w:tcW w:w="1283" w:type="dxa"/>
          </w:tcPr>
          <w:p w14:paraId="71FA7537" w14:textId="5B24EA3D" w:rsidR="00A51E07" w:rsidRPr="00E97E19" w:rsidRDefault="00A51E07" w:rsidP="00A51E07">
            <w:pPr>
              <w:pStyle w:val="MILTableText"/>
              <w:rPr>
                <w:b w:val="0"/>
              </w:rPr>
            </w:pPr>
            <w:r>
              <w:rPr>
                <w:b w:val="0"/>
              </w:rPr>
              <w:t>&lt;NEW</w:t>
            </w:r>
            <w:r w:rsidR="00260D6D">
              <w:rPr>
                <w:b w:val="0"/>
              </w:rPr>
              <w:t>AUFI</w:t>
            </w:r>
            <w:r>
              <w:rPr>
                <w:b w:val="0"/>
              </w:rPr>
              <w:t>P21&gt;</w:t>
            </w:r>
          </w:p>
        </w:tc>
        <w:tc>
          <w:tcPr>
            <w:tcW w:w="6134" w:type="dxa"/>
          </w:tcPr>
          <w:p w14:paraId="306FA542"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67D8714C" w14:textId="77777777" w:rsidTr="00A51E07">
        <w:trPr>
          <w:trHeight w:hRule="exact" w:val="340"/>
        </w:trPr>
        <w:tc>
          <w:tcPr>
            <w:tcW w:w="1157" w:type="dxa"/>
          </w:tcPr>
          <w:p w14:paraId="61A01D7A"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5697B340" w14:textId="323B197A" w:rsidR="00A51E07" w:rsidRPr="00E97E19" w:rsidRDefault="00A51E07" w:rsidP="00A51E07">
            <w:pPr>
              <w:pStyle w:val="MILTableText"/>
              <w:rPr>
                <w:b w:val="0"/>
              </w:rPr>
            </w:pPr>
            <w:r>
              <w:rPr>
                <w:b w:val="0"/>
              </w:rPr>
              <w:t>&lt;OLD</w:t>
            </w:r>
            <w:r w:rsidR="00260D6D">
              <w:rPr>
                <w:b w:val="0"/>
              </w:rPr>
              <w:t>AUFI</w:t>
            </w:r>
            <w:r>
              <w:rPr>
                <w:b w:val="0"/>
              </w:rPr>
              <w:t>MU1&gt;</w:t>
            </w:r>
          </w:p>
        </w:tc>
        <w:tc>
          <w:tcPr>
            <w:tcW w:w="1283" w:type="dxa"/>
          </w:tcPr>
          <w:p w14:paraId="14C4879A" w14:textId="204D25B4" w:rsidR="00A51E07" w:rsidRPr="00E97E19" w:rsidRDefault="00A51E07" w:rsidP="00A51E07">
            <w:pPr>
              <w:pStyle w:val="MILTableText"/>
              <w:rPr>
                <w:b w:val="0"/>
              </w:rPr>
            </w:pPr>
            <w:r>
              <w:rPr>
                <w:b w:val="0"/>
              </w:rPr>
              <w:t>&lt;NEW</w:t>
            </w:r>
            <w:r w:rsidR="00260D6D">
              <w:rPr>
                <w:b w:val="0"/>
              </w:rPr>
              <w:t>AUFI</w:t>
            </w:r>
            <w:r>
              <w:rPr>
                <w:b w:val="0"/>
              </w:rPr>
              <w:t>MU1&gt;</w:t>
            </w:r>
          </w:p>
        </w:tc>
        <w:tc>
          <w:tcPr>
            <w:tcW w:w="6134" w:type="dxa"/>
          </w:tcPr>
          <w:p w14:paraId="5292E142" w14:textId="77777777" w:rsidR="00A51E07" w:rsidRPr="00E97E19" w:rsidRDefault="00A51E07" w:rsidP="00A51E07">
            <w:pPr>
              <w:pStyle w:val="MILTableText"/>
              <w:rPr>
                <w:b w:val="0"/>
              </w:rPr>
            </w:pPr>
            <w:r w:rsidRPr="00E97E19">
              <w:rPr>
                <w:b w:val="0"/>
              </w:rPr>
              <w:t>The mean drift of the GBM when in regime 1.</w:t>
            </w:r>
          </w:p>
        </w:tc>
      </w:tr>
      <w:tr w:rsidR="00A51E07" w14:paraId="77D6C727" w14:textId="77777777" w:rsidTr="00A51E07">
        <w:trPr>
          <w:trHeight w:hRule="exact" w:val="340"/>
        </w:trPr>
        <w:tc>
          <w:tcPr>
            <w:tcW w:w="1157" w:type="dxa"/>
          </w:tcPr>
          <w:p w14:paraId="757F6605"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3379BFDC" w14:textId="4AAC2FB3" w:rsidR="00A51E07" w:rsidRPr="00E97E19" w:rsidRDefault="00A51E07" w:rsidP="00A51E07">
            <w:pPr>
              <w:pStyle w:val="MILTableText"/>
              <w:rPr>
                <w:b w:val="0"/>
              </w:rPr>
            </w:pPr>
            <w:r>
              <w:rPr>
                <w:b w:val="0"/>
              </w:rPr>
              <w:t>&lt;OLD</w:t>
            </w:r>
            <w:r w:rsidR="00260D6D">
              <w:rPr>
                <w:b w:val="0"/>
              </w:rPr>
              <w:t>AUFI</w:t>
            </w:r>
            <w:r>
              <w:rPr>
                <w:b w:val="0"/>
              </w:rPr>
              <w:t>SIGMA1&gt;</w:t>
            </w:r>
          </w:p>
        </w:tc>
        <w:tc>
          <w:tcPr>
            <w:tcW w:w="1283" w:type="dxa"/>
          </w:tcPr>
          <w:p w14:paraId="60C22014" w14:textId="4AAEC08A" w:rsidR="00A51E07" w:rsidRPr="00E97E19" w:rsidRDefault="00A51E07" w:rsidP="00A51E07">
            <w:pPr>
              <w:pStyle w:val="MILTableText"/>
              <w:rPr>
                <w:b w:val="0"/>
              </w:rPr>
            </w:pPr>
            <w:r>
              <w:rPr>
                <w:b w:val="0"/>
              </w:rPr>
              <w:t>&lt;NEW</w:t>
            </w:r>
            <w:r w:rsidR="00260D6D">
              <w:rPr>
                <w:b w:val="0"/>
              </w:rPr>
              <w:t>AUFI</w:t>
            </w:r>
            <w:r>
              <w:rPr>
                <w:b w:val="0"/>
              </w:rPr>
              <w:t>SIGMA1&gt;</w:t>
            </w:r>
          </w:p>
        </w:tc>
        <w:tc>
          <w:tcPr>
            <w:tcW w:w="6134" w:type="dxa"/>
          </w:tcPr>
          <w:p w14:paraId="12559235" w14:textId="77777777" w:rsidR="00A51E07" w:rsidRPr="00E97E19" w:rsidRDefault="00A51E07" w:rsidP="00A51E07">
            <w:pPr>
              <w:pStyle w:val="MILTableText"/>
              <w:rPr>
                <w:b w:val="0"/>
              </w:rPr>
            </w:pPr>
            <w:r w:rsidRPr="00E97E19">
              <w:rPr>
                <w:b w:val="0"/>
              </w:rPr>
              <w:t>The volatility of the GBM when in regime 1</w:t>
            </w:r>
          </w:p>
        </w:tc>
      </w:tr>
      <w:tr w:rsidR="00A51E07" w14:paraId="67C03FA0" w14:textId="77777777" w:rsidTr="00A51E07">
        <w:trPr>
          <w:trHeight w:hRule="exact" w:val="340"/>
        </w:trPr>
        <w:tc>
          <w:tcPr>
            <w:tcW w:w="1157" w:type="dxa"/>
          </w:tcPr>
          <w:p w14:paraId="05A32373"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5E93A50D" w14:textId="2D1D5828" w:rsidR="00A51E07" w:rsidRPr="00E97E19" w:rsidRDefault="00A51E07" w:rsidP="00A51E07">
            <w:pPr>
              <w:pStyle w:val="MILTableText"/>
              <w:rPr>
                <w:b w:val="0"/>
              </w:rPr>
            </w:pPr>
            <w:r>
              <w:rPr>
                <w:b w:val="0"/>
              </w:rPr>
              <w:t>&lt;OLD</w:t>
            </w:r>
            <w:r w:rsidR="00260D6D">
              <w:rPr>
                <w:b w:val="0"/>
              </w:rPr>
              <w:t>AUFI</w:t>
            </w:r>
            <w:r>
              <w:rPr>
                <w:b w:val="0"/>
              </w:rPr>
              <w:t>MU2&gt;</w:t>
            </w:r>
          </w:p>
        </w:tc>
        <w:tc>
          <w:tcPr>
            <w:tcW w:w="1283" w:type="dxa"/>
          </w:tcPr>
          <w:p w14:paraId="612FDF5A" w14:textId="59CBD131" w:rsidR="00A51E07" w:rsidRPr="00E97E19" w:rsidRDefault="00A51E07" w:rsidP="00A51E07">
            <w:pPr>
              <w:pStyle w:val="MILTableText"/>
              <w:rPr>
                <w:b w:val="0"/>
              </w:rPr>
            </w:pPr>
            <w:r>
              <w:rPr>
                <w:b w:val="0"/>
              </w:rPr>
              <w:t>&lt;NEW</w:t>
            </w:r>
            <w:r w:rsidR="00260D6D">
              <w:rPr>
                <w:b w:val="0"/>
              </w:rPr>
              <w:t>AUFI</w:t>
            </w:r>
            <w:r>
              <w:rPr>
                <w:b w:val="0"/>
              </w:rPr>
              <w:t>MU2&gt;</w:t>
            </w:r>
          </w:p>
        </w:tc>
        <w:tc>
          <w:tcPr>
            <w:tcW w:w="6134" w:type="dxa"/>
          </w:tcPr>
          <w:p w14:paraId="049874AA" w14:textId="77777777" w:rsidR="00A51E07" w:rsidRPr="00E97E19" w:rsidRDefault="00A51E07" w:rsidP="00A51E07">
            <w:pPr>
              <w:pStyle w:val="MILTableText"/>
              <w:rPr>
                <w:b w:val="0"/>
              </w:rPr>
            </w:pPr>
            <w:r w:rsidRPr="00E97E19">
              <w:rPr>
                <w:b w:val="0"/>
              </w:rPr>
              <w:t>The mean drift of the GBM when in regime 2.</w:t>
            </w:r>
          </w:p>
        </w:tc>
      </w:tr>
      <w:tr w:rsidR="00A51E07" w14:paraId="22F7CE8A" w14:textId="77777777" w:rsidTr="00A51E07">
        <w:trPr>
          <w:trHeight w:hRule="exact" w:val="340"/>
        </w:trPr>
        <w:tc>
          <w:tcPr>
            <w:tcW w:w="1157" w:type="dxa"/>
          </w:tcPr>
          <w:p w14:paraId="5555BADC"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54EE6CAD" w14:textId="7B253CC2" w:rsidR="00A51E07" w:rsidRPr="00E97E19" w:rsidRDefault="00A51E07" w:rsidP="00A51E07">
            <w:pPr>
              <w:pStyle w:val="MILTableText"/>
              <w:rPr>
                <w:b w:val="0"/>
              </w:rPr>
            </w:pPr>
            <w:r>
              <w:rPr>
                <w:b w:val="0"/>
              </w:rPr>
              <w:t>&lt;OLD</w:t>
            </w:r>
            <w:r w:rsidR="00260D6D">
              <w:rPr>
                <w:b w:val="0"/>
              </w:rPr>
              <w:t>AUFI</w:t>
            </w:r>
            <w:r>
              <w:rPr>
                <w:b w:val="0"/>
              </w:rPr>
              <w:t>SIGMA2&gt;</w:t>
            </w:r>
          </w:p>
        </w:tc>
        <w:tc>
          <w:tcPr>
            <w:tcW w:w="1283" w:type="dxa"/>
          </w:tcPr>
          <w:p w14:paraId="59CC121F" w14:textId="5E98D742" w:rsidR="00A51E07" w:rsidRPr="00E97E19" w:rsidRDefault="00A51E07" w:rsidP="00A51E07">
            <w:pPr>
              <w:pStyle w:val="MILTableText"/>
              <w:rPr>
                <w:b w:val="0"/>
              </w:rPr>
            </w:pPr>
            <w:r>
              <w:rPr>
                <w:b w:val="0"/>
              </w:rPr>
              <w:t>&lt;NEW</w:t>
            </w:r>
            <w:r w:rsidR="00260D6D">
              <w:rPr>
                <w:b w:val="0"/>
              </w:rPr>
              <w:t>AUFI</w:t>
            </w:r>
            <w:r>
              <w:rPr>
                <w:b w:val="0"/>
              </w:rPr>
              <w:t>SIGMA2&gt;</w:t>
            </w:r>
          </w:p>
        </w:tc>
        <w:tc>
          <w:tcPr>
            <w:tcW w:w="6134" w:type="dxa"/>
          </w:tcPr>
          <w:p w14:paraId="04E010F9" w14:textId="77777777" w:rsidR="00A51E07" w:rsidRPr="00E97E19" w:rsidRDefault="00A51E07" w:rsidP="00A51E07">
            <w:pPr>
              <w:pStyle w:val="MILTableText"/>
              <w:rPr>
                <w:b w:val="0"/>
              </w:rPr>
            </w:pPr>
            <w:r w:rsidRPr="00E97E19">
              <w:rPr>
                <w:b w:val="0"/>
              </w:rPr>
              <w:t>The volatility of the GBM when in regime 2.</w:t>
            </w:r>
          </w:p>
        </w:tc>
      </w:tr>
      <w:tr w:rsidR="00A51E07" w14:paraId="08649E67" w14:textId="77777777" w:rsidTr="000842DA">
        <w:trPr>
          <w:trHeight w:hRule="exact" w:val="340"/>
        </w:trPr>
        <w:tc>
          <w:tcPr>
            <w:tcW w:w="9836" w:type="dxa"/>
            <w:gridSpan w:val="4"/>
          </w:tcPr>
          <w:p w14:paraId="17BB52CF" w14:textId="77777777" w:rsidR="00A51E07" w:rsidRPr="00BC3C4A" w:rsidRDefault="00A51E07" w:rsidP="00A51E07">
            <w:pPr>
              <w:pStyle w:val="MILTableText"/>
            </w:pPr>
            <w:r w:rsidRPr="00BC3C4A">
              <w:t>Income Yield Model (Ornstein Uhlenbeck)</w:t>
            </w:r>
          </w:p>
        </w:tc>
      </w:tr>
      <w:tr w:rsidR="00A51E07" w14:paraId="54C2AE8C" w14:textId="77777777" w:rsidTr="00A51E07">
        <w:trPr>
          <w:trHeight w:hRule="exact" w:val="340"/>
        </w:trPr>
        <w:tc>
          <w:tcPr>
            <w:tcW w:w="1157" w:type="dxa"/>
          </w:tcPr>
          <w:p w14:paraId="171D88AC" w14:textId="1DF8FC64"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6310EB40" w14:textId="2886F7B0" w:rsidR="00A51E07" w:rsidRPr="00E97E19" w:rsidRDefault="00A51E07" w:rsidP="00A51E07">
            <w:pPr>
              <w:pStyle w:val="MILTableText"/>
              <w:rPr>
                <w:b w:val="0"/>
              </w:rPr>
            </w:pPr>
            <w:r>
              <w:rPr>
                <w:b w:val="0"/>
              </w:rPr>
              <w:t>&lt;OLD</w:t>
            </w:r>
            <w:r w:rsidR="00260D6D">
              <w:rPr>
                <w:b w:val="0"/>
              </w:rPr>
              <w:t>AUFI</w:t>
            </w:r>
            <w:r>
              <w:rPr>
                <w:b w:val="0"/>
              </w:rPr>
              <w:t>Y0&gt;</w:t>
            </w:r>
          </w:p>
        </w:tc>
        <w:tc>
          <w:tcPr>
            <w:tcW w:w="1283" w:type="dxa"/>
          </w:tcPr>
          <w:p w14:paraId="1B1DDC01" w14:textId="5CD8E650" w:rsidR="00A51E07" w:rsidRPr="00E97E19" w:rsidRDefault="00A51E07" w:rsidP="00A51E07">
            <w:pPr>
              <w:pStyle w:val="MILTableText"/>
              <w:rPr>
                <w:b w:val="0"/>
              </w:rPr>
            </w:pPr>
            <w:r>
              <w:rPr>
                <w:b w:val="0"/>
              </w:rPr>
              <w:t>&lt;NEW</w:t>
            </w:r>
            <w:r w:rsidR="00260D6D">
              <w:rPr>
                <w:b w:val="0"/>
              </w:rPr>
              <w:t>AUFI</w:t>
            </w:r>
            <w:r>
              <w:rPr>
                <w:b w:val="0"/>
              </w:rPr>
              <w:t>Y0&gt;</w:t>
            </w:r>
          </w:p>
        </w:tc>
        <w:tc>
          <w:tcPr>
            <w:tcW w:w="6134" w:type="dxa"/>
          </w:tcPr>
          <w:p w14:paraId="638DDF76" w14:textId="3C30249A" w:rsidR="00A51E07" w:rsidRPr="00E97E19" w:rsidRDefault="00A51E07" w:rsidP="00A51E07">
            <w:pPr>
              <w:pStyle w:val="MILTableText"/>
              <w:rPr>
                <w:b w:val="0"/>
              </w:rPr>
            </w:pPr>
            <w:r w:rsidRPr="00E97E19">
              <w:rPr>
                <w:b w:val="0"/>
              </w:rPr>
              <w:t>The current retrospective dividend yield.</w:t>
            </w:r>
          </w:p>
        </w:tc>
      </w:tr>
      <w:tr w:rsidR="00A51E07" w14:paraId="1FD5BF11" w14:textId="77777777" w:rsidTr="00A51E07">
        <w:trPr>
          <w:trHeight w:hRule="exact" w:val="340"/>
        </w:trPr>
        <w:tc>
          <w:tcPr>
            <w:tcW w:w="1157" w:type="dxa"/>
          </w:tcPr>
          <w:p w14:paraId="4BAF144A" w14:textId="31C3B62A"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16AA3626" w14:textId="080880EE" w:rsidR="00A51E07" w:rsidRPr="00E97E19" w:rsidRDefault="00A51E07" w:rsidP="00A51E07">
            <w:pPr>
              <w:pStyle w:val="MILTableText"/>
              <w:rPr>
                <w:b w:val="0"/>
              </w:rPr>
            </w:pPr>
            <w:r>
              <w:rPr>
                <w:b w:val="0"/>
              </w:rPr>
              <w:t>&lt;OLD</w:t>
            </w:r>
            <w:r w:rsidR="00260D6D">
              <w:rPr>
                <w:b w:val="0"/>
              </w:rPr>
              <w:t>AUFI</w:t>
            </w:r>
            <w:r>
              <w:rPr>
                <w:b w:val="0"/>
              </w:rPr>
              <w:t>YMU&gt;</w:t>
            </w:r>
          </w:p>
        </w:tc>
        <w:tc>
          <w:tcPr>
            <w:tcW w:w="1283" w:type="dxa"/>
          </w:tcPr>
          <w:p w14:paraId="1AEC0C6D" w14:textId="4946D339" w:rsidR="00A51E07" w:rsidRPr="00E97E19" w:rsidRDefault="00A51E07" w:rsidP="00A51E07">
            <w:pPr>
              <w:pStyle w:val="MILTableText"/>
              <w:rPr>
                <w:b w:val="0"/>
              </w:rPr>
            </w:pPr>
            <w:r>
              <w:rPr>
                <w:b w:val="0"/>
              </w:rPr>
              <w:t>&lt;NEW</w:t>
            </w:r>
            <w:r w:rsidR="00260D6D">
              <w:rPr>
                <w:b w:val="0"/>
              </w:rPr>
              <w:t>AUFI</w:t>
            </w:r>
            <w:r>
              <w:rPr>
                <w:b w:val="0"/>
              </w:rPr>
              <w:t>YMU&gt;</w:t>
            </w:r>
          </w:p>
        </w:tc>
        <w:tc>
          <w:tcPr>
            <w:tcW w:w="6134" w:type="dxa"/>
          </w:tcPr>
          <w:p w14:paraId="6CA5630C" w14:textId="38550C40" w:rsidR="00A51E07" w:rsidRPr="00E97E19" w:rsidRDefault="00A51E07" w:rsidP="00A51E07">
            <w:pPr>
              <w:pStyle w:val="MILTableText"/>
              <w:rPr>
                <w:b w:val="0"/>
              </w:rPr>
            </w:pPr>
            <w:r w:rsidRPr="00E97E19">
              <w:rPr>
                <w:b w:val="0"/>
              </w:rPr>
              <w:t>The long-term mean reversion level of the dividend yield</w:t>
            </w:r>
          </w:p>
        </w:tc>
      </w:tr>
      <w:tr w:rsidR="00A51E07" w14:paraId="5C68EA4C" w14:textId="77777777" w:rsidTr="00A51E07">
        <w:trPr>
          <w:trHeight w:hRule="exact" w:val="340"/>
        </w:trPr>
        <w:tc>
          <w:tcPr>
            <w:tcW w:w="1157" w:type="dxa"/>
          </w:tcPr>
          <w:p w14:paraId="660FC4D1" w14:textId="239F7B97"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05FE775F" w14:textId="3D22045A" w:rsidR="00A51E07" w:rsidRPr="00E97E19" w:rsidRDefault="00A51E07" w:rsidP="00A51E07">
            <w:pPr>
              <w:pStyle w:val="MILTableText"/>
              <w:rPr>
                <w:b w:val="0"/>
              </w:rPr>
            </w:pPr>
            <w:r>
              <w:rPr>
                <w:b w:val="0"/>
              </w:rPr>
              <w:t>&lt;OLD</w:t>
            </w:r>
            <w:r w:rsidR="00260D6D">
              <w:rPr>
                <w:b w:val="0"/>
              </w:rPr>
              <w:t>AUFI</w:t>
            </w:r>
            <w:r>
              <w:rPr>
                <w:b w:val="0"/>
              </w:rPr>
              <w:t>YALPHA&gt;</w:t>
            </w:r>
          </w:p>
        </w:tc>
        <w:tc>
          <w:tcPr>
            <w:tcW w:w="1283" w:type="dxa"/>
          </w:tcPr>
          <w:p w14:paraId="0E362B24" w14:textId="5D0DD7F2" w:rsidR="00A51E07" w:rsidRPr="00E97E19" w:rsidRDefault="00A51E07" w:rsidP="00A51E07">
            <w:pPr>
              <w:pStyle w:val="MILTableText"/>
              <w:rPr>
                <w:b w:val="0"/>
              </w:rPr>
            </w:pPr>
            <w:r>
              <w:rPr>
                <w:b w:val="0"/>
              </w:rPr>
              <w:t>&lt;NEW</w:t>
            </w:r>
            <w:r w:rsidR="00260D6D">
              <w:rPr>
                <w:b w:val="0"/>
              </w:rPr>
              <w:t>AUFI</w:t>
            </w:r>
            <w:r>
              <w:rPr>
                <w:b w:val="0"/>
              </w:rPr>
              <w:t>YALPHA&gt;</w:t>
            </w:r>
          </w:p>
        </w:tc>
        <w:tc>
          <w:tcPr>
            <w:tcW w:w="6134" w:type="dxa"/>
          </w:tcPr>
          <w:p w14:paraId="4F21BD53" w14:textId="313043A2" w:rsidR="00A51E07" w:rsidRPr="00E97E19" w:rsidRDefault="00A51E07" w:rsidP="00A51E07">
            <w:pPr>
              <w:pStyle w:val="MILTableText"/>
              <w:rPr>
                <w:b w:val="0"/>
              </w:rPr>
            </w:pPr>
            <w:r w:rsidRPr="00E97E19">
              <w:rPr>
                <w:b w:val="0"/>
              </w:rPr>
              <w:t>The speed of mean reversion of the dividend yield</w:t>
            </w:r>
          </w:p>
        </w:tc>
      </w:tr>
      <w:tr w:rsidR="00A51E07" w14:paraId="55452101" w14:textId="77777777" w:rsidTr="00A51E07">
        <w:trPr>
          <w:trHeight w:hRule="exact" w:val="340"/>
        </w:trPr>
        <w:tc>
          <w:tcPr>
            <w:tcW w:w="1157" w:type="dxa"/>
          </w:tcPr>
          <w:p w14:paraId="3FF15AF3" w14:textId="2C040493"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293AE0FD" w14:textId="7722444A" w:rsidR="00A51E07" w:rsidRPr="00E97E19" w:rsidRDefault="00A51E07" w:rsidP="00A51E07">
            <w:pPr>
              <w:pStyle w:val="MILTableText"/>
              <w:rPr>
                <w:b w:val="0"/>
              </w:rPr>
            </w:pPr>
            <w:r>
              <w:rPr>
                <w:b w:val="0"/>
              </w:rPr>
              <w:t>&lt;OLD</w:t>
            </w:r>
            <w:r w:rsidR="00260D6D">
              <w:rPr>
                <w:b w:val="0"/>
              </w:rPr>
              <w:t>AUFI</w:t>
            </w:r>
            <w:r>
              <w:rPr>
                <w:b w:val="0"/>
              </w:rPr>
              <w:t>YSIGMA&gt;</w:t>
            </w:r>
          </w:p>
        </w:tc>
        <w:tc>
          <w:tcPr>
            <w:tcW w:w="1283" w:type="dxa"/>
          </w:tcPr>
          <w:p w14:paraId="52D6130A" w14:textId="78A2C1DE" w:rsidR="00A51E07" w:rsidRPr="00E97E19" w:rsidRDefault="00A51E07" w:rsidP="00A51E07">
            <w:pPr>
              <w:pStyle w:val="MILTableText"/>
              <w:rPr>
                <w:b w:val="0"/>
              </w:rPr>
            </w:pPr>
            <w:r>
              <w:rPr>
                <w:b w:val="0"/>
              </w:rPr>
              <w:t>&lt;NEW</w:t>
            </w:r>
            <w:r w:rsidR="00260D6D">
              <w:rPr>
                <w:b w:val="0"/>
              </w:rPr>
              <w:t>AUFI</w:t>
            </w:r>
            <w:r>
              <w:rPr>
                <w:b w:val="0"/>
              </w:rPr>
              <w:t>YSIGMA&gt;</w:t>
            </w:r>
          </w:p>
        </w:tc>
        <w:tc>
          <w:tcPr>
            <w:tcW w:w="6134" w:type="dxa"/>
          </w:tcPr>
          <w:p w14:paraId="79A54B42" w14:textId="51079C4D" w:rsidR="00A51E07" w:rsidRPr="00E97E19" w:rsidRDefault="00A51E07" w:rsidP="00A51E07">
            <w:pPr>
              <w:pStyle w:val="MILTableText"/>
              <w:rPr>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44" w:name="_Toc472931957"/>
      <w:r w:rsidRPr="00255C34">
        <w:rPr>
          <w:sz w:val="18"/>
          <w:szCs w:val="18"/>
        </w:rPr>
        <w:t>Distributions</w:t>
      </w:r>
      <w:bookmarkEnd w:id="44"/>
    </w:p>
    <w:p w14:paraId="7B73E2E6" w14:textId="3726AE77" w:rsidR="000842DA" w:rsidRDefault="00CB7E6B"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821"/>
        <w:gridCol w:w="1486"/>
        <w:gridCol w:w="1486"/>
        <w:gridCol w:w="1573"/>
        <w:gridCol w:w="1573"/>
        <w:gridCol w:w="1573"/>
        <w:gridCol w:w="1573"/>
      </w:tblGrid>
      <w:tr w:rsidR="000842DA" w:rsidRPr="00227BEB" w14:paraId="0DAEA6A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7D49967"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992"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0842DA">
        <w:trPr>
          <w:trHeight w:hRule="exact" w:val="340"/>
        </w:trPr>
        <w:tc>
          <w:tcPr>
            <w:tcW w:w="1101" w:type="dxa"/>
          </w:tcPr>
          <w:p w14:paraId="003B5BBD" w14:textId="77777777" w:rsidR="009E3349" w:rsidRPr="00255C34" w:rsidRDefault="009E3349" w:rsidP="009E3349">
            <w:pPr>
              <w:pStyle w:val="MILTableText"/>
            </w:pPr>
            <w:r w:rsidRPr="00255C34">
              <w:t>5%</w:t>
            </w:r>
          </w:p>
        </w:tc>
        <w:tc>
          <w:tcPr>
            <w:tcW w:w="1021" w:type="dxa"/>
          </w:tcPr>
          <w:p w14:paraId="003B0EB2" w14:textId="16F44C93" w:rsidR="009E3349" w:rsidRPr="009E3349" w:rsidRDefault="009E3349" w:rsidP="009E3349">
            <w:pPr>
              <w:pStyle w:val="MILTableText"/>
              <w:rPr>
                <w:b w:val="0"/>
              </w:rPr>
            </w:pPr>
            <w:r w:rsidRPr="009E3349">
              <w:rPr>
                <w:b w:val="0"/>
              </w:rPr>
              <w:t>&lt;OLD</w:t>
            </w:r>
            <w:r w:rsidR="00260D6D">
              <w:rPr>
                <w:b w:val="0"/>
              </w:rPr>
              <w:t>AUFI</w:t>
            </w:r>
            <w:r w:rsidRPr="009E3349">
              <w:rPr>
                <w:b w:val="0"/>
              </w:rPr>
              <w:t>1_5&gt;</w:t>
            </w:r>
          </w:p>
        </w:tc>
        <w:tc>
          <w:tcPr>
            <w:tcW w:w="992" w:type="dxa"/>
          </w:tcPr>
          <w:p w14:paraId="74AF7C82" w14:textId="352A5EAC" w:rsidR="009E3349" w:rsidRPr="009E3349" w:rsidRDefault="009E3349" w:rsidP="009E3349">
            <w:pPr>
              <w:pStyle w:val="MILTableText"/>
              <w:rPr>
                <w:b w:val="0"/>
              </w:rPr>
            </w:pPr>
            <w:r w:rsidRPr="009E3349">
              <w:rPr>
                <w:b w:val="0"/>
              </w:rPr>
              <w:t>&lt;OLD</w:t>
            </w:r>
            <w:r w:rsidR="00260D6D">
              <w:rPr>
                <w:b w:val="0"/>
              </w:rPr>
              <w:t>AUFI</w:t>
            </w:r>
            <w:r w:rsidRPr="009E3349">
              <w:rPr>
                <w:b w:val="0"/>
              </w:rPr>
              <w:t>5_5&gt;</w:t>
            </w:r>
          </w:p>
        </w:tc>
        <w:tc>
          <w:tcPr>
            <w:tcW w:w="992" w:type="dxa"/>
          </w:tcPr>
          <w:p w14:paraId="0B487822" w14:textId="357EB9F6" w:rsidR="009E3349" w:rsidRPr="009E3349" w:rsidRDefault="009E3349" w:rsidP="009E3349">
            <w:pPr>
              <w:pStyle w:val="MILTableText"/>
              <w:rPr>
                <w:b w:val="0"/>
              </w:rPr>
            </w:pPr>
            <w:r w:rsidRPr="009E3349">
              <w:rPr>
                <w:b w:val="0"/>
              </w:rPr>
              <w:t>&lt;OLD</w:t>
            </w:r>
            <w:r w:rsidR="00260D6D">
              <w:rPr>
                <w:b w:val="0"/>
              </w:rPr>
              <w:t>AUFI</w:t>
            </w:r>
            <w:r w:rsidRPr="009E3349">
              <w:rPr>
                <w:b w:val="0"/>
              </w:rPr>
              <w:t>10_5&gt;</w:t>
            </w:r>
          </w:p>
        </w:tc>
        <w:tc>
          <w:tcPr>
            <w:tcW w:w="992" w:type="dxa"/>
          </w:tcPr>
          <w:p w14:paraId="76357A4E" w14:textId="59B0E529" w:rsidR="009E3349" w:rsidRPr="009E3349" w:rsidRDefault="009E3349" w:rsidP="009E3349">
            <w:pPr>
              <w:pStyle w:val="MILTableText"/>
              <w:rPr>
                <w:b w:val="0"/>
              </w:rPr>
            </w:pPr>
            <w:r w:rsidRPr="009E3349">
              <w:rPr>
                <w:b w:val="0"/>
              </w:rPr>
              <w:t>&lt;OLD</w:t>
            </w:r>
            <w:r w:rsidR="00260D6D">
              <w:rPr>
                <w:b w:val="0"/>
              </w:rPr>
              <w:t>AUFI</w:t>
            </w:r>
            <w:r w:rsidRPr="009E3349">
              <w:rPr>
                <w:b w:val="0"/>
              </w:rPr>
              <w:t>15_5&gt;</w:t>
            </w:r>
          </w:p>
        </w:tc>
        <w:tc>
          <w:tcPr>
            <w:tcW w:w="1134" w:type="dxa"/>
          </w:tcPr>
          <w:p w14:paraId="7CA1E6E3" w14:textId="72544B14" w:rsidR="009E3349" w:rsidRPr="009E3349" w:rsidRDefault="009E3349" w:rsidP="009E3349">
            <w:pPr>
              <w:pStyle w:val="MILTableText"/>
              <w:rPr>
                <w:b w:val="0"/>
              </w:rPr>
            </w:pPr>
            <w:r w:rsidRPr="009E3349">
              <w:rPr>
                <w:b w:val="0"/>
              </w:rPr>
              <w:t>&lt;OLD</w:t>
            </w:r>
            <w:r w:rsidR="00260D6D">
              <w:rPr>
                <w:b w:val="0"/>
              </w:rPr>
              <w:t>AUFI</w:t>
            </w:r>
            <w:r w:rsidRPr="009E3349">
              <w:rPr>
                <w:b w:val="0"/>
              </w:rPr>
              <w:t>25_5&gt;</w:t>
            </w:r>
          </w:p>
        </w:tc>
        <w:tc>
          <w:tcPr>
            <w:tcW w:w="1134" w:type="dxa"/>
          </w:tcPr>
          <w:p w14:paraId="6A2389AC" w14:textId="26D141C4" w:rsidR="009E3349" w:rsidRPr="009E3349" w:rsidRDefault="009E3349" w:rsidP="009E3349">
            <w:pPr>
              <w:pStyle w:val="MILTableText"/>
              <w:rPr>
                <w:b w:val="0"/>
              </w:rPr>
            </w:pPr>
            <w:r w:rsidRPr="009E3349">
              <w:rPr>
                <w:b w:val="0"/>
              </w:rPr>
              <w:t>&lt;OLD</w:t>
            </w:r>
            <w:r w:rsidR="00260D6D">
              <w:rPr>
                <w:b w:val="0"/>
              </w:rPr>
              <w:t>AUFI</w:t>
            </w:r>
            <w:r w:rsidRPr="009E3349">
              <w:rPr>
                <w:b w:val="0"/>
              </w:rPr>
              <w:t>30_5&gt;</w:t>
            </w:r>
          </w:p>
        </w:tc>
      </w:tr>
      <w:tr w:rsidR="009E3349" w14:paraId="3A2D24E1" w14:textId="77777777" w:rsidTr="000842DA">
        <w:trPr>
          <w:trHeight w:hRule="exact" w:val="340"/>
        </w:trPr>
        <w:tc>
          <w:tcPr>
            <w:tcW w:w="1101" w:type="dxa"/>
          </w:tcPr>
          <w:p w14:paraId="02A13121" w14:textId="77777777" w:rsidR="009E3349" w:rsidRPr="00255C34" w:rsidRDefault="009E3349" w:rsidP="009E3349">
            <w:pPr>
              <w:pStyle w:val="MILTableText"/>
            </w:pPr>
            <w:r w:rsidRPr="00255C34">
              <w:t>25%</w:t>
            </w:r>
          </w:p>
        </w:tc>
        <w:tc>
          <w:tcPr>
            <w:tcW w:w="1021" w:type="dxa"/>
          </w:tcPr>
          <w:p w14:paraId="7CE682A5" w14:textId="44D4CDA6" w:rsidR="009E3349" w:rsidRPr="009E3349" w:rsidRDefault="009E3349" w:rsidP="009E3349">
            <w:pPr>
              <w:pStyle w:val="MILTableText"/>
              <w:rPr>
                <w:b w:val="0"/>
              </w:rPr>
            </w:pPr>
            <w:r w:rsidRPr="009E3349">
              <w:rPr>
                <w:b w:val="0"/>
              </w:rPr>
              <w:t>&lt;OLD</w:t>
            </w:r>
            <w:r w:rsidR="00260D6D">
              <w:rPr>
                <w:b w:val="0"/>
              </w:rPr>
              <w:t>AUFI</w:t>
            </w:r>
            <w:r w:rsidRPr="009E3349">
              <w:rPr>
                <w:b w:val="0"/>
              </w:rPr>
              <w:t>1_25&gt;</w:t>
            </w:r>
          </w:p>
        </w:tc>
        <w:tc>
          <w:tcPr>
            <w:tcW w:w="992" w:type="dxa"/>
          </w:tcPr>
          <w:p w14:paraId="322EF4F9" w14:textId="32E24427" w:rsidR="009E3349" w:rsidRPr="009E3349" w:rsidRDefault="009E3349" w:rsidP="009E3349">
            <w:pPr>
              <w:pStyle w:val="MILTableText"/>
              <w:rPr>
                <w:b w:val="0"/>
              </w:rPr>
            </w:pPr>
            <w:r w:rsidRPr="009E3349">
              <w:rPr>
                <w:b w:val="0"/>
              </w:rPr>
              <w:t>&lt;OLD</w:t>
            </w:r>
            <w:r w:rsidR="00260D6D">
              <w:rPr>
                <w:b w:val="0"/>
              </w:rPr>
              <w:t>AUFI</w:t>
            </w:r>
            <w:r w:rsidRPr="009E3349">
              <w:rPr>
                <w:b w:val="0"/>
              </w:rPr>
              <w:t>5_25&gt;</w:t>
            </w:r>
          </w:p>
        </w:tc>
        <w:tc>
          <w:tcPr>
            <w:tcW w:w="992" w:type="dxa"/>
          </w:tcPr>
          <w:p w14:paraId="4E78B6C5" w14:textId="2D5D66C2" w:rsidR="009E3349" w:rsidRPr="009E3349" w:rsidRDefault="009E3349" w:rsidP="009E3349">
            <w:pPr>
              <w:pStyle w:val="MILTableText"/>
              <w:rPr>
                <w:b w:val="0"/>
              </w:rPr>
            </w:pPr>
            <w:r w:rsidRPr="009E3349">
              <w:rPr>
                <w:b w:val="0"/>
              </w:rPr>
              <w:t>&lt;OLD</w:t>
            </w:r>
            <w:r w:rsidR="00260D6D">
              <w:rPr>
                <w:b w:val="0"/>
              </w:rPr>
              <w:t>AUFI</w:t>
            </w:r>
            <w:r w:rsidRPr="009E3349">
              <w:rPr>
                <w:b w:val="0"/>
              </w:rPr>
              <w:t>10_25&gt;</w:t>
            </w:r>
          </w:p>
        </w:tc>
        <w:tc>
          <w:tcPr>
            <w:tcW w:w="992" w:type="dxa"/>
          </w:tcPr>
          <w:p w14:paraId="080873E5" w14:textId="733BEB1A" w:rsidR="009E3349" w:rsidRPr="009E3349" w:rsidRDefault="009E3349" w:rsidP="009E3349">
            <w:pPr>
              <w:pStyle w:val="MILTableText"/>
              <w:rPr>
                <w:b w:val="0"/>
              </w:rPr>
            </w:pPr>
            <w:r w:rsidRPr="009E3349">
              <w:rPr>
                <w:b w:val="0"/>
              </w:rPr>
              <w:t>&lt;OLD</w:t>
            </w:r>
            <w:r w:rsidR="00260D6D">
              <w:rPr>
                <w:b w:val="0"/>
              </w:rPr>
              <w:t>AUFI</w:t>
            </w:r>
            <w:r w:rsidRPr="009E3349">
              <w:rPr>
                <w:b w:val="0"/>
              </w:rPr>
              <w:t>15_25&gt;</w:t>
            </w:r>
          </w:p>
        </w:tc>
        <w:tc>
          <w:tcPr>
            <w:tcW w:w="1134" w:type="dxa"/>
          </w:tcPr>
          <w:p w14:paraId="4752C0E1" w14:textId="5CB74159" w:rsidR="009E3349" w:rsidRPr="009E3349" w:rsidRDefault="009E3349" w:rsidP="009E3349">
            <w:pPr>
              <w:pStyle w:val="MILTableText"/>
              <w:rPr>
                <w:b w:val="0"/>
              </w:rPr>
            </w:pPr>
            <w:r w:rsidRPr="009E3349">
              <w:rPr>
                <w:b w:val="0"/>
              </w:rPr>
              <w:t>&lt;OLD</w:t>
            </w:r>
            <w:r w:rsidR="00260D6D">
              <w:rPr>
                <w:b w:val="0"/>
              </w:rPr>
              <w:t>AUFI</w:t>
            </w:r>
            <w:r w:rsidRPr="009E3349">
              <w:rPr>
                <w:b w:val="0"/>
              </w:rPr>
              <w:t>25_25&gt;</w:t>
            </w:r>
          </w:p>
        </w:tc>
        <w:tc>
          <w:tcPr>
            <w:tcW w:w="1134" w:type="dxa"/>
          </w:tcPr>
          <w:p w14:paraId="4CBE436A" w14:textId="7D52EBBD" w:rsidR="009E3349" w:rsidRPr="009E3349" w:rsidRDefault="009E3349" w:rsidP="009E3349">
            <w:pPr>
              <w:pStyle w:val="MILTableText"/>
              <w:rPr>
                <w:b w:val="0"/>
              </w:rPr>
            </w:pPr>
            <w:r w:rsidRPr="009E3349">
              <w:rPr>
                <w:b w:val="0"/>
              </w:rPr>
              <w:t>&lt;OLD</w:t>
            </w:r>
            <w:r w:rsidR="00260D6D">
              <w:rPr>
                <w:b w:val="0"/>
              </w:rPr>
              <w:t>AUFI</w:t>
            </w:r>
            <w:r w:rsidRPr="009E3349">
              <w:rPr>
                <w:b w:val="0"/>
              </w:rPr>
              <w:t>30_25&gt;</w:t>
            </w:r>
          </w:p>
        </w:tc>
      </w:tr>
      <w:tr w:rsidR="009E3349" w14:paraId="1AF85713" w14:textId="77777777" w:rsidTr="000842DA">
        <w:trPr>
          <w:trHeight w:hRule="exact" w:val="340"/>
        </w:trPr>
        <w:tc>
          <w:tcPr>
            <w:tcW w:w="1101" w:type="dxa"/>
          </w:tcPr>
          <w:p w14:paraId="70ECB0BD" w14:textId="77777777" w:rsidR="009E3349" w:rsidRPr="00255C34" w:rsidRDefault="009E3349" w:rsidP="009E3349">
            <w:pPr>
              <w:pStyle w:val="MILTableText"/>
            </w:pPr>
            <w:r w:rsidRPr="00255C34">
              <w:t>50%</w:t>
            </w:r>
          </w:p>
        </w:tc>
        <w:tc>
          <w:tcPr>
            <w:tcW w:w="1021" w:type="dxa"/>
          </w:tcPr>
          <w:p w14:paraId="43453D2B" w14:textId="712AADE3" w:rsidR="009E3349" w:rsidRPr="009E3349" w:rsidRDefault="009E3349" w:rsidP="009E3349">
            <w:pPr>
              <w:pStyle w:val="MILTableText"/>
              <w:rPr>
                <w:b w:val="0"/>
              </w:rPr>
            </w:pPr>
            <w:r w:rsidRPr="009E3349">
              <w:rPr>
                <w:b w:val="0"/>
              </w:rPr>
              <w:t>&lt;OLD</w:t>
            </w:r>
            <w:r w:rsidR="00260D6D">
              <w:rPr>
                <w:b w:val="0"/>
              </w:rPr>
              <w:t>AUFI</w:t>
            </w:r>
            <w:r w:rsidRPr="009E3349">
              <w:rPr>
                <w:b w:val="0"/>
              </w:rPr>
              <w:t>1_50&gt;</w:t>
            </w:r>
          </w:p>
        </w:tc>
        <w:tc>
          <w:tcPr>
            <w:tcW w:w="992" w:type="dxa"/>
          </w:tcPr>
          <w:p w14:paraId="524873DC" w14:textId="0D5DE3F7" w:rsidR="009E3349" w:rsidRPr="009E3349" w:rsidRDefault="009E3349" w:rsidP="009E3349">
            <w:pPr>
              <w:pStyle w:val="MILTableText"/>
              <w:rPr>
                <w:b w:val="0"/>
              </w:rPr>
            </w:pPr>
            <w:r w:rsidRPr="009E3349">
              <w:rPr>
                <w:b w:val="0"/>
              </w:rPr>
              <w:t>&lt;OLD</w:t>
            </w:r>
            <w:r w:rsidR="00260D6D">
              <w:rPr>
                <w:b w:val="0"/>
              </w:rPr>
              <w:t>AUFI</w:t>
            </w:r>
            <w:r w:rsidRPr="009E3349">
              <w:rPr>
                <w:b w:val="0"/>
              </w:rPr>
              <w:t>5_50&gt;</w:t>
            </w:r>
          </w:p>
        </w:tc>
        <w:tc>
          <w:tcPr>
            <w:tcW w:w="992" w:type="dxa"/>
          </w:tcPr>
          <w:p w14:paraId="4091A593" w14:textId="65FF3001" w:rsidR="009E3349" w:rsidRPr="009E3349" w:rsidRDefault="009E3349" w:rsidP="009E3349">
            <w:pPr>
              <w:pStyle w:val="MILTableText"/>
              <w:rPr>
                <w:b w:val="0"/>
              </w:rPr>
            </w:pPr>
            <w:r w:rsidRPr="009E3349">
              <w:rPr>
                <w:b w:val="0"/>
              </w:rPr>
              <w:t>&lt;OLD</w:t>
            </w:r>
            <w:r w:rsidR="00260D6D">
              <w:rPr>
                <w:b w:val="0"/>
              </w:rPr>
              <w:t>AUFI</w:t>
            </w:r>
            <w:r w:rsidRPr="009E3349">
              <w:rPr>
                <w:b w:val="0"/>
              </w:rPr>
              <w:t>10_50&gt;</w:t>
            </w:r>
          </w:p>
        </w:tc>
        <w:tc>
          <w:tcPr>
            <w:tcW w:w="992" w:type="dxa"/>
          </w:tcPr>
          <w:p w14:paraId="2E89CC66" w14:textId="09E175D3" w:rsidR="009E3349" w:rsidRPr="009E3349" w:rsidRDefault="009E3349" w:rsidP="009E3349">
            <w:pPr>
              <w:pStyle w:val="MILTableText"/>
              <w:rPr>
                <w:b w:val="0"/>
              </w:rPr>
            </w:pPr>
            <w:r w:rsidRPr="009E3349">
              <w:rPr>
                <w:b w:val="0"/>
              </w:rPr>
              <w:t>&lt;OLD</w:t>
            </w:r>
            <w:r w:rsidR="00260D6D">
              <w:rPr>
                <w:b w:val="0"/>
              </w:rPr>
              <w:t>AUFI</w:t>
            </w:r>
            <w:r w:rsidRPr="009E3349">
              <w:rPr>
                <w:b w:val="0"/>
              </w:rPr>
              <w:t>15_50&gt;</w:t>
            </w:r>
          </w:p>
        </w:tc>
        <w:tc>
          <w:tcPr>
            <w:tcW w:w="1134" w:type="dxa"/>
          </w:tcPr>
          <w:p w14:paraId="77733048" w14:textId="2971E2DD" w:rsidR="009E3349" w:rsidRPr="009E3349" w:rsidRDefault="009E3349" w:rsidP="009E3349">
            <w:pPr>
              <w:pStyle w:val="MILTableText"/>
              <w:rPr>
                <w:b w:val="0"/>
              </w:rPr>
            </w:pPr>
            <w:r w:rsidRPr="009E3349">
              <w:rPr>
                <w:b w:val="0"/>
              </w:rPr>
              <w:t>&lt;OLD</w:t>
            </w:r>
            <w:r w:rsidR="00260D6D">
              <w:rPr>
                <w:b w:val="0"/>
              </w:rPr>
              <w:t>AUFI</w:t>
            </w:r>
            <w:r w:rsidRPr="009E3349">
              <w:rPr>
                <w:b w:val="0"/>
              </w:rPr>
              <w:t>25_50&gt;</w:t>
            </w:r>
          </w:p>
        </w:tc>
        <w:tc>
          <w:tcPr>
            <w:tcW w:w="1134" w:type="dxa"/>
          </w:tcPr>
          <w:p w14:paraId="19102216" w14:textId="11190F81" w:rsidR="009E3349" w:rsidRPr="009E3349" w:rsidRDefault="009E3349" w:rsidP="009E3349">
            <w:pPr>
              <w:pStyle w:val="MILTableText"/>
              <w:rPr>
                <w:b w:val="0"/>
              </w:rPr>
            </w:pPr>
            <w:r w:rsidRPr="009E3349">
              <w:rPr>
                <w:b w:val="0"/>
              </w:rPr>
              <w:t>&lt;OLD</w:t>
            </w:r>
            <w:r w:rsidR="00260D6D">
              <w:rPr>
                <w:b w:val="0"/>
              </w:rPr>
              <w:t>AUFI</w:t>
            </w:r>
            <w:r w:rsidRPr="009E3349">
              <w:rPr>
                <w:b w:val="0"/>
              </w:rPr>
              <w:t>30_50&gt;</w:t>
            </w:r>
          </w:p>
        </w:tc>
      </w:tr>
      <w:tr w:rsidR="009E3349" w14:paraId="06D66F3D" w14:textId="77777777" w:rsidTr="000842DA">
        <w:trPr>
          <w:trHeight w:hRule="exact" w:val="340"/>
        </w:trPr>
        <w:tc>
          <w:tcPr>
            <w:tcW w:w="1101" w:type="dxa"/>
          </w:tcPr>
          <w:p w14:paraId="44312667" w14:textId="77777777" w:rsidR="009E3349" w:rsidRPr="00255C34" w:rsidRDefault="009E3349" w:rsidP="009E3349">
            <w:pPr>
              <w:pStyle w:val="MILTableText"/>
            </w:pPr>
            <w:r w:rsidRPr="00255C34">
              <w:t>75%</w:t>
            </w:r>
          </w:p>
        </w:tc>
        <w:tc>
          <w:tcPr>
            <w:tcW w:w="1021" w:type="dxa"/>
          </w:tcPr>
          <w:p w14:paraId="2C9B2798" w14:textId="09748BD4" w:rsidR="009E3349" w:rsidRPr="009E3349" w:rsidRDefault="009E3349" w:rsidP="009E3349">
            <w:pPr>
              <w:pStyle w:val="MILTableText"/>
              <w:rPr>
                <w:b w:val="0"/>
              </w:rPr>
            </w:pPr>
            <w:r w:rsidRPr="009E3349">
              <w:rPr>
                <w:b w:val="0"/>
              </w:rPr>
              <w:t>&lt;OLD</w:t>
            </w:r>
            <w:r w:rsidR="00260D6D">
              <w:rPr>
                <w:b w:val="0"/>
              </w:rPr>
              <w:t>AUFI</w:t>
            </w:r>
            <w:r w:rsidRPr="009E3349">
              <w:rPr>
                <w:b w:val="0"/>
              </w:rPr>
              <w:t>1_75&gt;</w:t>
            </w:r>
          </w:p>
        </w:tc>
        <w:tc>
          <w:tcPr>
            <w:tcW w:w="992" w:type="dxa"/>
          </w:tcPr>
          <w:p w14:paraId="574AB474" w14:textId="5724EDD3" w:rsidR="009E3349" w:rsidRPr="009E3349" w:rsidRDefault="009E3349" w:rsidP="009E3349">
            <w:pPr>
              <w:pStyle w:val="MILTableText"/>
              <w:rPr>
                <w:b w:val="0"/>
              </w:rPr>
            </w:pPr>
            <w:r w:rsidRPr="009E3349">
              <w:rPr>
                <w:b w:val="0"/>
              </w:rPr>
              <w:t>&lt;OLD</w:t>
            </w:r>
            <w:r w:rsidR="00260D6D">
              <w:rPr>
                <w:b w:val="0"/>
              </w:rPr>
              <w:t>AUFI</w:t>
            </w:r>
            <w:r w:rsidRPr="009E3349">
              <w:rPr>
                <w:b w:val="0"/>
              </w:rPr>
              <w:t>5_75&gt;</w:t>
            </w:r>
          </w:p>
        </w:tc>
        <w:tc>
          <w:tcPr>
            <w:tcW w:w="992" w:type="dxa"/>
          </w:tcPr>
          <w:p w14:paraId="67F9B5DB" w14:textId="3EC49F21" w:rsidR="009E3349" w:rsidRPr="009E3349" w:rsidRDefault="009E3349" w:rsidP="009E3349">
            <w:pPr>
              <w:pStyle w:val="MILTableText"/>
              <w:rPr>
                <w:b w:val="0"/>
              </w:rPr>
            </w:pPr>
            <w:r w:rsidRPr="009E3349">
              <w:rPr>
                <w:b w:val="0"/>
              </w:rPr>
              <w:t>&lt;OLD</w:t>
            </w:r>
            <w:r w:rsidR="00260D6D">
              <w:rPr>
                <w:b w:val="0"/>
              </w:rPr>
              <w:t>AUFI</w:t>
            </w:r>
            <w:r w:rsidRPr="009E3349">
              <w:rPr>
                <w:b w:val="0"/>
              </w:rPr>
              <w:t>10_75&gt;</w:t>
            </w:r>
          </w:p>
        </w:tc>
        <w:tc>
          <w:tcPr>
            <w:tcW w:w="992" w:type="dxa"/>
          </w:tcPr>
          <w:p w14:paraId="71C28C17" w14:textId="181988E9" w:rsidR="009E3349" w:rsidRPr="009E3349" w:rsidRDefault="009E3349" w:rsidP="009E3349">
            <w:pPr>
              <w:pStyle w:val="MILTableText"/>
              <w:rPr>
                <w:b w:val="0"/>
              </w:rPr>
            </w:pPr>
            <w:r w:rsidRPr="009E3349">
              <w:rPr>
                <w:b w:val="0"/>
              </w:rPr>
              <w:t>&lt;OLD</w:t>
            </w:r>
            <w:r w:rsidR="00260D6D">
              <w:rPr>
                <w:b w:val="0"/>
              </w:rPr>
              <w:t>AUFI</w:t>
            </w:r>
            <w:r w:rsidRPr="009E3349">
              <w:rPr>
                <w:b w:val="0"/>
              </w:rPr>
              <w:t>15_75&gt;</w:t>
            </w:r>
          </w:p>
        </w:tc>
        <w:tc>
          <w:tcPr>
            <w:tcW w:w="1134" w:type="dxa"/>
          </w:tcPr>
          <w:p w14:paraId="4F854005" w14:textId="26A616E8" w:rsidR="009E3349" w:rsidRPr="009E3349" w:rsidRDefault="009E3349" w:rsidP="009E3349">
            <w:pPr>
              <w:pStyle w:val="MILTableText"/>
              <w:rPr>
                <w:b w:val="0"/>
              </w:rPr>
            </w:pPr>
            <w:r w:rsidRPr="009E3349">
              <w:rPr>
                <w:b w:val="0"/>
              </w:rPr>
              <w:t>&lt;OLD</w:t>
            </w:r>
            <w:r w:rsidR="00260D6D">
              <w:rPr>
                <w:b w:val="0"/>
              </w:rPr>
              <w:t>AUFI</w:t>
            </w:r>
            <w:r w:rsidRPr="009E3349">
              <w:rPr>
                <w:b w:val="0"/>
              </w:rPr>
              <w:t>25_75&gt;</w:t>
            </w:r>
          </w:p>
        </w:tc>
        <w:tc>
          <w:tcPr>
            <w:tcW w:w="1134" w:type="dxa"/>
          </w:tcPr>
          <w:p w14:paraId="45F5EEC9" w14:textId="4CC987F7" w:rsidR="009E3349" w:rsidRPr="009E3349" w:rsidRDefault="009E3349" w:rsidP="009E3349">
            <w:pPr>
              <w:pStyle w:val="MILTableText"/>
              <w:rPr>
                <w:b w:val="0"/>
              </w:rPr>
            </w:pPr>
            <w:r w:rsidRPr="009E3349">
              <w:rPr>
                <w:b w:val="0"/>
              </w:rPr>
              <w:t>&lt;OLD</w:t>
            </w:r>
            <w:r w:rsidR="00260D6D">
              <w:rPr>
                <w:b w:val="0"/>
              </w:rPr>
              <w:t>AUFI</w:t>
            </w:r>
            <w:r w:rsidRPr="009E3349">
              <w:rPr>
                <w:b w:val="0"/>
              </w:rPr>
              <w:t>30_75&gt;</w:t>
            </w:r>
          </w:p>
        </w:tc>
      </w:tr>
      <w:tr w:rsidR="009E3349" w14:paraId="61891F95" w14:textId="77777777" w:rsidTr="000842DA">
        <w:trPr>
          <w:trHeight w:hRule="exact" w:val="340"/>
        </w:trPr>
        <w:tc>
          <w:tcPr>
            <w:tcW w:w="1101" w:type="dxa"/>
          </w:tcPr>
          <w:p w14:paraId="6B761EF2" w14:textId="77777777" w:rsidR="009E3349" w:rsidRPr="00255C34" w:rsidRDefault="009E3349" w:rsidP="009E3349">
            <w:pPr>
              <w:pStyle w:val="MILTableText"/>
            </w:pPr>
            <w:r w:rsidRPr="00255C34">
              <w:t>95%</w:t>
            </w:r>
          </w:p>
        </w:tc>
        <w:tc>
          <w:tcPr>
            <w:tcW w:w="1021" w:type="dxa"/>
          </w:tcPr>
          <w:p w14:paraId="2D8E1510" w14:textId="6A71E5B8" w:rsidR="009E3349" w:rsidRPr="009E3349" w:rsidRDefault="009E3349" w:rsidP="009E3349">
            <w:pPr>
              <w:pStyle w:val="MILTableText"/>
              <w:rPr>
                <w:b w:val="0"/>
              </w:rPr>
            </w:pPr>
            <w:r w:rsidRPr="009E3349">
              <w:rPr>
                <w:b w:val="0"/>
              </w:rPr>
              <w:t>&lt;OLD</w:t>
            </w:r>
            <w:r w:rsidR="00260D6D">
              <w:rPr>
                <w:b w:val="0"/>
              </w:rPr>
              <w:t>AUFI</w:t>
            </w:r>
            <w:r w:rsidRPr="009E3349">
              <w:rPr>
                <w:b w:val="0"/>
              </w:rPr>
              <w:t>1_95&gt;</w:t>
            </w:r>
          </w:p>
        </w:tc>
        <w:tc>
          <w:tcPr>
            <w:tcW w:w="992" w:type="dxa"/>
          </w:tcPr>
          <w:p w14:paraId="3ECAD710" w14:textId="2E86BFA0" w:rsidR="009E3349" w:rsidRPr="009E3349" w:rsidRDefault="009E3349" w:rsidP="009E3349">
            <w:pPr>
              <w:pStyle w:val="MILTableText"/>
              <w:rPr>
                <w:b w:val="0"/>
              </w:rPr>
            </w:pPr>
            <w:r w:rsidRPr="009E3349">
              <w:rPr>
                <w:b w:val="0"/>
              </w:rPr>
              <w:t>&lt;OLD</w:t>
            </w:r>
            <w:r w:rsidR="00260D6D">
              <w:rPr>
                <w:b w:val="0"/>
              </w:rPr>
              <w:t>AUFI</w:t>
            </w:r>
            <w:r w:rsidRPr="009E3349">
              <w:rPr>
                <w:b w:val="0"/>
              </w:rPr>
              <w:t>5_95&gt;</w:t>
            </w:r>
          </w:p>
        </w:tc>
        <w:tc>
          <w:tcPr>
            <w:tcW w:w="992" w:type="dxa"/>
          </w:tcPr>
          <w:p w14:paraId="06A948E6" w14:textId="027239AA" w:rsidR="009E3349" w:rsidRPr="009E3349" w:rsidRDefault="009E3349" w:rsidP="009E3349">
            <w:pPr>
              <w:pStyle w:val="MILTableText"/>
              <w:rPr>
                <w:b w:val="0"/>
              </w:rPr>
            </w:pPr>
            <w:r w:rsidRPr="009E3349">
              <w:rPr>
                <w:b w:val="0"/>
              </w:rPr>
              <w:t>&lt;OLD</w:t>
            </w:r>
            <w:r w:rsidR="00260D6D">
              <w:rPr>
                <w:b w:val="0"/>
              </w:rPr>
              <w:t>AUFI</w:t>
            </w:r>
            <w:r w:rsidRPr="009E3349">
              <w:rPr>
                <w:b w:val="0"/>
              </w:rPr>
              <w:t>10_95&gt;</w:t>
            </w:r>
          </w:p>
        </w:tc>
        <w:tc>
          <w:tcPr>
            <w:tcW w:w="992" w:type="dxa"/>
          </w:tcPr>
          <w:p w14:paraId="275E48FE" w14:textId="731AEEBE" w:rsidR="009E3349" w:rsidRPr="009E3349" w:rsidRDefault="009E3349" w:rsidP="009E3349">
            <w:pPr>
              <w:pStyle w:val="MILTableText"/>
              <w:rPr>
                <w:b w:val="0"/>
              </w:rPr>
            </w:pPr>
            <w:r w:rsidRPr="009E3349">
              <w:rPr>
                <w:b w:val="0"/>
              </w:rPr>
              <w:t>&lt;OLD</w:t>
            </w:r>
            <w:r w:rsidR="00260D6D">
              <w:rPr>
                <w:b w:val="0"/>
              </w:rPr>
              <w:t>AUFI</w:t>
            </w:r>
            <w:r w:rsidRPr="009E3349">
              <w:rPr>
                <w:b w:val="0"/>
              </w:rPr>
              <w:t>15_95&gt;</w:t>
            </w:r>
          </w:p>
        </w:tc>
        <w:tc>
          <w:tcPr>
            <w:tcW w:w="1134" w:type="dxa"/>
          </w:tcPr>
          <w:p w14:paraId="6722FCE8" w14:textId="6B45F3DF" w:rsidR="009E3349" w:rsidRPr="009E3349" w:rsidRDefault="009E3349" w:rsidP="009E3349">
            <w:pPr>
              <w:pStyle w:val="MILTableText"/>
              <w:rPr>
                <w:b w:val="0"/>
              </w:rPr>
            </w:pPr>
            <w:r w:rsidRPr="009E3349">
              <w:rPr>
                <w:b w:val="0"/>
              </w:rPr>
              <w:t>&lt;OLD</w:t>
            </w:r>
            <w:r w:rsidR="00260D6D">
              <w:rPr>
                <w:b w:val="0"/>
              </w:rPr>
              <w:t>AUFI</w:t>
            </w:r>
            <w:r w:rsidRPr="009E3349">
              <w:rPr>
                <w:b w:val="0"/>
              </w:rPr>
              <w:t>25_95&gt;</w:t>
            </w:r>
          </w:p>
        </w:tc>
        <w:tc>
          <w:tcPr>
            <w:tcW w:w="1134" w:type="dxa"/>
          </w:tcPr>
          <w:p w14:paraId="444D38CE" w14:textId="75A9A4B9" w:rsidR="009E3349" w:rsidRPr="009E3349" w:rsidRDefault="009E3349" w:rsidP="009E3349">
            <w:pPr>
              <w:pStyle w:val="MILTableText"/>
              <w:rPr>
                <w:b w:val="0"/>
              </w:rPr>
            </w:pPr>
            <w:r w:rsidRPr="009E3349">
              <w:rPr>
                <w:b w:val="0"/>
              </w:rPr>
              <w:t>&lt;OLD</w:t>
            </w:r>
            <w:r w:rsidR="00260D6D">
              <w:rPr>
                <w:b w:val="0"/>
              </w:rPr>
              <w:t>AUFI</w:t>
            </w:r>
            <w:r w:rsidRPr="009E3349">
              <w:rPr>
                <w:b w:val="0"/>
              </w:rPr>
              <w:t>30_95&gt;</w:t>
            </w:r>
          </w:p>
        </w:tc>
      </w:tr>
      <w:tr w:rsidR="009E3349" w14:paraId="1AABDAFF" w14:textId="77777777" w:rsidTr="000842DA">
        <w:trPr>
          <w:trHeight w:hRule="exact" w:val="340"/>
        </w:trPr>
        <w:tc>
          <w:tcPr>
            <w:tcW w:w="1101" w:type="dxa"/>
          </w:tcPr>
          <w:p w14:paraId="648D94C8" w14:textId="77777777" w:rsidR="009E3349" w:rsidRPr="00255C34" w:rsidRDefault="009E3349" w:rsidP="009E3349">
            <w:pPr>
              <w:pStyle w:val="MILTableText"/>
            </w:pPr>
            <w:r w:rsidRPr="00255C34">
              <w:t>Mean</w:t>
            </w:r>
          </w:p>
        </w:tc>
        <w:tc>
          <w:tcPr>
            <w:tcW w:w="1021" w:type="dxa"/>
          </w:tcPr>
          <w:p w14:paraId="2691ADF3" w14:textId="08215102" w:rsidR="009E3349" w:rsidRPr="009E3349" w:rsidRDefault="009E3349" w:rsidP="009E3349">
            <w:pPr>
              <w:pStyle w:val="MILTableText"/>
              <w:rPr>
                <w:b w:val="0"/>
              </w:rPr>
            </w:pPr>
            <w:r w:rsidRPr="009E3349">
              <w:rPr>
                <w:b w:val="0"/>
              </w:rPr>
              <w:t>&lt;OLD</w:t>
            </w:r>
            <w:r w:rsidR="00260D6D">
              <w:rPr>
                <w:b w:val="0"/>
              </w:rPr>
              <w:t>AUFI</w:t>
            </w:r>
            <w:r w:rsidRPr="009E3349">
              <w:rPr>
                <w:b w:val="0"/>
              </w:rPr>
              <w:t>1_MU&gt;</w:t>
            </w:r>
          </w:p>
        </w:tc>
        <w:tc>
          <w:tcPr>
            <w:tcW w:w="992" w:type="dxa"/>
          </w:tcPr>
          <w:p w14:paraId="3DCB0F54" w14:textId="012D80B0" w:rsidR="009E3349" w:rsidRPr="009E3349" w:rsidRDefault="009E3349" w:rsidP="009E3349">
            <w:pPr>
              <w:pStyle w:val="MILTableText"/>
              <w:rPr>
                <w:b w:val="0"/>
              </w:rPr>
            </w:pPr>
            <w:r w:rsidRPr="009E3349">
              <w:rPr>
                <w:b w:val="0"/>
              </w:rPr>
              <w:t>&lt;OLD</w:t>
            </w:r>
            <w:r w:rsidR="00260D6D">
              <w:rPr>
                <w:b w:val="0"/>
              </w:rPr>
              <w:t>AUFI</w:t>
            </w:r>
            <w:r w:rsidRPr="009E3349">
              <w:rPr>
                <w:b w:val="0"/>
              </w:rPr>
              <w:t>5_MU&gt;</w:t>
            </w:r>
          </w:p>
        </w:tc>
        <w:tc>
          <w:tcPr>
            <w:tcW w:w="992" w:type="dxa"/>
          </w:tcPr>
          <w:p w14:paraId="3217F15E" w14:textId="49AE93F0" w:rsidR="009E3349" w:rsidRPr="009E3349" w:rsidRDefault="009E3349" w:rsidP="009E3349">
            <w:pPr>
              <w:pStyle w:val="MILTableText"/>
              <w:rPr>
                <w:b w:val="0"/>
              </w:rPr>
            </w:pPr>
            <w:r w:rsidRPr="009E3349">
              <w:rPr>
                <w:b w:val="0"/>
              </w:rPr>
              <w:t>&lt;OLD</w:t>
            </w:r>
            <w:r w:rsidR="00260D6D">
              <w:rPr>
                <w:b w:val="0"/>
              </w:rPr>
              <w:t>AUFI</w:t>
            </w:r>
            <w:r w:rsidRPr="009E3349">
              <w:rPr>
                <w:b w:val="0"/>
              </w:rPr>
              <w:t>10_MU&gt;</w:t>
            </w:r>
          </w:p>
        </w:tc>
        <w:tc>
          <w:tcPr>
            <w:tcW w:w="992" w:type="dxa"/>
          </w:tcPr>
          <w:p w14:paraId="5B93738C" w14:textId="496E3A46" w:rsidR="009E3349" w:rsidRPr="009E3349" w:rsidRDefault="009E3349" w:rsidP="009E3349">
            <w:pPr>
              <w:pStyle w:val="MILTableText"/>
              <w:rPr>
                <w:b w:val="0"/>
              </w:rPr>
            </w:pPr>
            <w:r w:rsidRPr="009E3349">
              <w:rPr>
                <w:b w:val="0"/>
              </w:rPr>
              <w:t>&lt;OLD</w:t>
            </w:r>
            <w:r w:rsidR="00260D6D">
              <w:rPr>
                <w:b w:val="0"/>
              </w:rPr>
              <w:t>AUFI</w:t>
            </w:r>
            <w:r w:rsidRPr="009E3349">
              <w:rPr>
                <w:b w:val="0"/>
              </w:rPr>
              <w:t>15_MU&gt;</w:t>
            </w:r>
          </w:p>
        </w:tc>
        <w:tc>
          <w:tcPr>
            <w:tcW w:w="1134" w:type="dxa"/>
          </w:tcPr>
          <w:p w14:paraId="42C497E1" w14:textId="24BE7DCD" w:rsidR="009E3349" w:rsidRPr="009E3349" w:rsidRDefault="009E3349" w:rsidP="009E3349">
            <w:pPr>
              <w:pStyle w:val="MILTableText"/>
              <w:rPr>
                <w:b w:val="0"/>
              </w:rPr>
            </w:pPr>
            <w:r w:rsidRPr="009E3349">
              <w:rPr>
                <w:b w:val="0"/>
              </w:rPr>
              <w:t>&lt;OLD</w:t>
            </w:r>
            <w:r w:rsidR="00260D6D">
              <w:rPr>
                <w:b w:val="0"/>
              </w:rPr>
              <w:t>AUFI</w:t>
            </w:r>
            <w:r w:rsidRPr="009E3349">
              <w:rPr>
                <w:b w:val="0"/>
              </w:rPr>
              <w:t>25_MU&gt;</w:t>
            </w:r>
          </w:p>
        </w:tc>
        <w:tc>
          <w:tcPr>
            <w:tcW w:w="1134" w:type="dxa"/>
          </w:tcPr>
          <w:p w14:paraId="0B035A4C" w14:textId="3AECEA4E" w:rsidR="009E3349" w:rsidRPr="009E3349" w:rsidRDefault="009E3349" w:rsidP="009E3349">
            <w:pPr>
              <w:pStyle w:val="MILTableText"/>
              <w:rPr>
                <w:b w:val="0"/>
              </w:rPr>
            </w:pPr>
            <w:r w:rsidRPr="009E3349">
              <w:rPr>
                <w:b w:val="0"/>
              </w:rPr>
              <w:t>&lt;OLD</w:t>
            </w:r>
            <w:r w:rsidR="00260D6D">
              <w:rPr>
                <w:b w:val="0"/>
              </w:rPr>
              <w:t>AUFI</w:t>
            </w:r>
            <w:r w:rsidRPr="009E3349">
              <w:rPr>
                <w:b w:val="0"/>
              </w:rPr>
              <w:t>30_MU&gt;</w:t>
            </w:r>
          </w:p>
        </w:tc>
      </w:tr>
      <w:tr w:rsidR="009E3349" w14:paraId="6BA38330" w14:textId="77777777" w:rsidTr="000842DA">
        <w:trPr>
          <w:trHeight w:hRule="exact" w:val="340"/>
        </w:trPr>
        <w:tc>
          <w:tcPr>
            <w:tcW w:w="1101" w:type="dxa"/>
          </w:tcPr>
          <w:p w14:paraId="4DFD23C1" w14:textId="77777777" w:rsidR="009E3349" w:rsidRPr="00255C34" w:rsidRDefault="009E3349" w:rsidP="009E3349">
            <w:pPr>
              <w:pStyle w:val="MILTableText"/>
            </w:pPr>
            <w:r w:rsidRPr="00255C34">
              <w:t>Volatility</w:t>
            </w:r>
          </w:p>
        </w:tc>
        <w:tc>
          <w:tcPr>
            <w:tcW w:w="1021" w:type="dxa"/>
          </w:tcPr>
          <w:p w14:paraId="03518905" w14:textId="2DE57B18" w:rsidR="009E3349" w:rsidRPr="009E3349" w:rsidRDefault="009E3349" w:rsidP="009E3349">
            <w:pPr>
              <w:pStyle w:val="MILTableText"/>
              <w:rPr>
                <w:b w:val="0"/>
              </w:rPr>
            </w:pPr>
            <w:r w:rsidRPr="009E3349">
              <w:rPr>
                <w:b w:val="0"/>
              </w:rPr>
              <w:t>&lt;OLD</w:t>
            </w:r>
            <w:r w:rsidR="00260D6D">
              <w:rPr>
                <w:b w:val="0"/>
              </w:rPr>
              <w:t>AUFI</w:t>
            </w:r>
            <w:r w:rsidRPr="009E3349">
              <w:rPr>
                <w:b w:val="0"/>
              </w:rPr>
              <w:t>1_VOL&gt;</w:t>
            </w:r>
          </w:p>
        </w:tc>
        <w:tc>
          <w:tcPr>
            <w:tcW w:w="992" w:type="dxa"/>
          </w:tcPr>
          <w:p w14:paraId="6A02397D" w14:textId="57B00981" w:rsidR="009E3349" w:rsidRPr="009E3349" w:rsidRDefault="009E3349" w:rsidP="009E3349">
            <w:pPr>
              <w:pStyle w:val="MILTableText"/>
              <w:rPr>
                <w:b w:val="0"/>
              </w:rPr>
            </w:pPr>
            <w:r w:rsidRPr="009E3349">
              <w:rPr>
                <w:b w:val="0"/>
              </w:rPr>
              <w:t>&lt;OLD</w:t>
            </w:r>
            <w:r w:rsidR="00260D6D">
              <w:rPr>
                <w:b w:val="0"/>
              </w:rPr>
              <w:t>AUFI</w:t>
            </w:r>
            <w:r w:rsidRPr="009E3349">
              <w:rPr>
                <w:b w:val="0"/>
              </w:rPr>
              <w:t>5_VOL&gt;</w:t>
            </w:r>
          </w:p>
        </w:tc>
        <w:tc>
          <w:tcPr>
            <w:tcW w:w="992" w:type="dxa"/>
          </w:tcPr>
          <w:p w14:paraId="726464D9" w14:textId="17698623" w:rsidR="009E3349" w:rsidRPr="009E3349" w:rsidRDefault="009E3349" w:rsidP="009E3349">
            <w:pPr>
              <w:pStyle w:val="MILTableText"/>
              <w:rPr>
                <w:b w:val="0"/>
              </w:rPr>
            </w:pPr>
            <w:r w:rsidRPr="009E3349">
              <w:rPr>
                <w:b w:val="0"/>
              </w:rPr>
              <w:t>&lt;OLD</w:t>
            </w:r>
            <w:r w:rsidR="00260D6D">
              <w:rPr>
                <w:b w:val="0"/>
              </w:rPr>
              <w:t>AUFI</w:t>
            </w:r>
            <w:r w:rsidRPr="009E3349">
              <w:rPr>
                <w:b w:val="0"/>
              </w:rPr>
              <w:t>10_VOL&gt;</w:t>
            </w:r>
          </w:p>
        </w:tc>
        <w:tc>
          <w:tcPr>
            <w:tcW w:w="992" w:type="dxa"/>
          </w:tcPr>
          <w:p w14:paraId="107DD404" w14:textId="464BB240" w:rsidR="009E3349" w:rsidRPr="009E3349" w:rsidRDefault="009E3349" w:rsidP="009E3349">
            <w:pPr>
              <w:pStyle w:val="MILTableText"/>
              <w:rPr>
                <w:b w:val="0"/>
              </w:rPr>
            </w:pPr>
            <w:r w:rsidRPr="009E3349">
              <w:rPr>
                <w:b w:val="0"/>
              </w:rPr>
              <w:t>&lt;OLD</w:t>
            </w:r>
            <w:r w:rsidR="00260D6D">
              <w:rPr>
                <w:b w:val="0"/>
              </w:rPr>
              <w:t>AUFI</w:t>
            </w:r>
            <w:r w:rsidRPr="009E3349">
              <w:rPr>
                <w:b w:val="0"/>
              </w:rPr>
              <w:t>15_VOL&gt;</w:t>
            </w:r>
          </w:p>
        </w:tc>
        <w:tc>
          <w:tcPr>
            <w:tcW w:w="1134" w:type="dxa"/>
          </w:tcPr>
          <w:p w14:paraId="463B689B" w14:textId="61020A4E" w:rsidR="009E3349" w:rsidRPr="009E3349" w:rsidRDefault="009E3349" w:rsidP="009E3349">
            <w:pPr>
              <w:pStyle w:val="MILTableText"/>
              <w:rPr>
                <w:b w:val="0"/>
              </w:rPr>
            </w:pPr>
            <w:r w:rsidRPr="009E3349">
              <w:rPr>
                <w:b w:val="0"/>
              </w:rPr>
              <w:t>&lt;OLD</w:t>
            </w:r>
            <w:r w:rsidR="00260D6D">
              <w:rPr>
                <w:b w:val="0"/>
              </w:rPr>
              <w:t>AUFI</w:t>
            </w:r>
            <w:r w:rsidRPr="009E3349">
              <w:rPr>
                <w:b w:val="0"/>
              </w:rPr>
              <w:t>25_VOL&gt;</w:t>
            </w:r>
          </w:p>
        </w:tc>
        <w:tc>
          <w:tcPr>
            <w:tcW w:w="1134" w:type="dxa"/>
          </w:tcPr>
          <w:p w14:paraId="7028E343" w14:textId="26523000" w:rsidR="009E3349" w:rsidRPr="009E3349" w:rsidRDefault="009E3349" w:rsidP="009E3349">
            <w:pPr>
              <w:pStyle w:val="MILTableText"/>
              <w:rPr>
                <w:b w:val="0"/>
              </w:rPr>
            </w:pPr>
            <w:r w:rsidRPr="009E3349">
              <w:rPr>
                <w:b w:val="0"/>
              </w:rPr>
              <w:t>&lt;OLD</w:t>
            </w:r>
            <w:r w:rsidR="00260D6D">
              <w:rPr>
                <w:b w:val="0"/>
              </w:rPr>
              <w:t>AUFI</w:t>
            </w:r>
            <w:r w:rsidRPr="009E3349">
              <w:rPr>
                <w:b w:val="0"/>
              </w:rPr>
              <w:t>30_VOL&gt;</w:t>
            </w:r>
          </w:p>
        </w:tc>
      </w:tr>
    </w:tbl>
    <w:p w14:paraId="7AECC065" w14:textId="046BB649" w:rsidR="000842DA" w:rsidRPr="00255C34" w:rsidRDefault="000842DA" w:rsidP="000842DA">
      <w:pPr>
        <w:pStyle w:val="MILReportMainText"/>
        <w:rPr>
          <w:sz w:val="18"/>
          <w:szCs w:val="18"/>
        </w:rPr>
      </w:pPr>
      <w:r w:rsidRPr="00255C34">
        <w:rPr>
          <w:sz w:val="18"/>
          <w:szCs w:val="18"/>
        </w:rPr>
        <w:t>Total Return Percentiles (</w:t>
      </w:r>
      <w:r w:rsidR="00CB7E6B">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801"/>
        <w:gridCol w:w="1492"/>
        <w:gridCol w:w="1492"/>
        <w:gridCol w:w="1575"/>
        <w:gridCol w:w="1575"/>
        <w:gridCol w:w="1575"/>
        <w:gridCol w:w="1575"/>
      </w:tblGrid>
      <w:tr w:rsidR="000842DA" w:rsidRPr="00227BEB" w14:paraId="717FE2C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679DDB8C"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0842DA">
        <w:trPr>
          <w:trHeight w:hRule="exact" w:val="340"/>
        </w:trPr>
        <w:tc>
          <w:tcPr>
            <w:tcW w:w="1101" w:type="dxa"/>
          </w:tcPr>
          <w:p w14:paraId="522ACD12" w14:textId="77777777" w:rsidR="009E3349" w:rsidRPr="00255C34" w:rsidRDefault="009E3349" w:rsidP="009E3349">
            <w:pPr>
              <w:pStyle w:val="MILTableText"/>
            </w:pPr>
            <w:r w:rsidRPr="00255C34">
              <w:t>5%</w:t>
            </w:r>
          </w:p>
        </w:tc>
        <w:tc>
          <w:tcPr>
            <w:tcW w:w="1021" w:type="dxa"/>
          </w:tcPr>
          <w:p w14:paraId="4F0A05FA" w14:textId="3A08256D" w:rsidR="009E3349" w:rsidRPr="009E3349" w:rsidRDefault="009E3349" w:rsidP="009E3349">
            <w:pPr>
              <w:pStyle w:val="MILTableText"/>
              <w:rPr>
                <w:b w:val="0"/>
              </w:rPr>
            </w:pPr>
            <w:r w:rsidRPr="009E3349">
              <w:rPr>
                <w:b w:val="0"/>
              </w:rPr>
              <w:t>&lt;</w:t>
            </w:r>
            <w:r w:rsidR="00260D6D">
              <w:rPr>
                <w:b w:val="0"/>
              </w:rPr>
              <w:t>NEWAUFI</w:t>
            </w:r>
            <w:r w:rsidRPr="009E3349">
              <w:rPr>
                <w:b w:val="0"/>
              </w:rPr>
              <w:t>1_5&gt;</w:t>
            </w:r>
          </w:p>
        </w:tc>
        <w:tc>
          <w:tcPr>
            <w:tcW w:w="992" w:type="dxa"/>
          </w:tcPr>
          <w:p w14:paraId="4E942AE0" w14:textId="65908DA1" w:rsidR="009E3349" w:rsidRPr="009E3349" w:rsidRDefault="009E3349" w:rsidP="009E3349">
            <w:pPr>
              <w:pStyle w:val="MILTableText"/>
              <w:rPr>
                <w:b w:val="0"/>
              </w:rPr>
            </w:pPr>
            <w:r w:rsidRPr="009E3349">
              <w:rPr>
                <w:b w:val="0"/>
              </w:rPr>
              <w:t>&lt;</w:t>
            </w:r>
            <w:r w:rsidR="00260D6D">
              <w:rPr>
                <w:b w:val="0"/>
              </w:rPr>
              <w:t>NEWAUFI</w:t>
            </w:r>
            <w:r w:rsidRPr="009E3349">
              <w:rPr>
                <w:b w:val="0"/>
              </w:rPr>
              <w:t>5_5&gt;</w:t>
            </w:r>
          </w:p>
        </w:tc>
        <w:tc>
          <w:tcPr>
            <w:tcW w:w="992" w:type="dxa"/>
          </w:tcPr>
          <w:p w14:paraId="253DB229" w14:textId="75963AD1" w:rsidR="009E3349" w:rsidRPr="009E3349" w:rsidRDefault="009E3349" w:rsidP="009E3349">
            <w:pPr>
              <w:pStyle w:val="MILTableText"/>
              <w:rPr>
                <w:b w:val="0"/>
              </w:rPr>
            </w:pPr>
            <w:r w:rsidRPr="009E3349">
              <w:rPr>
                <w:b w:val="0"/>
              </w:rPr>
              <w:t>&lt;</w:t>
            </w:r>
            <w:r w:rsidR="00260D6D">
              <w:rPr>
                <w:b w:val="0"/>
              </w:rPr>
              <w:t>NEWAUFI</w:t>
            </w:r>
            <w:r w:rsidRPr="009E3349">
              <w:rPr>
                <w:b w:val="0"/>
              </w:rPr>
              <w:t>10_5&gt;</w:t>
            </w:r>
          </w:p>
        </w:tc>
        <w:tc>
          <w:tcPr>
            <w:tcW w:w="992" w:type="dxa"/>
          </w:tcPr>
          <w:p w14:paraId="4AE8A01E" w14:textId="1F5B6242" w:rsidR="009E3349" w:rsidRPr="009E3349" w:rsidRDefault="009E3349" w:rsidP="009E3349">
            <w:pPr>
              <w:pStyle w:val="MILTableText"/>
              <w:rPr>
                <w:b w:val="0"/>
              </w:rPr>
            </w:pPr>
            <w:r w:rsidRPr="009E3349">
              <w:rPr>
                <w:b w:val="0"/>
              </w:rPr>
              <w:t>&lt;</w:t>
            </w:r>
            <w:r w:rsidR="00260D6D">
              <w:rPr>
                <w:b w:val="0"/>
              </w:rPr>
              <w:t>NEWAUFI</w:t>
            </w:r>
            <w:r w:rsidRPr="009E3349">
              <w:rPr>
                <w:b w:val="0"/>
              </w:rPr>
              <w:t>15_5&gt;</w:t>
            </w:r>
          </w:p>
        </w:tc>
        <w:tc>
          <w:tcPr>
            <w:tcW w:w="1134" w:type="dxa"/>
          </w:tcPr>
          <w:p w14:paraId="595374D7" w14:textId="0FD53B0C" w:rsidR="009E3349" w:rsidRPr="009E3349" w:rsidRDefault="009E3349" w:rsidP="009E3349">
            <w:pPr>
              <w:pStyle w:val="MILTableText"/>
              <w:rPr>
                <w:b w:val="0"/>
              </w:rPr>
            </w:pPr>
            <w:r w:rsidRPr="009E3349">
              <w:rPr>
                <w:b w:val="0"/>
              </w:rPr>
              <w:t>&lt;</w:t>
            </w:r>
            <w:r w:rsidR="00260D6D">
              <w:rPr>
                <w:b w:val="0"/>
              </w:rPr>
              <w:t>NEWAUFI</w:t>
            </w:r>
            <w:r w:rsidRPr="009E3349">
              <w:rPr>
                <w:b w:val="0"/>
              </w:rPr>
              <w:t>25_5&gt;</w:t>
            </w:r>
          </w:p>
        </w:tc>
        <w:tc>
          <w:tcPr>
            <w:tcW w:w="1134" w:type="dxa"/>
          </w:tcPr>
          <w:p w14:paraId="71B6430E" w14:textId="0246F043" w:rsidR="009E3349" w:rsidRPr="009E3349" w:rsidRDefault="009E3349" w:rsidP="009E3349">
            <w:pPr>
              <w:pStyle w:val="MILTableText"/>
              <w:rPr>
                <w:b w:val="0"/>
              </w:rPr>
            </w:pPr>
            <w:r w:rsidRPr="009E3349">
              <w:rPr>
                <w:b w:val="0"/>
              </w:rPr>
              <w:t>&lt;</w:t>
            </w:r>
            <w:r w:rsidR="00260D6D">
              <w:rPr>
                <w:b w:val="0"/>
              </w:rPr>
              <w:t>NEWAUFI</w:t>
            </w:r>
            <w:r w:rsidRPr="009E3349">
              <w:rPr>
                <w:b w:val="0"/>
              </w:rPr>
              <w:t>30_5&gt;</w:t>
            </w:r>
          </w:p>
        </w:tc>
      </w:tr>
      <w:tr w:rsidR="009E3349" w14:paraId="2570AA64" w14:textId="77777777" w:rsidTr="000842DA">
        <w:trPr>
          <w:trHeight w:hRule="exact" w:val="340"/>
        </w:trPr>
        <w:tc>
          <w:tcPr>
            <w:tcW w:w="1101" w:type="dxa"/>
          </w:tcPr>
          <w:p w14:paraId="7F68F4D2" w14:textId="77777777" w:rsidR="009E3349" w:rsidRPr="00255C34" w:rsidRDefault="009E3349" w:rsidP="009E3349">
            <w:pPr>
              <w:pStyle w:val="MILTableText"/>
            </w:pPr>
            <w:r w:rsidRPr="00255C34">
              <w:t>25%</w:t>
            </w:r>
          </w:p>
        </w:tc>
        <w:tc>
          <w:tcPr>
            <w:tcW w:w="1021" w:type="dxa"/>
          </w:tcPr>
          <w:p w14:paraId="78850CC1" w14:textId="767BF6F4" w:rsidR="009E3349" w:rsidRPr="009E3349" w:rsidRDefault="009E3349" w:rsidP="009E3349">
            <w:pPr>
              <w:pStyle w:val="MILTableText"/>
              <w:rPr>
                <w:b w:val="0"/>
              </w:rPr>
            </w:pPr>
            <w:r w:rsidRPr="009E3349">
              <w:rPr>
                <w:b w:val="0"/>
              </w:rPr>
              <w:t>&lt;</w:t>
            </w:r>
            <w:r w:rsidR="00260D6D">
              <w:rPr>
                <w:b w:val="0"/>
              </w:rPr>
              <w:t>NEWAUFI</w:t>
            </w:r>
            <w:r w:rsidRPr="009E3349">
              <w:rPr>
                <w:b w:val="0"/>
              </w:rPr>
              <w:t>1_25&gt;</w:t>
            </w:r>
          </w:p>
        </w:tc>
        <w:tc>
          <w:tcPr>
            <w:tcW w:w="992" w:type="dxa"/>
          </w:tcPr>
          <w:p w14:paraId="23473AAE" w14:textId="0CBDECD3" w:rsidR="009E3349" w:rsidRPr="009E3349" w:rsidRDefault="009E3349" w:rsidP="009E3349">
            <w:pPr>
              <w:pStyle w:val="MILTableText"/>
              <w:rPr>
                <w:b w:val="0"/>
              </w:rPr>
            </w:pPr>
            <w:r w:rsidRPr="009E3349">
              <w:rPr>
                <w:b w:val="0"/>
              </w:rPr>
              <w:t>&lt;</w:t>
            </w:r>
            <w:r w:rsidR="00260D6D">
              <w:rPr>
                <w:b w:val="0"/>
              </w:rPr>
              <w:t>NEWAUFI</w:t>
            </w:r>
            <w:r w:rsidRPr="009E3349">
              <w:rPr>
                <w:b w:val="0"/>
              </w:rPr>
              <w:t>5_25&gt;</w:t>
            </w:r>
          </w:p>
        </w:tc>
        <w:tc>
          <w:tcPr>
            <w:tcW w:w="992" w:type="dxa"/>
          </w:tcPr>
          <w:p w14:paraId="7EA2F4B5" w14:textId="6D3320B5" w:rsidR="009E3349" w:rsidRPr="009E3349" w:rsidRDefault="009E3349" w:rsidP="009E3349">
            <w:pPr>
              <w:pStyle w:val="MILTableText"/>
              <w:rPr>
                <w:b w:val="0"/>
              </w:rPr>
            </w:pPr>
            <w:r w:rsidRPr="009E3349">
              <w:rPr>
                <w:b w:val="0"/>
              </w:rPr>
              <w:t>&lt;</w:t>
            </w:r>
            <w:r w:rsidR="00260D6D">
              <w:rPr>
                <w:b w:val="0"/>
              </w:rPr>
              <w:t>NEWAUFI</w:t>
            </w:r>
            <w:r w:rsidRPr="009E3349">
              <w:rPr>
                <w:b w:val="0"/>
              </w:rPr>
              <w:t>10_25&gt;</w:t>
            </w:r>
          </w:p>
        </w:tc>
        <w:tc>
          <w:tcPr>
            <w:tcW w:w="992" w:type="dxa"/>
          </w:tcPr>
          <w:p w14:paraId="4C92B93E" w14:textId="5D7AB996" w:rsidR="009E3349" w:rsidRPr="009E3349" w:rsidRDefault="009E3349" w:rsidP="009E3349">
            <w:pPr>
              <w:pStyle w:val="MILTableText"/>
              <w:rPr>
                <w:b w:val="0"/>
              </w:rPr>
            </w:pPr>
            <w:r w:rsidRPr="009E3349">
              <w:rPr>
                <w:b w:val="0"/>
              </w:rPr>
              <w:t>&lt;</w:t>
            </w:r>
            <w:r w:rsidR="00260D6D">
              <w:rPr>
                <w:b w:val="0"/>
              </w:rPr>
              <w:t>NEWAUFI</w:t>
            </w:r>
            <w:r w:rsidRPr="009E3349">
              <w:rPr>
                <w:b w:val="0"/>
              </w:rPr>
              <w:t>15_25&gt;</w:t>
            </w:r>
          </w:p>
        </w:tc>
        <w:tc>
          <w:tcPr>
            <w:tcW w:w="1134" w:type="dxa"/>
          </w:tcPr>
          <w:p w14:paraId="33D9522C" w14:textId="482E96D1" w:rsidR="009E3349" w:rsidRPr="009E3349" w:rsidRDefault="009E3349" w:rsidP="009E3349">
            <w:pPr>
              <w:pStyle w:val="MILTableText"/>
              <w:rPr>
                <w:b w:val="0"/>
              </w:rPr>
            </w:pPr>
            <w:r w:rsidRPr="009E3349">
              <w:rPr>
                <w:b w:val="0"/>
              </w:rPr>
              <w:t>&lt;</w:t>
            </w:r>
            <w:r w:rsidR="00260D6D">
              <w:rPr>
                <w:b w:val="0"/>
              </w:rPr>
              <w:t>NEWAUFI</w:t>
            </w:r>
            <w:r w:rsidRPr="009E3349">
              <w:rPr>
                <w:b w:val="0"/>
              </w:rPr>
              <w:t>25_25&gt;</w:t>
            </w:r>
          </w:p>
        </w:tc>
        <w:tc>
          <w:tcPr>
            <w:tcW w:w="1134" w:type="dxa"/>
          </w:tcPr>
          <w:p w14:paraId="333222E0" w14:textId="3E5CBC46" w:rsidR="009E3349" w:rsidRPr="009E3349" w:rsidRDefault="009E3349" w:rsidP="009E3349">
            <w:pPr>
              <w:pStyle w:val="MILTableText"/>
              <w:rPr>
                <w:b w:val="0"/>
              </w:rPr>
            </w:pPr>
            <w:r w:rsidRPr="009E3349">
              <w:rPr>
                <w:b w:val="0"/>
              </w:rPr>
              <w:t>&lt;</w:t>
            </w:r>
            <w:r w:rsidR="00260D6D">
              <w:rPr>
                <w:b w:val="0"/>
              </w:rPr>
              <w:t>NEWAUFI</w:t>
            </w:r>
            <w:r w:rsidRPr="009E3349">
              <w:rPr>
                <w:b w:val="0"/>
              </w:rPr>
              <w:t>30_25&gt;</w:t>
            </w:r>
          </w:p>
        </w:tc>
      </w:tr>
      <w:tr w:rsidR="009E3349" w14:paraId="1699F2AB" w14:textId="77777777" w:rsidTr="000842DA">
        <w:trPr>
          <w:trHeight w:hRule="exact" w:val="340"/>
        </w:trPr>
        <w:tc>
          <w:tcPr>
            <w:tcW w:w="1101" w:type="dxa"/>
          </w:tcPr>
          <w:p w14:paraId="6E458EF3" w14:textId="77777777" w:rsidR="009E3349" w:rsidRPr="00255C34" w:rsidRDefault="009E3349" w:rsidP="009E3349">
            <w:pPr>
              <w:pStyle w:val="MILTableText"/>
            </w:pPr>
            <w:r w:rsidRPr="00255C34">
              <w:t>50%</w:t>
            </w:r>
          </w:p>
        </w:tc>
        <w:tc>
          <w:tcPr>
            <w:tcW w:w="1021" w:type="dxa"/>
          </w:tcPr>
          <w:p w14:paraId="7D89EB32" w14:textId="06AF95EF" w:rsidR="009E3349" w:rsidRPr="009E3349" w:rsidRDefault="009E3349" w:rsidP="009E3349">
            <w:pPr>
              <w:pStyle w:val="MILTableText"/>
              <w:rPr>
                <w:b w:val="0"/>
              </w:rPr>
            </w:pPr>
            <w:r w:rsidRPr="009E3349">
              <w:rPr>
                <w:b w:val="0"/>
              </w:rPr>
              <w:t>&lt;</w:t>
            </w:r>
            <w:r w:rsidR="00260D6D">
              <w:rPr>
                <w:b w:val="0"/>
              </w:rPr>
              <w:t>NEWAUFI</w:t>
            </w:r>
            <w:r w:rsidRPr="009E3349">
              <w:rPr>
                <w:b w:val="0"/>
              </w:rPr>
              <w:t>1_50&gt;</w:t>
            </w:r>
          </w:p>
        </w:tc>
        <w:tc>
          <w:tcPr>
            <w:tcW w:w="992" w:type="dxa"/>
          </w:tcPr>
          <w:p w14:paraId="2F10E529" w14:textId="1917B6C3" w:rsidR="009E3349" w:rsidRPr="009E3349" w:rsidRDefault="009E3349" w:rsidP="009E3349">
            <w:pPr>
              <w:pStyle w:val="MILTableText"/>
              <w:rPr>
                <w:b w:val="0"/>
              </w:rPr>
            </w:pPr>
            <w:r w:rsidRPr="009E3349">
              <w:rPr>
                <w:b w:val="0"/>
              </w:rPr>
              <w:t>&lt;</w:t>
            </w:r>
            <w:r w:rsidR="00260D6D">
              <w:rPr>
                <w:b w:val="0"/>
              </w:rPr>
              <w:t>NEWAUFI</w:t>
            </w:r>
            <w:r w:rsidRPr="009E3349">
              <w:rPr>
                <w:b w:val="0"/>
              </w:rPr>
              <w:t>5_50&gt;</w:t>
            </w:r>
          </w:p>
        </w:tc>
        <w:tc>
          <w:tcPr>
            <w:tcW w:w="992" w:type="dxa"/>
          </w:tcPr>
          <w:p w14:paraId="36342372" w14:textId="3DCB0E83" w:rsidR="009E3349" w:rsidRPr="009E3349" w:rsidRDefault="009E3349" w:rsidP="009E3349">
            <w:pPr>
              <w:pStyle w:val="MILTableText"/>
              <w:rPr>
                <w:b w:val="0"/>
              </w:rPr>
            </w:pPr>
            <w:r w:rsidRPr="009E3349">
              <w:rPr>
                <w:b w:val="0"/>
              </w:rPr>
              <w:t>&lt;</w:t>
            </w:r>
            <w:r w:rsidR="00260D6D">
              <w:rPr>
                <w:b w:val="0"/>
              </w:rPr>
              <w:t>NEWAUFI</w:t>
            </w:r>
            <w:r w:rsidRPr="009E3349">
              <w:rPr>
                <w:b w:val="0"/>
              </w:rPr>
              <w:t>10_50&gt;</w:t>
            </w:r>
          </w:p>
        </w:tc>
        <w:tc>
          <w:tcPr>
            <w:tcW w:w="992" w:type="dxa"/>
          </w:tcPr>
          <w:p w14:paraId="0940A62F" w14:textId="31F88FDB" w:rsidR="009E3349" w:rsidRPr="009E3349" w:rsidRDefault="009E3349" w:rsidP="009E3349">
            <w:pPr>
              <w:pStyle w:val="MILTableText"/>
              <w:rPr>
                <w:b w:val="0"/>
              </w:rPr>
            </w:pPr>
            <w:r w:rsidRPr="009E3349">
              <w:rPr>
                <w:b w:val="0"/>
              </w:rPr>
              <w:t>&lt;</w:t>
            </w:r>
            <w:r w:rsidR="00260D6D">
              <w:rPr>
                <w:b w:val="0"/>
              </w:rPr>
              <w:t>NEWAUFI</w:t>
            </w:r>
            <w:r w:rsidRPr="009E3349">
              <w:rPr>
                <w:b w:val="0"/>
              </w:rPr>
              <w:t>15_50&gt;</w:t>
            </w:r>
          </w:p>
        </w:tc>
        <w:tc>
          <w:tcPr>
            <w:tcW w:w="1134" w:type="dxa"/>
          </w:tcPr>
          <w:p w14:paraId="1033FD6B" w14:textId="27B39D5A" w:rsidR="009E3349" w:rsidRPr="009E3349" w:rsidRDefault="009E3349" w:rsidP="009E3349">
            <w:pPr>
              <w:pStyle w:val="MILTableText"/>
              <w:rPr>
                <w:b w:val="0"/>
              </w:rPr>
            </w:pPr>
            <w:r w:rsidRPr="009E3349">
              <w:rPr>
                <w:b w:val="0"/>
              </w:rPr>
              <w:t>&lt;</w:t>
            </w:r>
            <w:r w:rsidR="00260D6D">
              <w:rPr>
                <w:b w:val="0"/>
              </w:rPr>
              <w:t>NEWAUFI</w:t>
            </w:r>
            <w:r w:rsidRPr="009E3349">
              <w:rPr>
                <w:b w:val="0"/>
              </w:rPr>
              <w:t>25_50&gt;</w:t>
            </w:r>
          </w:p>
        </w:tc>
        <w:tc>
          <w:tcPr>
            <w:tcW w:w="1134" w:type="dxa"/>
          </w:tcPr>
          <w:p w14:paraId="358DA905" w14:textId="30A8428A" w:rsidR="009E3349" w:rsidRPr="009E3349" w:rsidRDefault="009E3349" w:rsidP="009E3349">
            <w:pPr>
              <w:pStyle w:val="MILTableText"/>
              <w:rPr>
                <w:b w:val="0"/>
              </w:rPr>
            </w:pPr>
            <w:r w:rsidRPr="009E3349">
              <w:rPr>
                <w:b w:val="0"/>
              </w:rPr>
              <w:t>&lt;</w:t>
            </w:r>
            <w:r w:rsidR="00260D6D">
              <w:rPr>
                <w:b w:val="0"/>
              </w:rPr>
              <w:t>NEWAUFI</w:t>
            </w:r>
            <w:r w:rsidRPr="009E3349">
              <w:rPr>
                <w:b w:val="0"/>
              </w:rPr>
              <w:t>30_50&gt;</w:t>
            </w:r>
          </w:p>
        </w:tc>
      </w:tr>
      <w:tr w:rsidR="009E3349" w14:paraId="3A1A0C6E" w14:textId="77777777" w:rsidTr="000842DA">
        <w:trPr>
          <w:trHeight w:hRule="exact" w:val="340"/>
        </w:trPr>
        <w:tc>
          <w:tcPr>
            <w:tcW w:w="1101" w:type="dxa"/>
          </w:tcPr>
          <w:p w14:paraId="2AFF5966" w14:textId="77777777" w:rsidR="009E3349" w:rsidRPr="00255C34" w:rsidRDefault="009E3349" w:rsidP="009E3349">
            <w:pPr>
              <w:pStyle w:val="MILTableText"/>
            </w:pPr>
            <w:r w:rsidRPr="00255C34">
              <w:t>75%</w:t>
            </w:r>
          </w:p>
        </w:tc>
        <w:tc>
          <w:tcPr>
            <w:tcW w:w="1021" w:type="dxa"/>
          </w:tcPr>
          <w:p w14:paraId="21155847" w14:textId="420D6E7E" w:rsidR="009E3349" w:rsidRPr="009E3349" w:rsidRDefault="009E3349" w:rsidP="009E3349">
            <w:pPr>
              <w:pStyle w:val="MILTableText"/>
              <w:rPr>
                <w:b w:val="0"/>
              </w:rPr>
            </w:pPr>
            <w:r w:rsidRPr="009E3349">
              <w:rPr>
                <w:b w:val="0"/>
              </w:rPr>
              <w:t>&lt;</w:t>
            </w:r>
            <w:r w:rsidR="00260D6D">
              <w:rPr>
                <w:b w:val="0"/>
              </w:rPr>
              <w:t>NEWAUFI</w:t>
            </w:r>
            <w:r w:rsidRPr="009E3349">
              <w:rPr>
                <w:b w:val="0"/>
              </w:rPr>
              <w:t>1_75&gt;</w:t>
            </w:r>
          </w:p>
        </w:tc>
        <w:tc>
          <w:tcPr>
            <w:tcW w:w="992" w:type="dxa"/>
          </w:tcPr>
          <w:p w14:paraId="4AE85470" w14:textId="1854A0C2" w:rsidR="009E3349" w:rsidRPr="009E3349" w:rsidRDefault="009E3349" w:rsidP="009E3349">
            <w:pPr>
              <w:pStyle w:val="MILTableText"/>
              <w:rPr>
                <w:b w:val="0"/>
              </w:rPr>
            </w:pPr>
            <w:r w:rsidRPr="009E3349">
              <w:rPr>
                <w:b w:val="0"/>
              </w:rPr>
              <w:t>&lt;</w:t>
            </w:r>
            <w:r w:rsidR="00260D6D">
              <w:rPr>
                <w:b w:val="0"/>
              </w:rPr>
              <w:t>NEWAUFI</w:t>
            </w:r>
            <w:r w:rsidRPr="009E3349">
              <w:rPr>
                <w:b w:val="0"/>
              </w:rPr>
              <w:t>5_75&gt;</w:t>
            </w:r>
          </w:p>
        </w:tc>
        <w:tc>
          <w:tcPr>
            <w:tcW w:w="992" w:type="dxa"/>
          </w:tcPr>
          <w:p w14:paraId="4DFC32D0" w14:textId="01A7E2CF" w:rsidR="009E3349" w:rsidRPr="009E3349" w:rsidRDefault="009E3349" w:rsidP="009E3349">
            <w:pPr>
              <w:pStyle w:val="MILTableText"/>
              <w:rPr>
                <w:b w:val="0"/>
              </w:rPr>
            </w:pPr>
            <w:r w:rsidRPr="009E3349">
              <w:rPr>
                <w:b w:val="0"/>
              </w:rPr>
              <w:t>&lt;</w:t>
            </w:r>
            <w:r w:rsidR="00260D6D">
              <w:rPr>
                <w:b w:val="0"/>
              </w:rPr>
              <w:t>NEWAUFI</w:t>
            </w:r>
            <w:r w:rsidRPr="009E3349">
              <w:rPr>
                <w:b w:val="0"/>
              </w:rPr>
              <w:t>10_75&gt;</w:t>
            </w:r>
          </w:p>
        </w:tc>
        <w:tc>
          <w:tcPr>
            <w:tcW w:w="992" w:type="dxa"/>
          </w:tcPr>
          <w:p w14:paraId="5F364581" w14:textId="20B4D8BF" w:rsidR="009E3349" w:rsidRPr="009E3349" w:rsidRDefault="009E3349" w:rsidP="009E3349">
            <w:pPr>
              <w:pStyle w:val="MILTableText"/>
              <w:rPr>
                <w:b w:val="0"/>
              </w:rPr>
            </w:pPr>
            <w:r w:rsidRPr="009E3349">
              <w:rPr>
                <w:b w:val="0"/>
              </w:rPr>
              <w:t>&lt;</w:t>
            </w:r>
            <w:r w:rsidR="00260D6D">
              <w:rPr>
                <w:b w:val="0"/>
              </w:rPr>
              <w:t>NEWAUFI</w:t>
            </w:r>
            <w:r w:rsidRPr="009E3349">
              <w:rPr>
                <w:b w:val="0"/>
              </w:rPr>
              <w:t>15_75&gt;</w:t>
            </w:r>
          </w:p>
        </w:tc>
        <w:tc>
          <w:tcPr>
            <w:tcW w:w="1134" w:type="dxa"/>
          </w:tcPr>
          <w:p w14:paraId="40154DF0" w14:textId="54EBDE0B" w:rsidR="009E3349" w:rsidRPr="009E3349" w:rsidRDefault="009E3349" w:rsidP="009E3349">
            <w:pPr>
              <w:pStyle w:val="MILTableText"/>
              <w:rPr>
                <w:b w:val="0"/>
              </w:rPr>
            </w:pPr>
            <w:r w:rsidRPr="009E3349">
              <w:rPr>
                <w:b w:val="0"/>
              </w:rPr>
              <w:t>&lt;</w:t>
            </w:r>
            <w:r w:rsidR="00260D6D">
              <w:rPr>
                <w:b w:val="0"/>
              </w:rPr>
              <w:t>NEWAUFI</w:t>
            </w:r>
            <w:r w:rsidRPr="009E3349">
              <w:rPr>
                <w:b w:val="0"/>
              </w:rPr>
              <w:t>25_75&gt;</w:t>
            </w:r>
          </w:p>
        </w:tc>
        <w:tc>
          <w:tcPr>
            <w:tcW w:w="1134" w:type="dxa"/>
          </w:tcPr>
          <w:p w14:paraId="0C5BD57E" w14:textId="77B23C59" w:rsidR="009E3349" w:rsidRPr="009E3349" w:rsidRDefault="009E3349" w:rsidP="009E3349">
            <w:pPr>
              <w:pStyle w:val="MILTableText"/>
              <w:rPr>
                <w:b w:val="0"/>
              </w:rPr>
            </w:pPr>
            <w:r w:rsidRPr="009E3349">
              <w:rPr>
                <w:b w:val="0"/>
              </w:rPr>
              <w:t>&lt;</w:t>
            </w:r>
            <w:r w:rsidR="00260D6D">
              <w:rPr>
                <w:b w:val="0"/>
              </w:rPr>
              <w:t>NEWAUFI</w:t>
            </w:r>
            <w:r w:rsidRPr="009E3349">
              <w:rPr>
                <w:b w:val="0"/>
              </w:rPr>
              <w:t>30_75&gt;</w:t>
            </w:r>
          </w:p>
        </w:tc>
      </w:tr>
      <w:tr w:rsidR="009E3349" w14:paraId="67CE56D4" w14:textId="77777777" w:rsidTr="000842DA">
        <w:trPr>
          <w:trHeight w:hRule="exact" w:val="340"/>
        </w:trPr>
        <w:tc>
          <w:tcPr>
            <w:tcW w:w="1101" w:type="dxa"/>
          </w:tcPr>
          <w:p w14:paraId="145BA0A5" w14:textId="77777777" w:rsidR="009E3349" w:rsidRPr="00255C34" w:rsidRDefault="009E3349" w:rsidP="009E3349">
            <w:pPr>
              <w:pStyle w:val="MILTableText"/>
            </w:pPr>
            <w:r w:rsidRPr="00255C34">
              <w:t>95%</w:t>
            </w:r>
          </w:p>
        </w:tc>
        <w:tc>
          <w:tcPr>
            <w:tcW w:w="1021" w:type="dxa"/>
          </w:tcPr>
          <w:p w14:paraId="1A2E94C3" w14:textId="0BC21D85" w:rsidR="009E3349" w:rsidRPr="009E3349" w:rsidRDefault="009E3349" w:rsidP="009E3349">
            <w:pPr>
              <w:pStyle w:val="MILTableText"/>
              <w:rPr>
                <w:b w:val="0"/>
              </w:rPr>
            </w:pPr>
            <w:r w:rsidRPr="009E3349">
              <w:rPr>
                <w:b w:val="0"/>
              </w:rPr>
              <w:t>&lt;</w:t>
            </w:r>
            <w:r w:rsidR="00260D6D">
              <w:rPr>
                <w:b w:val="0"/>
              </w:rPr>
              <w:t>NEWAUFI</w:t>
            </w:r>
            <w:r w:rsidRPr="009E3349">
              <w:rPr>
                <w:b w:val="0"/>
              </w:rPr>
              <w:t>1_95&gt;</w:t>
            </w:r>
          </w:p>
        </w:tc>
        <w:tc>
          <w:tcPr>
            <w:tcW w:w="992" w:type="dxa"/>
          </w:tcPr>
          <w:p w14:paraId="080DC6DF" w14:textId="30F31C1C" w:rsidR="009E3349" w:rsidRPr="009E3349" w:rsidRDefault="009E3349" w:rsidP="009E3349">
            <w:pPr>
              <w:pStyle w:val="MILTableText"/>
              <w:rPr>
                <w:b w:val="0"/>
              </w:rPr>
            </w:pPr>
            <w:r w:rsidRPr="009E3349">
              <w:rPr>
                <w:b w:val="0"/>
              </w:rPr>
              <w:t>&lt;</w:t>
            </w:r>
            <w:r w:rsidR="00260D6D">
              <w:rPr>
                <w:b w:val="0"/>
              </w:rPr>
              <w:t>NEWAUFI</w:t>
            </w:r>
            <w:r w:rsidRPr="009E3349">
              <w:rPr>
                <w:b w:val="0"/>
              </w:rPr>
              <w:t>5_95&gt;</w:t>
            </w:r>
          </w:p>
        </w:tc>
        <w:tc>
          <w:tcPr>
            <w:tcW w:w="992" w:type="dxa"/>
          </w:tcPr>
          <w:p w14:paraId="13931E2C" w14:textId="798A18C3" w:rsidR="009E3349" w:rsidRPr="009E3349" w:rsidRDefault="009E3349" w:rsidP="009E3349">
            <w:pPr>
              <w:pStyle w:val="MILTableText"/>
              <w:rPr>
                <w:b w:val="0"/>
              </w:rPr>
            </w:pPr>
            <w:r w:rsidRPr="009E3349">
              <w:rPr>
                <w:b w:val="0"/>
              </w:rPr>
              <w:t>&lt;</w:t>
            </w:r>
            <w:r w:rsidR="00260D6D">
              <w:rPr>
                <w:b w:val="0"/>
              </w:rPr>
              <w:t>NEWAUFI</w:t>
            </w:r>
            <w:r w:rsidRPr="009E3349">
              <w:rPr>
                <w:b w:val="0"/>
              </w:rPr>
              <w:t>10_95&gt;</w:t>
            </w:r>
          </w:p>
        </w:tc>
        <w:tc>
          <w:tcPr>
            <w:tcW w:w="992" w:type="dxa"/>
          </w:tcPr>
          <w:p w14:paraId="0DF94A91" w14:textId="41E4F2B1" w:rsidR="009E3349" w:rsidRPr="009E3349" w:rsidRDefault="009E3349" w:rsidP="009E3349">
            <w:pPr>
              <w:pStyle w:val="MILTableText"/>
              <w:rPr>
                <w:b w:val="0"/>
              </w:rPr>
            </w:pPr>
            <w:r w:rsidRPr="009E3349">
              <w:rPr>
                <w:b w:val="0"/>
              </w:rPr>
              <w:t>&lt;</w:t>
            </w:r>
            <w:r w:rsidR="00260D6D">
              <w:rPr>
                <w:b w:val="0"/>
              </w:rPr>
              <w:t>NEWAUFI</w:t>
            </w:r>
            <w:r w:rsidRPr="009E3349">
              <w:rPr>
                <w:b w:val="0"/>
              </w:rPr>
              <w:t>15_95&gt;</w:t>
            </w:r>
          </w:p>
        </w:tc>
        <w:tc>
          <w:tcPr>
            <w:tcW w:w="1134" w:type="dxa"/>
          </w:tcPr>
          <w:p w14:paraId="2FAE4237" w14:textId="073F41E7" w:rsidR="009E3349" w:rsidRPr="009E3349" w:rsidRDefault="009E3349" w:rsidP="009E3349">
            <w:pPr>
              <w:pStyle w:val="MILTableText"/>
              <w:rPr>
                <w:b w:val="0"/>
              </w:rPr>
            </w:pPr>
            <w:r w:rsidRPr="009E3349">
              <w:rPr>
                <w:b w:val="0"/>
              </w:rPr>
              <w:t>&lt;</w:t>
            </w:r>
            <w:r w:rsidR="00260D6D">
              <w:rPr>
                <w:b w:val="0"/>
              </w:rPr>
              <w:t>NEWAUFI</w:t>
            </w:r>
            <w:r w:rsidRPr="009E3349">
              <w:rPr>
                <w:b w:val="0"/>
              </w:rPr>
              <w:t>25_95&gt;</w:t>
            </w:r>
          </w:p>
        </w:tc>
        <w:tc>
          <w:tcPr>
            <w:tcW w:w="1134" w:type="dxa"/>
          </w:tcPr>
          <w:p w14:paraId="4B2F11E5" w14:textId="20CFE6FA" w:rsidR="009E3349" w:rsidRPr="009E3349" w:rsidRDefault="009E3349" w:rsidP="009E3349">
            <w:pPr>
              <w:pStyle w:val="MILTableText"/>
              <w:rPr>
                <w:b w:val="0"/>
              </w:rPr>
            </w:pPr>
            <w:r w:rsidRPr="009E3349">
              <w:rPr>
                <w:b w:val="0"/>
              </w:rPr>
              <w:t>&lt;</w:t>
            </w:r>
            <w:r w:rsidR="00260D6D">
              <w:rPr>
                <w:b w:val="0"/>
              </w:rPr>
              <w:t>NEWAUFI</w:t>
            </w:r>
            <w:r w:rsidRPr="009E3349">
              <w:rPr>
                <w:b w:val="0"/>
              </w:rPr>
              <w:t>30_95&gt;</w:t>
            </w:r>
          </w:p>
        </w:tc>
      </w:tr>
      <w:tr w:rsidR="009E3349" w14:paraId="2676C799" w14:textId="77777777" w:rsidTr="000842DA">
        <w:trPr>
          <w:trHeight w:hRule="exact" w:val="340"/>
        </w:trPr>
        <w:tc>
          <w:tcPr>
            <w:tcW w:w="1101" w:type="dxa"/>
          </w:tcPr>
          <w:p w14:paraId="71E5FEA5" w14:textId="77777777" w:rsidR="009E3349" w:rsidRPr="00255C34" w:rsidRDefault="009E3349" w:rsidP="009E3349">
            <w:pPr>
              <w:pStyle w:val="MILTableText"/>
            </w:pPr>
            <w:r w:rsidRPr="00255C34">
              <w:t>Mean</w:t>
            </w:r>
          </w:p>
        </w:tc>
        <w:tc>
          <w:tcPr>
            <w:tcW w:w="1021" w:type="dxa"/>
          </w:tcPr>
          <w:p w14:paraId="1F66F4E8" w14:textId="62DCD72A" w:rsidR="009E3349" w:rsidRPr="009E3349" w:rsidRDefault="009E3349" w:rsidP="009E3349">
            <w:pPr>
              <w:pStyle w:val="MILTableText"/>
              <w:rPr>
                <w:b w:val="0"/>
              </w:rPr>
            </w:pPr>
            <w:r w:rsidRPr="009E3349">
              <w:rPr>
                <w:b w:val="0"/>
              </w:rPr>
              <w:t>&lt;</w:t>
            </w:r>
            <w:r w:rsidR="00260D6D">
              <w:rPr>
                <w:b w:val="0"/>
              </w:rPr>
              <w:t>NEWAUFI</w:t>
            </w:r>
            <w:r w:rsidRPr="009E3349">
              <w:rPr>
                <w:b w:val="0"/>
              </w:rPr>
              <w:t>1_MU&gt;</w:t>
            </w:r>
          </w:p>
        </w:tc>
        <w:tc>
          <w:tcPr>
            <w:tcW w:w="992" w:type="dxa"/>
          </w:tcPr>
          <w:p w14:paraId="4BCE3096" w14:textId="4D375800" w:rsidR="009E3349" w:rsidRPr="009E3349" w:rsidRDefault="009E3349" w:rsidP="009E3349">
            <w:pPr>
              <w:pStyle w:val="MILTableText"/>
              <w:rPr>
                <w:b w:val="0"/>
              </w:rPr>
            </w:pPr>
            <w:r w:rsidRPr="009E3349">
              <w:rPr>
                <w:b w:val="0"/>
              </w:rPr>
              <w:t>&lt;</w:t>
            </w:r>
            <w:r w:rsidR="00260D6D">
              <w:rPr>
                <w:b w:val="0"/>
              </w:rPr>
              <w:t>NEWAUFI</w:t>
            </w:r>
            <w:r w:rsidRPr="009E3349">
              <w:rPr>
                <w:b w:val="0"/>
              </w:rPr>
              <w:t>5_MU&gt;</w:t>
            </w:r>
          </w:p>
        </w:tc>
        <w:tc>
          <w:tcPr>
            <w:tcW w:w="992" w:type="dxa"/>
          </w:tcPr>
          <w:p w14:paraId="402ACF32" w14:textId="5F37C77F" w:rsidR="009E3349" w:rsidRPr="009E3349" w:rsidRDefault="009E3349" w:rsidP="009E3349">
            <w:pPr>
              <w:pStyle w:val="MILTableText"/>
              <w:rPr>
                <w:b w:val="0"/>
              </w:rPr>
            </w:pPr>
            <w:r w:rsidRPr="009E3349">
              <w:rPr>
                <w:b w:val="0"/>
              </w:rPr>
              <w:t>&lt;</w:t>
            </w:r>
            <w:r w:rsidR="00260D6D">
              <w:rPr>
                <w:b w:val="0"/>
              </w:rPr>
              <w:t>NEWAUFI</w:t>
            </w:r>
            <w:r w:rsidRPr="009E3349">
              <w:rPr>
                <w:b w:val="0"/>
              </w:rPr>
              <w:t>10_MU&gt;</w:t>
            </w:r>
          </w:p>
        </w:tc>
        <w:tc>
          <w:tcPr>
            <w:tcW w:w="992" w:type="dxa"/>
          </w:tcPr>
          <w:p w14:paraId="455B8FCC" w14:textId="79ED489F" w:rsidR="009E3349" w:rsidRPr="009E3349" w:rsidRDefault="009E3349" w:rsidP="009E3349">
            <w:pPr>
              <w:pStyle w:val="MILTableText"/>
              <w:rPr>
                <w:b w:val="0"/>
              </w:rPr>
            </w:pPr>
            <w:r w:rsidRPr="009E3349">
              <w:rPr>
                <w:b w:val="0"/>
              </w:rPr>
              <w:t>&lt;</w:t>
            </w:r>
            <w:r w:rsidR="00260D6D">
              <w:rPr>
                <w:b w:val="0"/>
              </w:rPr>
              <w:t>NEWAUFI</w:t>
            </w:r>
            <w:r w:rsidRPr="009E3349">
              <w:rPr>
                <w:b w:val="0"/>
              </w:rPr>
              <w:t>15_MU&gt;</w:t>
            </w:r>
          </w:p>
        </w:tc>
        <w:tc>
          <w:tcPr>
            <w:tcW w:w="1134" w:type="dxa"/>
          </w:tcPr>
          <w:p w14:paraId="64A86EC2" w14:textId="1F07F4C6" w:rsidR="009E3349" w:rsidRPr="009E3349" w:rsidRDefault="009E3349" w:rsidP="009E3349">
            <w:pPr>
              <w:pStyle w:val="MILTableText"/>
              <w:rPr>
                <w:b w:val="0"/>
              </w:rPr>
            </w:pPr>
            <w:r w:rsidRPr="009E3349">
              <w:rPr>
                <w:b w:val="0"/>
              </w:rPr>
              <w:t>&lt;</w:t>
            </w:r>
            <w:r w:rsidR="00260D6D">
              <w:rPr>
                <w:b w:val="0"/>
              </w:rPr>
              <w:t>NEWAUFI</w:t>
            </w:r>
            <w:r w:rsidRPr="009E3349">
              <w:rPr>
                <w:b w:val="0"/>
              </w:rPr>
              <w:t>25_MU&gt;</w:t>
            </w:r>
          </w:p>
        </w:tc>
        <w:tc>
          <w:tcPr>
            <w:tcW w:w="1134" w:type="dxa"/>
          </w:tcPr>
          <w:p w14:paraId="2CADE6AA" w14:textId="0F4610E5" w:rsidR="009E3349" w:rsidRPr="009E3349" w:rsidRDefault="009E3349" w:rsidP="009E3349">
            <w:pPr>
              <w:pStyle w:val="MILTableText"/>
              <w:rPr>
                <w:b w:val="0"/>
              </w:rPr>
            </w:pPr>
            <w:r w:rsidRPr="009E3349">
              <w:rPr>
                <w:b w:val="0"/>
              </w:rPr>
              <w:t>&lt;</w:t>
            </w:r>
            <w:r w:rsidR="00260D6D">
              <w:rPr>
                <w:b w:val="0"/>
              </w:rPr>
              <w:t>NEWAUFI</w:t>
            </w:r>
            <w:r w:rsidRPr="009E3349">
              <w:rPr>
                <w:b w:val="0"/>
              </w:rPr>
              <w:t>30_MU&gt;</w:t>
            </w:r>
          </w:p>
        </w:tc>
      </w:tr>
      <w:tr w:rsidR="009E3349" w14:paraId="5C6D41CD" w14:textId="77777777" w:rsidTr="000842DA">
        <w:trPr>
          <w:trHeight w:hRule="exact" w:val="340"/>
        </w:trPr>
        <w:tc>
          <w:tcPr>
            <w:tcW w:w="1101" w:type="dxa"/>
          </w:tcPr>
          <w:p w14:paraId="35D40922" w14:textId="77777777" w:rsidR="009E3349" w:rsidRPr="00255C34" w:rsidRDefault="009E3349" w:rsidP="009E3349">
            <w:pPr>
              <w:pStyle w:val="MILTableText"/>
            </w:pPr>
            <w:r w:rsidRPr="00255C34">
              <w:t>Volatility</w:t>
            </w:r>
          </w:p>
        </w:tc>
        <w:tc>
          <w:tcPr>
            <w:tcW w:w="1021" w:type="dxa"/>
          </w:tcPr>
          <w:p w14:paraId="226F1AF2" w14:textId="0E02E72E" w:rsidR="009E3349" w:rsidRPr="009E3349" w:rsidRDefault="009E3349" w:rsidP="009E3349">
            <w:pPr>
              <w:pStyle w:val="MILTableText"/>
              <w:rPr>
                <w:b w:val="0"/>
              </w:rPr>
            </w:pPr>
            <w:r w:rsidRPr="009E3349">
              <w:rPr>
                <w:b w:val="0"/>
              </w:rPr>
              <w:t>&lt;</w:t>
            </w:r>
            <w:r w:rsidR="00260D6D">
              <w:rPr>
                <w:b w:val="0"/>
              </w:rPr>
              <w:t>NEWAUFI</w:t>
            </w:r>
            <w:r w:rsidRPr="009E3349">
              <w:rPr>
                <w:b w:val="0"/>
              </w:rPr>
              <w:t>1_VOL&gt;</w:t>
            </w:r>
          </w:p>
        </w:tc>
        <w:tc>
          <w:tcPr>
            <w:tcW w:w="992" w:type="dxa"/>
          </w:tcPr>
          <w:p w14:paraId="1B69753B" w14:textId="206B75DA" w:rsidR="009E3349" w:rsidRPr="009E3349" w:rsidRDefault="009E3349" w:rsidP="009E3349">
            <w:pPr>
              <w:pStyle w:val="MILTableText"/>
              <w:rPr>
                <w:b w:val="0"/>
              </w:rPr>
            </w:pPr>
            <w:r w:rsidRPr="009E3349">
              <w:rPr>
                <w:b w:val="0"/>
              </w:rPr>
              <w:t>&lt;</w:t>
            </w:r>
            <w:r w:rsidR="00260D6D">
              <w:rPr>
                <w:b w:val="0"/>
              </w:rPr>
              <w:t>NEWAUFI</w:t>
            </w:r>
            <w:r w:rsidRPr="009E3349">
              <w:rPr>
                <w:b w:val="0"/>
              </w:rPr>
              <w:t>5_VOL&gt;</w:t>
            </w:r>
          </w:p>
        </w:tc>
        <w:tc>
          <w:tcPr>
            <w:tcW w:w="992" w:type="dxa"/>
          </w:tcPr>
          <w:p w14:paraId="37C31E91" w14:textId="5594F121" w:rsidR="009E3349" w:rsidRPr="009E3349" w:rsidRDefault="009E3349" w:rsidP="009E3349">
            <w:pPr>
              <w:pStyle w:val="MILTableText"/>
              <w:rPr>
                <w:b w:val="0"/>
              </w:rPr>
            </w:pPr>
            <w:r w:rsidRPr="009E3349">
              <w:rPr>
                <w:b w:val="0"/>
              </w:rPr>
              <w:t>&lt;</w:t>
            </w:r>
            <w:r w:rsidR="00260D6D">
              <w:rPr>
                <w:b w:val="0"/>
              </w:rPr>
              <w:t>NEWAUFI</w:t>
            </w:r>
            <w:r w:rsidRPr="009E3349">
              <w:rPr>
                <w:b w:val="0"/>
              </w:rPr>
              <w:t>10_VOL&gt;</w:t>
            </w:r>
          </w:p>
        </w:tc>
        <w:tc>
          <w:tcPr>
            <w:tcW w:w="992" w:type="dxa"/>
          </w:tcPr>
          <w:p w14:paraId="53787B1D" w14:textId="4DF35D06" w:rsidR="009E3349" w:rsidRPr="009E3349" w:rsidRDefault="009E3349" w:rsidP="009E3349">
            <w:pPr>
              <w:pStyle w:val="MILTableText"/>
              <w:rPr>
                <w:b w:val="0"/>
              </w:rPr>
            </w:pPr>
            <w:r w:rsidRPr="009E3349">
              <w:rPr>
                <w:b w:val="0"/>
              </w:rPr>
              <w:t>&lt;</w:t>
            </w:r>
            <w:r w:rsidR="00260D6D">
              <w:rPr>
                <w:b w:val="0"/>
              </w:rPr>
              <w:t>NEWAUFI</w:t>
            </w:r>
            <w:r w:rsidRPr="009E3349">
              <w:rPr>
                <w:b w:val="0"/>
              </w:rPr>
              <w:t>15_VOL&gt;</w:t>
            </w:r>
          </w:p>
        </w:tc>
        <w:tc>
          <w:tcPr>
            <w:tcW w:w="1134" w:type="dxa"/>
          </w:tcPr>
          <w:p w14:paraId="5017EA97" w14:textId="0C448773" w:rsidR="009E3349" w:rsidRPr="009E3349" w:rsidRDefault="009E3349" w:rsidP="009E3349">
            <w:pPr>
              <w:pStyle w:val="MILTableText"/>
              <w:rPr>
                <w:b w:val="0"/>
              </w:rPr>
            </w:pPr>
            <w:r w:rsidRPr="009E3349">
              <w:rPr>
                <w:b w:val="0"/>
              </w:rPr>
              <w:t>&lt;</w:t>
            </w:r>
            <w:r w:rsidR="00260D6D">
              <w:rPr>
                <w:b w:val="0"/>
              </w:rPr>
              <w:t>NEWAUFI</w:t>
            </w:r>
            <w:r w:rsidRPr="009E3349">
              <w:rPr>
                <w:b w:val="0"/>
              </w:rPr>
              <w:t>25_VOL&gt;</w:t>
            </w:r>
          </w:p>
        </w:tc>
        <w:tc>
          <w:tcPr>
            <w:tcW w:w="1134" w:type="dxa"/>
          </w:tcPr>
          <w:p w14:paraId="408F81A4" w14:textId="3C0CF934" w:rsidR="009E3349" w:rsidRPr="009E3349" w:rsidRDefault="009E3349" w:rsidP="009E3349">
            <w:pPr>
              <w:pStyle w:val="MILTableText"/>
              <w:rPr>
                <w:b w:val="0"/>
              </w:rPr>
            </w:pPr>
            <w:r w:rsidRPr="009E3349">
              <w:rPr>
                <w:b w:val="0"/>
              </w:rPr>
              <w:t>&lt;</w:t>
            </w:r>
            <w:r w:rsidR="00260D6D">
              <w:rPr>
                <w:b w:val="0"/>
              </w:rPr>
              <w:t>NEWAUFI</w:t>
            </w:r>
            <w:r w:rsidRPr="009E3349">
              <w:rPr>
                <w:b w:val="0"/>
              </w:rPr>
              <w:t>30_VOL&gt;</w:t>
            </w:r>
          </w:p>
        </w:tc>
      </w:tr>
    </w:tbl>
    <w:p w14:paraId="66822B6A" w14:textId="7385149E"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r>
              <w:t>Historgram @ 10 years</w:t>
            </w:r>
          </w:p>
        </w:tc>
      </w:tr>
      <w:tr w:rsidR="000842DA" w14:paraId="49539F2D" w14:textId="77777777" w:rsidTr="000842DA">
        <w:trPr>
          <w:trHeight w:val="2816"/>
        </w:trPr>
        <w:tc>
          <w:tcPr>
            <w:tcW w:w="5042" w:type="dxa"/>
          </w:tcPr>
          <w:p w14:paraId="6AFA5FD2" w14:textId="2BC4E8A2" w:rsidR="000842DA" w:rsidRDefault="00260D6D" w:rsidP="00260D6D">
            <w:pPr>
              <w:pStyle w:val="MILReportTableText"/>
              <w:ind w:firstLine="0"/>
            </w:pPr>
            <w:r>
              <w:rPr>
                <w:i w:val="0"/>
              </w:rPr>
              <w:t>&lt;OLDAUFIPERCENTILE&gt;</w:t>
            </w:r>
          </w:p>
        </w:tc>
        <w:tc>
          <w:tcPr>
            <w:tcW w:w="5043" w:type="dxa"/>
          </w:tcPr>
          <w:p w14:paraId="223AEAEF" w14:textId="4F44CC22" w:rsidR="000842DA" w:rsidRDefault="00260D6D" w:rsidP="00260D6D">
            <w:pPr>
              <w:pStyle w:val="MILReportTableText"/>
              <w:ind w:firstLine="0"/>
            </w:pPr>
            <w:r>
              <w:rPr>
                <w:i w:val="0"/>
              </w:rPr>
              <w:t>&lt;OLDAUFIHIST&gt;</w:t>
            </w:r>
          </w:p>
        </w:tc>
      </w:tr>
    </w:tbl>
    <w:p w14:paraId="280E5EB6" w14:textId="77777777" w:rsidR="000842DA" w:rsidRDefault="000842DA" w:rsidP="000842DA">
      <w:pPr>
        <w:pStyle w:val="MILReportSubSection"/>
        <w:numPr>
          <w:ilvl w:val="0"/>
          <w:numId w:val="0"/>
        </w:numPr>
      </w:pPr>
    </w:p>
    <w:p w14:paraId="4A542C08" w14:textId="184747AD"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r>
              <w:t>Historgram @ 10 years</w:t>
            </w:r>
          </w:p>
        </w:tc>
      </w:tr>
      <w:tr w:rsidR="000842DA" w14:paraId="212237BB" w14:textId="77777777" w:rsidTr="000842DA">
        <w:trPr>
          <w:trHeight w:val="2816"/>
        </w:trPr>
        <w:tc>
          <w:tcPr>
            <w:tcW w:w="5042" w:type="dxa"/>
          </w:tcPr>
          <w:p w14:paraId="7303E90B" w14:textId="24413445" w:rsidR="000842DA" w:rsidRDefault="00260D6D" w:rsidP="00260D6D">
            <w:pPr>
              <w:pStyle w:val="MILReportTableText"/>
              <w:ind w:firstLine="0"/>
            </w:pPr>
            <w:r>
              <w:rPr>
                <w:i w:val="0"/>
              </w:rPr>
              <w:t>&lt;NEWAUFIPERCENTILE&gt;</w:t>
            </w:r>
          </w:p>
        </w:tc>
        <w:tc>
          <w:tcPr>
            <w:tcW w:w="5043" w:type="dxa"/>
          </w:tcPr>
          <w:p w14:paraId="78103730" w14:textId="71D28D9A" w:rsidR="000842DA" w:rsidRDefault="00260D6D" w:rsidP="00260D6D">
            <w:pPr>
              <w:pStyle w:val="MILReportTableText"/>
              <w:ind w:firstLine="0"/>
            </w:pPr>
            <w:r>
              <w:rPr>
                <w:i w:val="0"/>
              </w:rPr>
              <w:t>&lt;NEWAUFIHIST&gt;</w:t>
            </w:r>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45" w:name="_Toc472931958"/>
      <w:r>
        <w:lastRenderedPageBreak/>
        <w:t>Australian Fixed Interest Corporate</w:t>
      </w:r>
      <w:bookmarkEnd w:id="45"/>
    </w:p>
    <w:p w14:paraId="7FFF3E5A" w14:textId="77777777" w:rsidR="000842DA" w:rsidRDefault="000842DA" w:rsidP="000842DA">
      <w:pPr>
        <w:pStyle w:val="MILReportSubSection"/>
      </w:pPr>
      <w:bookmarkStart w:id="46" w:name="_Toc472931959"/>
      <w:r>
        <w:t>Parameters</w:t>
      </w:r>
      <w:bookmarkEnd w:id="46"/>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0A625FA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012A1FCC" w:rsidR="000842DA" w:rsidRPr="00BC3C4A" w:rsidRDefault="00CB7E6B" w:rsidP="000842DA">
            <w:pPr>
              <w:pStyle w:val="MILTableHeader"/>
              <w:rPr>
                <w:sz w:val="16"/>
                <w:szCs w:val="16"/>
              </w:rPr>
            </w:pPr>
            <w:r>
              <w:rPr>
                <w:sz w:val="16"/>
                <w:szCs w:val="16"/>
              </w:rPr>
              <w:t>&lt;OLDDATE&gt;</w:t>
            </w:r>
          </w:p>
        </w:tc>
        <w:tc>
          <w:tcPr>
            <w:tcW w:w="1283" w:type="dxa"/>
          </w:tcPr>
          <w:p w14:paraId="03070835" w14:textId="1141C6BD" w:rsidR="000842DA" w:rsidRPr="00BC3C4A" w:rsidRDefault="00CB7E6B" w:rsidP="000842DA">
            <w:pPr>
              <w:pStyle w:val="MILTableHeader"/>
              <w:rPr>
                <w:sz w:val="16"/>
                <w:szCs w:val="16"/>
              </w:rPr>
            </w:pPr>
            <w:r>
              <w:rPr>
                <w:sz w:val="16"/>
                <w:szCs w:val="16"/>
              </w:rPr>
              <w:t>&lt;CALIBDATE&gt;</w:t>
            </w:r>
          </w:p>
        </w:tc>
        <w:tc>
          <w:tcPr>
            <w:tcW w:w="6134"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A51E07">
        <w:trPr>
          <w:trHeight w:hRule="exact" w:val="630"/>
        </w:trPr>
        <w:tc>
          <w:tcPr>
            <w:tcW w:w="1157" w:type="dxa"/>
          </w:tcPr>
          <w:p w14:paraId="7AFBB9DE" w14:textId="77777777" w:rsidR="000842DA" w:rsidRPr="00B06B00" w:rsidRDefault="00E97E19" w:rsidP="00BE41E3">
            <w:pPr>
              <w:pStyle w:val="MILTableText"/>
            </w:pPr>
            <m:oMathPara>
              <m:oMath>
                <m:r>
                  <m:rPr>
                    <m:sty m:val="bi"/>
                  </m:rPr>
                  <m:t>μ</m:t>
                </m:r>
              </m:oMath>
            </m:oMathPara>
          </w:p>
        </w:tc>
        <w:tc>
          <w:tcPr>
            <w:tcW w:w="1262" w:type="dxa"/>
          </w:tcPr>
          <w:p w14:paraId="261668B2" w14:textId="77777777" w:rsidR="000842DA" w:rsidRPr="00E97E19" w:rsidRDefault="000842DA" w:rsidP="00BE41E3">
            <w:pPr>
              <w:pStyle w:val="MILTableText"/>
              <w:rPr>
                <w:b w:val="0"/>
              </w:rPr>
            </w:pPr>
            <w:r w:rsidRPr="00E97E19">
              <w:rPr>
                <w:b w:val="0"/>
              </w:rPr>
              <w:t>0</w:t>
            </w:r>
          </w:p>
        </w:tc>
        <w:tc>
          <w:tcPr>
            <w:tcW w:w="1283" w:type="dxa"/>
          </w:tcPr>
          <w:p w14:paraId="44BB2FA2" w14:textId="77777777" w:rsidR="000842DA" w:rsidRPr="00E97E19" w:rsidRDefault="000842DA" w:rsidP="00BE41E3">
            <w:pPr>
              <w:pStyle w:val="MILTableText"/>
              <w:rPr>
                <w:b w:val="0"/>
              </w:rPr>
            </w:pPr>
            <w:r w:rsidRPr="00E97E19">
              <w:rPr>
                <w:b w:val="0"/>
              </w:rPr>
              <w:t>0</w:t>
            </w:r>
          </w:p>
        </w:tc>
        <w:tc>
          <w:tcPr>
            <w:tcW w:w="6134" w:type="dxa"/>
          </w:tcPr>
          <w:p w14:paraId="5C1F31D1"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0842DA">
        <w:trPr>
          <w:trHeight w:hRule="exact" w:val="340"/>
        </w:trPr>
        <w:tc>
          <w:tcPr>
            <w:tcW w:w="9836" w:type="dxa"/>
            <w:gridSpan w:val="4"/>
          </w:tcPr>
          <w:p w14:paraId="74AC7894" w14:textId="77777777" w:rsidR="000842DA" w:rsidRPr="00BC3C4A" w:rsidRDefault="000842DA" w:rsidP="00BE41E3">
            <w:pPr>
              <w:pStyle w:val="MILTableText"/>
            </w:pPr>
            <w:r w:rsidRPr="00BC3C4A">
              <w:t>Volatility Model (Regime Switching)</w:t>
            </w:r>
          </w:p>
        </w:tc>
      </w:tr>
      <w:tr w:rsidR="00A51E07" w14:paraId="3E5F052A" w14:textId="77777777" w:rsidTr="00A51E07">
        <w:trPr>
          <w:trHeight w:hRule="exact" w:val="340"/>
        </w:trPr>
        <w:tc>
          <w:tcPr>
            <w:tcW w:w="1157" w:type="dxa"/>
          </w:tcPr>
          <w:p w14:paraId="2484B10E"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11892315" w14:textId="738A77EB" w:rsidR="00A51E07" w:rsidRPr="00E97E19" w:rsidRDefault="00A51E07" w:rsidP="00A51E07">
            <w:pPr>
              <w:pStyle w:val="MILTableText"/>
              <w:rPr>
                <w:b w:val="0"/>
              </w:rPr>
            </w:pPr>
            <w:r>
              <w:rPr>
                <w:b w:val="0"/>
              </w:rPr>
              <w:t>&lt;OLD</w:t>
            </w:r>
            <w:r w:rsidR="00EF3B75">
              <w:rPr>
                <w:b w:val="0"/>
              </w:rPr>
              <w:t>AUFIC</w:t>
            </w:r>
            <w:r>
              <w:rPr>
                <w:b w:val="0"/>
              </w:rPr>
              <w:t>P12&gt;</w:t>
            </w:r>
          </w:p>
        </w:tc>
        <w:tc>
          <w:tcPr>
            <w:tcW w:w="1283" w:type="dxa"/>
          </w:tcPr>
          <w:p w14:paraId="55138A8F" w14:textId="22275581" w:rsidR="00A51E07" w:rsidRPr="00E97E19" w:rsidRDefault="00A51E07" w:rsidP="00A51E07">
            <w:pPr>
              <w:pStyle w:val="MILTableText"/>
              <w:rPr>
                <w:b w:val="0"/>
              </w:rPr>
            </w:pPr>
            <w:r>
              <w:rPr>
                <w:b w:val="0"/>
              </w:rPr>
              <w:t>&lt;NEW</w:t>
            </w:r>
            <w:r w:rsidR="00EF3B75">
              <w:rPr>
                <w:b w:val="0"/>
              </w:rPr>
              <w:t>AUFIC</w:t>
            </w:r>
            <w:r>
              <w:rPr>
                <w:b w:val="0"/>
              </w:rPr>
              <w:t>P12&gt;</w:t>
            </w:r>
          </w:p>
        </w:tc>
        <w:tc>
          <w:tcPr>
            <w:tcW w:w="6134" w:type="dxa"/>
          </w:tcPr>
          <w:p w14:paraId="69B7770C"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0BFB5851" w14:textId="77777777" w:rsidTr="00A51E07">
        <w:trPr>
          <w:trHeight w:hRule="exact" w:val="340"/>
        </w:trPr>
        <w:tc>
          <w:tcPr>
            <w:tcW w:w="1157" w:type="dxa"/>
          </w:tcPr>
          <w:p w14:paraId="5E55F51F"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22A99070" w14:textId="5A07F554" w:rsidR="00A51E07" w:rsidRPr="00E97E19" w:rsidRDefault="00A51E07" w:rsidP="00A51E07">
            <w:pPr>
              <w:pStyle w:val="MILTableText"/>
              <w:rPr>
                <w:b w:val="0"/>
              </w:rPr>
            </w:pPr>
            <w:r>
              <w:rPr>
                <w:b w:val="0"/>
              </w:rPr>
              <w:t>&lt;OLD</w:t>
            </w:r>
            <w:r w:rsidR="00EF3B75">
              <w:rPr>
                <w:b w:val="0"/>
              </w:rPr>
              <w:t>AUFIC</w:t>
            </w:r>
            <w:r>
              <w:rPr>
                <w:b w:val="0"/>
              </w:rPr>
              <w:t>P21&gt;</w:t>
            </w:r>
          </w:p>
        </w:tc>
        <w:tc>
          <w:tcPr>
            <w:tcW w:w="1283" w:type="dxa"/>
          </w:tcPr>
          <w:p w14:paraId="5E16DAEC" w14:textId="7E5B6B95" w:rsidR="00A51E07" w:rsidRPr="00E97E19" w:rsidRDefault="00A51E07" w:rsidP="00A51E07">
            <w:pPr>
              <w:pStyle w:val="MILTableText"/>
              <w:rPr>
                <w:b w:val="0"/>
              </w:rPr>
            </w:pPr>
            <w:r>
              <w:rPr>
                <w:b w:val="0"/>
              </w:rPr>
              <w:t>&lt;NEW</w:t>
            </w:r>
            <w:r w:rsidR="00EF3B75">
              <w:rPr>
                <w:b w:val="0"/>
              </w:rPr>
              <w:t>AUFIC</w:t>
            </w:r>
            <w:r>
              <w:rPr>
                <w:b w:val="0"/>
              </w:rPr>
              <w:t>P21&gt;</w:t>
            </w:r>
          </w:p>
        </w:tc>
        <w:tc>
          <w:tcPr>
            <w:tcW w:w="6134" w:type="dxa"/>
          </w:tcPr>
          <w:p w14:paraId="2DD97F74"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2CDFF4B4" w14:textId="77777777" w:rsidTr="00A51E07">
        <w:trPr>
          <w:trHeight w:hRule="exact" w:val="340"/>
        </w:trPr>
        <w:tc>
          <w:tcPr>
            <w:tcW w:w="1157" w:type="dxa"/>
          </w:tcPr>
          <w:p w14:paraId="4477C05E"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411B9EAE" w14:textId="143B2BB1" w:rsidR="00A51E07" w:rsidRPr="00E97E19" w:rsidRDefault="00A51E07" w:rsidP="00A51E07">
            <w:pPr>
              <w:pStyle w:val="MILTableText"/>
              <w:rPr>
                <w:b w:val="0"/>
              </w:rPr>
            </w:pPr>
            <w:r>
              <w:rPr>
                <w:b w:val="0"/>
              </w:rPr>
              <w:t>&lt;OLD</w:t>
            </w:r>
            <w:r w:rsidR="00EF3B75">
              <w:rPr>
                <w:b w:val="0"/>
              </w:rPr>
              <w:t>AUFIC</w:t>
            </w:r>
            <w:r>
              <w:rPr>
                <w:b w:val="0"/>
              </w:rPr>
              <w:t>MU1&gt;</w:t>
            </w:r>
          </w:p>
        </w:tc>
        <w:tc>
          <w:tcPr>
            <w:tcW w:w="1283" w:type="dxa"/>
          </w:tcPr>
          <w:p w14:paraId="5BA34C74" w14:textId="3D07E2D1" w:rsidR="00A51E07" w:rsidRPr="00E97E19" w:rsidRDefault="00A51E07" w:rsidP="00A51E07">
            <w:pPr>
              <w:pStyle w:val="MILTableText"/>
              <w:rPr>
                <w:b w:val="0"/>
              </w:rPr>
            </w:pPr>
            <w:r>
              <w:rPr>
                <w:b w:val="0"/>
              </w:rPr>
              <w:t>&lt;NEW</w:t>
            </w:r>
            <w:r w:rsidR="00EF3B75">
              <w:rPr>
                <w:b w:val="0"/>
              </w:rPr>
              <w:t>AUFIC</w:t>
            </w:r>
            <w:r>
              <w:rPr>
                <w:b w:val="0"/>
              </w:rPr>
              <w:t>MU1&gt;</w:t>
            </w:r>
          </w:p>
        </w:tc>
        <w:tc>
          <w:tcPr>
            <w:tcW w:w="6134" w:type="dxa"/>
          </w:tcPr>
          <w:p w14:paraId="22B8F6C7" w14:textId="77777777" w:rsidR="00A51E07" w:rsidRPr="00E97E19" w:rsidRDefault="00A51E07" w:rsidP="00A51E07">
            <w:pPr>
              <w:pStyle w:val="MILTableText"/>
              <w:rPr>
                <w:b w:val="0"/>
              </w:rPr>
            </w:pPr>
            <w:r w:rsidRPr="00E97E19">
              <w:rPr>
                <w:b w:val="0"/>
              </w:rPr>
              <w:t>The mean drift of the GBM when in regime 1.</w:t>
            </w:r>
          </w:p>
        </w:tc>
      </w:tr>
      <w:tr w:rsidR="00A51E07" w14:paraId="13194EFC" w14:textId="77777777" w:rsidTr="00A51E07">
        <w:trPr>
          <w:trHeight w:hRule="exact" w:val="340"/>
        </w:trPr>
        <w:tc>
          <w:tcPr>
            <w:tcW w:w="1157" w:type="dxa"/>
          </w:tcPr>
          <w:p w14:paraId="26BB7103"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7FEB4ED6" w14:textId="72954AA2" w:rsidR="00A51E07" w:rsidRPr="00E97E19" w:rsidRDefault="00A51E07" w:rsidP="00A51E07">
            <w:pPr>
              <w:pStyle w:val="MILTableText"/>
              <w:rPr>
                <w:b w:val="0"/>
              </w:rPr>
            </w:pPr>
            <w:r>
              <w:rPr>
                <w:b w:val="0"/>
              </w:rPr>
              <w:t>&lt;OLD</w:t>
            </w:r>
            <w:r w:rsidR="00EF3B75">
              <w:rPr>
                <w:b w:val="0"/>
              </w:rPr>
              <w:t>AUFIC</w:t>
            </w:r>
            <w:r>
              <w:rPr>
                <w:b w:val="0"/>
              </w:rPr>
              <w:t>SIGMA1&gt;</w:t>
            </w:r>
          </w:p>
        </w:tc>
        <w:tc>
          <w:tcPr>
            <w:tcW w:w="1283" w:type="dxa"/>
          </w:tcPr>
          <w:p w14:paraId="013C6447" w14:textId="645D1978" w:rsidR="00A51E07" w:rsidRPr="00E97E19" w:rsidRDefault="00A51E07" w:rsidP="00A51E07">
            <w:pPr>
              <w:pStyle w:val="MILTableText"/>
              <w:rPr>
                <w:b w:val="0"/>
              </w:rPr>
            </w:pPr>
            <w:r>
              <w:rPr>
                <w:b w:val="0"/>
              </w:rPr>
              <w:t>&lt;NEW</w:t>
            </w:r>
            <w:r w:rsidR="00EF3B75">
              <w:rPr>
                <w:b w:val="0"/>
              </w:rPr>
              <w:t>AUFIC</w:t>
            </w:r>
            <w:r>
              <w:rPr>
                <w:b w:val="0"/>
              </w:rPr>
              <w:t>SIGMA1&gt;</w:t>
            </w:r>
          </w:p>
        </w:tc>
        <w:tc>
          <w:tcPr>
            <w:tcW w:w="6134" w:type="dxa"/>
          </w:tcPr>
          <w:p w14:paraId="04DFA714" w14:textId="77777777" w:rsidR="00A51E07" w:rsidRPr="00E97E19" w:rsidRDefault="00A51E07" w:rsidP="00A51E07">
            <w:pPr>
              <w:pStyle w:val="MILTableText"/>
              <w:rPr>
                <w:b w:val="0"/>
              </w:rPr>
            </w:pPr>
            <w:r w:rsidRPr="00E97E19">
              <w:rPr>
                <w:b w:val="0"/>
              </w:rPr>
              <w:t>The volatility of the GBM when in regime 1</w:t>
            </w:r>
          </w:p>
        </w:tc>
      </w:tr>
      <w:tr w:rsidR="00A51E07" w14:paraId="37EF3E80" w14:textId="77777777" w:rsidTr="00A51E07">
        <w:trPr>
          <w:trHeight w:hRule="exact" w:val="340"/>
        </w:trPr>
        <w:tc>
          <w:tcPr>
            <w:tcW w:w="1157" w:type="dxa"/>
          </w:tcPr>
          <w:p w14:paraId="4CF7D8AB"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5B3FFEC1" w14:textId="62A6EABB" w:rsidR="00A51E07" w:rsidRPr="00E97E19" w:rsidRDefault="00A51E07" w:rsidP="00A51E07">
            <w:pPr>
              <w:pStyle w:val="MILTableText"/>
              <w:rPr>
                <w:b w:val="0"/>
              </w:rPr>
            </w:pPr>
            <w:r>
              <w:rPr>
                <w:b w:val="0"/>
              </w:rPr>
              <w:t>&lt;OLD</w:t>
            </w:r>
            <w:r w:rsidR="00EF3B75">
              <w:rPr>
                <w:b w:val="0"/>
              </w:rPr>
              <w:t>AUFIC</w:t>
            </w:r>
            <w:r>
              <w:rPr>
                <w:b w:val="0"/>
              </w:rPr>
              <w:t>MU2&gt;</w:t>
            </w:r>
          </w:p>
        </w:tc>
        <w:tc>
          <w:tcPr>
            <w:tcW w:w="1283" w:type="dxa"/>
          </w:tcPr>
          <w:p w14:paraId="411D0DFA" w14:textId="3887F57B" w:rsidR="00A51E07" w:rsidRPr="00E97E19" w:rsidRDefault="00A51E07" w:rsidP="00A51E07">
            <w:pPr>
              <w:pStyle w:val="MILTableText"/>
              <w:rPr>
                <w:b w:val="0"/>
              </w:rPr>
            </w:pPr>
            <w:r>
              <w:rPr>
                <w:b w:val="0"/>
              </w:rPr>
              <w:t>&lt;NEW</w:t>
            </w:r>
            <w:r w:rsidR="00EF3B75">
              <w:rPr>
                <w:b w:val="0"/>
              </w:rPr>
              <w:t>AUFIC</w:t>
            </w:r>
            <w:r>
              <w:rPr>
                <w:b w:val="0"/>
              </w:rPr>
              <w:t>MU2&gt;</w:t>
            </w:r>
          </w:p>
        </w:tc>
        <w:tc>
          <w:tcPr>
            <w:tcW w:w="6134" w:type="dxa"/>
          </w:tcPr>
          <w:p w14:paraId="12ADFDD3" w14:textId="77777777" w:rsidR="00A51E07" w:rsidRPr="00E97E19" w:rsidRDefault="00A51E07" w:rsidP="00A51E07">
            <w:pPr>
              <w:pStyle w:val="MILTableText"/>
              <w:rPr>
                <w:b w:val="0"/>
              </w:rPr>
            </w:pPr>
            <w:r w:rsidRPr="00E97E19">
              <w:rPr>
                <w:b w:val="0"/>
              </w:rPr>
              <w:t>The mean drift of the GBM when in regime 2.</w:t>
            </w:r>
          </w:p>
        </w:tc>
      </w:tr>
      <w:tr w:rsidR="00A51E07" w14:paraId="7D368520" w14:textId="77777777" w:rsidTr="00A51E07">
        <w:trPr>
          <w:trHeight w:hRule="exact" w:val="340"/>
        </w:trPr>
        <w:tc>
          <w:tcPr>
            <w:tcW w:w="1157" w:type="dxa"/>
          </w:tcPr>
          <w:p w14:paraId="703D8CD6"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0450F3DE" w14:textId="52E13897" w:rsidR="00A51E07" w:rsidRPr="00E97E19" w:rsidRDefault="00A51E07" w:rsidP="00A51E07">
            <w:pPr>
              <w:pStyle w:val="MILTableText"/>
              <w:rPr>
                <w:b w:val="0"/>
              </w:rPr>
            </w:pPr>
            <w:r>
              <w:rPr>
                <w:b w:val="0"/>
              </w:rPr>
              <w:t>&lt;OLD</w:t>
            </w:r>
            <w:r w:rsidR="00EF3B75">
              <w:rPr>
                <w:b w:val="0"/>
              </w:rPr>
              <w:t>AUFIC</w:t>
            </w:r>
            <w:r>
              <w:rPr>
                <w:b w:val="0"/>
              </w:rPr>
              <w:t>SIGMA2&gt;</w:t>
            </w:r>
          </w:p>
        </w:tc>
        <w:tc>
          <w:tcPr>
            <w:tcW w:w="1283" w:type="dxa"/>
          </w:tcPr>
          <w:p w14:paraId="30A84485" w14:textId="2544C895" w:rsidR="00A51E07" w:rsidRPr="00E97E19" w:rsidRDefault="00A51E07" w:rsidP="00A51E07">
            <w:pPr>
              <w:pStyle w:val="MILTableText"/>
              <w:rPr>
                <w:b w:val="0"/>
              </w:rPr>
            </w:pPr>
            <w:r>
              <w:rPr>
                <w:b w:val="0"/>
              </w:rPr>
              <w:t>&lt;NEW</w:t>
            </w:r>
            <w:r w:rsidR="00EF3B75">
              <w:rPr>
                <w:b w:val="0"/>
              </w:rPr>
              <w:t>AUFIC</w:t>
            </w:r>
            <w:r>
              <w:rPr>
                <w:b w:val="0"/>
              </w:rPr>
              <w:t>SIGMA2&gt;</w:t>
            </w:r>
          </w:p>
        </w:tc>
        <w:tc>
          <w:tcPr>
            <w:tcW w:w="6134" w:type="dxa"/>
          </w:tcPr>
          <w:p w14:paraId="425976FC" w14:textId="77777777" w:rsidR="00A51E07" w:rsidRPr="00E97E19" w:rsidRDefault="00A51E07" w:rsidP="00A51E07">
            <w:pPr>
              <w:pStyle w:val="MILTableText"/>
              <w:rPr>
                <w:b w:val="0"/>
              </w:rPr>
            </w:pPr>
            <w:r w:rsidRPr="00E97E19">
              <w:rPr>
                <w:b w:val="0"/>
              </w:rPr>
              <w:t>The volatility of the GBM when in regime 2.</w:t>
            </w:r>
          </w:p>
        </w:tc>
      </w:tr>
      <w:tr w:rsidR="00A51E07" w14:paraId="5C524A64" w14:textId="77777777" w:rsidTr="000842DA">
        <w:trPr>
          <w:trHeight w:hRule="exact" w:val="340"/>
        </w:trPr>
        <w:tc>
          <w:tcPr>
            <w:tcW w:w="9836" w:type="dxa"/>
            <w:gridSpan w:val="4"/>
          </w:tcPr>
          <w:p w14:paraId="2F9E05D3" w14:textId="77777777" w:rsidR="00A51E07" w:rsidRPr="00BC3C4A" w:rsidRDefault="00A51E07" w:rsidP="00A51E07">
            <w:pPr>
              <w:pStyle w:val="MILTableText"/>
            </w:pPr>
            <w:r w:rsidRPr="00BC3C4A">
              <w:t>Income Yield Model (Ornstein Uhlenbeck)</w:t>
            </w:r>
          </w:p>
        </w:tc>
      </w:tr>
      <w:tr w:rsidR="00A51E07" w14:paraId="19F1A988" w14:textId="77777777" w:rsidTr="00A51E07">
        <w:trPr>
          <w:trHeight w:hRule="exact" w:val="340"/>
        </w:trPr>
        <w:tc>
          <w:tcPr>
            <w:tcW w:w="1157" w:type="dxa"/>
          </w:tcPr>
          <w:p w14:paraId="5BFCB6E4" w14:textId="3FEB54BB"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09013D7F" w14:textId="5ACFB9CB" w:rsidR="00A51E07" w:rsidRPr="00E97E19" w:rsidRDefault="00A51E07" w:rsidP="00A51E07">
            <w:pPr>
              <w:pStyle w:val="MILTableText"/>
              <w:rPr>
                <w:b w:val="0"/>
              </w:rPr>
            </w:pPr>
            <w:r>
              <w:rPr>
                <w:b w:val="0"/>
              </w:rPr>
              <w:t>&lt;OLD</w:t>
            </w:r>
            <w:r w:rsidR="00EF3B75">
              <w:rPr>
                <w:b w:val="0"/>
              </w:rPr>
              <w:t>AUFIC</w:t>
            </w:r>
            <w:r>
              <w:rPr>
                <w:b w:val="0"/>
              </w:rPr>
              <w:t>Y0&gt;</w:t>
            </w:r>
          </w:p>
        </w:tc>
        <w:tc>
          <w:tcPr>
            <w:tcW w:w="1283" w:type="dxa"/>
          </w:tcPr>
          <w:p w14:paraId="0FA0DD7F" w14:textId="6E178D64" w:rsidR="00A51E07" w:rsidRPr="00E97E19" w:rsidRDefault="00A51E07" w:rsidP="00A51E07">
            <w:pPr>
              <w:pStyle w:val="MILTableText"/>
              <w:rPr>
                <w:b w:val="0"/>
              </w:rPr>
            </w:pPr>
            <w:r>
              <w:rPr>
                <w:b w:val="0"/>
              </w:rPr>
              <w:t>&lt;NEW</w:t>
            </w:r>
            <w:r w:rsidR="00EF3B75">
              <w:rPr>
                <w:b w:val="0"/>
              </w:rPr>
              <w:t>AUFIC</w:t>
            </w:r>
            <w:r>
              <w:rPr>
                <w:b w:val="0"/>
              </w:rPr>
              <w:t>Y0&gt;</w:t>
            </w:r>
          </w:p>
        </w:tc>
        <w:tc>
          <w:tcPr>
            <w:tcW w:w="6134" w:type="dxa"/>
          </w:tcPr>
          <w:p w14:paraId="295E18FF" w14:textId="1BD47077" w:rsidR="00A51E07" w:rsidRPr="00E97E19" w:rsidRDefault="00A51E07" w:rsidP="00A51E07">
            <w:pPr>
              <w:pStyle w:val="MILTableText"/>
              <w:rPr>
                <w:b w:val="0"/>
              </w:rPr>
            </w:pPr>
            <w:r w:rsidRPr="00E97E19">
              <w:rPr>
                <w:b w:val="0"/>
              </w:rPr>
              <w:t>The current retrospective dividend yield.</w:t>
            </w:r>
          </w:p>
        </w:tc>
      </w:tr>
      <w:tr w:rsidR="00A51E07" w14:paraId="615E3597" w14:textId="77777777" w:rsidTr="00A51E07">
        <w:trPr>
          <w:trHeight w:hRule="exact" w:val="340"/>
        </w:trPr>
        <w:tc>
          <w:tcPr>
            <w:tcW w:w="1157" w:type="dxa"/>
          </w:tcPr>
          <w:p w14:paraId="67019767" w14:textId="52EAFC0D"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431A31D2" w14:textId="18981DB5" w:rsidR="00A51E07" w:rsidRPr="00E97E19" w:rsidRDefault="00A51E07" w:rsidP="00A51E07">
            <w:pPr>
              <w:pStyle w:val="MILTableText"/>
              <w:rPr>
                <w:b w:val="0"/>
              </w:rPr>
            </w:pPr>
            <w:r>
              <w:rPr>
                <w:b w:val="0"/>
              </w:rPr>
              <w:t>&lt;OLD</w:t>
            </w:r>
            <w:r w:rsidR="00EF3B75">
              <w:rPr>
                <w:b w:val="0"/>
              </w:rPr>
              <w:t>AUFIC</w:t>
            </w:r>
            <w:r>
              <w:rPr>
                <w:b w:val="0"/>
              </w:rPr>
              <w:t>YMU&gt;</w:t>
            </w:r>
          </w:p>
        </w:tc>
        <w:tc>
          <w:tcPr>
            <w:tcW w:w="1283" w:type="dxa"/>
          </w:tcPr>
          <w:p w14:paraId="5EF6123D" w14:textId="1EB85D48" w:rsidR="00A51E07" w:rsidRPr="00E97E19" w:rsidRDefault="00A51E07" w:rsidP="00A51E07">
            <w:pPr>
              <w:pStyle w:val="MILTableText"/>
              <w:rPr>
                <w:b w:val="0"/>
              </w:rPr>
            </w:pPr>
            <w:r>
              <w:rPr>
                <w:b w:val="0"/>
              </w:rPr>
              <w:t>&lt;NEW</w:t>
            </w:r>
            <w:r w:rsidR="00EF3B75">
              <w:rPr>
                <w:b w:val="0"/>
              </w:rPr>
              <w:t>AUFIC</w:t>
            </w:r>
            <w:r>
              <w:rPr>
                <w:b w:val="0"/>
              </w:rPr>
              <w:t>YMU&gt;</w:t>
            </w:r>
          </w:p>
        </w:tc>
        <w:tc>
          <w:tcPr>
            <w:tcW w:w="6134" w:type="dxa"/>
          </w:tcPr>
          <w:p w14:paraId="21269CE8" w14:textId="18B42B3A" w:rsidR="00A51E07" w:rsidRPr="00E97E19" w:rsidRDefault="00A51E07" w:rsidP="00A51E07">
            <w:pPr>
              <w:pStyle w:val="MILTableText"/>
              <w:rPr>
                <w:b w:val="0"/>
              </w:rPr>
            </w:pPr>
            <w:r w:rsidRPr="00E97E19">
              <w:rPr>
                <w:b w:val="0"/>
              </w:rPr>
              <w:t>The long-term mean reversion level of the dividend yield</w:t>
            </w:r>
          </w:p>
        </w:tc>
      </w:tr>
      <w:tr w:rsidR="00A51E07" w14:paraId="70FA2560" w14:textId="77777777" w:rsidTr="00A51E07">
        <w:trPr>
          <w:trHeight w:hRule="exact" w:val="340"/>
        </w:trPr>
        <w:tc>
          <w:tcPr>
            <w:tcW w:w="1157" w:type="dxa"/>
          </w:tcPr>
          <w:p w14:paraId="763ABC5E" w14:textId="75AA1352"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46594C2C" w14:textId="21DF534C" w:rsidR="00A51E07" w:rsidRPr="00E97E19" w:rsidRDefault="00A51E07" w:rsidP="00A51E07">
            <w:pPr>
              <w:pStyle w:val="MILTableText"/>
              <w:rPr>
                <w:b w:val="0"/>
              </w:rPr>
            </w:pPr>
            <w:r>
              <w:rPr>
                <w:b w:val="0"/>
              </w:rPr>
              <w:t>&lt;OLD</w:t>
            </w:r>
            <w:r w:rsidR="00EF3B75">
              <w:rPr>
                <w:b w:val="0"/>
              </w:rPr>
              <w:t>AUFIC</w:t>
            </w:r>
            <w:r>
              <w:rPr>
                <w:b w:val="0"/>
              </w:rPr>
              <w:t>YALPHA&gt;</w:t>
            </w:r>
          </w:p>
        </w:tc>
        <w:tc>
          <w:tcPr>
            <w:tcW w:w="1283" w:type="dxa"/>
          </w:tcPr>
          <w:p w14:paraId="6ACC0EB8" w14:textId="0F8B50AC" w:rsidR="00A51E07" w:rsidRPr="00E97E19" w:rsidRDefault="00A51E07" w:rsidP="00A51E07">
            <w:pPr>
              <w:pStyle w:val="MILTableText"/>
              <w:rPr>
                <w:b w:val="0"/>
              </w:rPr>
            </w:pPr>
            <w:r>
              <w:rPr>
                <w:b w:val="0"/>
              </w:rPr>
              <w:t>&lt;NEW</w:t>
            </w:r>
            <w:r w:rsidR="00EF3B75">
              <w:rPr>
                <w:b w:val="0"/>
              </w:rPr>
              <w:t>AUFIC</w:t>
            </w:r>
            <w:r>
              <w:rPr>
                <w:b w:val="0"/>
              </w:rPr>
              <w:t>YALPHA&gt;</w:t>
            </w:r>
          </w:p>
        </w:tc>
        <w:tc>
          <w:tcPr>
            <w:tcW w:w="6134" w:type="dxa"/>
          </w:tcPr>
          <w:p w14:paraId="315DA7C6" w14:textId="12522D8C" w:rsidR="00A51E07" w:rsidRPr="00E97E19" w:rsidRDefault="00A51E07" w:rsidP="00A51E07">
            <w:pPr>
              <w:pStyle w:val="MILTableText"/>
              <w:rPr>
                <w:b w:val="0"/>
              </w:rPr>
            </w:pPr>
            <w:r w:rsidRPr="00E97E19">
              <w:rPr>
                <w:b w:val="0"/>
              </w:rPr>
              <w:t>The speed of mean reversion of the dividend yield</w:t>
            </w:r>
          </w:p>
        </w:tc>
      </w:tr>
      <w:tr w:rsidR="00A51E07" w14:paraId="6592C503" w14:textId="77777777" w:rsidTr="00A51E07">
        <w:trPr>
          <w:trHeight w:hRule="exact" w:val="340"/>
        </w:trPr>
        <w:tc>
          <w:tcPr>
            <w:tcW w:w="1157" w:type="dxa"/>
          </w:tcPr>
          <w:p w14:paraId="4778DAE5" w14:textId="5EE1AA61"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02726953" w14:textId="6EA28397" w:rsidR="00A51E07" w:rsidRPr="00E97E19" w:rsidRDefault="00A51E07" w:rsidP="00A51E07">
            <w:pPr>
              <w:pStyle w:val="MILTableText"/>
              <w:rPr>
                <w:b w:val="0"/>
              </w:rPr>
            </w:pPr>
            <w:r>
              <w:rPr>
                <w:b w:val="0"/>
              </w:rPr>
              <w:t>&lt;OLD</w:t>
            </w:r>
            <w:r w:rsidR="00EF3B75">
              <w:rPr>
                <w:b w:val="0"/>
              </w:rPr>
              <w:t>AUFIC</w:t>
            </w:r>
            <w:r>
              <w:rPr>
                <w:b w:val="0"/>
              </w:rPr>
              <w:t>YSIGMA&gt;</w:t>
            </w:r>
          </w:p>
        </w:tc>
        <w:tc>
          <w:tcPr>
            <w:tcW w:w="1283" w:type="dxa"/>
          </w:tcPr>
          <w:p w14:paraId="7A3F385E" w14:textId="6B9F1F08" w:rsidR="00A51E07" w:rsidRPr="00E97E19" w:rsidRDefault="00A51E07" w:rsidP="00A51E07">
            <w:pPr>
              <w:pStyle w:val="MILTableText"/>
              <w:rPr>
                <w:b w:val="0"/>
              </w:rPr>
            </w:pPr>
            <w:r>
              <w:rPr>
                <w:b w:val="0"/>
              </w:rPr>
              <w:t>&lt;NEW</w:t>
            </w:r>
            <w:r w:rsidR="00EF3B75">
              <w:rPr>
                <w:b w:val="0"/>
              </w:rPr>
              <w:t>AUFIC</w:t>
            </w:r>
            <w:r>
              <w:rPr>
                <w:b w:val="0"/>
              </w:rPr>
              <w:t>YSIGMA&gt;</w:t>
            </w:r>
          </w:p>
        </w:tc>
        <w:tc>
          <w:tcPr>
            <w:tcW w:w="6134" w:type="dxa"/>
          </w:tcPr>
          <w:p w14:paraId="66625639" w14:textId="285BA550" w:rsidR="00A51E07" w:rsidRPr="00E97E19" w:rsidRDefault="00A51E07" w:rsidP="00A51E07">
            <w:pPr>
              <w:pStyle w:val="MILTableText"/>
              <w:rPr>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47" w:name="_Toc472931960"/>
      <w:r w:rsidRPr="00255C34">
        <w:rPr>
          <w:sz w:val="18"/>
          <w:szCs w:val="18"/>
        </w:rPr>
        <w:t>Distributions</w:t>
      </w:r>
      <w:bookmarkEnd w:id="47"/>
    </w:p>
    <w:p w14:paraId="00F1CE81" w14:textId="5D1FD254" w:rsidR="000842DA" w:rsidRDefault="000842DA" w:rsidP="000842DA">
      <w:pPr>
        <w:pStyle w:val="MILReportMainText"/>
      </w:pPr>
      <w:r w:rsidRPr="00255C34">
        <w:rPr>
          <w:sz w:val="18"/>
          <w:szCs w:val="18"/>
        </w:rPr>
        <w:t>Total Return Percentiles (</w:t>
      </w:r>
      <w:r w:rsidR="00CB7E6B">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787"/>
        <w:gridCol w:w="1495"/>
        <w:gridCol w:w="1495"/>
        <w:gridCol w:w="1577"/>
        <w:gridCol w:w="1577"/>
        <w:gridCol w:w="1577"/>
        <w:gridCol w:w="1577"/>
      </w:tblGrid>
      <w:tr w:rsidR="000842DA" w:rsidRPr="00227BEB" w14:paraId="0294C5C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78BE59B"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0842DA">
        <w:trPr>
          <w:trHeight w:hRule="exact" w:val="340"/>
        </w:trPr>
        <w:tc>
          <w:tcPr>
            <w:tcW w:w="1101" w:type="dxa"/>
          </w:tcPr>
          <w:p w14:paraId="2073EB2A" w14:textId="77777777" w:rsidR="009E3349" w:rsidRPr="00255C34" w:rsidRDefault="009E3349" w:rsidP="009E3349">
            <w:pPr>
              <w:pStyle w:val="MILTableText"/>
            </w:pPr>
            <w:r w:rsidRPr="00255C34">
              <w:t>5%</w:t>
            </w:r>
          </w:p>
        </w:tc>
        <w:tc>
          <w:tcPr>
            <w:tcW w:w="1021" w:type="dxa"/>
          </w:tcPr>
          <w:p w14:paraId="1A116083" w14:textId="52765464" w:rsidR="009E3349" w:rsidRPr="009E3349" w:rsidRDefault="009E3349" w:rsidP="009E3349">
            <w:pPr>
              <w:pStyle w:val="MILTableText"/>
              <w:rPr>
                <w:b w:val="0"/>
              </w:rPr>
            </w:pPr>
            <w:r w:rsidRPr="009E3349">
              <w:rPr>
                <w:b w:val="0"/>
              </w:rPr>
              <w:t>&lt;OLD</w:t>
            </w:r>
            <w:r w:rsidR="00EF3B75">
              <w:rPr>
                <w:b w:val="0"/>
              </w:rPr>
              <w:t>AUFIC</w:t>
            </w:r>
            <w:r w:rsidRPr="009E3349">
              <w:rPr>
                <w:b w:val="0"/>
              </w:rPr>
              <w:t>1_5&gt;</w:t>
            </w:r>
          </w:p>
        </w:tc>
        <w:tc>
          <w:tcPr>
            <w:tcW w:w="992" w:type="dxa"/>
          </w:tcPr>
          <w:p w14:paraId="27B03930" w14:textId="20905C1E" w:rsidR="009E3349" w:rsidRPr="009E3349" w:rsidRDefault="009E3349" w:rsidP="009E3349">
            <w:pPr>
              <w:pStyle w:val="MILTableText"/>
              <w:rPr>
                <w:b w:val="0"/>
              </w:rPr>
            </w:pPr>
            <w:r w:rsidRPr="009E3349">
              <w:rPr>
                <w:b w:val="0"/>
              </w:rPr>
              <w:t>&lt;OLD</w:t>
            </w:r>
            <w:r w:rsidR="00EF3B75">
              <w:rPr>
                <w:b w:val="0"/>
              </w:rPr>
              <w:t>AUFIC</w:t>
            </w:r>
            <w:r w:rsidRPr="009E3349">
              <w:rPr>
                <w:b w:val="0"/>
              </w:rPr>
              <w:t>5_5&gt;</w:t>
            </w:r>
          </w:p>
        </w:tc>
        <w:tc>
          <w:tcPr>
            <w:tcW w:w="992" w:type="dxa"/>
          </w:tcPr>
          <w:p w14:paraId="2E8EB7BC" w14:textId="5D2AB1EE" w:rsidR="009E3349" w:rsidRPr="009E3349" w:rsidRDefault="009E3349" w:rsidP="009E3349">
            <w:pPr>
              <w:pStyle w:val="MILTableText"/>
              <w:rPr>
                <w:b w:val="0"/>
              </w:rPr>
            </w:pPr>
            <w:r w:rsidRPr="009E3349">
              <w:rPr>
                <w:b w:val="0"/>
              </w:rPr>
              <w:t>&lt;OLD</w:t>
            </w:r>
            <w:r w:rsidR="00EF3B75">
              <w:rPr>
                <w:b w:val="0"/>
              </w:rPr>
              <w:t>AUFIC</w:t>
            </w:r>
            <w:r w:rsidRPr="009E3349">
              <w:rPr>
                <w:b w:val="0"/>
              </w:rPr>
              <w:t>10_5&gt;</w:t>
            </w:r>
          </w:p>
        </w:tc>
        <w:tc>
          <w:tcPr>
            <w:tcW w:w="992" w:type="dxa"/>
          </w:tcPr>
          <w:p w14:paraId="342B8436" w14:textId="49F8D8CB" w:rsidR="009E3349" w:rsidRPr="009E3349" w:rsidRDefault="009E3349" w:rsidP="009E3349">
            <w:pPr>
              <w:pStyle w:val="MILTableText"/>
              <w:rPr>
                <w:b w:val="0"/>
              </w:rPr>
            </w:pPr>
            <w:r w:rsidRPr="009E3349">
              <w:rPr>
                <w:b w:val="0"/>
              </w:rPr>
              <w:t>&lt;OLD</w:t>
            </w:r>
            <w:r w:rsidR="00EF3B75">
              <w:rPr>
                <w:b w:val="0"/>
              </w:rPr>
              <w:t>AUFIC</w:t>
            </w:r>
            <w:r w:rsidRPr="009E3349">
              <w:rPr>
                <w:b w:val="0"/>
              </w:rPr>
              <w:t>15_5&gt;</w:t>
            </w:r>
          </w:p>
        </w:tc>
        <w:tc>
          <w:tcPr>
            <w:tcW w:w="1134" w:type="dxa"/>
          </w:tcPr>
          <w:p w14:paraId="047BC817" w14:textId="6AA1BBB6" w:rsidR="009E3349" w:rsidRPr="009E3349" w:rsidRDefault="009E3349" w:rsidP="009E3349">
            <w:pPr>
              <w:pStyle w:val="MILTableText"/>
              <w:rPr>
                <w:b w:val="0"/>
              </w:rPr>
            </w:pPr>
            <w:r w:rsidRPr="009E3349">
              <w:rPr>
                <w:b w:val="0"/>
              </w:rPr>
              <w:t>&lt;OLD</w:t>
            </w:r>
            <w:r w:rsidR="00EF3B75">
              <w:rPr>
                <w:b w:val="0"/>
              </w:rPr>
              <w:t>AUFIC</w:t>
            </w:r>
            <w:r w:rsidRPr="009E3349">
              <w:rPr>
                <w:b w:val="0"/>
              </w:rPr>
              <w:t>25_5&gt;</w:t>
            </w:r>
          </w:p>
        </w:tc>
        <w:tc>
          <w:tcPr>
            <w:tcW w:w="1134" w:type="dxa"/>
          </w:tcPr>
          <w:p w14:paraId="1BB7BDE0" w14:textId="59AB1865" w:rsidR="009E3349" w:rsidRPr="009E3349" w:rsidRDefault="009E3349" w:rsidP="009E3349">
            <w:pPr>
              <w:pStyle w:val="MILTableText"/>
              <w:rPr>
                <w:b w:val="0"/>
              </w:rPr>
            </w:pPr>
            <w:r w:rsidRPr="009E3349">
              <w:rPr>
                <w:b w:val="0"/>
              </w:rPr>
              <w:t>&lt;OLD</w:t>
            </w:r>
            <w:r w:rsidR="00EF3B75">
              <w:rPr>
                <w:b w:val="0"/>
              </w:rPr>
              <w:t>AUFIC</w:t>
            </w:r>
            <w:r w:rsidRPr="009E3349">
              <w:rPr>
                <w:b w:val="0"/>
              </w:rPr>
              <w:t>30_5&gt;</w:t>
            </w:r>
          </w:p>
        </w:tc>
      </w:tr>
      <w:tr w:rsidR="009E3349" w14:paraId="281D0C5D" w14:textId="77777777" w:rsidTr="000842DA">
        <w:trPr>
          <w:trHeight w:hRule="exact" w:val="340"/>
        </w:trPr>
        <w:tc>
          <w:tcPr>
            <w:tcW w:w="1101" w:type="dxa"/>
          </w:tcPr>
          <w:p w14:paraId="46704F67" w14:textId="77777777" w:rsidR="009E3349" w:rsidRPr="00255C34" w:rsidRDefault="009E3349" w:rsidP="009E3349">
            <w:pPr>
              <w:pStyle w:val="MILTableText"/>
            </w:pPr>
            <w:r w:rsidRPr="00255C34">
              <w:t>25%</w:t>
            </w:r>
          </w:p>
        </w:tc>
        <w:tc>
          <w:tcPr>
            <w:tcW w:w="1021" w:type="dxa"/>
          </w:tcPr>
          <w:p w14:paraId="5DA2ED92" w14:textId="13D3CE62" w:rsidR="009E3349" w:rsidRPr="009E3349" w:rsidRDefault="009E3349" w:rsidP="009E3349">
            <w:pPr>
              <w:pStyle w:val="MILTableText"/>
              <w:rPr>
                <w:b w:val="0"/>
              </w:rPr>
            </w:pPr>
            <w:r w:rsidRPr="009E3349">
              <w:rPr>
                <w:b w:val="0"/>
              </w:rPr>
              <w:t>&lt;OLD</w:t>
            </w:r>
            <w:r w:rsidR="00EF3B75">
              <w:rPr>
                <w:b w:val="0"/>
              </w:rPr>
              <w:t>AUFIC</w:t>
            </w:r>
            <w:r w:rsidRPr="009E3349">
              <w:rPr>
                <w:b w:val="0"/>
              </w:rPr>
              <w:t>1_25&gt;</w:t>
            </w:r>
          </w:p>
        </w:tc>
        <w:tc>
          <w:tcPr>
            <w:tcW w:w="992" w:type="dxa"/>
          </w:tcPr>
          <w:p w14:paraId="4E80DAFF" w14:textId="3FA14A76" w:rsidR="009E3349" w:rsidRPr="009E3349" w:rsidRDefault="009E3349" w:rsidP="009E3349">
            <w:pPr>
              <w:pStyle w:val="MILTableText"/>
              <w:rPr>
                <w:b w:val="0"/>
              </w:rPr>
            </w:pPr>
            <w:r w:rsidRPr="009E3349">
              <w:rPr>
                <w:b w:val="0"/>
              </w:rPr>
              <w:t>&lt;OLD</w:t>
            </w:r>
            <w:r w:rsidR="00EF3B75">
              <w:rPr>
                <w:b w:val="0"/>
              </w:rPr>
              <w:t>AUFIC</w:t>
            </w:r>
            <w:r w:rsidRPr="009E3349">
              <w:rPr>
                <w:b w:val="0"/>
              </w:rPr>
              <w:t>5_25&gt;</w:t>
            </w:r>
          </w:p>
        </w:tc>
        <w:tc>
          <w:tcPr>
            <w:tcW w:w="992" w:type="dxa"/>
          </w:tcPr>
          <w:p w14:paraId="405E4420" w14:textId="29B267F0" w:rsidR="009E3349" w:rsidRPr="009E3349" w:rsidRDefault="009E3349" w:rsidP="009E3349">
            <w:pPr>
              <w:pStyle w:val="MILTableText"/>
              <w:rPr>
                <w:b w:val="0"/>
              </w:rPr>
            </w:pPr>
            <w:r w:rsidRPr="009E3349">
              <w:rPr>
                <w:b w:val="0"/>
              </w:rPr>
              <w:t>&lt;OLD</w:t>
            </w:r>
            <w:r w:rsidR="00EF3B75">
              <w:rPr>
                <w:b w:val="0"/>
              </w:rPr>
              <w:t>AUFIC</w:t>
            </w:r>
            <w:r w:rsidRPr="009E3349">
              <w:rPr>
                <w:b w:val="0"/>
              </w:rPr>
              <w:t>10_25&gt;</w:t>
            </w:r>
          </w:p>
        </w:tc>
        <w:tc>
          <w:tcPr>
            <w:tcW w:w="992" w:type="dxa"/>
          </w:tcPr>
          <w:p w14:paraId="7B685125" w14:textId="3C4A1836" w:rsidR="009E3349" w:rsidRPr="009E3349" w:rsidRDefault="009E3349" w:rsidP="009E3349">
            <w:pPr>
              <w:pStyle w:val="MILTableText"/>
              <w:rPr>
                <w:b w:val="0"/>
              </w:rPr>
            </w:pPr>
            <w:r w:rsidRPr="009E3349">
              <w:rPr>
                <w:b w:val="0"/>
              </w:rPr>
              <w:t>&lt;OLD</w:t>
            </w:r>
            <w:r w:rsidR="00EF3B75">
              <w:rPr>
                <w:b w:val="0"/>
              </w:rPr>
              <w:t>AUFIC</w:t>
            </w:r>
            <w:r w:rsidRPr="009E3349">
              <w:rPr>
                <w:b w:val="0"/>
              </w:rPr>
              <w:t>15_25&gt;</w:t>
            </w:r>
          </w:p>
        </w:tc>
        <w:tc>
          <w:tcPr>
            <w:tcW w:w="1134" w:type="dxa"/>
          </w:tcPr>
          <w:p w14:paraId="6BFDEA41" w14:textId="018FA809" w:rsidR="009E3349" w:rsidRPr="009E3349" w:rsidRDefault="009E3349" w:rsidP="009E3349">
            <w:pPr>
              <w:pStyle w:val="MILTableText"/>
              <w:rPr>
                <w:b w:val="0"/>
              </w:rPr>
            </w:pPr>
            <w:r w:rsidRPr="009E3349">
              <w:rPr>
                <w:b w:val="0"/>
              </w:rPr>
              <w:t>&lt;OLD</w:t>
            </w:r>
            <w:r w:rsidR="00EF3B75">
              <w:rPr>
                <w:b w:val="0"/>
              </w:rPr>
              <w:t>AUFIC</w:t>
            </w:r>
            <w:r w:rsidRPr="009E3349">
              <w:rPr>
                <w:b w:val="0"/>
              </w:rPr>
              <w:t>25_25&gt;</w:t>
            </w:r>
          </w:p>
        </w:tc>
        <w:tc>
          <w:tcPr>
            <w:tcW w:w="1134" w:type="dxa"/>
          </w:tcPr>
          <w:p w14:paraId="0710BC86" w14:textId="7F2E21A1" w:rsidR="009E3349" w:rsidRPr="009E3349" w:rsidRDefault="009E3349" w:rsidP="009E3349">
            <w:pPr>
              <w:pStyle w:val="MILTableText"/>
              <w:rPr>
                <w:b w:val="0"/>
              </w:rPr>
            </w:pPr>
            <w:r w:rsidRPr="009E3349">
              <w:rPr>
                <w:b w:val="0"/>
              </w:rPr>
              <w:t>&lt;OLD</w:t>
            </w:r>
            <w:r w:rsidR="00EF3B75">
              <w:rPr>
                <w:b w:val="0"/>
              </w:rPr>
              <w:t>AUFIC</w:t>
            </w:r>
            <w:r w:rsidRPr="009E3349">
              <w:rPr>
                <w:b w:val="0"/>
              </w:rPr>
              <w:t>30_25&gt;</w:t>
            </w:r>
          </w:p>
        </w:tc>
      </w:tr>
      <w:tr w:rsidR="009E3349" w14:paraId="6DE71983" w14:textId="77777777" w:rsidTr="000842DA">
        <w:trPr>
          <w:trHeight w:hRule="exact" w:val="340"/>
        </w:trPr>
        <w:tc>
          <w:tcPr>
            <w:tcW w:w="1101" w:type="dxa"/>
          </w:tcPr>
          <w:p w14:paraId="7D7021A6" w14:textId="77777777" w:rsidR="009E3349" w:rsidRPr="00255C34" w:rsidRDefault="009E3349" w:rsidP="009E3349">
            <w:pPr>
              <w:pStyle w:val="MILTableText"/>
            </w:pPr>
            <w:r w:rsidRPr="00255C34">
              <w:t>50%</w:t>
            </w:r>
          </w:p>
        </w:tc>
        <w:tc>
          <w:tcPr>
            <w:tcW w:w="1021" w:type="dxa"/>
          </w:tcPr>
          <w:p w14:paraId="51C7E3A6" w14:textId="27CD1ED1" w:rsidR="009E3349" w:rsidRPr="009E3349" w:rsidRDefault="009E3349" w:rsidP="009E3349">
            <w:pPr>
              <w:pStyle w:val="MILTableText"/>
              <w:rPr>
                <w:b w:val="0"/>
              </w:rPr>
            </w:pPr>
            <w:r w:rsidRPr="009E3349">
              <w:rPr>
                <w:b w:val="0"/>
              </w:rPr>
              <w:t>&lt;OLD</w:t>
            </w:r>
            <w:r w:rsidR="00EF3B75">
              <w:rPr>
                <w:b w:val="0"/>
              </w:rPr>
              <w:t>AUFIC</w:t>
            </w:r>
            <w:r w:rsidRPr="009E3349">
              <w:rPr>
                <w:b w:val="0"/>
              </w:rPr>
              <w:t>1_50&gt;</w:t>
            </w:r>
          </w:p>
        </w:tc>
        <w:tc>
          <w:tcPr>
            <w:tcW w:w="992" w:type="dxa"/>
          </w:tcPr>
          <w:p w14:paraId="7C754B5E" w14:textId="03240A93" w:rsidR="009E3349" w:rsidRPr="009E3349" w:rsidRDefault="009E3349" w:rsidP="009E3349">
            <w:pPr>
              <w:pStyle w:val="MILTableText"/>
              <w:rPr>
                <w:b w:val="0"/>
              </w:rPr>
            </w:pPr>
            <w:r w:rsidRPr="009E3349">
              <w:rPr>
                <w:b w:val="0"/>
              </w:rPr>
              <w:t>&lt;OLD</w:t>
            </w:r>
            <w:r w:rsidR="00EF3B75">
              <w:rPr>
                <w:b w:val="0"/>
              </w:rPr>
              <w:t>AUFIC</w:t>
            </w:r>
            <w:r w:rsidRPr="009E3349">
              <w:rPr>
                <w:b w:val="0"/>
              </w:rPr>
              <w:t>5_50&gt;</w:t>
            </w:r>
          </w:p>
        </w:tc>
        <w:tc>
          <w:tcPr>
            <w:tcW w:w="992" w:type="dxa"/>
          </w:tcPr>
          <w:p w14:paraId="3AD93CDA" w14:textId="18B66A4B" w:rsidR="009E3349" w:rsidRPr="009E3349" w:rsidRDefault="009E3349" w:rsidP="009E3349">
            <w:pPr>
              <w:pStyle w:val="MILTableText"/>
              <w:rPr>
                <w:b w:val="0"/>
              </w:rPr>
            </w:pPr>
            <w:r w:rsidRPr="009E3349">
              <w:rPr>
                <w:b w:val="0"/>
              </w:rPr>
              <w:t>&lt;OLD</w:t>
            </w:r>
            <w:r w:rsidR="00EF3B75">
              <w:rPr>
                <w:b w:val="0"/>
              </w:rPr>
              <w:t>AUFIC</w:t>
            </w:r>
            <w:r w:rsidRPr="009E3349">
              <w:rPr>
                <w:b w:val="0"/>
              </w:rPr>
              <w:t>10_50&gt;</w:t>
            </w:r>
          </w:p>
        </w:tc>
        <w:tc>
          <w:tcPr>
            <w:tcW w:w="992" w:type="dxa"/>
          </w:tcPr>
          <w:p w14:paraId="3B0039A8" w14:textId="29187E44" w:rsidR="009E3349" w:rsidRPr="009E3349" w:rsidRDefault="009E3349" w:rsidP="009E3349">
            <w:pPr>
              <w:pStyle w:val="MILTableText"/>
              <w:rPr>
                <w:b w:val="0"/>
              </w:rPr>
            </w:pPr>
            <w:r w:rsidRPr="009E3349">
              <w:rPr>
                <w:b w:val="0"/>
              </w:rPr>
              <w:t>&lt;OLD</w:t>
            </w:r>
            <w:r w:rsidR="00EF3B75">
              <w:rPr>
                <w:b w:val="0"/>
              </w:rPr>
              <w:t>AUFIC</w:t>
            </w:r>
            <w:r w:rsidRPr="009E3349">
              <w:rPr>
                <w:b w:val="0"/>
              </w:rPr>
              <w:t>15_50&gt;</w:t>
            </w:r>
          </w:p>
        </w:tc>
        <w:tc>
          <w:tcPr>
            <w:tcW w:w="1134" w:type="dxa"/>
          </w:tcPr>
          <w:p w14:paraId="12B0C04B" w14:textId="2BB0B7F8" w:rsidR="009E3349" w:rsidRPr="009E3349" w:rsidRDefault="009E3349" w:rsidP="009E3349">
            <w:pPr>
              <w:pStyle w:val="MILTableText"/>
              <w:rPr>
                <w:b w:val="0"/>
              </w:rPr>
            </w:pPr>
            <w:r w:rsidRPr="009E3349">
              <w:rPr>
                <w:b w:val="0"/>
              </w:rPr>
              <w:t>&lt;OLD</w:t>
            </w:r>
            <w:r w:rsidR="00EF3B75">
              <w:rPr>
                <w:b w:val="0"/>
              </w:rPr>
              <w:t>AUFIC</w:t>
            </w:r>
            <w:r w:rsidRPr="009E3349">
              <w:rPr>
                <w:b w:val="0"/>
              </w:rPr>
              <w:t>25_50&gt;</w:t>
            </w:r>
          </w:p>
        </w:tc>
        <w:tc>
          <w:tcPr>
            <w:tcW w:w="1134" w:type="dxa"/>
          </w:tcPr>
          <w:p w14:paraId="21CDC40E" w14:textId="358E6096" w:rsidR="009E3349" w:rsidRPr="009E3349" w:rsidRDefault="009E3349" w:rsidP="009E3349">
            <w:pPr>
              <w:pStyle w:val="MILTableText"/>
              <w:rPr>
                <w:b w:val="0"/>
              </w:rPr>
            </w:pPr>
            <w:r w:rsidRPr="009E3349">
              <w:rPr>
                <w:b w:val="0"/>
              </w:rPr>
              <w:t>&lt;OLD</w:t>
            </w:r>
            <w:r w:rsidR="00EF3B75">
              <w:rPr>
                <w:b w:val="0"/>
              </w:rPr>
              <w:t>AUFIC</w:t>
            </w:r>
            <w:r w:rsidRPr="009E3349">
              <w:rPr>
                <w:b w:val="0"/>
              </w:rPr>
              <w:t>30_50&gt;</w:t>
            </w:r>
          </w:p>
        </w:tc>
      </w:tr>
      <w:tr w:rsidR="009E3349" w14:paraId="46139A05" w14:textId="77777777" w:rsidTr="000842DA">
        <w:trPr>
          <w:trHeight w:hRule="exact" w:val="340"/>
        </w:trPr>
        <w:tc>
          <w:tcPr>
            <w:tcW w:w="1101" w:type="dxa"/>
          </w:tcPr>
          <w:p w14:paraId="55CA9AEB" w14:textId="77777777" w:rsidR="009E3349" w:rsidRPr="00255C34" w:rsidRDefault="009E3349" w:rsidP="009E3349">
            <w:pPr>
              <w:pStyle w:val="MILTableText"/>
            </w:pPr>
            <w:r w:rsidRPr="00255C34">
              <w:t>75%</w:t>
            </w:r>
          </w:p>
        </w:tc>
        <w:tc>
          <w:tcPr>
            <w:tcW w:w="1021" w:type="dxa"/>
          </w:tcPr>
          <w:p w14:paraId="58A60B9A" w14:textId="321C3CE0" w:rsidR="009E3349" w:rsidRPr="009E3349" w:rsidRDefault="009E3349" w:rsidP="009E3349">
            <w:pPr>
              <w:pStyle w:val="MILTableText"/>
              <w:rPr>
                <w:b w:val="0"/>
              </w:rPr>
            </w:pPr>
            <w:r w:rsidRPr="009E3349">
              <w:rPr>
                <w:b w:val="0"/>
              </w:rPr>
              <w:t>&lt;OLD</w:t>
            </w:r>
            <w:r w:rsidR="00EF3B75">
              <w:rPr>
                <w:b w:val="0"/>
              </w:rPr>
              <w:t>AUFIC</w:t>
            </w:r>
            <w:r w:rsidRPr="009E3349">
              <w:rPr>
                <w:b w:val="0"/>
              </w:rPr>
              <w:t>1_75&gt;</w:t>
            </w:r>
          </w:p>
        </w:tc>
        <w:tc>
          <w:tcPr>
            <w:tcW w:w="992" w:type="dxa"/>
          </w:tcPr>
          <w:p w14:paraId="7517F1CD" w14:textId="005823D0" w:rsidR="009E3349" w:rsidRPr="009E3349" w:rsidRDefault="009E3349" w:rsidP="009E3349">
            <w:pPr>
              <w:pStyle w:val="MILTableText"/>
              <w:rPr>
                <w:b w:val="0"/>
              </w:rPr>
            </w:pPr>
            <w:r w:rsidRPr="009E3349">
              <w:rPr>
                <w:b w:val="0"/>
              </w:rPr>
              <w:t>&lt;OLD</w:t>
            </w:r>
            <w:r w:rsidR="00EF3B75">
              <w:rPr>
                <w:b w:val="0"/>
              </w:rPr>
              <w:t>AUFIC</w:t>
            </w:r>
            <w:r w:rsidRPr="009E3349">
              <w:rPr>
                <w:b w:val="0"/>
              </w:rPr>
              <w:t>5_75&gt;</w:t>
            </w:r>
          </w:p>
        </w:tc>
        <w:tc>
          <w:tcPr>
            <w:tcW w:w="992" w:type="dxa"/>
          </w:tcPr>
          <w:p w14:paraId="32A44407" w14:textId="50628C26" w:rsidR="009E3349" w:rsidRPr="009E3349" w:rsidRDefault="009E3349" w:rsidP="009E3349">
            <w:pPr>
              <w:pStyle w:val="MILTableText"/>
              <w:rPr>
                <w:b w:val="0"/>
              </w:rPr>
            </w:pPr>
            <w:r w:rsidRPr="009E3349">
              <w:rPr>
                <w:b w:val="0"/>
              </w:rPr>
              <w:t>&lt;OLD</w:t>
            </w:r>
            <w:r w:rsidR="00EF3B75">
              <w:rPr>
                <w:b w:val="0"/>
              </w:rPr>
              <w:t>AUFIC</w:t>
            </w:r>
            <w:r w:rsidRPr="009E3349">
              <w:rPr>
                <w:b w:val="0"/>
              </w:rPr>
              <w:t>10_75&gt;</w:t>
            </w:r>
          </w:p>
        </w:tc>
        <w:tc>
          <w:tcPr>
            <w:tcW w:w="992" w:type="dxa"/>
          </w:tcPr>
          <w:p w14:paraId="62D29270" w14:textId="6FA76060" w:rsidR="009E3349" w:rsidRPr="009E3349" w:rsidRDefault="009E3349" w:rsidP="009E3349">
            <w:pPr>
              <w:pStyle w:val="MILTableText"/>
              <w:rPr>
                <w:b w:val="0"/>
              </w:rPr>
            </w:pPr>
            <w:r w:rsidRPr="009E3349">
              <w:rPr>
                <w:b w:val="0"/>
              </w:rPr>
              <w:t>&lt;OLD</w:t>
            </w:r>
            <w:r w:rsidR="00EF3B75">
              <w:rPr>
                <w:b w:val="0"/>
              </w:rPr>
              <w:t>AUFIC</w:t>
            </w:r>
            <w:r w:rsidRPr="009E3349">
              <w:rPr>
                <w:b w:val="0"/>
              </w:rPr>
              <w:t>15_75&gt;</w:t>
            </w:r>
          </w:p>
        </w:tc>
        <w:tc>
          <w:tcPr>
            <w:tcW w:w="1134" w:type="dxa"/>
          </w:tcPr>
          <w:p w14:paraId="4348C0FB" w14:textId="0329318C" w:rsidR="009E3349" w:rsidRPr="009E3349" w:rsidRDefault="009E3349" w:rsidP="009E3349">
            <w:pPr>
              <w:pStyle w:val="MILTableText"/>
              <w:rPr>
                <w:b w:val="0"/>
              </w:rPr>
            </w:pPr>
            <w:r w:rsidRPr="009E3349">
              <w:rPr>
                <w:b w:val="0"/>
              </w:rPr>
              <w:t>&lt;OLD</w:t>
            </w:r>
            <w:r w:rsidR="00EF3B75">
              <w:rPr>
                <w:b w:val="0"/>
              </w:rPr>
              <w:t>AUFIC</w:t>
            </w:r>
            <w:r w:rsidRPr="009E3349">
              <w:rPr>
                <w:b w:val="0"/>
              </w:rPr>
              <w:t>25_75&gt;</w:t>
            </w:r>
          </w:p>
        </w:tc>
        <w:tc>
          <w:tcPr>
            <w:tcW w:w="1134" w:type="dxa"/>
          </w:tcPr>
          <w:p w14:paraId="59204568" w14:textId="5E5E8646" w:rsidR="009E3349" w:rsidRPr="009E3349" w:rsidRDefault="009E3349" w:rsidP="009E3349">
            <w:pPr>
              <w:pStyle w:val="MILTableText"/>
              <w:rPr>
                <w:b w:val="0"/>
              </w:rPr>
            </w:pPr>
            <w:r w:rsidRPr="009E3349">
              <w:rPr>
                <w:b w:val="0"/>
              </w:rPr>
              <w:t>&lt;OLD</w:t>
            </w:r>
            <w:r w:rsidR="00EF3B75">
              <w:rPr>
                <w:b w:val="0"/>
              </w:rPr>
              <w:t>AUFIC</w:t>
            </w:r>
            <w:r w:rsidRPr="009E3349">
              <w:rPr>
                <w:b w:val="0"/>
              </w:rPr>
              <w:t>30_75&gt;</w:t>
            </w:r>
          </w:p>
        </w:tc>
      </w:tr>
      <w:tr w:rsidR="009E3349" w14:paraId="30201DE3" w14:textId="77777777" w:rsidTr="000842DA">
        <w:trPr>
          <w:trHeight w:hRule="exact" w:val="340"/>
        </w:trPr>
        <w:tc>
          <w:tcPr>
            <w:tcW w:w="1101" w:type="dxa"/>
          </w:tcPr>
          <w:p w14:paraId="79089997" w14:textId="77777777" w:rsidR="009E3349" w:rsidRPr="00255C34" w:rsidRDefault="009E3349" w:rsidP="009E3349">
            <w:pPr>
              <w:pStyle w:val="MILTableText"/>
            </w:pPr>
            <w:r w:rsidRPr="00255C34">
              <w:t>95%</w:t>
            </w:r>
          </w:p>
        </w:tc>
        <w:tc>
          <w:tcPr>
            <w:tcW w:w="1021" w:type="dxa"/>
          </w:tcPr>
          <w:p w14:paraId="59F925A6" w14:textId="6B521108" w:rsidR="009E3349" w:rsidRPr="009E3349" w:rsidRDefault="009E3349" w:rsidP="009E3349">
            <w:pPr>
              <w:pStyle w:val="MILTableText"/>
              <w:rPr>
                <w:b w:val="0"/>
              </w:rPr>
            </w:pPr>
            <w:r w:rsidRPr="009E3349">
              <w:rPr>
                <w:b w:val="0"/>
              </w:rPr>
              <w:t>&lt;OLD</w:t>
            </w:r>
            <w:r w:rsidR="00EF3B75">
              <w:rPr>
                <w:b w:val="0"/>
              </w:rPr>
              <w:t>AUFIC</w:t>
            </w:r>
            <w:r w:rsidRPr="009E3349">
              <w:rPr>
                <w:b w:val="0"/>
              </w:rPr>
              <w:t>1_95&gt;</w:t>
            </w:r>
          </w:p>
        </w:tc>
        <w:tc>
          <w:tcPr>
            <w:tcW w:w="992" w:type="dxa"/>
          </w:tcPr>
          <w:p w14:paraId="46262B72" w14:textId="46645C70" w:rsidR="009E3349" w:rsidRPr="009E3349" w:rsidRDefault="009E3349" w:rsidP="009E3349">
            <w:pPr>
              <w:pStyle w:val="MILTableText"/>
              <w:rPr>
                <w:b w:val="0"/>
              </w:rPr>
            </w:pPr>
            <w:r w:rsidRPr="009E3349">
              <w:rPr>
                <w:b w:val="0"/>
              </w:rPr>
              <w:t>&lt;OLD</w:t>
            </w:r>
            <w:r w:rsidR="00EF3B75">
              <w:rPr>
                <w:b w:val="0"/>
              </w:rPr>
              <w:t>AUFIC</w:t>
            </w:r>
            <w:r w:rsidRPr="009E3349">
              <w:rPr>
                <w:b w:val="0"/>
              </w:rPr>
              <w:t>5_95&gt;</w:t>
            </w:r>
          </w:p>
        </w:tc>
        <w:tc>
          <w:tcPr>
            <w:tcW w:w="992" w:type="dxa"/>
          </w:tcPr>
          <w:p w14:paraId="415D7B99" w14:textId="133B0A55" w:rsidR="009E3349" w:rsidRPr="009E3349" w:rsidRDefault="009E3349" w:rsidP="009E3349">
            <w:pPr>
              <w:pStyle w:val="MILTableText"/>
              <w:rPr>
                <w:b w:val="0"/>
              </w:rPr>
            </w:pPr>
            <w:r w:rsidRPr="009E3349">
              <w:rPr>
                <w:b w:val="0"/>
              </w:rPr>
              <w:t>&lt;OLD</w:t>
            </w:r>
            <w:r w:rsidR="00EF3B75">
              <w:rPr>
                <w:b w:val="0"/>
              </w:rPr>
              <w:t>AUFIC</w:t>
            </w:r>
            <w:r w:rsidRPr="009E3349">
              <w:rPr>
                <w:b w:val="0"/>
              </w:rPr>
              <w:t>10_95&gt;</w:t>
            </w:r>
          </w:p>
        </w:tc>
        <w:tc>
          <w:tcPr>
            <w:tcW w:w="992" w:type="dxa"/>
          </w:tcPr>
          <w:p w14:paraId="3A5B657D" w14:textId="5B0829F5" w:rsidR="009E3349" w:rsidRPr="009E3349" w:rsidRDefault="009E3349" w:rsidP="009E3349">
            <w:pPr>
              <w:pStyle w:val="MILTableText"/>
              <w:rPr>
                <w:b w:val="0"/>
              </w:rPr>
            </w:pPr>
            <w:r w:rsidRPr="009E3349">
              <w:rPr>
                <w:b w:val="0"/>
              </w:rPr>
              <w:t>&lt;OLD</w:t>
            </w:r>
            <w:r w:rsidR="00EF3B75">
              <w:rPr>
                <w:b w:val="0"/>
              </w:rPr>
              <w:t>AUFIC</w:t>
            </w:r>
            <w:r w:rsidRPr="009E3349">
              <w:rPr>
                <w:b w:val="0"/>
              </w:rPr>
              <w:t>15_95&gt;</w:t>
            </w:r>
          </w:p>
        </w:tc>
        <w:tc>
          <w:tcPr>
            <w:tcW w:w="1134" w:type="dxa"/>
          </w:tcPr>
          <w:p w14:paraId="5F513C22" w14:textId="633E75FE" w:rsidR="009E3349" w:rsidRPr="009E3349" w:rsidRDefault="009E3349" w:rsidP="009E3349">
            <w:pPr>
              <w:pStyle w:val="MILTableText"/>
              <w:rPr>
                <w:b w:val="0"/>
              </w:rPr>
            </w:pPr>
            <w:r w:rsidRPr="009E3349">
              <w:rPr>
                <w:b w:val="0"/>
              </w:rPr>
              <w:t>&lt;OLD</w:t>
            </w:r>
            <w:r w:rsidR="00EF3B75">
              <w:rPr>
                <w:b w:val="0"/>
              </w:rPr>
              <w:t>AUFIC</w:t>
            </w:r>
            <w:r w:rsidRPr="009E3349">
              <w:rPr>
                <w:b w:val="0"/>
              </w:rPr>
              <w:t>25_95&gt;</w:t>
            </w:r>
          </w:p>
        </w:tc>
        <w:tc>
          <w:tcPr>
            <w:tcW w:w="1134" w:type="dxa"/>
          </w:tcPr>
          <w:p w14:paraId="4A7CC861" w14:textId="6E4170E1" w:rsidR="009E3349" w:rsidRPr="009E3349" w:rsidRDefault="009E3349" w:rsidP="009E3349">
            <w:pPr>
              <w:pStyle w:val="MILTableText"/>
              <w:rPr>
                <w:b w:val="0"/>
              </w:rPr>
            </w:pPr>
            <w:r w:rsidRPr="009E3349">
              <w:rPr>
                <w:b w:val="0"/>
              </w:rPr>
              <w:t>&lt;OLD</w:t>
            </w:r>
            <w:r w:rsidR="00EF3B75">
              <w:rPr>
                <w:b w:val="0"/>
              </w:rPr>
              <w:t>AUFIC</w:t>
            </w:r>
            <w:r w:rsidRPr="009E3349">
              <w:rPr>
                <w:b w:val="0"/>
              </w:rPr>
              <w:t>30_95&gt;</w:t>
            </w:r>
          </w:p>
        </w:tc>
      </w:tr>
      <w:tr w:rsidR="009E3349" w14:paraId="6493EB41" w14:textId="77777777" w:rsidTr="000842DA">
        <w:trPr>
          <w:trHeight w:hRule="exact" w:val="340"/>
        </w:trPr>
        <w:tc>
          <w:tcPr>
            <w:tcW w:w="1101" w:type="dxa"/>
          </w:tcPr>
          <w:p w14:paraId="5B274F7A" w14:textId="77777777" w:rsidR="009E3349" w:rsidRPr="00255C34" w:rsidRDefault="009E3349" w:rsidP="009E3349">
            <w:pPr>
              <w:pStyle w:val="MILTableText"/>
            </w:pPr>
            <w:r w:rsidRPr="00255C34">
              <w:t>Mean</w:t>
            </w:r>
          </w:p>
        </w:tc>
        <w:tc>
          <w:tcPr>
            <w:tcW w:w="1021" w:type="dxa"/>
          </w:tcPr>
          <w:p w14:paraId="0E20D623" w14:textId="5F945F3F" w:rsidR="009E3349" w:rsidRPr="009E3349" w:rsidRDefault="009E3349" w:rsidP="009E3349">
            <w:pPr>
              <w:pStyle w:val="MILTableText"/>
              <w:rPr>
                <w:b w:val="0"/>
              </w:rPr>
            </w:pPr>
            <w:r w:rsidRPr="009E3349">
              <w:rPr>
                <w:b w:val="0"/>
              </w:rPr>
              <w:t>&lt;OLD</w:t>
            </w:r>
            <w:r w:rsidR="00EF3B75">
              <w:rPr>
                <w:b w:val="0"/>
              </w:rPr>
              <w:t>AUFIC</w:t>
            </w:r>
            <w:r w:rsidRPr="009E3349">
              <w:rPr>
                <w:b w:val="0"/>
              </w:rPr>
              <w:t>1_MU&gt;</w:t>
            </w:r>
          </w:p>
        </w:tc>
        <w:tc>
          <w:tcPr>
            <w:tcW w:w="992" w:type="dxa"/>
          </w:tcPr>
          <w:p w14:paraId="1CC3B5E3" w14:textId="5A16E94C" w:rsidR="009E3349" w:rsidRPr="009E3349" w:rsidRDefault="009E3349" w:rsidP="009E3349">
            <w:pPr>
              <w:pStyle w:val="MILTableText"/>
              <w:rPr>
                <w:b w:val="0"/>
              </w:rPr>
            </w:pPr>
            <w:r w:rsidRPr="009E3349">
              <w:rPr>
                <w:b w:val="0"/>
              </w:rPr>
              <w:t>&lt;OLD</w:t>
            </w:r>
            <w:r w:rsidR="00EF3B75">
              <w:rPr>
                <w:b w:val="0"/>
              </w:rPr>
              <w:t>AUFIC</w:t>
            </w:r>
            <w:r w:rsidRPr="009E3349">
              <w:rPr>
                <w:b w:val="0"/>
              </w:rPr>
              <w:t>5_MU&gt;</w:t>
            </w:r>
          </w:p>
        </w:tc>
        <w:tc>
          <w:tcPr>
            <w:tcW w:w="992" w:type="dxa"/>
          </w:tcPr>
          <w:p w14:paraId="1B258FA5" w14:textId="3C00FAA7" w:rsidR="009E3349" w:rsidRPr="009E3349" w:rsidRDefault="009E3349" w:rsidP="009E3349">
            <w:pPr>
              <w:pStyle w:val="MILTableText"/>
              <w:rPr>
                <w:b w:val="0"/>
              </w:rPr>
            </w:pPr>
            <w:r w:rsidRPr="009E3349">
              <w:rPr>
                <w:b w:val="0"/>
              </w:rPr>
              <w:t>&lt;OLD</w:t>
            </w:r>
            <w:r w:rsidR="00EF3B75">
              <w:rPr>
                <w:b w:val="0"/>
              </w:rPr>
              <w:t>AUFIC</w:t>
            </w:r>
            <w:r w:rsidRPr="009E3349">
              <w:rPr>
                <w:b w:val="0"/>
              </w:rPr>
              <w:t>10_MU&gt;</w:t>
            </w:r>
          </w:p>
        </w:tc>
        <w:tc>
          <w:tcPr>
            <w:tcW w:w="992" w:type="dxa"/>
          </w:tcPr>
          <w:p w14:paraId="0B04800A" w14:textId="0C9C9DAE" w:rsidR="009E3349" w:rsidRPr="009E3349" w:rsidRDefault="009E3349" w:rsidP="009E3349">
            <w:pPr>
              <w:pStyle w:val="MILTableText"/>
              <w:rPr>
                <w:b w:val="0"/>
              </w:rPr>
            </w:pPr>
            <w:r w:rsidRPr="009E3349">
              <w:rPr>
                <w:b w:val="0"/>
              </w:rPr>
              <w:t>&lt;OLD</w:t>
            </w:r>
            <w:r w:rsidR="00EF3B75">
              <w:rPr>
                <w:b w:val="0"/>
              </w:rPr>
              <w:t>AUFIC</w:t>
            </w:r>
            <w:r w:rsidRPr="009E3349">
              <w:rPr>
                <w:b w:val="0"/>
              </w:rPr>
              <w:t>15_MU&gt;</w:t>
            </w:r>
          </w:p>
        </w:tc>
        <w:tc>
          <w:tcPr>
            <w:tcW w:w="1134" w:type="dxa"/>
          </w:tcPr>
          <w:p w14:paraId="46B0C3F8" w14:textId="6F59DAD9" w:rsidR="009E3349" w:rsidRPr="009E3349" w:rsidRDefault="009E3349" w:rsidP="009E3349">
            <w:pPr>
              <w:pStyle w:val="MILTableText"/>
              <w:rPr>
                <w:b w:val="0"/>
              </w:rPr>
            </w:pPr>
            <w:r w:rsidRPr="009E3349">
              <w:rPr>
                <w:b w:val="0"/>
              </w:rPr>
              <w:t>&lt;OLD</w:t>
            </w:r>
            <w:r w:rsidR="00EF3B75">
              <w:rPr>
                <w:b w:val="0"/>
              </w:rPr>
              <w:t>AUFIC</w:t>
            </w:r>
            <w:r w:rsidRPr="009E3349">
              <w:rPr>
                <w:b w:val="0"/>
              </w:rPr>
              <w:t>25_MU&gt;</w:t>
            </w:r>
          </w:p>
        </w:tc>
        <w:tc>
          <w:tcPr>
            <w:tcW w:w="1134" w:type="dxa"/>
          </w:tcPr>
          <w:p w14:paraId="065ACDC0" w14:textId="652DB156" w:rsidR="009E3349" w:rsidRPr="009E3349" w:rsidRDefault="009E3349" w:rsidP="009E3349">
            <w:pPr>
              <w:pStyle w:val="MILTableText"/>
              <w:rPr>
                <w:b w:val="0"/>
              </w:rPr>
            </w:pPr>
            <w:r w:rsidRPr="009E3349">
              <w:rPr>
                <w:b w:val="0"/>
              </w:rPr>
              <w:t>&lt;OLD</w:t>
            </w:r>
            <w:r w:rsidR="00EF3B75">
              <w:rPr>
                <w:b w:val="0"/>
              </w:rPr>
              <w:t>AUFIC</w:t>
            </w:r>
            <w:r w:rsidRPr="009E3349">
              <w:rPr>
                <w:b w:val="0"/>
              </w:rPr>
              <w:t>30_MU&gt;</w:t>
            </w:r>
          </w:p>
        </w:tc>
      </w:tr>
      <w:tr w:rsidR="009E3349" w14:paraId="65E18FB3" w14:textId="77777777" w:rsidTr="000842DA">
        <w:trPr>
          <w:trHeight w:hRule="exact" w:val="340"/>
        </w:trPr>
        <w:tc>
          <w:tcPr>
            <w:tcW w:w="1101" w:type="dxa"/>
          </w:tcPr>
          <w:p w14:paraId="19B518C6" w14:textId="77777777" w:rsidR="009E3349" w:rsidRPr="00255C34" w:rsidRDefault="009E3349" w:rsidP="009E3349">
            <w:pPr>
              <w:pStyle w:val="MILTableText"/>
            </w:pPr>
            <w:r w:rsidRPr="00255C34">
              <w:t>Volatility</w:t>
            </w:r>
          </w:p>
        </w:tc>
        <w:tc>
          <w:tcPr>
            <w:tcW w:w="1021" w:type="dxa"/>
          </w:tcPr>
          <w:p w14:paraId="53841695" w14:textId="24F92FD9" w:rsidR="009E3349" w:rsidRPr="009E3349" w:rsidRDefault="009E3349" w:rsidP="009E3349">
            <w:pPr>
              <w:pStyle w:val="MILTableText"/>
              <w:rPr>
                <w:b w:val="0"/>
              </w:rPr>
            </w:pPr>
            <w:r w:rsidRPr="009E3349">
              <w:rPr>
                <w:b w:val="0"/>
              </w:rPr>
              <w:t>&lt;OLD</w:t>
            </w:r>
            <w:r w:rsidR="00EF3B75">
              <w:rPr>
                <w:b w:val="0"/>
              </w:rPr>
              <w:t>AUFIC</w:t>
            </w:r>
            <w:r w:rsidRPr="009E3349">
              <w:rPr>
                <w:b w:val="0"/>
              </w:rPr>
              <w:t>1_VOL&gt;</w:t>
            </w:r>
          </w:p>
        </w:tc>
        <w:tc>
          <w:tcPr>
            <w:tcW w:w="992" w:type="dxa"/>
          </w:tcPr>
          <w:p w14:paraId="0D6323E1" w14:textId="06AD5820" w:rsidR="009E3349" w:rsidRPr="009E3349" w:rsidRDefault="009E3349" w:rsidP="009E3349">
            <w:pPr>
              <w:pStyle w:val="MILTableText"/>
              <w:rPr>
                <w:b w:val="0"/>
              </w:rPr>
            </w:pPr>
            <w:r w:rsidRPr="009E3349">
              <w:rPr>
                <w:b w:val="0"/>
              </w:rPr>
              <w:t>&lt;OLD</w:t>
            </w:r>
            <w:r w:rsidR="00EF3B75">
              <w:rPr>
                <w:b w:val="0"/>
              </w:rPr>
              <w:t>AUFIC</w:t>
            </w:r>
            <w:r w:rsidRPr="009E3349">
              <w:rPr>
                <w:b w:val="0"/>
              </w:rPr>
              <w:t>5_VOL&gt;</w:t>
            </w:r>
          </w:p>
        </w:tc>
        <w:tc>
          <w:tcPr>
            <w:tcW w:w="992" w:type="dxa"/>
          </w:tcPr>
          <w:p w14:paraId="2F6428BC" w14:textId="431A7142" w:rsidR="009E3349" w:rsidRPr="009E3349" w:rsidRDefault="009E3349" w:rsidP="009E3349">
            <w:pPr>
              <w:pStyle w:val="MILTableText"/>
              <w:rPr>
                <w:b w:val="0"/>
              </w:rPr>
            </w:pPr>
            <w:r w:rsidRPr="009E3349">
              <w:rPr>
                <w:b w:val="0"/>
              </w:rPr>
              <w:t>&lt;OLD</w:t>
            </w:r>
            <w:r w:rsidR="00EF3B75">
              <w:rPr>
                <w:b w:val="0"/>
              </w:rPr>
              <w:t>AUFIC</w:t>
            </w:r>
            <w:r w:rsidRPr="009E3349">
              <w:rPr>
                <w:b w:val="0"/>
              </w:rPr>
              <w:t>10_VOL&gt;</w:t>
            </w:r>
          </w:p>
        </w:tc>
        <w:tc>
          <w:tcPr>
            <w:tcW w:w="992" w:type="dxa"/>
          </w:tcPr>
          <w:p w14:paraId="307B7E67" w14:textId="6877BC34" w:rsidR="009E3349" w:rsidRPr="009E3349" w:rsidRDefault="009E3349" w:rsidP="009E3349">
            <w:pPr>
              <w:pStyle w:val="MILTableText"/>
              <w:rPr>
                <w:b w:val="0"/>
              </w:rPr>
            </w:pPr>
            <w:r w:rsidRPr="009E3349">
              <w:rPr>
                <w:b w:val="0"/>
              </w:rPr>
              <w:t>&lt;OLD</w:t>
            </w:r>
            <w:r w:rsidR="00EF3B75">
              <w:rPr>
                <w:b w:val="0"/>
              </w:rPr>
              <w:t>AUFIC</w:t>
            </w:r>
            <w:r w:rsidRPr="009E3349">
              <w:rPr>
                <w:b w:val="0"/>
              </w:rPr>
              <w:t>15_VOL&gt;</w:t>
            </w:r>
          </w:p>
        </w:tc>
        <w:tc>
          <w:tcPr>
            <w:tcW w:w="1134" w:type="dxa"/>
          </w:tcPr>
          <w:p w14:paraId="0CAD018C" w14:textId="547BFED1" w:rsidR="009E3349" w:rsidRPr="009E3349" w:rsidRDefault="009E3349" w:rsidP="009E3349">
            <w:pPr>
              <w:pStyle w:val="MILTableText"/>
              <w:rPr>
                <w:b w:val="0"/>
              </w:rPr>
            </w:pPr>
            <w:r w:rsidRPr="009E3349">
              <w:rPr>
                <w:b w:val="0"/>
              </w:rPr>
              <w:t>&lt;OLD</w:t>
            </w:r>
            <w:r w:rsidR="00EF3B75">
              <w:rPr>
                <w:b w:val="0"/>
              </w:rPr>
              <w:t>AUFIC</w:t>
            </w:r>
            <w:r w:rsidRPr="009E3349">
              <w:rPr>
                <w:b w:val="0"/>
              </w:rPr>
              <w:t>25_VOL&gt;</w:t>
            </w:r>
          </w:p>
        </w:tc>
        <w:tc>
          <w:tcPr>
            <w:tcW w:w="1134" w:type="dxa"/>
          </w:tcPr>
          <w:p w14:paraId="64212050" w14:textId="33EB6F4B" w:rsidR="009E3349" w:rsidRPr="009E3349" w:rsidRDefault="009E3349" w:rsidP="009E3349">
            <w:pPr>
              <w:pStyle w:val="MILTableText"/>
              <w:rPr>
                <w:b w:val="0"/>
              </w:rPr>
            </w:pPr>
            <w:r w:rsidRPr="009E3349">
              <w:rPr>
                <w:b w:val="0"/>
              </w:rPr>
              <w:t>&lt;OLD</w:t>
            </w:r>
            <w:r w:rsidR="00EF3B75">
              <w:rPr>
                <w:b w:val="0"/>
              </w:rPr>
              <w:t>AUFIC</w:t>
            </w:r>
            <w:r w:rsidRPr="009E3349">
              <w:rPr>
                <w:b w:val="0"/>
              </w:rPr>
              <w:t>30_VOL&gt;</w:t>
            </w:r>
          </w:p>
        </w:tc>
      </w:tr>
    </w:tbl>
    <w:p w14:paraId="1952C2C9" w14:textId="7CD5A364" w:rsidR="000842DA" w:rsidRPr="00255C34" w:rsidRDefault="000842DA" w:rsidP="000842DA">
      <w:pPr>
        <w:pStyle w:val="MILReportMainText"/>
        <w:rPr>
          <w:sz w:val="18"/>
          <w:szCs w:val="18"/>
        </w:rPr>
      </w:pPr>
      <w:r w:rsidRPr="00255C34">
        <w:rPr>
          <w:sz w:val="18"/>
          <w:szCs w:val="18"/>
        </w:rPr>
        <w:t>Total Return Percentiles (</w:t>
      </w:r>
      <w:r w:rsidR="00CB7E6B">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769"/>
        <w:gridCol w:w="1500"/>
        <w:gridCol w:w="1500"/>
        <w:gridCol w:w="1579"/>
        <w:gridCol w:w="1579"/>
        <w:gridCol w:w="1579"/>
        <w:gridCol w:w="1579"/>
      </w:tblGrid>
      <w:tr w:rsidR="000842DA" w:rsidRPr="00227BEB" w14:paraId="612CECD4" w14:textId="77777777" w:rsidTr="00EF3B75">
        <w:trPr>
          <w:cnfStyle w:val="100000000000" w:firstRow="1" w:lastRow="0" w:firstColumn="0" w:lastColumn="0" w:oddVBand="0" w:evenVBand="0" w:oddHBand="0" w:evenHBand="0" w:firstRowFirstColumn="0" w:firstRowLastColumn="0" w:lastRowFirstColumn="0" w:lastRowLastColumn="0"/>
          <w:trHeight w:hRule="exact" w:val="340"/>
        </w:trPr>
        <w:tc>
          <w:tcPr>
            <w:tcW w:w="1129" w:type="dxa"/>
          </w:tcPr>
          <w:p w14:paraId="17075D0F" w14:textId="77777777" w:rsidR="000842DA" w:rsidRPr="00255C34" w:rsidRDefault="000842DA" w:rsidP="000842DA">
            <w:pPr>
              <w:pStyle w:val="MILTableHeader"/>
              <w:rPr>
                <w:sz w:val="16"/>
                <w:szCs w:val="16"/>
              </w:rPr>
            </w:pPr>
            <w:r w:rsidRPr="00255C34">
              <w:rPr>
                <w:sz w:val="16"/>
                <w:szCs w:val="16"/>
              </w:rPr>
              <w:t>%’ile</w:t>
            </w:r>
          </w:p>
        </w:tc>
        <w:tc>
          <w:tcPr>
            <w:tcW w:w="1096"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516"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586"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586"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586"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586"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3B75">
        <w:trPr>
          <w:trHeight w:hRule="exact" w:val="340"/>
        </w:trPr>
        <w:tc>
          <w:tcPr>
            <w:tcW w:w="1129" w:type="dxa"/>
          </w:tcPr>
          <w:p w14:paraId="1386699E" w14:textId="77777777" w:rsidR="009E3349" w:rsidRPr="00255C34" w:rsidRDefault="009E3349" w:rsidP="009E3349">
            <w:pPr>
              <w:pStyle w:val="MILTableText"/>
            </w:pPr>
            <w:r w:rsidRPr="00255C34">
              <w:t>5%</w:t>
            </w:r>
          </w:p>
        </w:tc>
        <w:tc>
          <w:tcPr>
            <w:tcW w:w="1096" w:type="dxa"/>
          </w:tcPr>
          <w:p w14:paraId="268E9BC1" w14:textId="6A196224" w:rsidR="009E3349" w:rsidRPr="009E3349" w:rsidRDefault="009E3349" w:rsidP="009E3349">
            <w:pPr>
              <w:pStyle w:val="MILTableText"/>
              <w:rPr>
                <w:b w:val="0"/>
              </w:rPr>
            </w:pPr>
            <w:r w:rsidRPr="009E3349">
              <w:rPr>
                <w:b w:val="0"/>
              </w:rPr>
              <w:t>&lt;</w:t>
            </w:r>
            <w:r w:rsidR="00EF3B75">
              <w:rPr>
                <w:b w:val="0"/>
              </w:rPr>
              <w:t>NEWAUFIC</w:t>
            </w:r>
            <w:r w:rsidRPr="009E3349">
              <w:rPr>
                <w:b w:val="0"/>
              </w:rPr>
              <w:t>1_5&gt;</w:t>
            </w:r>
          </w:p>
        </w:tc>
        <w:tc>
          <w:tcPr>
            <w:tcW w:w="1516" w:type="dxa"/>
          </w:tcPr>
          <w:p w14:paraId="47FA0E49" w14:textId="6AD6ED5F" w:rsidR="009E3349" w:rsidRPr="009E3349" w:rsidRDefault="009E3349" w:rsidP="009E3349">
            <w:pPr>
              <w:pStyle w:val="MILTableText"/>
              <w:rPr>
                <w:b w:val="0"/>
              </w:rPr>
            </w:pPr>
            <w:r w:rsidRPr="009E3349">
              <w:rPr>
                <w:b w:val="0"/>
              </w:rPr>
              <w:t>&lt;</w:t>
            </w:r>
            <w:r w:rsidR="00EF3B75">
              <w:rPr>
                <w:b w:val="0"/>
              </w:rPr>
              <w:t>NEWAUFIC</w:t>
            </w:r>
            <w:r w:rsidRPr="009E3349">
              <w:rPr>
                <w:b w:val="0"/>
              </w:rPr>
              <w:t>5_5&gt;</w:t>
            </w:r>
          </w:p>
        </w:tc>
        <w:tc>
          <w:tcPr>
            <w:tcW w:w="1586" w:type="dxa"/>
          </w:tcPr>
          <w:p w14:paraId="5F02D1D2" w14:textId="525D3DBC" w:rsidR="009E3349" w:rsidRPr="009E3349" w:rsidRDefault="009E3349" w:rsidP="009E3349">
            <w:pPr>
              <w:pStyle w:val="MILTableText"/>
              <w:rPr>
                <w:b w:val="0"/>
              </w:rPr>
            </w:pPr>
            <w:r w:rsidRPr="009E3349">
              <w:rPr>
                <w:b w:val="0"/>
              </w:rPr>
              <w:t>&lt;</w:t>
            </w:r>
            <w:r w:rsidR="00EF3B75">
              <w:rPr>
                <w:b w:val="0"/>
              </w:rPr>
              <w:t>NEWAUFIC</w:t>
            </w:r>
            <w:r w:rsidRPr="009E3349">
              <w:rPr>
                <w:b w:val="0"/>
              </w:rPr>
              <w:t>10_5&gt;</w:t>
            </w:r>
          </w:p>
        </w:tc>
        <w:tc>
          <w:tcPr>
            <w:tcW w:w="1586" w:type="dxa"/>
          </w:tcPr>
          <w:p w14:paraId="0A385430" w14:textId="5E16489C" w:rsidR="009E3349" w:rsidRPr="009E3349" w:rsidRDefault="009E3349" w:rsidP="009E3349">
            <w:pPr>
              <w:pStyle w:val="MILTableText"/>
              <w:rPr>
                <w:b w:val="0"/>
              </w:rPr>
            </w:pPr>
            <w:r w:rsidRPr="009E3349">
              <w:rPr>
                <w:b w:val="0"/>
              </w:rPr>
              <w:t>&lt;</w:t>
            </w:r>
            <w:r w:rsidR="00EF3B75">
              <w:rPr>
                <w:b w:val="0"/>
              </w:rPr>
              <w:t>NEWAUFIC</w:t>
            </w:r>
            <w:r w:rsidRPr="009E3349">
              <w:rPr>
                <w:b w:val="0"/>
              </w:rPr>
              <w:t>15_5&gt;</w:t>
            </w:r>
          </w:p>
        </w:tc>
        <w:tc>
          <w:tcPr>
            <w:tcW w:w="1586" w:type="dxa"/>
          </w:tcPr>
          <w:p w14:paraId="2E026252" w14:textId="17EC776B" w:rsidR="009E3349" w:rsidRPr="009E3349" w:rsidRDefault="009E3349" w:rsidP="009E3349">
            <w:pPr>
              <w:pStyle w:val="MILTableText"/>
              <w:rPr>
                <w:b w:val="0"/>
              </w:rPr>
            </w:pPr>
            <w:r w:rsidRPr="009E3349">
              <w:rPr>
                <w:b w:val="0"/>
              </w:rPr>
              <w:t>&lt;</w:t>
            </w:r>
            <w:r w:rsidR="00EF3B75">
              <w:rPr>
                <w:b w:val="0"/>
              </w:rPr>
              <w:t>NEWAUFIC</w:t>
            </w:r>
            <w:r w:rsidRPr="009E3349">
              <w:rPr>
                <w:b w:val="0"/>
              </w:rPr>
              <w:t>25_5&gt;</w:t>
            </w:r>
          </w:p>
        </w:tc>
        <w:tc>
          <w:tcPr>
            <w:tcW w:w="1586" w:type="dxa"/>
          </w:tcPr>
          <w:p w14:paraId="2C82B610" w14:textId="65AE092E" w:rsidR="009E3349" w:rsidRPr="009E3349" w:rsidRDefault="009E3349" w:rsidP="009E3349">
            <w:pPr>
              <w:pStyle w:val="MILTableText"/>
              <w:rPr>
                <w:b w:val="0"/>
              </w:rPr>
            </w:pPr>
            <w:r w:rsidRPr="009E3349">
              <w:rPr>
                <w:b w:val="0"/>
              </w:rPr>
              <w:t>&lt;</w:t>
            </w:r>
            <w:r w:rsidR="00EF3B75">
              <w:rPr>
                <w:b w:val="0"/>
              </w:rPr>
              <w:t>NEWAUFIC</w:t>
            </w:r>
            <w:r w:rsidRPr="009E3349">
              <w:rPr>
                <w:b w:val="0"/>
              </w:rPr>
              <w:t>30_5&gt;</w:t>
            </w:r>
          </w:p>
        </w:tc>
      </w:tr>
      <w:tr w:rsidR="009E3349" w14:paraId="64E61B2D" w14:textId="77777777" w:rsidTr="00EF3B75">
        <w:trPr>
          <w:trHeight w:hRule="exact" w:val="340"/>
        </w:trPr>
        <w:tc>
          <w:tcPr>
            <w:tcW w:w="1129" w:type="dxa"/>
          </w:tcPr>
          <w:p w14:paraId="6CD28653" w14:textId="77777777" w:rsidR="009E3349" w:rsidRPr="00255C34" w:rsidRDefault="009E3349" w:rsidP="009E3349">
            <w:pPr>
              <w:pStyle w:val="MILTableText"/>
            </w:pPr>
            <w:r w:rsidRPr="00255C34">
              <w:t>25%</w:t>
            </w:r>
          </w:p>
        </w:tc>
        <w:tc>
          <w:tcPr>
            <w:tcW w:w="1096" w:type="dxa"/>
          </w:tcPr>
          <w:p w14:paraId="63781343" w14:textId="60A30439" w:rsidR="009E3349" w:rsidRPr="009E3349" w:rsidRDefault="009E3349" w:rsidP="009E3349">
            <w:pPr>
              <w:pStyle w:val="MILTableText"/>
              <w:rPr>
                <w:b w:val="0"/>
              </w:rPr>
            </w:pPr>
            <w:r w:rsidRPr="009E3349">
              <w:rPr>
                <w:b w:val="0"/>
              </w:rPr>
              <w:t>&lt;</w:t>
            </w:r>
            <w:r w:rsidR="00EF3B75">
              <w:rPr>
                <w:b w:val="0"/>
              </w:rPr>
              <w:t>NEWAUFIC</w:t>
            </w:r>
            <w:r w:rsidRPr="009E3349">
              <w:rPr>
                <w:b w:val="0"/>
              </w:rPr>
              <w:t>1_25&gt;</w:t>
            </w:r>
          </w:p>
        </w:tc>
        <w:tc>
          <w:tcPr>
            <w:tcW w:w="1516" w:type="dxa"/>
          </w:tcPr>
          <w:p w14:paraId="1087EDF3" w14:textId="68E5E8BA" w:rsidR="009E3349" w:rsidRPr="009E3349" w:rsidRDefault="009E3349" w:rsidP="009E3349">
            <w:pPr>
              <w:pStyle w:val="MILTableText"/>
              <w:rPr>
                <w:b w:val="0"/>
              </w:rPr>
            </w:pPr>
            <w:r w:rsidRPr="009E3349">
              <w:rPr>
                <w:b w:val="0"/>
              </w:rPr>
              <w:t>&lt;</w:t>
            </w:r>
            <w:r w:rsidR="00EF3B75">
              <w:rPr>
                <w:b w:val="0"/>
              </w:rPr>
              <w:t>NEWAUFIC</w:t>
            </w:r>
            <w:r w:rsidRPr="009E3349">
              <w:rPr>
                <w:b w:val="0"/>
              </w:rPr>
              <w:t>5_25&gt;</w:t>
            </w:r>
          </w:p>
        </w:tc>
        <w:tc>
          <w:tcPr>
            <w:tcW w:w="1586" w:type="dxa"/>
          </w:tcPr>
          <w:p w14:paraId="49C03960" w14:textId="571E2899" w:rsidR="009E3349" w:rsidRPr="009E3349" w:rsidRDefault="009E3349" w:rsidP="009E3349">
            <w:pPr>
              <w:pStyle w:val="MILTableText"/>
              <w:rPr>
                <w:b w:val="0"/>
              </w:rPr>
            </w:pPr>
            <w:r w:rsidRPr="009E3349">
              <w:rPr>
                <w:b w:val="0"/>
              </w:rPr>
              <w:t>&lt;</w:t>
            </w:r>
            <w:r w:rsidR="00EF3B75">
              <w:rPr>
                <w:b w:val="0"/>
              </w:rPr>
              <w:t>NEWAUFIC</w:t>
            </w:r>
            <w:r w:rsidRPr="009E3349">
              <w:rPr>
                <w:b w:val="0"/>
              </w:rPr>
              <w:t>10_25&gt;</w:t>
            </w:r>
          </w:p>
        </w:tc>
        <w:tc>
          <w:tcPr>
            <w:tcW w:w="1586" w:type="dxa"/>
          </w:tcPr>
          <w:p w14:paraId="6E65F742" w14:textId="3B08472E" w:rsidR="009E3349" w:rsidRPr="009E3349" w:rsidRDefault="009E3349" w:rsidP="009E3349">
            <w:pPr>
              <w:pStyle w:val="MILTableText"/>
              <w:rPr>
                <w:b w:val="0"/>
              </w:rPr>
            </w:pPr>
            <w:r w:rsidRPr="009E3349">
              <w:rPr>
                <w:b w:val="0"/>
              </w:rPr>
              <w:t>&lt;</w:t>
            </w:r>
            <w:r w:rsidR="00EF3B75">
              <w:rPr>
                <w:b w:val="0"/>
              </w:rPr>
              <w:t>NEWAUFIC</w:t>
            </w:r>
            <w:r w:rsidRPr="009E3349">
              <w:rPr>
                <w:b w:val="0"/>
              </w:rPr>
              <w:t>15_25&gt;</w:t>
            </w:r>
          </w:p>
        </w:tc>
        <w:tc>
          <w:tcPr>
            <w:tcW w:w="1586" w:type="dxa"/>
          </w:tcPr>
          <w:p w14:paraId="58CB8195" w14:textId="479F8222" w:rsidR="009E3349" w:rsidRPr="009E3349" w:rsidRDefault="009E3349" w:rsidP="009E3349">
            <w:pPr>
              <w:pStyle w:val="MILTableText"/>
              <w:rPr>
                <w:b w:val="0"/>
              </w:rPr>
            </w:pPr>
            <w:r w:rsidRPr="009E3349">
              <w:rPr>
                <w:b w:val="0"/>
              </w:rPr>
              <w:t>&lt;</w:t>
            </w:r>
            <w:r w:rsidR="00EF3B75">
              <w:rPr>
                <w:b w:val="0"/>
              </w:rPr>
              <w:t>NEWAUFIC</w:t>
            </w:r>
            <w:r w:rsidRPr="009E3349">
              <w:rPr>
                <w:b w:val="0"/>
              </w:rPr>
              <w:t>25_25&gt;</w:t>
            </w:r>
          </w:p>
        </w:tc>
        <w:tc>
          <w:tcPr>
            <w:tcW w:w="1586" w:type="dxa"/>
          </w:tcPr>
          <w:p w14:paraId="12370C78" w14:textId="4D5024B3" w:rsidR="009E3349" w:rsidRPr="009E3349" w:rsidRDefault="009E3349" w:rsidP="009E3349">
            <w:pPr>
              <w:pStyle w:val="MILTableText"/>
              <w:rPr>
                <w:b w:val="0"/>
              </w:rPr>
            </w:pPr>
            <w:r w:rsidRPr="009E3349">
              <w:rPr>
                <w:b w:val="0"/>
              </w:rPr>
              <w:t>&lt;</w:t>
            </w:r>
            <w:r w:rsidR="00EF3B75">
              <w:rPr>
                <w:b w:val="0"/>
              </w:rPr>
              <w:t>NEWAUFIC</w:t>
            </w:r>
            <w:r w:rsidRPr="009E3349">
              <w:rPr>
                <w:b w:val="0"/>
              </w:rPr>
              <w:t>30_25&gt;</w:t>
            </w:r>
          </w:p>
        </w:tc>
      </w:tr>
      <w:tr w:rsidR="009E3349" w14:paraId="7955E946" w14:textId="77777777" w:rsidTr="00EF3B75">
        <w:trPr>
          <w:trHeight w:hRule="exact" w:val="340"/>
        </w:trPr>
        <w:tc>
          <w:tcPr>
            <w:tcW w:w="1129" w:type="dxa"/>
          </w:tcPr>
          <w:p w14:paraId="6AAD8767" w14:textId="77777777" w:rsidR="009E3349" w:rsidRPr="00255C34" w:rsidRDefault="009E3349" w:rsidP="009E3349">
            <w:pPr>
              <w:pStyle w:val="MILTableText"/>
            </w:pPr>
            <w:r w:rsidRPr="00255C34">
              <w:t>50%</w:t>
            </w:r>
          </w:p>
        </w:tc>
        <w:tc>
          <w:tcPr>
            <w:tcW w:w="1096" w:type="dxa"/>
          </w:tcPr>
          <w:p w14:paraId="1E307680" w14:textId="169CB268" w:rsidR="009E3349" w:rsidRPr="009E3349" w:rsidRDefault="009E3349" w:rsidP="009E3349">
            <w:pPr>
              <w:pStyle w:val="MILTableText"/>
              <w:rPr>
                <w:b w:val="0"/>
              </w:rPr>
            </w:pPr>
            <w:r w:rsidRPr="009E3349">
              <w:rPr>
                <w:b w:val="0"/>
              </w:rPr>
              <w:t>&lt;</w:t>
            </w:r>
            <w:r w:rsidR="00EF3B75">
              <w:rPr>
                <w:b w:val="0"/>
              </w:rPr>
              <w:t>NEWAUFIC</w:t>
            </w:r>
            <w:r w:rsidRPr="009E3349">
              <w:rPr>
                <w:b w:val="0"/>
              </w:rPr>
              <w:t>1_50&gt;</w:t>
            </w:r>
          </w:p>
        </w:tc>
        <w:tc>
          <w:tcPr>
            <w:tcW w:w="1516" w:type="dxa"/>
          </w:tcPr>
          <w:p w14:paraId="443EDE8C" w14:textId="14750F48" w:rsidR="009E3349" w:rsidRPr="009E3349" w:rsidRDefault="009E3349" w:rsidP="009E3349">
            <w:pPr>
              <w:pStyle w:val="MILTableText"/>
              <w:rPr>
                <w:b w:val="0"/>
              </w:rPr>
            </w:pPr>
            <w:r w:rsidRPr="009E3349">
              <w:rPr>
                <w:b w:val="0"/>
              </w:rPr>
              <w:t>&lt;</w:t>
            </w:r>
            <w:r w:rsidR="00EF3B75">
              <w:rPr>
                <w:b w:val="0"/>
              </w:rPr>
              <w:t>NEWAUFIC</w:t>
            </w:r>
            <w:r w:rsidRPr="009E3349">
              <w:rPr>
                <w:b w:val="0"/>
              </w:rPr>
              <w:t>5_50&gt;</w:t>
            </w:r>
          </w:p>
        </w:tc>
        <w:tc>
          <w:tcPr>
            <w:tcW w:w="1586" w:type="dxa"/>
          </w:tcPr>
          <w:p w14:paraId="3AEC76BA" w14:textId="69D80C47" w:rsidR="009E3349" w:rsidRPr="009E3349" w:rsidRDefault="009E3349" w:rsidP="009E3349">
            <w:pPr>
              <w:pStyle w:val="MILTableText"/>
              <w:rPr>
                <w:b w:val="0"/>
              </w:rPr>
            </w:pPr>
            <w:r w:rsidRPr="009E3349">
              <w:rPr>
                <w:b w:val="0"/>
              </w:rPr>
              <w:t>&lt;</w:t>
            </w:r>
            <w:r w:rsidR="00EF3B75">
              <w:rPr>
                <w:b w:val="0"/>
              </w:rPr>
              <w:t>NEWAUFIC</w:t>
            </w:r>
            <w:r w:rsidRPr="009E3349">
              <w:rPr>
                <w:b w:val="0"/>
              </w:rPr>
              <w:t>10_50&gt;</w:t>
            </w:r>
          </w:p>
        </w:tc>
        <w:tc>
          <w:tcPr>
            <w:tcW w:w="1586" w:type="dxa"/>
          </w:tcPr>
          <w:p w14:paraId="1C939D8E" w14:textId="205BF8CE" w:rsidR="009E3349" w:rsidRPr="009E3349" w:rsidRDefault="009E3349" w:rsidP="009E3349">
            <w:pPr>
              <w:pStyle w:val="MILTableText"/>
              <w:rPr>
                <w:b w:val="0"/>
              </w:rPr>
            </w:pPr>
            <w:r w:rsidRPr="009E3349">
              <w:rPr>
                <w:b w:val="0"/>
              </w:rPr>
              <w:t>&lt;</w:t>
            </w:r>
            <w:r w:rsidR="00EF3B75">
              <w:rPr>
                <w:b w:val="0"/>
              </w:rPr>
              <w:t>NEWAUFIC</w:t>
            </w:r>
            <w:r w:rsidRPr="009E3349">
              <w:rPr>
                <w:b w:val="0"/>
              </w:rPr>
              <w:t>15_50&gt;</w:t>
            </w:r>
          </w:p>
        </w:tc>
        <w:tc>
          <w:tcPr>
            <w:tcW w:w="1586" w:type="dxa"/>
          </w:tcPr>
          <w:p w14:paraId="66101E36" w14:textId="0364B7BA" w:rsidR="009E3349" w:rsidRPr="009E3349" w:rsidRDefault="009E3349" w:rsidP="009E3349">
            <w:pPr>
              <w:pStyle w:val="MILTableText"/>
              <w:rPr>
                <w:b w:val="0"/>
              </w:rPr>
            </w:pPr>
            <w:r w:rsidRPr="009E3349">
              <w:rPr>
                <w:b w:val="0"/>
              </w:rPr>
              <w:t>&lt;</w:t>
            </w:r>
            <w:r w:rsidR="00EF3B75">
              <w:rPr>
                <w:b w:val="0"/>
              </w:rPr>
              <w:t>NEWAUFIC</w:t>
            </w:r>
            <w:r w:rsidRPr="009E3349">
              <w:rPr>
                <w:b w:val="0"/>
              </w:rPr>
              <w:t>25_50&gt;</w:t>
            </w:r>
          </w:p>
        </w:tc>
        <w:tc>
          <w:tcPr>
            <w:tcW w:w="1586" w:type="dxa"/>
          </w:tcPr>
          <w:p w14:paraId="1363DE5A" w14:textId="49E91996" w:rsidR="009E3349" w:rsidRPr="009E3349" w:rsidRDefault="009E3349" w:rsidP="009E3349">
            <w:pPr>
              <w:pStyle w:val="MILTableText"/>
              <w:rPr>
                <w:b w:val="0"/>
              </w:rPr>
            </w:pPr>
            <w:r w:rsidRPr="009E3349">
              <w:rPr>
                <w:b w:val="0"/>
              </w:rPr>
              <w:t>&lt;</w:t>
            </w:r>
            <w:r w:rsidR="00EF3B75">
              <w:rPr>
                <w:b w:val="0"/>
              </w:rPr>
              <w:t>NEWAUFIC</w:t>
            </w:r>
            <w:r w:rsidRPr="009E3349">
              <w:rPr>
                <w:b w:val="0"/>
              </w:rPr>
              <w:t>30_50&gt;</w:t>
            </w:r>
          </w:p>
        </w:tc>
      </w:tr>
      <w:tr w:rsidR="009E3349" w14:paraId="01AC56FA" w14:textId="77777777" w:rsidTr="00EF3B75">
        <w:trPr>
          <w:trHeight w:hRule="exact" w:val="340"/>
        </w:trPr>
        <w:tc>
          <w:tcPr>
            <w:tcW w:w="1129" w:type="dxa"/>
          </w:tcPr>
          <w:p w14:paraId="6FE326AD" w14:textId="77777777" w:rsidR="009E3349" w:rsidRPr="00255C34" w:rsidRDefault="009E3349" w:rsidP="009E3349">
            <w:pPr>
              <w:pStyle w:val="MILTableText"/>
            </w:pPr>
            <w:r w:rsidRPr="00255C34">
              <w:t>75%</w:t>
            </w:r>
          </w:p>
        </w:tc>
        <w:tc>
          <w:tcPr>
            <w:tcW w:w="1096" w:type="dxa"/>
          </w:tcPr>
          <w:p w14:paraId="784FAB9D" w14:textId="0E87601E" w:rsidR="009E3349" w:rsidRPr="009E3349" w:rsidRDefault="009E3349" w:rsidP="009E3349">
            <w:pPr>
              <w:pStyle w:val="MILTableText"/>
              <w:rPr>
                <w:b w:val="0"/>
              </w:rPr>
            </w:pPr>
            <w:r w:rsidRPr="009E3349">
              <w:rPr>
                <w:b w:val="0"/>
              </w:rPr>
              <w:t>&lt;</w:t>
            </w:r>
            <w:r w:rsidR="00EF3B75">
              <w:rPr>
                <w:b w:val="0"/>
              </w:rPr>
              <w:t>NEWAUFIC</w:t>
            </w:r>
            <w:r w:rsidRPr="009E3349">
              <w:rPr>
                <w:b w:val="0"/>
              </w:rPr>
              <w:t>1_75&gt;</w:t>
            </w:r>
          </w:p>
        </w:tc>
        <w:tc>
          <w:tcPr>
            <w:tcW w:w="1516" w:type="dxa"/>
          </w:tcPr>
          <w:p w14:paraId="23778E1D" w14:textId="7A7F2374" w:rsidR="009E3349" w:rsidRPr="009E3349" w:rsidRDefault="009E3349" w:rsidP="009E3349">
            <w:pPr>
              <w:pStyle w:val="MILTableText"/>
              <w:rPr>
                <w:b w:val="0"/>
              </w:rPr>
            </w:pPr>
            <w:r w:rsidRPr="009E3349">
              <w:rPr>
                <w:b w:val="0"/>
              </w:rPr>
              <w:t>&lt;</w:t>
            </w:r>
            <w:r w:rsidR="00EF3B75">
              <w:rPr>
                <w:b w:val="0"/>
              </w:rPr>
              <w:t>NEWAUFIC</w:t>
            </w:r>
            <w:r w:rsidRPr="009E3349">
              <w:rPr>
                <w:b w:val="0"/>
              </w:rPr>
              <w:t>5_75&gt;</w:t>
            </w:r>
          </w:p>
        </w:tc>
        <w:tc>
          <w:tcPr>
            <w:tcW w:w="1586" w:type="dxa"/>
          </w:tcPr>
          <w:p w14:paraId="3C93AD8D" w14:textId="7A80210F" w:rsidR="009E3349" w:rsidRPr="009E3349" w:rsidRDefault="009E3349" w:rsidP="009E3349">
            <w:pPr>
              <w:pStyle w:val="MILTableText"/>
              <w:rPr>
                <w:b w:val="0"/>
              </w:rPr>
            </w:pPr>
            <w:r w:rsidRPr="009E3349">
              <w:rPr>
                <w:b w:val="0"/>
              </w:rPr>
              <w:t>&lt;</w:t>
            </w:r>
            <w:r w:rsidR="00EF3B75">
              <w:rPr>
                <w:b w:val="0"/>
              </w:rPr>
              <w:t>NEWAUFIC</w:t>
            </w:r>
            <w:r w:rsidRPr="009E3349">
              <w:rPr>
                <w:b w:val="0"/>
              </w:rPr>
              <w:t>10_75&gt;</w:t>
            </w:r>
          </w:p>
        </w:tc>
        <w:tc>
          <w:tcPr>
            <w:tcW w:w="1586" w:type="dxa"/>
          </w:tcPr>
          <w:p w14:paraId="0875CAD9" w14:textId="20812979" w:rsidR="009E3349" w:rsidRPr="009E3349" w:rsidRDefault="009E3349" w:rsidP="009E3349">
            <w:pPr>
              <w:pStyle w:val="MILTableText"/>
              <w:rPr>
                <w:b w:val="0"/>
              </w:rPr>
            </w:pPr>
            <w:r w:rsidRPr="009E3349">
              <w:rPr>
                <w:b w:val="0"/>
              </w:rPr>
              <w:t>&lt;</w:t>
            </w:r>
            <w:r w:rsidR="00EF3B75">
              <w:rPr>
                <w:b w:val="0"/>
              </w:rPr>
              <w:t>NEWAUFIC</w:t>
            </w:r>
            <w:r w:rsidRPr="009E3349">
              <w:rPr>
                <w:b w:val="0"/>
              </w:rPr>
              <w:t>15_75&gt;</w:t>
            </w:r>
          </w:p>
        </w:tc>
        <w:tc>
          <w:tcPr>
            <w:tcW w:w="1586" w:type="dxa"/>
          </w:tcPr>
          <w:p w14:paraId="29F3AB65" w14:textId="1620C586" w:rsidR="009E3349" w:rsidRPr="009E3349" w:rsidRDefault="009E3349" w:rsidP="009E3349">
            <w:pPr>
              <w:pStyle w:val="MILTableText"/>
              <w:rPr>
                <w:b w:val="0"/>
              </w:rPr>
            </w:pPr>
            <w:r w:rsidRPr="009E3349">
              <w:rPr>
                <w:b w:val="0"/>
              </w:rPr>
              <w:t>&lt;</w:t>
            </w:r>
            <w:r w:rsidR="00EF3B75">
              <w:rPr>
                <w:b w:val="0"/>
              </w:rPr>
              <w:t>NEWAUFIC</w:t>
            </w:r>
            <w:r w:rsidRPr="009E3349">
              <w:rPr>
                <w:b w:val="0"/>
              </w:rPr>
              <w:t>25_75&gt;</w:t>
            </w:r>
          </w:p>
        </w:tc>
        <w:tc>
          <w:tcPr>
            <w:tcW w:w="1586" w:type="dxa"/>
          </w:tcPr>
          <w:p w14:paraId="0402FCE4" w14:textId="024672DC" w:rsidR="009E3349" w:rsidRPr="009E3349" w:rsidRDefault="009E3349" w:rsidP="009E3349">
            <w:pPr>
              <w:pStyle w:val="MILTableText"/>
              <w:rPr>
                <w:b w:val="0"/>
              </w:rPr>
            </w:pPr>
            <w:r w:rsidRPr="009E3349">
              <w:rPr>
                <w:b w:val="0"/>
              </w:rPr>
              <w:t>&lt;</w:t>
            </w:r>
            <w:r w:rsidR="00EF3B75">
              <w:rPr>
                <w:b w:val="0"/>
              </w:rPr>
              <w:t>NEWAUFIC</w:t>
            </w:r>
            <w:r w:rsidRPr="009E3349">
              <w:rPr>
                <w:b w:val="0"/>
              </w:rPr>
              <w:t>30_75&gt;</w:t>
            </w:r>
          </w:p>
        </w:tc>
      </w:tr>
      <w:tr w:rsidR="009E3349" w14:paraId="0F927DCF" w14:textId="77777777" w:rsidTr="00EF3B75">
        <w:trPr>
          <w:trHeight w:hRule="exact" w:val="340"/>
        </w:trPr>
        <w:tc>
          <w:tcPr>
            <w:tcW w:w="1129" w:type="dxa"/>
          </w:tcPr>
          <w:p w14:paraId="4B916560" w14:textId="77777777" w:rsidR="009E3349" w:rsidRPr="00255C34" w:rsidRDefault="009E3349" w:rsidP="009E3349">
            <w:pPr>
              <w:pStyle w:val="MILTableText"/>
            </w:pPr>
            <w:r w:rsidRPr="00255C34">
              <w:t>95%</w:t>
            </w:r>
          </w:p>
        </w:tc>
        <w:tc>
          <w:tcPr>
            <w:tcW w:w="1096" w:type="dxa"/>
          </w:tcPr>
          <w:p w14:paraId="23EAE254" w14:textId="63B118D8" w:rsidR="009E3349" w:rsidRPr="009E3349" w:rsidRDefault="009E3349" w:rsidP="009E3349">
            <w:pPr>
              <w:pStyle w:val="MILTableText"/>
              <w:rPr>
                <w:b w:val="0"/>
              </w:rPr>
            </w:pPr>
            <w:r w:rsidRPr="009E3349">
              <w:rPr>
                <w:b w:val="0"/>
              </w:rPr>
              <w:t>&lt;</w:t>
            </w:r>
            <w:r w:rsidR="00EF3B75">
              <w:rPr>
                <w:b w:val="0"/>
              </w:rPr>
              <w:t>NEWAUFIC</w:t>
            </w:r>
            <w:r w:rsidRPr="009E3349">
              <w:rPr>
                <w:b w:val="0"/>
              </w:rPr>
              <w:t>1_95&gt;</w:t>
            </w:r>
          </w:p>
        </w:tc>
        <w:tc>
          <w:tcPr>
            <w:tcW w:w="1516" w:type="dxa"/>
          </w:tcPr>
          <w:p w14:paraId="04F981D1" w14:textId="1C12F5C8" w:rsidR="009E3349" w:rsidRPr="009E3349" w:rsidRDefault="009E3349" w:rsidP="009E3349">
            <w:pPr>
              <w:pStyle w:val="MILTableText"/>
              <w:rPr>
                <w:b w:val="0"/>
              </w:rPr>
            </w:pPr>
            <w:r w:rsidRPr="009E3349">
              <w:rPr>
                <w:b w:val="0"/>
              </w:rPr>
              <w:t>&lt;</w:t>
            </w:r>
            <w:r w:rsidR="00EF3B75">
              <w:rPr>
                <w:b w:val="0"/>
              </w:rPr>
              <w:t>NEWAUFIC</w:t>
            </w:r>
            <w:r w:rsidRPr="009E3349">
              <w:rPr>
                <w:b w:val="0"/>
              </w:rPr>
              <w:t>5_95&gt;</w:t>
            </w:r>
          </w:p>
        </w:tc>
        <w:tc>
          <w:tcPr>
            <w:tcW w:w="1586" w:type="dxa"/>
          </w:tcPr>
          <w:p w14:paraId="72F5E579" w14:textId="1E6BC5F0" w:rsidR="009E3349" w:rsidRPr="009E3349" w:rsidRDefault="009E3349" w:rsidP="009E3349">
            <w:pPr>
              <w:pStyle w:val="MILTableText"/>
              <w:rPr>
                <w:b w:val="0"/>
              </w:rPr>
            </w:pPr>
            <w:r w:rsidRPr="009E3349">
              <w:rPr>
                <w:b w:val="0"/>
              </w:rPr>
              <w:t>&lt;</w:t>
            </w:r>
            <w:r w:rsidR="00EF3B75">
              <w:rPr>
                <w:b w:val="0"/>
              </w:rPr>
              <w:t>NEWAUFIC</w:t>
            </w:r>
            <w:r w:rsidRPr="009E3349">
              <w:rPr>
                <w:b w:val="0"/>
              </w:rPr>
              <w:t>10_95&gt;</w:t>
            </w:r>
          </w:p>
        </w:tc>
        <w:tc>
          <w:tcPr>
            <w:tcW w:w="1586" w:type="dxa"/>
          </w:tcPr>
          <w:p w14:paraId="5E7135C9" w14:textId="27953838" w:rsidR="009E3349" w:rsidRPr="009E3349" w:rsidRDefault="009E3349" w:rsidP="009E3349">
            <w:pPr>
              <w:pStyle w:val="MILTableText"/>
              <w:rPr>
                <w:b w:val="0"/>
              </w:rPr>
            </w:pPr>
            <w:r w:rsidRPr="009E3349">
              <w:rPr>
                <w:b w:val="0"/>
              </w:rPr>
              <w:t>&lt;</w:t>
            </w:r>
            <w:r w:rsidR="00EF3B75">
              <w:rPr>
                <w:b w:val="0"/>
              </w:rPr>
              <w:t>NEWAUFIC</w:t>
            </w:r>
            <w:r w:rsidRPr="009E3349">
              <w:rPr>
                <w:b w:val="0"/>
              </w:rPr>
              <w:t>15_95&gt;</w:t>
            </w:r>
          </w:p>
        </w:tc>
        <w:tc>
          <w:tcPr>
            <w:tcW w:w="1586" w:type="dxa"/>
          </w:tcPr>
          <w:p w14:paraId="38295056" w14:textId="229A8061" w:rsidR="009E3349" w:rsidRPr="009E3349" w:rsidRDefault="009E3349" w:rsidP="009E3349">
            <w:pPr>
              <w:pStyle w:val="MILTableText"/>
              <w:rPr>
                <w:b w:val="0"/>
              </w:rPr>
            </w:pPr>
            <w:r w:rsidRPr="009E3349">
              <w:rPr>
                <w:b w:val="0"/>
              </w:rPr>
              <w:t>&lt;</w:t>
            </w:r>
            <w:r w:rsidR="00EF3B75">
              <w:rPr>
                <w:b w:val="0"/>
              </w:rPr>
              <w:t>NEWAUFIC</w:t>
            </w:r>
            <w:r w:rsidRPr="009E3349">
              <w:rPr>
                <w:b w:val="0"/>
              </w:rPr>
              <w:t>25_95&gt;</w:t>
            </w:r>
          </w:p>
        </w:tc>
        <w:tc>
          <w:tcPr>
            <w:tcW w:w="1586" w:type="dxa"/>
          </w:tcPr>
          <w:p w14:paraId="23FBD7CC" w14:textId="1C3BE062" w:rsidR="009E3349" w:rsidRPr="009E3349" w:rsidRDefault="009E3349" w:rsidP="009E3349">
            <w:pPr>
              <w:pStyle w:val="MILTableText"/>
              <w:rPr>
                <w:b w:val="0"/>
              </w:rPr>
            </w:pPr>
            <w:r w:rsidRPr="009E3349">
              <w:rPr>
                <w:b w:val="0"/>
              </w:rPr>
              <w:t>&lt;</w:t>
            </w:r>
            <w:r w:rsidR="00EF3B75">
              <w:rPr>
                <w:b w:val="0"/>
              </w:rPr>
              <w:t>NEWAUFIC</w:t>
            </w:r>
            <w:r w:rsidRPr="009E3349">
              <w:rPr>
                <w:b w:val="0"/>
              </w:rPr>
              <w:t>30_95&gt;</w:t>
            </w:r>
          </w:p>
        </w:tc>
      </w:tr>
      <w:tr w:rsidR="009E3349" w14:paraId="09266E33" w14:textId="77777777" w:rsidTr="00EF3B75">
        <w:trPr>
          <w:trHeight w:hRule="exact" w:val="340"/>
        </w:trPr>
        <w:tc>
          <w:tcPr>
            <w:tcW w:w="1129" w:type="dxa"/>
          </w:tcPr>
          <w:p w14:paraId="01F139BB" w14:textId="77777777" w:rsidR="009E3349" w:rsidRPr="00255C34" w:rsidRDefault="009E3349" w:rsidP="009E3349">
            <w:pPr>
              <w:pStyle w:val="MILTableText"/>
            </w:pPr>
            <w:r w:rsidRPr="00255C34">
              <w:t>Mean</w:t>
            </w:r>
          </w:p>
        </w:tc>
        <w:tc>
          <w:tcPr>
            <w:tcW w:w="1096" w:type="dxa"/>
          </w:tcPr>
          <w:p w14:paraId="1E407202" w14:textId="401BCC98" w:rsidR="009E3349" w:rsidRPr="009E3349" w:rsidRDefault="009E3349" w:rsidP="009E3349">
            <w:pPr>
              <w:pStyle w:val="MILTableText"/>
              <w:rPr>
                <w:b w:val="0"/>
              </w:rPr>
            </w:pPr>
            <w:r w:rsidRPr="009E3349">
              <w:rPr>
                <w:b w:val="0"/>
              </w:rPr>
              <w:t>&lt;</w:t>
            </w:r>
            <w:r w:rsidR="00EF3B75">
              <w:rPr>
                <w:b w:val="0"/>
              </w:rPr>
              <w:t>NEWAUFIC</w:t>
            </w:r>
            <w:r w:rsidRPr="009E3349">
              <w:rPr>
                <w:b w:val="0"/>
              </w:rPr>
              <w:t>1_MU&gt;</w:t>
            </w:r>
          </w:p>
        </w:tc>
        <w:tc>
          <w:tcPr>
            <w:tcW w:w="1516" w:type="dxa"/>
          </w:tcPr>
          <w:p w14:paraId="29627D9D" w14:textId="0584B784" w:rsidR="009E3349" w:rsidRPr="009E3349" w:rsidRDefault="009E3349" w:rsidP="009E3349">
            <w:pPr>
              <w:pStyle w:val="MILTableText"/>
              <w:rPr>
                <w:b w:val="0"/>
              </w:rPr>
            </w:pPr>
            <w:r w:rsidRPr="009E3349">
              <w:rPr>
                <w:b w:val="0"/>
              </w:rPr>
              <w:t>&lt;</w:t>
            </w:r>
            <w:r w:rsidR="00EF3B75">
              <w:rPr>
                <w:b w:val="0"/>
              </w:rPr>
              <w:t>NEWAUFIC</w:t>
            </w:r>
            <w:r w:rsidRPr="009E3349">
              <w:rPr>
                <w:b w:val="0"/>
              </w:rPr>
              <w:t>5_MU&gt;</w:t>
            </w:r>
          </w:p>
        </w:tc>
        <w:tc>
          <w:tcPr>
            <w:tcW w:w="1586" w:type="dxa"/>
          </w:tcPr>
          <w:p w14:paraId="4279B412" w14:textId="4F8103B1" w:rsidR="009E3349" w:rsidRPr="009E3349" w:rsidRDefault="009E3349" w:rsidP="009E3349">
            <w:pPr>
              <w:pStyle w:val="MILTableText"/>
              <w:rPr>
                <w:b w:val="0"/>
              </w:rPr>
            </w:pPr>
            <w:r w:rsidRPr="009E3349">
              <w:rPr>
                <w:b w:val="0"/>
              </w:rPr>
              <w:t>&lt;</w:t>
            </w:r>
            <w:r w:rsidR="00EF3B75">
              <w:rPr>
                <w:b w:val="0"/>
              </w:rPr>
              <w:t>NEWAUFIC</w:t>
            </w:r>
            <w:r w:rsidRPr="009E3349">
              <w:rPr>
                <w:b w:val="0"/>
              </w:rPr>
              <w:t>10_MU&gt;</w:t>
            </w:r>
          </w:p>
        </w:tc>
        <w:tc>
          <w:tcPr>
            <w:tcW w:w="1586" w:type="dxa"/>
          </w:tcPr>
          <w:p w14:paraId="51FDEDAE" w14:textId="237774BF" w:rsidR="009E3349" w:rsidRPr="009E3349" w:rsidRDefault="009E3349" w:rsidP="009E3349">
            <w:pPr>
              <w:pStyle w:val="MILTableText"/>
              <w:rPr>
                <w:b w:val="0"/>
              </w:rPr>
            </w:pPr>
            <w:r w:rsidRPr="009E3349">
              <w:rPr>
                <w:b w:val="0"/>
              </w:rPr>
              <w:t>&lt;</w:t>
            </w:r>
            <w:r w:rsidR="00EF3B75">
              <w:rPr>
                <w:b w:val="0"/>
              </w:rPr>
              <w:t>NEWAUFIC</w:t>
            </w:r>
            <w:r w:rsidRPr="009E3349">
              <w:rPr>
                <w:b w:val="0"/>
              </w:rPr>
              <w:t>15_MU&gt;</w:t>
            </w:r>
          </w:p>
        </w:tc>
        <w:tc>
          <w:tcPr>
            <w:tcW w:w="1586" w:type="dxa"/>
          </w:tcPr>
          <w:p w14:paraId="15940F92" w14:textId="38C675E4" w:rsidR="009E3349" w:rsidRPr="009E3349" w:rsidRDefault="009E3349" w:rsidP="009E3349">
            <w:pPr>
              <w:pStyle w:val="MILTableText"/>
              <w:rPr>
                <w:b w:val="0"/>
              </w:rPr>
            </w:pPr>
            <w:r w:rsidRPr="009E3349">
              <w:rPr>
                <w:b w:val="0"/>
              </w:rPr>
              <w:t>&lt;</w:t>
            </w:r>
            <w:r w:rsidR="00EF3B75">
              <w:rPr>
                <w:b w:val="0"/>
              </w:rPr>
              <w:t>NEWAUFIC</w:t>
            </w:r>
            <w:r w:rsidRPr="009E3349">
              <w:rPr>
                <w:b w:val="0"/>
              </w:rPr>
              <w:t>25_MU&gt;</w:t>
            </w:r>
          </w:p>
        </w:tc>
        <w:tc>
          <w:tcPr>
            <w:tcW w:w="1586" w:type="dxa"/>
          </w:tcPr>
          <w:p w14:paraId="6C2601F8" w14:textId="30A56FA4" w:rsidR="009E3349" w:rsidRPr="009E3349" w:rsidRDefault="009E3349" w:rsidP="009E3349">
            <w:pPr>
              <w:pStyle w:val="MILTableText"/>
              <w:rPr>
                <w:b w:val="0"/>
              </w:rPr>
            </w:pPr>
            <w:r w:rsidRPr="009E3349">
              <w:rPr>
                <w:b w:val="0"/>
              </w:rPr>
              <w:t>&lt;</w:t>
            </w:r>
            <w:r w:rsidR="00EF3B75">
              <w:rPr>
                <w:b w:val="0"/>
              </w:rPr>
              <w:t>NEWAUFIC</w:t>
            </w:r>
            <w:r w:rsidRPr="009E3349">
              <w:rPr>
                <w:b w:val="0"/>
              </w:rPr>
              <w:t>30_MU&gt;</w:t>
            </w:r>
          </w:p>
        </w:tc>
      </w:tr>
      <w:tr w:rsidR="009E3349" w14:paraId="0D4944F4" w14:textId="77777777" w:rsidTr="00EF3B75">
        <w:trPr>
          <w:trHeight w:hRule="exact" w:val="340"/>
        </w:trPr>
        <w:tc>
          <w:tcPr>
            <w:tcW w:w="1129" w:type="dxa"/>
          </w:tcPr>
          <w:p w14:paraId="225E4B9C" w14:textId="77777777" w:rsidR="009E3349" w:rsidRPr="00255C34" w:rsidRDefault="009E3349" w:rsidP="009E3349">
            <w:pPr>
              <w:pStyle w:val="MILTableText"/>
            </w:pPr>
            <w:r w:rsidRPr="00255C34">
              <w:t>Volatility</w:t>
            </w:r>
          </w:p>
        </w:tc>
        <w:tc>
          <w:tcPr>
            <w:tcW w:w="1096" w:type="dxa"/>
          </w:tcPr>
          <w:p w14:paraId="1687522D" w14:textId="55B8A8D0" w:rsidR="009E3349" w:rsidRPr="009E3349" w:rsidRDefault="009E3349" w:rsidP="009E3349">
            <w:pPr>
              <w:pStyle w:val="MILTableText"/>
              <w:rPr>
                <w:b w:val="0"/>
              </w:rPr>
            </w:pPr>
            <w:r w:rsidRPr="009E3349">
              <w:rPr>
                <w:b w:val="0"/>
              </w:rPr>
              <w:t>&lt;</w:t>
            </w:r>
            <w:r w:rsidR="00EF3B75">
              <w:rPr>
                <w:b w:val="0"/>
              </w:rPr>
              <w:t>NEWAUFIC</w:t>
            </w:r>
            <w:r w:rsidRPr="009E3349">
              <w:rPr>
                <w:b w:val="0"/>
              </w:rPr>
              <w:t>1_VOL&gt;</w:t>
            </w:r>
          </w:p>
        </w:tc>
        <w:tc>
          <w:tcPr>
            <w:tcW w:w="1516" w:type="dxa"/>
          </w:tcPr>
          <w:p w14:paraId="60684C28" w14:textId="28312348" w:rsidR="009E3349" w:rsidRPr="009E3349" w:rsidRDefault="009E3349" w:rsidP="009E3349">
            <w:pPr>
              <w:pStyle w:val="MILTableText"/>
              <w:rPr>
                <w:b w:val="0"/>
              </w:rPr>
            </w:pPr>
            <w:r w:rsidRPr="009E3349">
              <w:rPr>
                <w:b w:val="0"/>
              </w:rPr>
              <w:t>&lt;</w:t>
            </w:r>
            <w:r w:rsidR="00EF3B75">
              <w:rPr>
                <w:b w:val="0"/>
              </w:rPr>
              <w:t>NEWAUFIC</w:t>
            </w:r>
            <w:r w:rsidRPr="009E3349">
              <w:rPr>
                <w:b w:val="0"/>
              </w:rPr>
              <w:t>5_VOL&gt;</w:t>
            </w:r>
          </w:p>
        </w:tc>
        <w:tc>
          <w:tcPr>
            <w:tcW w:w="1586" w:type="dxa"/>
          </w:tcPr>
          <w:p w14:paraId="1C3E8322" w14:textId="00235455" w:rsidR="009E3349" w:rsidRPr="009E3349" w:rsidRDefault="009E3349" w:rsidP="009E3349">
            <w:pPr>
              <w:pStyle w:val="MILTableText"/>
              <w:rPr>
                <w:b w:val="0"/>
              </w:rPr>
            </w:pPr>
            <w:r w:rsidRPr="009E3349">
              <w:rPr>
                <w:b w:val="0"/>
              </w:rPr>
              <w:t>&lt;</w:t>
            </w:r>
            <w:r w:rsidR="00EF3B75">
              <w:rPr>
                <w:b w:val="0"/>
              </w:rPr>
              <w:t>NEWAUFIC</w:t>
            </w:r>
            <w:r w:rsidRPr="009E3349">
              <w:rPr>
                <w:b w:val="0"/>
              </w:rPr>
              <w:t>10_VOL&gt;</w:t>
            </w:r>
          </w:p>
        </w:tc>
        <w:tc>
          <w:tcPr>
            <w:tcW w:w="1586" w:type="dxa"/>
          </w:tcPr>
          <w:p w14:paraId="253978B5" w14:textId="6666E5D1" w:rsidR="009E3349" w:rsidRPr="009E3349" w:rsidRDefault="009E3349" w:rsidP="009E3349">
            <w:pPr>
              <w:pStyle w:val="MILTableText"/>
              <w:rPr>
                <w:b w:val="0"/>
              </w:rPr>
            </w:pPr>
            <w:r w:rsidRPr="009E3349">
              <w:rPr>
                <w:b w:val="0"/>
              </w:rPr>
              <w:t>&lt;</w:t>
            </w:r>
            <w:r w:rsidR="00EF3B75">
              <w:rPr>
                <w:b w:val="0"/>
              </w:rPr>
              <w:t>NEWAUFIC</w:t>
            </w:r>
            <w:r w:rsidRPr="009E3349">
              <w:rPr>
                <w:b w:val="0"/>
              </w:rPr>
              <w:t>15_VOL&gt;</w:t>
            </w:r>
          </w:p>
        </w:tc>
        <w:tc>
          <w:tcPr>
            <w:tcW w:w="1586" w:type="dxa"/>
          </w:tcPr>
          <w:p w14:paraId="28D88AED" w14:textId="148B71D3" w:rsidR="009E3349" w:rsidRPr="009E3349" w:rsidRDefault="009E3349" w:rsidP="009E3349">
            <w:pPr>
              <w:pStyle w:val="MILTableText"/>
              <w:rPr>
                <w:b w:val="0"/>
              </w:rPr>
            </w:pPr>
            <w:r w:rsidRPr="009E3349">
              <w:rPr>
                <w:b w:val="0"/>
              </w:rPr>
              <w:t>&lt;</w:t>
            </w:r>
            <w:r w:rsidR="00EF3B75">
              <w:rPr>
                <w:b w:val="0"/>
              </w:rPr>
              <w:t>NEWAUFIC</w:t>
            </w:r>
            <w:r w:rsidRPr="009E3349">
              <w:rPr>
                <w:b w:val="0"/>
              </w:rPr>
              <w:t>25_VOL&gt;</w:t>
            </w:r>
          </w:p>
        </w:tc>
        <w:tc>
          <w:tcPr>
            <w:tcW w:w="1586" w:type="dxa"/>
          </w:tcPr>
          <w:p w14:paraId="16567167" w14:textId="449A66EC" w:rsidR="009E3349" w:rsidRPr="009E3349" w:rsidRDefault="009E3349" w:rsidP="009E3349">
            <w:pPr>
              <w:pStyle w:val="MILTableText"/>
              <w:rPr>
                <w:b w:val="0"/>
              </w:rPr>
            </w:pPr>
            <w:r w:rsidRPr="009E3349">
              <w:rPr>
                <w:b w:val="0"/>
              </w:rPr>
              <w:t>&lt;</w:t>
            </w:r>
            <w:r w:rsidR="00EF3B75">
              <w:rPr>
                <w:b w:val="0"/>
              </w:rPr>
              <w:t>NEWAUFIC</w:t>
            </w:r>
            <w:r w:rsidRPr="009E3349">
              <w:rPr>
                <w:b w:val="0"/>
              </w:rPr>
              <w:t>30_VOL&gt;</w:t>
            </w:r>
          </w:p>
        </w:tc>
      </w:tr>
    </w:tbl>
    <w:p w14:paraId="4EE6F186" w14:textId="1457707F"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CB7E6B">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r>
              <w:t>Historgram @ 10 years</w:t>
            </w:r>
          </w:p>
        </w:tc>
      </w:tr>
      <w:tr w:rsidR="000842DA" w14:paraId="0A6D9596" w14:textId="77777777" w:rsidTr="000842DA">
        <w:trPr>
          <w:trHeight w:val="2816"/>
        </w:trPr>
        <w:tc>
          <w:tcPr>
            <w:tcW w:w="5042" w:type="dxa"/>
          </w:tcPr>
          <w:p w14:paraId="142EE8B9" w14:textId="70A0B985" w:rsidR="000842DA" w:rsidRDefault="00EF3B75" w:rsidP="00EF3B75">
            <w:pPr>
              <w:pStyle w:val="MILReportTableText"/>
              <w:ind w:firstLine="0"/>
            </w:pPr>
            <w:r>
              <w:rPr>
                <w:i w:val="0"/>
              </w:rPr>
              <w:t>&lt;OLDAUFICPERCENTILE&gt;</w:t>
            </w:r>
          </w:p>
        </w:tc>
        <w:tc>
          <w:tcPr>
            <w:tcW w:w="5043" w:type="dxa"/>
          </w:tcPr>
          <w:p w14:paraId="66A2B102" w14:textId="767BA0A5" w:rsidR="000842DA" w:rsidRDefault="00EF3B75" w:rsidP="00EF3B75">
            <w:pPr>
              <w:pStyle w:val="MILReportTableText"/>
              <w:ind w:firstLine="0"/>
            </w:pPr>
            <w:r>
              <w:rPr>
                <w:i w:val="0"/>
              </w:rPr>
              <w:t>&lt;OLDAUFICHIST&gt;</w:t>
            </w:r>
          </w:p>
        </w:tc>
      </w:tr>
    </w:tbl>
    <w:p w14:paraId="291058A3" w14:textId="77777777" w:rsidR="000842DA" w:rsidRDefault="000842DA" w:rsidP="000842DA">
      <w:pPr>
        <w:pStyle w:val="MILReportSubSection"/>
        <w:numPr>
          <w:ilvl w:val="0"/>
          <w:numId w:val="0"/>
        </w:numPr>
      </w:pPr>
    </w:p>
    <w:p w14:paraId="73252114" w14:textId="0A25540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r>
              <w:t>Historgram @ 10 years</w:t>
            </w:r>
          </w:p>
        </w:tc>
      </w:tr>
      <w:tr w:rsidR="000842DA" w14:paraId="581951C5" w14:textId="77777777" w:rsidTr="000842DA">
        <w:trPr>
          <w:trHeight w:val="2816"/>
        </w:trPr>
        <w:tc>
          <w:tcPr>
            <w:tcW w:w="5042" w:type="dxa"/>
          </w:tcPr>
          <w:p w14:paraId="581A9B2E" w14:textId="59EBCF72" w:rsidR="000842DA" w:rsidRDefault="00EF3B75" w:rsidP="00EF3B75">
            <w:pPr>
              <w:pStyle w:val="MILReportTableText"/>
              <w:ind w:firstLine="0"/>
            </w:pPr>
            <w:r>
              <w:rPr>
                <w:i w:val="0"/>
              </w:rPr>
              <w:t>&lt;NEWAUFICPERCENTILE&gt;</w:t>
            </w:r>
          </w:p>
        </w:tc>
        <w:tc>
          <w:tcPr>
            <w:tcW w:w="5043" w:type="dxa"/>
          </w:tcPr>
          <w:p w14:paraId="0FC01CB0" w14:textId="3506E65D" w:rsidR="000842DA" w:rsidRDefault="00EF3B75" w:rsidP="00EF3B75">
            <w:pPr>
              <w:pStyle w:val="MILReportTableText"/>
              <w:ind w:firstLine="0"/>
            </w:pPr>
            <w:r>
              <w:rPr>
                <w:i w:val="0"/>
              </w:rPr>
              <w:t>&lt;NEWAUFICHIST&gt;</w:t>
            </w:r>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48" w:name="_Toc472931961"/>
      <w:r>
        <w:lastRenderedPageBreak/>
        <w:t>International Fixed Interest Govt Hedged</w:t>
      </w:r>
      <w:bookmarkEnd w:id="48"/>
    </w:p>
    <w:p w14:paraId="45378A37" w14:textId="77777777" w:rsidR="000842DA" w:rsidRDefault="000842DA" w:rsidP="000842DA">
      <w:pPr>
        <w:pStyle w:val="MILReportSubSection"/>
      </w:pPr>
      <w:bookmarkStart w:id="49" w:name="_Toc472931962"/>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558A83B5"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964DAF6" w:rsidR="000842DA" w:rsidRPr="00BC3C4A" w:rsidRDefault="00D20035" w:rsidP="000842DA">
            <w:pPr>
              <w:pStyle w:val="MILTableHeader"/>
              <w:rPr>
                <w:sz w:val="16"/>
                <w:szCs w:val="16"/>
              </w:rPr>
            </w:pPr>
            <w:r>
              <w:rPr>
                <w:sz w:val="16"/>
                <w:szCs w:val="16"/>
              </w:rPr>
              <w:t>&lt;OLDDATE&gt;</w:t>
            </w:r>
          </w:p>
        </w:tc>
        <w:tc>
          <w:tcPr>
            <w:tcW w:w="1283" w:type="dxa"/>
          </w:tcPr>
          <w:p w14:paraId="562F02A1" w14:textId="10E07846" w:rsidR="000842DA" w:rsidRPr="00BC3C4A" w:rsidRDefault="00D20035" w:rsidP="000842DA">
            <w:pPr>
              <w:pStyle w:val="MILTableHeader"/>
              <w:rPr>
                <w:sz w:val="16"/>
                <w:szCs w:val="16"/>
              </w:rPr>
            </w:pPr>
            <w:r>
              <w:rPr>
                <w:sz w:val="16"/>
                <w:szCs w:val="16"/>
              </w:rPr>
              <w:t>&lt;CALIBDATE&gt;</w:t>
            </w:r>
          </w:p>
        </w:tc>
        <w:tc>
          <w:tcPr>
            <w:tcW w:w="6134"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A51E07">
        <w:trPr>
          <w:trHeight w:hRule="exact" w:val="630"/>
        </w:trPr>
        <w:tc>
          <w:tcPr>
            <w:tcW w:w="1157" w:type="dxa"/>
          </w:tcPr>
          <w:p w14:paraId="3DEB9E9B" w14:textId="77777777" w:rsidR="000842DA" w:rsidRPr="00B06B00" w:rsidRDefault="00E97E19" w:rsidP="00BE41E3">
            <w:pPr>
              <w:pStyle w:val="MILTableText"/>
            </w:pPr>
            <m:oMathPara>
              <m:oMath>
                <m:r>
                  <m:rPr>
                    <m:sty m:val="bi"/>
                  </m:rPr>
                  <m:t>μ</m:t>
                </m:r>
              </m:oMath>
            </m:oMathPara>
          </w:p>
        </w:tc>
        <w:tc>
          <w:tcPr>
            <w:tcW w:w="1262" w:type="dxa"/>
          </w:tcPr>
          <w:p w14:paraId="133070B6" w14:textId="77777777" w:rsidR="000842DA" w:rsidRPr="00E97E19" w:rsidRDefault="000842DA" w:rsidP="00BE41E3">
            <w:pPr>
              <w:pStyle w:val="MILTableText"/>
              <w:rPr>
                <w:b w:val="0"/>
              </w:rPr>
            </w:pPr>
            <w:r w:rsidRPr="00E97E19">
              <w:rPr>
                <w:b w:val="0"/>
              </w:rPr>
              <w:t>0</w:t>
            </w:r>
          </w:p>
        </w:tc>
        <w:tc>
          <w:tcPr>
            <w:tcW w:w="1283" w:type="dxa"/>
          </w:tcPr>
          <w:p w14:paraId="4460A5C6" w14:textId="77777777" w:rsidR="000842DA" w:rsidRPr="00E97E19" w:rsidRDefault="000842DA" w:rsidP="00BE41E3">
            <w:pPr>
              <w:pStyle w:val="MILTableText"/>
              <w:rPr>
                <w:b w:val="0"/>
              </w:rPr>
            </w:pPr>
            <w:r w:rsidRPr="00E97E19">
              <w:rPr>
                <w:b w:val="0"/>
              </w:rPr>
              <w:t>0</w:t>
            </w:r>
          </w:p>
        </w:tc>
        <w:tc>
          <w:tcPr>
            <w:tcW w:w="6134" w:type="dxa"/>
          </w:tcPr>
          <w:p w14:paraId="4AC4647C"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0842DA">
        <w:trPr>
          <w:trHeight w:hRule="exact" w:val="340"/>
        </w:trPr>
        <w:tc>
          <w:tcPr>
            <w:tcW w:w="9836" w:type="dxa"/>
            <w:gridSpan w:val="4"/>
          </w:tcPr>
          <w:p w14:paraId="70A3513A" w14:textId="77777777" w:rsidR="000842DA" w:rsidRPr="00BC3C4A" w:rsidRDefault="000842DA" w:rsidP="00BE41E3">
            <w:pPr>
              <w:pStyle w:val="MILTableText"/>
            </w:pPr>
            <w:r w:rsidRPr="00BC3C4A">
              <w:t>Volatility Model (Regime Switching)</w:t>
            </w:r>
          </w:p>
        </w:tc>
      </w:tr>
      <w:tr w:rsidR="00A51E07" w14:paraId="73C8C212" w14:textId="77777777" w:rsidTr="00A51E07">
        <w:trPr>
          <w:trHeight w:hRule="exact" w:val="340"/>
        </w:trPr>
        <w:tc>
          <w:tcPr>
            <w:tcW w:w="1157" w:type="dxa"/>
          </w:tcPr>
          <w:p w14:paraId="18582271"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082E19FA" w14:textId="2F07DB99" w:rsidR="00A51E07" w:rsidRPr="00E97E19" w:rsidRDefault="00A51E07" w:rsidP="00A51E07">
            <w:pPr>
              <w:pStyle w:val="MILTableText"/>
              <w:rPr>
                <w:b w:val="0"/>
              </w:rPr>
            </w:pPr>
            <w:r>
              <w:rPr>
                <w:b w:val="0"/>
              </w:rPr>
              <w:t>&lt;OLD</w:t>
            </w:r>
            <w:r w:rsidR="00A830FF">
              <w:rPr>
                <w:b w:val="0"/>
              </w:rPr>
              <w:t>INTFI</w:t>
            </w:r>
            <w:r>
              <w:rPr>
                <w:b w:val="0"/>
              </w:rPr>
              <w:t>P12&gt;</w:t>
            </w:r>
          </w:p>
        </w:tc>
        <w:tc>
          <w:tcPr>
            <w:tcW w:w="1283" w:type="dxa"/>
          </w:tcPr>
          <w:p w14:paraId="6BA745E3" w14:textId="5B804DE1" w:rsidR="00A51E07" w:rsidRPr="00E97E19" w:rsidRDefault="00A51E07" w:rsidP="00A51E07">
            <w:pPr>
              <w:pStyle w:val="MILTableText"/>
              <w:rPr>
                <w:b w:val="0"/>
              </w:rPr>
            </w:pPr>
            <w:r>
              <w:rPr>
                <w:b w:val="0"/>
              </w:rPr>
              <w:t>&lt;NEW</w:t>
            </w:r>
            <w:r w:rsidR="00A830FF">
              <w:rPr>
                <w:b w:val="0"/>
              </w:rPr>
              <w:t>INTFI</w:t>
            </w:r>
            <w:r>
              <w:rPr>
                <w:b w:val="0"/>
              </w:rPr>
              <w:t>P12&gt;</w:t>
            </w:r>
          </w:p>
        </w:tc>
        <w:tc>
          <w:tcPr>
            <w:tcW w:w="6134" w:type="dxa"/>
          </w:tcPr>
          <w:p w14:paraId="0B310CE7"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03FD3FB" w14:textId="77777777" w:rsidTr="00A51E07">
        <w:trPr>
          <w:trHeight w:hRule="exact" w:val="340"/>
        </w:trPr>
        <w:tc>
          <w:tcPr>
            <w:tcW w:w="1157" w:type="dxa"/>
          </w:tcPr>
          <w:p w14:paraId="77CA29AB"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21AD6C26" w14:textId="64388DA6" w:rsidR="00A51E07" w:rsidRPr="00E97E19" w:rsidRDefault="00A51E07" w:rsidP="00A51E07">
            <w:pPr>
              <w:pStyle w:val="MILTableText"/>
              <w:rPr>
                <w:b w:val="0"/>
              </w:rPr>
            </w:pPr>
            <w:r>
              <w:rPr>
                <w:b w:val="0"/>
              </w:rPr>
              <w:t>&lt;OLD</w:t>
            </w:r>
            <w:r w:rsidR="00A830FF">
              <w:rPr>
                <w:b w:val="0"/>
              </w:rPr>
              <w:t>INTFI</w:t>
            </w:r>
            <w:r>
              <w:rPr>
                <w:b w:val="0"/>
              </w:rPr>
              <w:t>P21&gt;</w:t>
            </w:r>
          </w:p>
        </w:tc>
        <w:tc>
          <w:tcPr>
            <w:tcW w:w="1283" w:type="dxa"/>
          </w:tcPr>
          <w:p w14:paraId="151ABE5B" w14:textId="689EFC22" w:rsidR="00A51E07" w:rsidRPr="00E97E19" w:rsidRDefault="00A51E07" w:rsidP="00A51E07">
            <w:pPr>
              <w:pStyle w:val="MILTableText"/>
              <w:rPr>
                <w:b w:val="0"/>
              </w:rPr>
            </w:pPr>
            <w:r>
              <w:rPr>
                <w:b w:val="0"/>
              </w:rPr>
              <w:t>&lt;NEW</w:t>
            </w:r>
            <w:r w:rsidR="00A830FF">
              <w:rPr>
                <w:b w:val="0"/>
              </w:rPr>
              <w:t>INTFI</w:t>
            </w:r>
            <w:r>
              <w:rPr>
                <w:b w:val="0"/>
              </w:rPr>
              <w:t>P21&gt;</w:t>
            </w:r>
          </w:p>
        </w:tc>
        <w:tc>
          <w:tcPr>
            <w:tcW w:w="6134" w:type="dxa"/>
          </w:tcPr>
          <w:p w14:paraId="3E0566A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CA6B67A" w14:textId="77777777" w:rsidTr="00A51E07">
        <w:trPr>
          <w:trHeight w:hRule="exact" w:val="340"/>
        </w:trPr>
        <w:tc>
          <w:tcPr>
            <w:tcW w:w="1157" w:type="dxa"/>
          </w:tcPr>
          <w:p w14:paraId="5BB430AE"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2ABC5DA7" w14:textId="363B9498" w:rsidR="00A51E07" w:rsidRPr="00E97E19" w:rsidRDefault="00A51E07" w:rsidP="00A51E07">
            <w:pPr>
              <w:pStyle w:val="MILTableText"/>
              <w:rPr>
                <w:b w:val="0"/>
              </w:rPr>
            </w:pPr>
            <w:r>
              <w:rPr>
                <w:b w:val="0"/>
              </w:rPr>
              <w:t>&lt;OLD</w:t>
            </w:r>
            <w:r w:rsidR="00A830FF">
              <w:rPr>
                <w:b w:val="0"/>
              </w:rPr>
              <w:t>INTFI</w:t>
            </w:r>
            <w:r>
              <w:rPr>
                <w:b w:val="0"/>
              </w:rPr>
              <w:t>MU1&gt;</w:t>
            </w:r>
          </w:p>
        </w:tc>
        <w:tc>
          <w:tcPr>
            <w:tcW w:w="1283" w:type="dxa"/>
          </w:tcPr>
          <w:p w14:paraId="17618C5D" w14:textId="26C068CE" w:rsidR="00A51E07" w:rsidRPr="00E97E19" w:rsidRDefault="00A51E07" w:rsidP="00A51E07">
            <w:pPr>
              <w:pStyle w:val="MILTableText"/>
              <w:rPr>
                <w:b w:val="0"/>
              </w:rPr>
            </w:pPr>
            <w:r>
              <w:rPr>
                <w:b w:val="0"/>
              </w:rPr>
              <w:t>&lt;NEW</w:t>
            </w:r>
            <w:r w:rsidR="00A830FF">
              <w:rPr>
                <w:b w:val="0"/>
              </w:rPr>
              <w:t>INTFI</w:t>
            </w:r>
            <w:r>
              <w:rPr>
                <w:b w:val="0"/>
              </w:rPr>
              <w:t>MU1&gt;</w:t>
            </w:r>
          </w:p>
        </w:tc>
        <w:tc>
          <w:tcPr>
            <w:tcW w:w="6134" w:type="dxa"/>
          </w:tcPr>
          <w:p w14:paraId="14528436" w14:textId="77777777" w:rsidR="00A51E07" w:rsidRPr="00E97E19" w:rsidRDefault="00A51E07" w:rsidP="00A51E07">
            <w:pPr>
              <w:pStyle w:val="MILTableText"/>
              <w:rPr>
                <w:b w:val="0"/>
              </w:rPr>
            </w:pPr>
            <w:r w:rsidRPr="00E97E19">
              <w:rPr>
                <w:b w:val="0"/>
              </w:rPr>
              <w:t>The mean drift of the GBM when in regime 1.</w:t>
            </w:r>
          </w:p>
        </w:tc>
      </w:tr>
      <w:tr w:rsidR="00A51E07" w14:paraId="6C706FFB" w14:textId="77777777" w:rsidTr="00A51E07">
        <w:trPr>
          <w:trHeight w:hRule="exact" w:val="340"/>
        </w:trPr>
        <w:tc>
          <w:tcPr>
            <w:tcW w:w="1157" w:type="dxa"/>
          </w:tcPr>
          <w:p w14:paraId="62B33C43"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111BBD4B" w14:textId="3E817BA8" w:rsidR="00A51E07" w:rsidRPr="00E97E19" w:rsidRDefault="00A51E07" w:rsidP="00A51E07">
            <w:pPr>
              <w:pStyle w:val="MILTableText"/>
              <w:rPr>
                <w:b w:val="0"/>
              </w:rPr>
            </w:pPr>
            <w:r>
              <w:rPr>
                <w:b w:val="0"/>
              </w:rPr>
              <w:t>&lt;OLD</w:t>
            </w:r>
            <w:r w:rsidR="00A830FF">
              <w:rPr>
                <w:b w:val="0"/>
              </w:rPr>
              <w:t>INTFI</w:t>
            </w:r>
            <w:r>
              <w:rPr>
                <w:b w:val="0"/>
              </w:rPr>
              <w:t>SIGMA1&gt;</w:t>
            </w:r>
          </w:p>
        </w:tc>
        <w:tc>
          <w:tcPr>
            <w:tcW w:w="1283" w:type="dxa"/>
          </w:tcPr>
          <w:p w14:paraId="7039AFC0" w14:textId="0871A730" w:rsidR="00A51E07" w:rsidRPr="00E97E19" w:rsidRDefault="00A51E07" w:rsidP="00A51E07">
            <w:pPr>
              <w:pStyle w:val="MILTableText"/>
              <w:rPr>
                <w:b w:val="0"/>
              </w:rPr>
            </w:pPr>
            <w:r>
              <w:rPr>
                <w:b w:val="0"/>
              </w:rPr>
              <w:t>&lt;NEW</w:t>
            </w:r>
            <w:r w:rsidR="00A830FF">
              <w:rPr>
                <w:b w:val="0"/>
              </w:rPr>
              <w:t>INTFI</w:t>
            </w:r>
            <w:r>
              <w:rPr>
                <w:b w:val="0"/>
              </w:rPr>
              <w:t>SIGMA1&gt;</w:t>
            </w:r>
          </w:p>
        </w:tc>
        <w:tc>
          <w:tcPr>
            <w:tcW w:w="6134" w:type="dxa"/>
          </w:tcPr>
          <w:p w14:paraId="701839DB" w14:textId="77777777" w:rsidR="00A51E07" w:rsidRPr="00E97E19" w:rsidRDefault="00A51E07" w:rsidP="00A51E07">
            <w:pPr>
              <w:pStyle w:val="MILTableText"/>
              <w:rPr>
                <w:b w:val="0"/>
              </w:rPr>
            </w:pPr>
            <w:r w:rsidRPr="00E97E19">
              <w:rPr>
                <w:b w:val="0"/>
              </w:rPr>
              <w:t>The volatility of the GBM when in regime 1</w:t>
            </w:r>
          </w:p>
        </w:tc>
      </w:tr>
      <w:tr w:rsidR="00A51E07" w14:paraId="108D5F4A" w14:textId="77777777" w:rsidTr="00A51E07">
        <w:trPr>
          <w:trHeight w:hRule="exact" w:val="340"/>
        </w:trPr>
        <w:tc>
          <w:tcPr>
            <w:tcW w:w="1157" w:type="dxa"/>
          </w:tcPr>
          <w:p w14:paraId="3084DFE7"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748E7429" w14:textId="0B279709" w:rsidR="00A51E07" w:rsidRPr="00E97E19" w:rsidRDefault="00A51E07" w:rsidP="00A51E07">
            <w:pPr>
              <w:pStyle w:val="MILTableText"/>
              <w:rPr>
                <w:b w:val="0"/>
              </w:rPr>
            </w:pPr>
            <w:r>
              <w:rPr>
                <w:b w:val="0"/>
              </w:rPr>
              <w:t>&lt;OLD</w:t>
            </w:r>
            <w:r w:rsidR="00A830FF">
              <w:rPr>
                <w:b w:val="0"/>
              </w:rPr>
              <w:t>INTFI</w:t>
            </w:r>
            <w:r>
              <w:rPr>
                <w:b w:val="0"/>
              </w:rPr>
              <w:t>MU2&gt;</w:t>
            </w:r>
          </w:p>
        </w:tc>
        <w:tc>
          <w:tcPr>
            <w:tcW w:w="1283" w:type="dxa"/>
          </w:tcPr>
          <w:p w14:paraId="180B4188" w14:textId="08D9E966" w:rsidR="00A51E07" w:rsidRPr="00E97E19" w:rsidRDefault="00A51E07" w:rsidP="00A51E07">
            <w:pPr>
              <w:pStyle w:val="MILTableText"/>
              <w:rPr>
                <w:b w:val="0"/>
              </w:rPr>
            </w:pPr>
            <w:r>
              <w:rPr>
                <w:b w:val="0"/>
              </w:rPr>
              <w:t>&lt;NEW</w:t>
            </w:r>
            <w:r w:rsidR="00A830FF">
              <w:rPr>
                <w:b w:val="0"/>
              </w:rPr>
              <w:t>INTFI</w:t>
            </w:r>
            <w:r>
              <w:rPr>
                <w:b w:val="0"/>
              </w:rPr>
              <w:t>MU2&gt;</w:t>
            </w:r>
          </w:p>
        </w:tc>
        <w:tc>
          <w:tcPr>
            <w:tcW w:w="6134" w:type="dxa"/>
          </w:tcPr>
          <w:p w14:paraId="02DDC2F8" w14:textId="77777777" w:rsidR="00A51E07" w:rsidRPr="00E97E19" w:rsidRDefault="00A51E07" w:rsidP="00A51E07">
            <w:pPr>
              <w:pStyle w:val="MILTableText"/>
              <w:rPr>
                <w:b w:val="0"/>
              </w:rPr>
            </w:pPr>
            <w:r w:rsidRPr="00E97E19">
              <w:rPr>
                <w:b w:val="0"/>
              </w:rPr>
              <w:t>The mean drift of the GBM when in regime 2.</w:t>
            </w:r>
          </w:p>
        </w:tc>
      </w:tr>
      <w:tr w:rsidR="00A51E07" w14:paraId="296A58DC" w14:textId="77777777" w:rsidTr="00A51E07">
        <w:trPr>
          <w:trHeight w:hRule="exact" w:val="340"/>
        </w:trPr>
        <w:tc>
          <w:tcPr>
            <w:tcW w:w="1157" w:type="dxa"/>
          </w:tcPr>
          <w:p w14:paraId="1A8D6065"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3CB7CA40" w14:textId="2ADB9937" w:rsidR="00A51E07" w:rsidRPr="00E97E19" w:rsidRDefault="00A51E07" w:rsidP="00A51E07">
            <w:pPr>
              <w:pStyle w:val="MILTableText"/>
              <w:rPr>
                <w:b w:val="0"/>
              </w:rPr>
            </w:pPr>
            <w:r>
              <w:rPr>
                <w:b w:val="0"/>
              </w:rPr>
              <w:t>&lt;OLD</w:t>
            </w:r>
            <w:r w:rsidR="00A830FF">
              <w:rPr>
                <w:b w:val="0"/>
              </w:rPr>
              <w:t>INTFI</w:t>
            </w:r>
            <w:r>
              <w:rPr>
                <w:b w:val="0"/>
              </w:rPr>
              <w:t>SIGMA2&gt;</w:t>
            </w:r>
          </w:p>
        </w:tc>
        <w:tc>
          <w:tcPr>
            <w:tcW w:w="1283" w:type="dxa"/>
          </w:tcPr>
          <w:p w14:paraId="71D6BEA2" w14:textId="45919E6F" w:rsidR="00A51E07" w:rsidRPr="00E97E19" w:rsidRDefault="00A51E07" w:rsidP="00A51E07">
            <w:pPr>
              <w:pStyle w:val="MILTableText"/>
              <w:rPr>
                <w:b w:val="0"/>
              </w:rPr>
            </w:pPr>
            <w:r>
              <w:rPr>
                <w:b w:val="0"/>
              </w:rPr>
              <w:t>&lt;NEW</w:t>
            </w:r>
            <w:r w:rsidR="00A830FF">
              <w:rPr>
                <w:b w:val="0"/>
              </w:rPr>
              <w:t>INTFI</w:t>
            </w:r>
            <w:r>
              <w:rPr>
                <w:b w:val="0"/>
              </w:rPr>
              <w:t>SIGMA2&gt;</w:t>
            </w:r>
          </w:p>
        </w:tc>
        <w:tc>
          <w:tcPr>
            <w:tcW w:w="6134" w:type="dxa"/>
          </w:tcPr>
          <w:p w14:paraId="565C2E55" w14:textId="77777777" w:rsidR="00A51E07" w:rsidRPr="00E97E19" w:rsidRDefault="00A51E07" w:rsidP="00A51E07">
            <w:pPr>
              <w:pStyle w:val="MILTableText"/>
              <w:rPr>
                <w:b w:val="0"/>
              </w:rPr>
            </w:pPr>
            <w:r w:rsidRPr="00E97E19">
              <w:rPr>
                <w:b w:val="0"/>
              </w:rPr>
              <w:t>The volatility of the GBM when in regime 2.</w:t>
            </w:r>
          </w:p>
        </w:tc>
      </w:tr>
      <w:tr w:rsidR="00A51E07" w14:paraId="72C5A3A1" w14:textId="77777777" w:rsidTr="000842DA">
        <w:trPr>
          <w:trHeight w:hRule="exact" w:val="340"/>
        </w:trPr>
        <w:tc>
          <w:tcPr>
            <w:tcW w:w="9836" w:type="dxa"/>
            <w:gridSpan w:val="4"/>
          </w:tcPr>
          <w:p w14:paraId="6FDFAB90" w14:textId="77777777" w:rsidR="00A51E07" w:rsidRPr="00BC3C4A" w:rsidRDefault="00A51E07" w:rsidP="00A51E07">
            <w:pPr>
              <w:pStyle w:val="MILTableText"/>
            </w:pPr>
            <w:r w:rsidRPr="00BC3C4A">
              <w:t>Income Yield Model (Ornstein Uhlenbeck)</w:t>
            </w:r>
          </w:p>
        </w:tc>
      </w:tr>
      <w:tr w:rsidR="00A51E07" w14:paraId="6B2DD59D" w14:textId="77777777" w:rsidTr="00A51E07">
        <w:trPr>
          <w:trHeight w:hRule="exact" w:val="340"/>
        </w:trPr>
        <w:tc>
          <w:tcPr>
            <w:tcW w:w="1157" w:type="dxa"/>
          </w:tcPr>
          <w:p w14:paraId="23233C1E" w14:textId="58A99395"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19C622A4" w14:textId="7E77DECA" w:rsidR="00A51E07" w:rsidRPr="00E97E19" w:rsidRDefault="00A51E07" w:rsidP="00A51E07">
            <w:pPr>
              <w:pStyle w:val="MILTableText"/>
              <w:rPr>
                <w:b w:val="0"/>
              </w:rPr>
            </w:pPr>
            <w:r>
              <w:rPr>
                <w:b w:val="0"/>
              </w:rPr>
              <w:t>&lt;OLD</w:t>
            </w:r>
            <w:r w:rsidR="00A830FF">
              <w:rPr>
                <w:b w:val="0"/>
              </w:rPr>
              <w:t>INTFI</w:t>
            </w:r>
            <w:r>
              <w:rPr>
                <w:b w:val="0"/>
              </w:rPr>
              <w:t>Y0&gt;</w:t>
            </w:r>
          </w:p>
        </w:tc>
        <w:tc>
          <w:tcPr>
            <w:tcW w:w="1283" w:type="dxa"/>
          </w:tcPr>
          <w:p w14:paraId="612BBBF4" w14:textId="57AADCC0" w:rsidR="00A51E07" w:rsidRPr="00E97E19" w:rsidRDefault="00A51E07" w:rsidP="00A51E07">
            <w:pPr>
              <w:pStyle w:val="MILTableText"/>
              <w:rPr>
                <w:b w:val="0"/>
              </w:rPr>
            </w:pPr>
            <w:r>
              <w:rPr>
                <w:b w:val="0"/>
              </w:rPr>
              <w:t>&lt;NEW</w:t>
            </w:r>
            <w:r w:rsidR="00A830FF">
              <w:rPr>
                <w:b w:val="0"/>
              </w:rPr>
              <w:t>INTFI</w:t>
            </w:r>
            <w:r>
              <w:rPr>
                <w:b w:val="0"/>
              </w:rPr>
              <w:t>Y0&gt;</w:t>
            </w:r>
          </w:p>
        </w:tc>
        <w:tc>
          <w:tcPr>
            <w:tcW w:w="6134" w:type="dxa"/>
          </w:tcPr>
          <w:p w14:paraId="65D65954" w14:textId="50F16B2E" w:rsidR="00A51E07" w:rsidRPr="00E97E19" w:rsidRDefault="00A51E07" w:rsidP="00A51E07">
            <w:pPr>
              <w:pStyle w:val="MILTableText"/>
              <w:rPr>
                <w:b w:val="0"/>
              </w:rPr>
            </w:pPr>
            <w:r w:rsidRPr="00E97E19">
              <w:rPr>
                <w:b w:val="0"/>
              </w:rPr>
              <w:t>The current retrospective dividend yield.</w:t>
            </w:r>
          </w:p>
        </w:tc>
      </w:tr>
      <w:tr w:rsidR="00A51E07" w14:paraId="547F8526" w14:textId="77777777" w:rsidTr="00A51E07">
        <w:trPr>
          <w:trHeight w:hRule="exact" w:val="340"/>
        </w:trPr>
        <w:tc>
          <w:tcPr>
            <w:tcW w:w="1157" w:type="dxa"/>
          </w:tcPr>
          <w:p w14:paraId="5868C9AA" w14:textId="0BBF9CDC"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470D72AC" w14:textId="50E384D8" w:rsidR="00A51E07" w:rsidRPr="00E97E19" w:rsidRDefault="00A51E07" w:rsidP="00A51E07">
            <w:pPr>
              <w:pStyle w:val="MILTableText"/>
              <w:rPr>
                <w:b w:val="0"/>
              </w:rPr>
            </w:pPr>
            <w:r>
              <w:rPr>
                <w:b w:val="0"/>
              </w:rPr>
              <w:t>&lt;OLD</w:t>
            </w:r>
            <w:r w:rsidR="00A830FF">
              <w:rPr>
                <w:b w:val="0"/>
              </w:rPr>
              <w:t>INTFI</w:t>
            </w:r>
            <w:r>
              <w:rPr>
                <w:b w:val="0"/>
              </w:rPr>
              <w:t>YMU&gt;</w:t>
            </w:r>
          </w:p>
        </w:tc>
        <w:tc>
          <w:tcPr>
            <w:tcW w:w="1283" w:type="dxa"/>
          </w:tcPr>
          <w:p w14:paraId="69F50A3F" w14:textId="436C3D2B" w:rsidR="00A51E07" w:rsidRPr="00E97E19" w:rsidRDefault="00A51E07" w:rsidP="00A51E07">
            <w:pPr>
              <w:pStyle w:val="MILTableText"/>
              <w:rPr>
                <w:b w:val="0"/>
              </w:rPr>
            </w:pPr>
            <w:r>
              <w:rPr>
                <w:b w:val="0"/>
              </w:rPr>
              <w:t>&lt;NEW</w:t>
            </w:r>
            <w:r w:rsidR="00A830FF">
              <w:rPr>
                <w:b w:val="0"/>
              </w:rPr>
              <w:t>INTFI</w:t>
            </w:r>
            <w:r>
              <w:rPr>
                <w:b w:val="0"/>
              </w:rPr>
              <w:t>YMU&gt;</w:t>
            </w:r>
          </w:p>
        </w:tc>
        <w:tc>
          <w:tcPr>
            <w:tcW w:w="6134" w:type="dxa"/>
          </w:tcPr>
          <w:p w14:paraId="789703F3" w14:textId="78E53217" w:rsidR="00A51E07" w:rsidRPr="00E97E19" w:rsidRDefault="00A51E07" w:rsidP="00A51E07">
            <w:pPr>
              <w:pStyle w:val="MILTableText"/>
              <w:rPr>
                <w:b w:val="0"/>
              </w:rPr>
            </w:pPr>
            <w:r w:rsidRPr="00E97E19">
              <w:rPr>
                <w:b w:val="0"/>
              </w:rPr>
              <w:t>The long-term mean reversion level of the dividend yield</w:t>
            </w:r>
          </w:p>
        </w:tc>
      </w:tr>
      <w:tr w:rsidR="00A51E07" w14:paraId="52ACD629" w14:textId="77777777" w:rsidTr="00A51E07">
        <w:trPr>
          <w:trHeight w:hRule="exact" w:val="340"/>
        </w:trPr>
        <w:tc>
          <w:tcPr>
            <w:tcW w:w="1157" w:type="dxa"/>
          </w:tcPr>
          <w:p w14:paraId="3B23F705" w14:textId="778D0AD3"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6DC84A17" w14:textId="2A736746" w:rsidR="00A51E07" w:rsidRPr="00E97E19" w:rsidRDefault="00A51E07" w:rsidP="00A51E07">
            <w:pPr>
              <w:pStyle w:val="MILTableText"/>
              <w:rPr>
                <w:b w:val="0"/>
              </w:rPr>
            </w:pPr>
            <w:r>
              <w:rPr>
                <w:b w:val="0"/>
              </w:rPr>
              <w:t>&lt;OLD</w:t>
            </w:r>
            <w:r w:rsidR="00A830FF">
              <w:rPr>
                <w:b w:val="0"/>
              </w:rPr>
              <w:t>INTFI</w:t>
            </w:r>
            <w:r>
              <w:rPr>
                <w:b w:val="0"/>
              </w:rPr>
              <w:t>YALPHA&gt;</w:t>
            </w:r>
          </w:p>
        </w:tc>
        <w:tc>
          <w:tcPr>
            <w:tcW w:w="1283" w:type="dxa"/>
          </w:tcPr>
          <w:p w14:paraId="37CF34F0" w14:textId="284DBB4D" w:rsidR="00A51E07" w:rsidRPr="00E97E19" w:rsidRDefault="00A51E07" w:rsidP="00A51E07">
            <w:pPr>
              <w:pStyle w:val="MILTableText"/>
              <w:rPr>
                <w:b w:val="0"/>
              </w:rPr>
            </w:pPr>
            <w:r>
              <w:rPr>
                <w:b w:val="0"/>
              </w:rPr>
              <w:t>&lt;NEW</w:t>
            </w:r>
            <w:r w:rsidR="00A830FF">
              <w:rPr>
                <w:b w:val="0"/>
              </w:rPr>
              <w:t>INTFI</w:t>
            </w:r>
            <w:r>
              <w:rPr>
                <w:b w:val="0"/>
              </w:rPr>
              <w:t>YALPHA&gt;</w:t>
            </w:r>
          </w:p>
        </w:tc>
        <w:tc>
          <w:tcPr>
            <w:tcW w:w="6134" w:type="dxa"/>
          </w:tcPr>
          <w:p w14:paraId="232EBA46" w14:textId="2FEB78FB" w:rsidR="00A51E07" w:rsidRPr="00E97E19" w:rsidRDefault="00A51E07" w:rsidP="00A51E07">
            <w:pPr>
              <w:pStyle w:val="MILTableText"/>
              <w:rPr>
                <w:b w:val="0"/>
              </w:rPr>
            </w:pPr>
            <w:r w:rsidRPr="00E97E19">
              <w:rPr>
                <w:b w:val="0"/>
              </w:rPr>
              <w:t>The speed of mean reversion of the dividend yield</w:t>
            </w:r>
          </w:p>
        </w:tc>
      </w:tr>
      <w:tr w:rsidR="00A51E07" w14:paraId="56CAD09C" w14:textId="77777777" w:rsidTr="00A51E07">
        <w:trPr>
          <w:trHeight w:hRule="exact" w:val="340"/>
        </w:trPr>
        <w:tc>
          <w:tcPr>
            <w:tcW w:w="1157" w:type="dxa"/>
          </w:tcPr>
          <w:p w14:paraId="4BA0CEB7" w14:textId="7AC342ED"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73272AED" w14:textId="49174EC4" w:rsidR="00A51E07" w:rsidRPr="00E97E19" w:rsidRDefault="00A51E07" w:rsidP="00A51E07">
            <w:pPr>
              <w:pStyle w:val="MILTableText"/>
              <w:rPr>
                <w:b w:val="0"/>
              </w:rPr>
            </w:pPr>
            <w:r>
              <w:rPr>
                <w:b w:val="0"/>
              </w:rPr>
              <w:t>&lt;OLD</w:t>
            </w:r>
            <w:r w:rsidR="00A830FF">
              <w:rPr>
                <w:b w:val="0"/>
              </w:rPr>
              <w:t>INTFI</w:t>
            </w:r>
            <w:r>
              <w:rPr>
                <w:b w:val="0"/>
              </w:rPr>
              <w:t>YSIGMA&gt;</w:t>
            </w:r>
          </w:p>
        </w:tc>
        <w:tc>
          <w:tcPr>
            <w:tcW w:w="1283" w:type="dxa"/>
          </w:tcPr>
          <w:p w14:paraId="40A6CE3E" w14:textId="1E358E38" w:rsidR="00A51E07" w:rsidRPr="00E97E19" w:rsidRDefault="00A51E07" w:rsidP="00A51E07">
            <w:pPr>
              <w:pStyle w:val="MILTableText"/>
              <w:rPr>
                <w:b w:val="0"/>
              </w:rPr>
            </w:pPr>
            <w:r>
              <w:rPr>
                <w:b w:val="0"/>
              </w:rPr>
              <w:t>&lt;NEW</w:t>
            </w:r>
            <w:r w:rsidR="00A830FF">
              <w:rPr>
                <w:b w:val="0"/>
              </w:rPr>
              <w:t>INTFI</w:t>
            </w:r>
            <w:r>
              <w:rPr>
                <w:b w:val="0"/>
              </w:rPr>
              <w:t>YSIGMA&gt;</w:t>
            </w:r>
          </w:p>
        </w:tc>
        <w:tc>
          <w:tcPr>
            <w:tcW w:w="6134" w:type="dxa"/>
          </w:tcPr>
          <w:p w14:paraId="5A42FC02" w14:textId="1CBC317D" w:rsidR="00A51E07" w:rsidRPr="00E97E19" w:rsidRDefault="00A51E07" w:rsidP="00A51E07">
            <w:pPr>
              <w:pStyle w:val="MILTableText"/>
              <w:rPr>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50" w:name="_Toc472931963"/>
      <w:r w:rsidRPr="00255C34">
        <w:rPr>
          <w:sz w:val="18"/>
          <w:szCs w:val="18"/>
        </w:rPr>
        <w:t>Distributions</w:t>
      </w:r>
      <w:bookmarkEnd w:id="50"/>
    </w:p>
    <w:p w14:paraId="6C4AABE0" w14:textId="6DCF2C0D" w:rsidR="000842DA" w:rsidRDefault="00D20035"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801"/>
        <w:gridCol w:w="1492"/>
        <w:gridCol w:w="1492"/>
        <w:gridCol w:w="1575"/>
        <w:gridCol w:w="1575"/>
        <w:gridCol w:w="1575"/>
        <w:gridCol w:w="1575"/>
      </w:tblGrid>
      <w:tr w:rsidR="000842DA" w:rsidRPr="00227BEB" w14:paraId="6CE156ED"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B0A1BF"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0842DA">
        <w:trPr>
          <w:trHeight w:hRule="exact" w:val="340"/>
        </w:trPr>
        <w:tc>
          <w:tcPr>
            <w:tcW w:w="1101" w:type="dxa"/>
          </w:tcPr>
          <w:p w14:paraId="1BD0A275" w14:textId="77777777" w:rsidR="009E3349" w:rsidRPr="00255C34" w:rsidRDefault="009E3349" w:rsidP="009E3349">
            <w:pPr>
              <w:pStyle w:val="MILTableText"/>
            </w:pPr>
            <w:r w:rsidRPr="00255C34">
              <w:t>5%</w:t>
            </w:r>
          </w:p>
        </w:tc>
        <w:tc>
          <w:tcPr>
            <w:tcW w:w="1021" w:type="dxa"/>
          </w:tcPr>
          <w:p w14:paraId="2DF52CC2" w14:textId="079DCC18" w:rsidR="009E3349" w:rsidRPr="009E3349" w:rsidRDefault="009E3349" w:rsidP="009E3349">
            <w:pPr>
              <w:pStyle w:val="MILTableText"/>
              <w:rPr>
                <w:b w:val="0"/>
              </w:rPr>
            </w:pPr>
            <w:r w:rsidRPr="009E3349">
              <w:rPr>
                <w:b w:val="0"/>
              </w:rPr>
              <w:t>&lt;OLD</w:t>
            </w:r>
            <w:r w:rsidR="00A830FF">
              <w:rPr>
                <w:b w:val="0"/>
              </w:rPr>
              <w:t>INTFI</w:t>
            </w:r>
            <w:r w:rsidRPr="009E3349">
              <w:rPr>
                <w:b w:val="0"/>
              </w:rPr>
              <w:t>1_5&gt;</w:t>
            </w:r>
          </w:p>
        </w:tc>
        <w:tc>
          <w:tcPr>
            <w:tcW w:w="992" w:type="dxa"/>
          </w:tcPr>
          <w:p w14:paraId="31C2E88B" w14:textId="4BAB6EB6" w:rsidR="009E3349" w:rsidRPr="009E3349" w:rsidRDefault="009E3349" w:rsidP="009E3349">
            <w:pPr>
              <w:pStyle w:val="MILTableText"/>
              <w:rPr>
                <w:b w:val="0"/>
              </w:rPr>
            </w:pPr>
            <w:r w:rsidRPr="009E3349">
              <w:rPr>
                <w:b w:val="0"/>
              </w:rPr>
              <w:t>&lt;OLD</w:t>
            </w:r>
            <w:r w:rsidR="00A830FF">
              <w:rPr>
                <w:b w:val="0"/>
              </w:rPr>
              <w:t>INTFI</w:t>
            </w:r>
            <w:r w:rsidRPr="009E3349">
              <w:rPr>
                <w:b w:val="0"/>
              </w:rPr>
              <w:t>5_5&gt;</w:t>
            </w:r>
          </w:p>
        </w:tc>
        <w:tc>
          <w:tcPr>
            <w:tcW w:w="992" w:type="dxa"/>
          </w:tcPr>
          <w:p w14:paraId="1D5FDCB6" w14:textId="0AC32C97" w:rsidR="009E3349" w:rsidRPr="009E3349" w:rsidRDefault="009E3349" w:rsidP="009E3349">
            <w:pPr>
              <w:pStyle w:val="MILTableText"/>
              <w:rPr>
                <w:b w:val="0"/>
              </w:rPr>
            </w:pPr>
            <w:r w:rsidRPr="009E3349">
              <w:rPr>
                <w:b w:val="0"/>
              </w:rPr>
              <w:t>&lt;OLD</w:t>
            </w:r>
            <w:r w:rsidR="00A830FF">
              <w:rPr>
                <w:b w:val="0"/>
              </w:rPr>
              <w:t>INTFI</w:t>
            </w:r>
            <w:r w:rsidRPr="009E3349">
              <w:rPr>
                <w:b w:val="0"/>
              </w:rPr>
              <w:t>10_5&gt;</w:t>
            </w:r>
          </w:p>
        </w:tc>
        <w:tc>
          <w:tcPr>
            <w:tcW w:w="992" w:type="dxa"/>
          </w:tcPr>
          <w:p w14:paraId="01A2FF26" w14:textId="7C92429E" w:rsidR="009E3349" w:rsidRPr="009E3349" w:rsidRDefault="009E3349" w:rsidP="009E3349">
            <w:pPr>
              <w:pStyle w:val="MILTableText"/>
              <w:rPr>
                <w:b w:val="0"/>
              </w:rPr>
            </w:pPr>
            <w:r w:rsidRPr="009E3349">
              <w:rPr>
                <w:b w:val="0"/>
              </w:rPr>
              <w:t>&lt;OLD</w:t>
            </w:r>
            <w:r w:rsidR="00A830FF">
              <w:rPr>
                <w:b w:val="0"/>
              </w:rPr>
              <w:t>INTFI</w:t>
            </w:r>
            <w:r w:rsidRPr="009E3349">
              <w:rPr>
                <w:b w:val="0"/>
              </w:rPr>
              <w:t>15_5&gt;</w:t>
            </w:r>
          </w:p>
        </w:tc>
        <w:tc>
          <w:tcPr>
            <w:tcW w:w="1134" w:type="dxa"/>
          </w:tcPr>
          <w:p w14:paraId="6522FDCA" w14:textId="12129638" w:rsidR="009E3349" w:rsidRPr="009E3349" w:rsidRDefault="009E3349" w:rsidP="009E3349">
            <w:pPr>
              <w:pStyle w:val="MILTableText"/>
              <w:rPr>
                <w:b w:val="0"/>
              </w:rPr>
            </w:pPr>
            <w:r w:rsidRPr="009E3349">
              <w:rPr>
                <w:b w:val="0"/>
              </w:rPr>
              <w:t>&lt;OLD</w:t>
            </w:r>
            <w:r w:rsidR="00A830FF">
              <w:rPr>
                <w:b w:val="0"/>
              </w:rPr>
              <w:t>INTFI</w:t>
            </w:r>
            <w:r w:rsidRPr="009E3349">
              <w:rPr>
                <w:b w:val="0"/>
              </w:rPr>
              <w:t>25_5&gt;</w:t>
            </w:r>
          </w:p>
        </w:tc>
        <w:tc>
          <w:tcPr>
            <w:tcW w:w="1134" w:type="dxa"/>
          </w:tcPr>
          <w:p w14:paraId="0A6F15F0" w14:textId="6E19AEB1" w:rsidR="009E3349" w:rsidRPr="009E3349" w:rsidRDefault="009E3349" w:rsidP="009E3349">
            <w:pPr>
              <w:pStyle w:val="MILTableText"/>
              <w:rPr>
                <w:b w:val="0"/>
              </w:rPr>
            </w:pPr>
            <w:r w:rsidRPr="009E3349">
              <w:rPr>
                <w:b w:val="0"/>
              </w:rPr>
              <w:t>&lt;OLD</w:t>
            </w:r>
            <w:r w:rsidR="00A830FF">
              <w:rPr>
                <w:b w:val="0"/>
              </w:rPr>
              <w:t>INTFI</w:t>
            </w:r>
            <w:r w:rsidRPr="009E3349">
              <w:rPr>
                <w:b w:val="0"/>
              </w:rPr>
              <w:t>30_5&gt;</w:t>
            </w:r>
          </w:p>
        </w:tc>
      </w:tr>
      <w:tr w:rsidR="009E3349" w14:paraId="60208660" w14:textId="77777777" w:rsidTr="000842DA">
        <w:trPr>
          <w:trHeight w:hRule="exact" w:val="340"/>
        </w:trPr>
        <w:tc>
          <w:tcPr>
            <w:tcW w:w="1101" w:type="dxa"/>
          </w:tcPr>
          <w:p w14:paraId="15A894D6" w14:textId="77777777" w:rsidR="009E3349" w:rsidRPr="00255C34" w:rsidRDefault="009E3349" w:rsidP="009E3349">
            <w:pPr>
              <w:pStyle w:val="MILTableText"/>
            </w:pPr>
            <w:r w:rsidRPr="00255C34">
              <w:t>25%</w:t>
            </w:r>
          </w:p>
        </w:tc>
        <w:tc>
          <w:tcPr>
            <w:tcW w:w="1021" w:type="dxa"/>
          </w:tcPr>
          <w:p w14:paraId="7F628B16" w14:textId="6A4FC006" w:rsidR="009E3349" w:rsidRPr="009E3349" w:rsidRDefault="009E3349" w:rsidP="009E3349">
            <w:pPr>
              <w:pStyle w:val="MILTableText"/>
              <w:rPr>
                <w:b w:val="0"/>
              </w:rPr>
            </w:pPr>
            <w:r w:rsidRPr="009E3349">
              <w:rPr>
                <w:b w:val="0"/>
              </w:rPr>
              <w:t>&lt;OLD</w:t>
            </w:r>
            <w:r w:rsidR="00A830FF">
              <w:rPr>
                <w:b w:val="0"/>
              </w:rPr>
              <w:t>INTFI</w:t>
            </w:r>
            <w:r w:rsidRPr="009E3349">
              <w:rPr>
                <w:b w:val="0"/>
              </w:rPr>
              <w:t>1_25&gt;</w:t>
            </w:r>
          </w:p>
        </w:tc>
        <w:tc>
          <w:tcPr>
            <w:tcW w:w="992" w:type="dxa"/>
          </w:tcPr>
          <w:p w14:paraId="027ED7C9" w14:textId="10868C9C" w:rsidR="009E3349" w:rsidRPr="009E3349" w:rsidRDefault="009E3349" w:rsidP="009E3349">
            <w:pPr>
              <w:pStyle w:val="MILTableText"/>
              <w:rPr>
                <w:b w:val="0"/>
              </w:rPr>
            </w:pPr>
            <w:r w:rsidRPr="009E3349">
              <w:rPr>
                <w:b w:val="0"/>
              </w:rPr>
              <w:t>&lt;OLD</w:t>
            </w:r>
            <w:r w:rsidR="00A830FF">
              <w:rPr>
                <w:b w:val="0"/>
              </w:rPr>
              <w:t>INTFI</w:t>
            </w:r>
            <w:r w:rsidRPr="009E3349">
              <w:rPr>
                <w:b w:val="0"/>
              </w:rPr>
              <w:t>5_25&gt;</w:t>
            </w:r>
          </w:p>
        </w:tc>
        <w:tc>
          <w:tcPr>
            <w:tcW w:w="992" w:type="dxa"/>
          </w:tcPr>
          <w:p w14:paraId="5728F92F" w14:textId="14CCFBC4" w:rsidR="009E3349" w:rsidRPr="009E3349" w:rsidRDefault="009E3349" w:rsidP="009E3349">
            <w:pPr>
              <w:pStyle w:val="MILTableText"/>
              <w:rPr>
                <w:b w:val="0"/>
              </w:rPr>
            </w:pPr>
            <w:r w:rsidRPr="009E3349">
              <w:rPr>
                <w:b w:val="0"/>
              </w:rPr>
              <w:t>&lt;OLD</w:t>
            </w:r>
            <w:r w:rsidR="00A830FF">
              <w:rPr>
                <w:b w:val="0"/>
              </w:rPr>
              <w:t>INTFI</w:t>
            </w:r>
            <w:r w:rsidRPr="009E3349">
              <w:rPr>
                <w:b w:val="0"/>
              </w:rPr>
              <w:t>10_25&gt;</w:t>
            </w:r>
          </w:p>
        </w:tc>
        <w:tc>
          <w:tcPr>
            <w:tcW w:w="992" w:type="dxa"/>
          </w:tcPr>
          <w:p w14:paraId="59EC5EA3" w14:textId="16E33F6F" w:rsidR="009E3349" w:rsidRPr="009E3349" w:rsidRDefault="009E3349" w:rsidP="009E3349">
            <w:pPr>
              <w:pStyle w:val="MILTableText"/>
              <w:rPr>
                <w:b w:val="0"/>
              </w:rPr>
            </w:pPr>
            <w:r w:rsidRPr="009E3349">
              <w:rPr>
                <w:b w:val="0"/>
              </w:rPr>
              <w:t>&lt;OLD</w:t>
            </w:r>
            <w:r w:rsidR="00A830FF">
              <w:rPr>
                <w:b w:val="0"/>
              </w:rPr>
              <w:t>INTFI</w:t>
            </w:r>
            <w:r w:rsidRPr="009E3349">
              <w:rPr>
                <w:b w:val="0"/>
              </w:rPr>
              <w:t>15_25&gt;</w:t>
            </w:r>
          </w:p>
        </w:tc>
        <w:tc>
          <w:tcPr>
            <w:tcW w:w="1134" w:type="dxa"/>
          </w:tcPr>
          <w:p w14:paraId="5BF76689" w14:textId="270545C4" w:rsidR="009E3349" w:rsidRPr="009E3349" w:rsidRDefault="009E3349" w:rsidP="009E3349">
            <w:pPr>
              <w:pStyle w:val="MILTableText"/>
              <w:rPr>
                <w:b w:val="0"/>
              </w:rPr>
            </w:pPr>
            <w:r w:rsidRPr="009E3349">
              <w:rPr>
                <w:b w:val="0"/>
              </w:rPr>
              <w:t>&lt;OLD</w:t>
            </w:r>
            <w:r w:rsidR="00A830FF">
              <w:rPr>
                <w:b w:val="0"/>
              </w:rPr>
              <w:t>INTFI</w:t>
            </w:r>
            <w:r w:rsidRPr="009E3349">
              <w:rPr>
                <w:b w:val="0"/>
              </w:rPr>
              <w:t>25_25&gt;</w:t>
            </w:r>
          </w:p>
        </w:tc>
        <w:tc>
          <w:tcPr>
            <w:tcW w:w="1134" w:type="dxa"/>
          </w:tcPr>
          <w:p w14:paraId="3D256F02" w14:textId="10522BC6" w:rsidR="009E3349" w:rsidRPr="009E3349" w:rsidRDefault="009E3349" w:rsidP="009E3349">
            <w:pPr>
              <w:pStyle w:val="MILTableText"/>
              <w:rPr>
                <w:b w:val="0"/>
              </w:rPr>
            </w:pPr>
            <w:r w:rsidRPr="009E3349">
              <w:rPr>
                <w:b w:val="0"/>
              </w:rPr>
              <w:t>&lt;OLD</w:t>
            </w:r>
            <w:r w:rsidR="00A830FF">
              <w:rPr>
                <w:b w:val="0"/>
              </w:rPr>
              <w:t>INTFI</w:t>
            </w:r>
            <w:r w:rsidRPr="009E3349">
              <w:rPr>
                <w:b w:val="0"/>
              </w:rPr>
              <w:t>30_25&gt;</w:t>
            </w:r>
          </w:p>
        </w:tc>
      </w:tr>
      <w:tr w:rsidR="009E3349" w14:paraId="6820FE6A" w14:textId="77777777" w:rsidTr="000842DA">
        <w:trPr>
          <w:trHeight w:hRule="exact" w:val="340"/>
        </w:trPr>
        <w:tc>
          <w:tcPr>
            <w:tcW w:w="1101" w:type="dxa"/>
          </w:tcPr>
          <w:p w14:paraId="5AD00B3B" w14:textId="77777777" w:rsidR="009E3349" w:rsidRPr="00255C34" w:rsidRDefault="009E3349" w:rsidP="009E3349">
            <w:pPr>
              <w:pStyle w:val="MILTableText"/>
            </w:pPr>
            <w:r w:rsidRPr="00255C34">
              <w:t>50%</w:t>
            </w:r>
          </w:p>
        </w:tc>
        <w:tc>
          <w:tcPr>
            <w:tcW w:w="1021" w:type="dxa"/>
          </w:tcPr>
          <w:p w14:paraId="7A4BC806" w14:textId="3B660DEB" w:rsidR="009E3349" w:rsidRPr="009E3349" w:rsidRDefault="009E3349" w:rsidP="009E3349">
            <w:pPr>
              <w:pStyle w:val="MILTableText"/>
              <w:rPr>
                <w:b w:val="0"/>
              </w:rPr>
            </w:pPr>
            <w:r w:rsidRPr="009E3349">
              <w:rPr>
                <w:b w:val="0"/>
              </w:rPr>
              <w:t>&lt;OLD</w:t>
            </w:r>
            <w:r w:rsidR="00A830FF">
              <w:rPr>
                <w:b w:val="0"/>
              </w:rPr>
              <w:t>INTFI</w:t>
            </w:r>
            <w:r w:rsidRPr="009E3349">
              <w:rPr>
                <w:b w:val="0"/>
              </w:rPr>
              <w:t>1_50&gt;</w:t>
            </w:r>
          </w:p>
        </w:tc>
        <w:tc>
          <w:tcPr>
            <w:tcW w:w="992" w:type="dxa"/>
          </w:tcPr>
          <w:p w14:paraId="4845761B" w14:textId="5530B2AF" w:rsidR="009E3349" w:rsidRPr="009E3349" w:rsidRDefault="009E3349" w:rsidP="009E3349">
            <w:pPr>
              <w:pStyle w:val="MILTableText"/>
              <w:rPr>
                <w:b w:val="0"/>
              </w:rPr>
            </w:pPr>
            <w:r w:rsidRPr="009E3349">
              <w:rPr>
                <w:b w:val="0"/>
              </w:rPr>
              <w:t>&lt;OLD</w:t>
            </w:r>
            <w:r w:rsidR="00A830FF">
              <w:rPr>
                <w:b w:val="0"/>
              </w:rPr>
              <w:t>INTFI</w:t>
            </w:r>
            <w:r w:rsidRPr="009E3349">
              <w:rPr>
                <w:b w:val="0"/>
              </w:rPr>
              <w:t>5_50&gt;</w:t>
            </w:r>
          </w:p>
        </w:tc>
        <w:tc>
          <w:tcPr>
            <w:tcW w:w="992" w:type="dxa"/>
          </w:tcPr>
          <w:p w14:paraId="2BD0C140" w14:textId="4843B3E6" w:rsidR="009E3349" w:rsidRPr="009E3349" w:rsidRDefault="009E3349" w:rsidP="009E3349">
            <w:pPr>
              <w:pStyle w:val="MILTableText"/>
              <w:rPr>
                <w:b w:val="0"/>
              </w:rPr>
            </w:pPr>
            <w:r w:rsidRPr="009E3349">
              <w:rPr>
                <w:b w:val="0"/>
              </w:rPr>
              <w:t>&lt;OLD</w:t>
            </w:r>
            <w:r w:rsidR="00A830FF">
              <w:rPr>
                <w:b w:val="0"/>
              </w:rPr>
              <w:t>INTFI</w:t>
            </w:r>
            <w:r w:rsidRPr="009E3349">
              <w:rPr>
                <w:b w:val="0"/>
              </w:rPr>
              <w:t>10_50&gt;</w:t>
            </w:r>
          </w:p>
        </w:tc>
        <w:tc>
          <w:tcPr>
            <w:tcW w:w="992" w:type="dxa"/>
          </w:tcPr>
          <w:p w14:paraId="02928D1E" w14:textId="68594D9A" w:rsidR="009E3349" w:rsidRPr="009E3349" w:rsidRDefault="009E3349" w:rsidP="009E3349">
            <w:pPr>
              <w:pStyle w:val="MILTableText"/>
              <w:rPr>
                <w:b w:val="0"/>
              </w:rPr>
            </w:pPr>
            <w:r w:rsidRPr="009E3349">
              <w:rPr>
                <w:b w:val="0"/>
              </w:rPr>
              <w:t>&lt;OLD</w:t>
            </w:r>
            <w:r w:rsidR="00A830FF">
              <w:rPr>
                <w:b w:val="0"/>
              </w:rPr>
              <w:t>INTFI</w:t>
            </w:r>
            <w:r w:rsidRPr="009E3349">
              <w:rPr>
                <w:b w:val="0"/>
              </w:rPr>
              <w:t>15_50&gt;</w:t>
            </w:r>
          </w:p>
        </w:tc>
        <w:tc>
          <w:tcPr>
            <w:tcW w:w="1134" w:type="dxa"/>
          </w:tcPr>
          <w:p w14:paraId="4B3C7BB5" w14:textId="4502FEFC" w:rsidR="009E3349" w:rsidRPr="009E3349" w:rsidRDefault="009E3349" w:rsidP="009E3349">
            <w:pPr>
              <w:pStyle w:val="MILTableText"/>
              <w:rPr>
                <w:b w:val="0"/>
              </w:rPr>
            </w:pPr>
            <w:r w:rsidRPr="009E3349">
              <w:rPr>
                <w:b w:val="0"/>
              </w:rPr>
              <w:t>&lt;OLD</w:t>
            </w:r>
            <w:r w:rsidR="00A830FF">
              <w:rPr>
                <w:b w:val="0"/>
              </w:rPr>
              <w:t>INTFI</w:t>
            </w:r>
            <w:r w:rsidRPr="009E3349">
              <w:rPr>
                <w:b w:val="0"/>
              </w:rPr>
              <w:t>25_50&gt;</w:t>
            </w:r>
          </w:p>
        </w:tc>
        <w:tc>
          <w:tcPr>
            <w:tcW w:w="1134" w:type="dxa"/>
          </w:tcPr>
          <w:p w14:paraId="6A62B75B" w14:textId="1EFCF4EC" w:rsidR="009E3349" w:rsidRPr="009E3349" w:rsidRDefault="009E3349" w:rsidP="009E3349">
            <w:pPr>
              <w:pStyle w:val="MILTableText"/>
              <w:rPr>
                <w:b w:val="0"/>
              </w:rPr>
            </w:pPr>
            <w:r w:rsidRPr="009E3349">
              <w:rPr>
                <w:b w:val="0"/>
              </w:rPr>
              <w:t>&lt;OLD</w:t>
            </w:r>
            <w:r w:rsidR="00A830FF">
              <w:rPr>
                <w:b w:val="0"/>
              </w:rPr>
              <w:t>INTFI</w:t>
            </w:r>
            <w:r w:rsidRPr="009E3349">
              <w:rPr>
                <w:b w:val="0"/>
              </w:rPr>
              <w:t>30_50&gt;</w:t>
            </w:r>
          </w:p>
        </w:tc>
      </w:tr>
      <w:tr w:rsidR="009E3349" w14:paraId="0C78D47D" w14:textId="77777777" w:rsidTr="000842DA">
        <w:trPr>
          <w:trHeight w:hRule="exact" w:val="340"/>
        </w:trPr>
        <w:tc>
          <w:tcPr>
            <w:tcW w:w="1101" w:type="dxa"/>
          </w:tcPr>
          <w:p w14:paraId="54CD18F9" w14:textId="77777777" w:rsidR="009E3349" w:rsidRPr="00255C34" w:rsidRDefault="009E3349" w:rsidP="009E3349">
            <w:pPr>
              <w:pStyle w:val="MILTableText"/>
            </w:pPr>
            <w:r w:rsidRPr="00255C34">
              <w:t>75%</w:t>
            </w:r>
          </w:p>
        </w:tc>
        <w:tc>
          <w:tcPr>
            <w:tcW w:w="1021" w:type="dxa"/>
          </w:tcPr>
          <w:p w14:paraId="5B43FAF2" w14:textId="694CC05F" w:rsidR="009E3349" w:rsidRPr="009E3349" w:rsidRDefault="009E3349" w:rsidP="009E3349">
            <w:pPr>
              <w:pStyle w:val="MILTableText"/>
              <w:rPr>
                <w:b w:val="0"/>
              </w:rPr>
            </w:pPr>
            <w:r w:rsidRPr="009E3349">
              <w:rPr>
                <w:b w:val="0"/>
              </w:rPr>
              <w:t>&lt;OLD</w:t>
            </w:r>
            <w:r w:rsidR="00A830FF">
              <w:rPr>
                <w:b w:val="0"/>
              </w:rPr>
              <w:t>INTFI</w:t>
            </w:r>
            <w:r w:rsidRPr="009E3349">
              <w:rPr>
                <w:b w:val="0"/>
              </w:rPr>
              <w:t>1_75&gt;</w:t>
            </w:r>
          </w:p>
        </w:tc>
        <w:tc>
          <w:tcPr>
            <w:tcW w:w="992" w:type="dxa"/>
          </w:tcPr>
          <w:p w14:paraId="59FF04BB" w14:textId="407CF705" w:rsidR="009E3349" w:rsidRPr="009E3349" w:rsidRDefault="009E3349" w:rsidP="009E3349">
            <w:pPr>
              <w:pStyle w:val="MILTableText"/>
              <w:rPr>
                <w:b w:val="0"/>
              </w:rPr>
            </w:pPr>
            <w:r w:rsidRPr="009E3349">
              <w:rPr>
                <w:b w:val="0"/>
              </w:rPr>
              <w:t>&lt;OLD</w:t>
            </w:r>
            <w:r w:rsidR="00A830FF">
              <w:rPr>
                <w:b w:val="0"/>
              </w:rPr>
              <w:t>INTFI</w:t>
            </w:r>
            <w:r w:rsidRPr="009E3349">
              <w:rPr>
                <w:b w:val="0"/>
              </w:rPr>
              <w:t>5_75&gt;</w:t>
            </w:r>
          </w:p>
        </w:tc>
        <w:tc>
          <w:tcPr>
            <w:tcW w:w="992" w:type="dxa"/>
          </w:tcPr>
          <w:p w14:paraId="27656C93" w14:textId="151D53FC" w:rsidR="009E3349" w:rsidRPr="009E3349" w:rsidRDefault="009E3349" w:rsidP="009E3349">
            <w:pPr>
              <w:pStyle w:val="MILTableText"/>
              <w:rPr>
                <w:b w:val="0"/>
              </w:rPr>
            </w:pPr>
            <w:r w:rsidRPr="009E3349">
              <w:rPr>
                <w:b w:val="0"/>
              </w:rPr>
              <w:t>&lt;OLD</w:t>
            </w:r>
            <w:r w:rsidR="00A830FF">
              <w:rPr>
                <w:b w:val="0"/>
              </w:rPr>
              <w:t>INTFI</w:t>
            </w:r>
            <w:r w:rsidRPr="009E3349">
              <w:rPr>
                <w:b w:val="0"/>
              </w:rPr>
              <w:t>10_75&gt;</w:t>
            </w:r>
          </w:p>
        </w:tc>
        <w:tc>
          <w:tcPr>
            <w:tcW w:w="992" w:type="dxa"/>
          </w:tcPr>
          <w:p w14:paraId="790319CB" w14:textId="212BA3DF" w:rsidR="009E3349" w:rsidRPr="009E3349" w:rsidRDefault="009E3349" w:rsidP="009E3349">
            <w:pPr>
              <w:pStyle w:val="MILTableText"/>
              <w:rPr>
                <w:b w:val="0"/>
              </w:rPr>
            </w:pPr>
            <w:r w:rsidRPr="009E3349">
              <w:rPr>
                <w:b w:val="0"/>
              </w:rPr>
              <w:t>&lt;OLD</w:t>
            </w:r>
            <w:r w:rsidR="00A830FF">
              <w:rPr>
                <w:b w:val="0"/>
              </w:rPr>
              <w:t>INTFI</w:t>
            </w:r>
            <w:r w:rsidRPr="009E3349">
              <w:rPr>
                <w:b w:val="0"/>
              </w:rPr>
              <w:t>15_75&gt;</w:t>
            </w:r>
          </w:p>
        </w:tc>
        <w:tc>
          <w:tcPr>
            <w:tcW w:w="1134" w:type="dxa"/>
          </w:tcPr>
          <w:p w14:paraId="07016B26" w14:textId="223A53C4" w:rsidR="009E3349" w:rsidRPr="009E3349" w:rsidRDefault="009E3349" w:rsidP="009E3349">
            <w:pPr>
              <w:pStyle w:val="MILTableText"/>
              <w:rPr>
                <w:b w:val="0"/>
              </w:rPr>
            </w:pPr>
            <w:r w:rsidRPr="009E3349">
              <w:rPr>
                <w:b w:val="0"/>
              </w:rPr>
              <w:t>&lt;OLD</w:t>
            </w:r>
            <w:r w:rsidR="00A830FF">
              <w:rPr>
                <w:b w:val="0"/>
              </w:rPr>
              <w:t>INTFI</w:t>
            </w:r>
            <w:r w:rsidRPr="009E3349">
              <w:rPr>
                <w:b w:val="0"/>
              </w:rPr>
              <w:t>25_75&gt;</w:t>
            </w:r>
          </w:p>
        </w:tc>
        <w:tc>
          <w:tcPr>
            <w:tcW w:w="1134" w:type="dxa"/>
          </w:tcPr>
          <w:p w14:paraId="5C784195" w14:textId="32AC510F" w:rsidR="009E3349" w:rsidRPr="009E3349" w:rsidRDefault="009E3349" w:rsidP="009E3349">
            <w:pPr>
              <w:pStyle w:val="MILTableText"/>
              <w:rPr>
                <w:b w:val="0"/>
              </w:rPr>
            </w:pPr>
            <w:r w:rsidRPr="009E3349">
              <w:rPr>
                <w:b w:val="0"/>
              </w:rPr>
              <w:t>&lt;OLD</w:t>
            </w:r>
            <w:r w:rsidR="00A830FF">
              <w:rPr>
                <w:b w:val="0"/>
              </w:rPr>
              <w:t>INTFI</w:t>
            </w:r>
            <w:r w:rsidRPr="009E3349">
              <w:rPr>
                <w:b w:val="0"/>
              </w:rPr>
              <w:t>30_75&gt;</w:t>
            </w:r>
          </w:p>
        </w:tc>
      </w:tr>
      <w:tr w:rsidR="009E3349" w14:paraId="146115BA" w14:textId="77777777" w:rsidTr="000842DA">
        <w:trPr>
          <w:trHeight w:hRule="exact" w:val="340"/>
        </w:trPr>
        <w:tc>
          <w:tcPr>
            <w:tcW w:w="1101" w:type="dxa"/>
          </w:tcPr>
          <w:p w14:paraId="127C6D58" w14:textId="77777777" w:rsidR="009E3349" w:rsidRPr="00255C34" w:rsidRDefault="009E3349" w:rsidP="009E3349">
            <w:pPr>
              <w:pStyle w:val="MILTableText"/>
            </w:pPr>
            <w:r w:rsidRPr="00255C34">
              <w:t>95%</w:t>
            </w:r>
          </w:p>
        </w:tc>
        <w:tc>
          <w:tcPr>
            <w:tcW w:w="1021" w:type="dxa"/>
          </w:tcPr>
          <w:p w14:paraId="4A7B89B5" w14:textId="17AE7189" w:rsidR="009E3349" w:rsidRPr="009E3349" w:rsidRDefault="009E3349" w:rsidP="009E3349">
            <w:pPr>
              <w:pStyle w:val="MILTableText"/>
              <w:rPr>
                <w:b w:val="0"/>
              </w:rPr>
            </w:pPr>
            <w:r w:rsidRPr="009E3349">
              <w:rPr>
                <w:b w:val="0"/>
              </w:rPr>
              <w:t>&lt;OLD</w:t>
            </w:r>
            <w:r w:rsidR="00A830FF">
              <w:rPr>
                <w:b w:val="0"/>
              </w:rPr>
              <w:t>INTFI</w:t>
            </w:r>
            <w:r w:rsidRPr="009E3349">
              <w:rPr>
                <w:b w:val="0"/>
              </w:rPr>
              <w:t>1_95&gt;</w:t>
            </w:r>
          </w:p>
        </w:tc>
        <w:tc>
          <w:tcPr>
            <w:tcW w:w="992" w:type="dxa"/>
          </w:tcPr>
          <w:p w14:paraId="005EBC33" w14:textId="1A465A61" w:rsidR="009E3349" w:rsidRPr="009E3349" w:rsidRDefault="009E3349" w:rsidP="009E3349">
            <w:pPr>
              <w:pStyle w:val="MILTableText"/>
              <w:rPr>
                <w:b w:val="0"/>
              </w:rPr>
            </w:pPr>
            <w:r w:rsidRPr="009E3349">
              <w:rPr>
                <w:b w:val="0"/>
              </w:rPr>
              <w:t>&lt;OLD</w:t>
            </w:r>
            <w:r w:rsidR="00A830FF">
              <w:rPr>
                <w:b w:val="0"/>
              </w:rPr>
              <w:t>INTFI</w:t>
            </w:r>
            <w:r w:rsidRPr="009E3349">
              <w:rPr>
                <w:b w:val="0"/>
              </w:rPr>
              <w:t>5_95&gt;</w:t>
            </w:r>
          </w:p>
        </w:tc>
        <w:tc>
          <w:tcPr>
            <w:tcW w:w="992" w:type="dxa"/>
          </w:tcPr>
          <w:p w14:paraId="4D66A307" w14:textId="18060B44" w:rsidR="009E3349" w:rsidRPr="009E3349" w:rsidRDefault="009E3349" w:rsidP="009E3349">
            <w:pPr>
              <w:pStyle w:val="MILTableText"/>
              <w:rPr>
                <w:b w:val="0"/>
              </w:rPr>
            </w:pPr>
            <w:r w:rsidRPr="009E3349">
              <w:rPr>
                <w:b w:val="0"/>
              </w:rPr>
              <w:t>&lt;OLD</w:t>
            </w:r>
            <w:r w:rsidR="00A830FF">
              <w:rPr>
                <w:b w:val="0"/>
              </w:rPr>
              <w:t>INTFI</w:t>
            </w:r>
            <w:r w:rsidRPr="009E3349">
              <w:rPr>
                <w:b w:val="0"/>
              </w:rPr>
              <w:t>10_95&gt;</w:t>
            </w:r>
          </w:p>
        </w:tc>
        <w:tc>
          <w:tcPr>
            <w:tcW w:w="992" w:type="dxa"/>
          </w:tcPr>
          <w:p w14:paraId="75892DB7" w14:textId="3AEAE2E1" w:rsidR="009E3349" w:rsidRPr="009E3349" w:rsidRDefault="009E3349" w:rsidP="009E3349">
            <w:pPr>
              <w:pStyle w:val="MILTableText"/>
              <w:rPr>
                <w:b w:val="0"/>
              </w:rPr>
            </w:pPr>
            <w:r w:rsidRPr="009E3349">
              <w:rPr>
                <w:b w:val="0"/>
              </w:rPr>
              <w:t>&lt;OLD</w:t>
            </w:r>
            <w:r w:rsidR="00A830FF">
              <w:rPr>
                <w:b w:val="0"/>
              </w:rPr>
              <w:t>INTFI</w:t>
            </w:r>
            <w:r w:rsidRPr="009E3349">
              <w:rPr>
                <w:b w:val="0"/>
              </w:rPr>
              <w:t>15_95&gt;</w:t>
            </w:r>
          </w:p>
        </w:tc>
        <w:tc>
          <w:tcPr>
            <w:tcW w:w="1134" w:type="dxa"/>
          </w:tcPr>
          <w:p w14:paraId="2AABBC78" w14:textId="600EADE6" w:rsidR="009E3349" w:rsidRPr="009E3349" w:rsidRDefault="009E3349" w:rsidP="009E3349">
            <w:pPr>
              <w:pStyle w:val="MILTableText"/>
              <w:rPr>
                <w:b w:val="0"/>
              </w:rPr>
            </w:pPr>
            <w:r w:rsidRPr="009E3349">
              <w:rPr>
                <w:b w:val="0"/>
              </w:rPr>
              <w:t>&lt;OLD</w:t>
            </w:r>
            <w:r w:rsidR="00A830FF">
              <w:rPr>
                <w:b w:val="0"/>
              </w:rPr>
              <w:t>INTFI</w:t>
            </w:r>
            <w:r w:rsidRPr="009E3349">
              <w:rPr>
                <w:b w:val="0"/>
              </w:rPr>
              <w:t>25_95&gt;</w:t>
            </w:r>
          </w:p>
        </w:tc>
        <w:tc>
          <w:tcPr>
            <w:tcW w:w="1134" w:type="dxa"/>
          </w:tcPr>
          <w:p w14:paraId="196A0C28" w14:textId="2E323A6E" w:rsidR="009E3349" w:rsidRPr="009E3349" w:rsidRDefault="009E3349" w:rsidP="009E3349">
            <w:pPr>
              <w:pStyle w:val="MILTableText"/>
              <w:rPr>
                <w:b w:val="0"/>
              </w:rPr>
            </w:pPr>
            <w:r w:rsidRPr="009E3349">
              <w:rPr>
                <w:b w:val="0"/>
              </w:rPr>
              <w:t>&lt;OLD</w:t>
            </w:r>
            <w:r w:rsidR="00A830FF">
              <w:rPr>
                <w:b w:val="0"/>
              </w:rPr>
              <w:t>INTFI</w:t>
            </w:r>
            <w:r w:rsidRPr="009E3349">
              <w:rPr>
                <w:b w:val="0"/>
              </w:rPr>
              <w:t>30_95&gt;</w:t>
            </w:r>
          </w:p>
        </w:tc>
      </w:tr>
      <w:tr w:rsidR="009E3349" w14:paraId="7B3F22BF" w14:textId="77777777" w:rsidTr="000842DA">
        <w:trPr>
          <w:trHeight w:hRule="exact" w:val="340"/>
        </w:trPr>
        <w:tc>
          <w:tcPr>
            <w:tcW w:w="1101" w:type="dxa"/>
          </w:tcPr>
          <w:p w14:paraId="6B8B4713" w14:textId="77777777" w:rsidR="009E3349" w:rsidRPr="00255C34" w:rsidRDefault="009E3349" w:rsidP="009E3349">
            <w:pPr>
              <w:pStyle w:val="MILTableText"/>
            </w:pPr>
            <w:r w:rsidRPr="00255C34">
              <w:t>Mean</w:t>
            </w:r>
          </w:p>
        </w:tc>
        <w:tc>
          <w:tcPr>
            <w:tcW w:w="1021" w:type="dxa"/>
          </w:tcPr>
          <w:p w14:paraId="5932A12E" w14:textId="57F85AB0" w:rsidR="009E3349" w:rsidRPr="009E3349" w:rsidRDefault="009E3349" w:rsidP="009E3349">
            <w:pPr>
              <w:pStyle w:val="MILTableText"/>
              <w:rPr>
                <w:b w:val="0"/>
              </w:rPr>
            </w:pPr>
            <w:r w:rsidRPr="009E3349">
              <w:rPr>
                <w:b w:val="0"/>
              </w:rPr>
              <w:t>&lt;OLD</w:t>
            </w:r>
            <w:r w:rsidR="00A830FF">
              <w:rPr>
                <w:b w:val="0"/>
              </w:rPr>
              <w:t>INTFI</w:t>
            </w:r>
            <w:r w:rsidRPr="009E3349">
              <w:rPr>
                <w:b w:val="0"/>
              </w:rPr>
              <w:t>1_MU&gt;</w:t>
            </w:r>
          </w:p>
        </w:tc>
        <w:tc>
          <w:tcPr>
            <w:tcW w:w="992" w:type="dxa"/>
          </w:tcPr>
          <w:p w14:paraId="065E5687" w14:textId="6DBBEBC6" w:rsidR="009E3349" w:rsidRPr="009E3349" w:rsidRDefault="009E3349" w:rsidP="009E3349">
            <w:pPr>
              <w:pStyle w:val="MILTableText"/>
              <w:rPr>
                <w:b w:val="0"/>
              </w:rPr>
            </w:pPr>
            <w:r w:rsidRPr="009E3349">
              <w:rPr>
                <w:b w:val="0"/>
              </w:rPr>
              <w:t>&lt;OLD</w:t>
            </w:r>
            <w:r w:rsidR="00A830FF">
              <w:rPr>
                <w:b w:val="0"/>
              </w:rPr>
              <w:t>INTFI</w:t>
            </w:r>
            <w:r w:rsidRPr="009E3349">
              <w:rPr>
                <w:b w:val="0"/>
              </w:rPr>
              <w:t>5_MU&gt;</w:t>
            </w:r>
          </w:p>
        </w:tc>
        <w:tc>
          <w:tcPr>
            <w:tcW w:w="992" w:type="dxa"/>
          </w:tcPr>
          <w:p w14:paraId="6C2A3356" w14:textId="5D5102F7" w:rsidR="009E3349" w:rsidRPr="009E3349" w:rsidRDefault="009E3349" w:rsidP="009E3349">
            <w:pPr>
              <w:pStyle w:val="MILTableText"/>
              <w:rPr>
                <w:b w:val="0"/>
              </w:rPr>
            </w:pPr>
            <w:r w:rsidRPr="009E3349">
              <w:rPr>
                <w:b w:val="0"/>
              </w:rPr>
              <w:t>&lt;OLD</w:t>
            </w:r>
            <w:r w:rsidR="00A830FF">
              <w:rPr>
                <w:b w:val="0"/>
              </w:rPr>
              <w:t>INTFI</w:t>
            </w:r>
            <w:r w:rsidRPr="009E3349">
              <w:rPr>
                <w:b w:val="0"/>
              </w:rPr>
              <w:t>10_MU&gt;</w:t>
            </w:r>
          </w:p>
        </w:tc>
        <w:tc>
          <w:tcPr>
            <w:tcW w:w="992" w:type="dxa"/>
          </w:tcPr>
          <w:p w14:paraId="2A005039" w14:textId="07EB9746" w:rsidR="009E3349" w:rsidRPr="009E3349" w:rsidRDefault="009E3349" w:rsidP="009E3349">
            <w:pPr>
              <w:pStyle w:val="MILTableText"/>
              <w:rPr>
                <w:b w:val="0"/>
              </w:rPr>
            </w:pPr>
            <w:r w:rsidRPr="009E3349">
              <w:rPr>
                <w:b w:val="0"/>
              </w:rPr>
              <w:t>&lt;OLD</w:t>
            </w:r>
            <w:r w:rsidR="00A830FF">
              <w:rPr>
                <w:b w:val="0"/>
              </w:rPr>
              <w:t>INTFI</w:t>
            </w:r>
            <w:r w:rsidRPr="009E3349">
              <w:rPr>
                <w:b w:val="0"/>
              </w:rPr>
              <w:t>15_MU&gt;</w:t>
            </w:r>
          </w:p>
        </w:tc>
        <w:tc>
          <w:tcPr>
            <w:tcW w:w="1134" w:type="dxa"/>
          </w:tcPr>
          <w:p w14:paraId="6912566C" w14:textId="74170E3A" w:rsidR="009E3349" w:rsidRPr="009E3349" w:rsidRDefault="009E3349" w:rsidP="009E3349">
            <w:pPr>
              <w:pStyle w:val="MILTableText"/>
              <w:rPr>
                <w:b w:val="0"/>
              </w:rPr>
            </w:pPr>
            <w:r w:rsidRPr="009E3349">
              <w:rPr>
                <w:b w:val="0"/>
              </w:rPr>
              <w:t>&lt;OLD</w:t>
            </w:r>
            <w:r w:rsidR="00A830FF">
              <w:rPr>
                <w:b w:val="0"/>
              </w:rPr>
              <w:t>INTFI</w:t>
            </w:r>
            <w:r w:rsidRPr="009E3349">
              <w:rPr>
                <w:b w:val="0"/>
              </w:rPr>
              <w:t>25_MU&gt;</w:t>
            </w:r>
          </w:p>
        </w:tc>
        <w:tc>
          <w:tcPr>
            <w:tcW w:w="1134" w:type="dxa"/>
          </w:tcPr>
          <w:p w14:paraId="7F8A6484" w14:textId="3389B0F2" w:rsidR="009E3349" w:rsidRPr="009E3349" w:rsidRDefault="009E3349" w:rsidP="009E3349">
            <w:pPr>
              <w:pStyle w:val="MILTableText"/>
              <w:rPr>
                <w:b w:val="0"/>
              </w:rPr>
            </w:pPr>
            <w:r w:rsidRPr="009E3349">
              <w:rPr>
                <w:b w:val="0"/>
              </w:rPr>
              <w:t>&lt;OLD</w:t>
            </w:r>
            <w:r w:rsidR="00A830FF">
              <w:rPr>
                <w:b w:val="0"/>
              </w:rPr>
              <w:t>INTFI</w:t>
            </w:r>
            <w:r w:rsidRPr="009E3349">
              <w:rPr>
                <w:b w:val="0"/>
              </w:rPr>
              <w:t>30_MU&gt;</w:t>
            </w:r>
          </w:p>
        </w:tc>
      </w:tr>
      <w:tr w:rsidR="009E3349" w14:paraId="7878A4DD" w14:textId="77777777" w:rsidTr="000842DA">
        <w:trPr>
          <w:trHeight w:hRule="exact" w:val="340"/>
        </w:trPr>
        <w:tc>
          <w:tcPr>
            <w:tcW w:w="1101" w:type="dxa"/>
          </w:tcPr>
          <w:p w14:paraId="4024F0E6" w14:textId="77777777" w:rsidR="009E3349" w:rsidRPr="00255C34" w:rsidRDefault="009E3349" w:rsidP="009E3349">
            <w:pPr>
              <w:pStyle w:val="MILTableText"/>
            </w:pPr>
            <w:r w:rsidRPr="00255C34">
              <w:t>Volatility</w:t>
            </w:r>
          </w:p>
        </w:tc>
        <w:tc>
          <w:tcPr>
            <w:tcW w:w="1021" w:type="dxa"/>
          </w:tcPr>
          <w:p w14:paraId="643A769A" w14:textId="445600B7" w:rsidR="009E3349" w:rsidRPr="009E3349" w:rsidRDefault="009E3349" w:rsidP="009E3349">
            <w:pPr>
              <w:pStyle w:val="MILTableText"/>
              <w:rPr>
                <w:b w:val="0"/>
              </w:rPr>
            </w:pPr>
            <w:r w:rsidRPr="009E3349">
              <w:rPr>
                <w:b w:val="0"/>
              </w:rPr>
              <w:t>&lt;OLD</w:t>
            </w:r>
            <w:r w:rsidR="00A830FF">
              <w:rPr>
                <w:b w:val="0"/>
              </w:rPr>
              <w:t>INTFI</w:t>
            </w:r>
            <w:r w:rsidRPr="009E3349">
              <w:rPr>
                <w:b w:val="0"/>
              </w:rPr>
              <w:t>1_VOL&gt;</w:t>
            </w:r>
          </w:p>
        </w:tc>
        <w:tc>
          <w:tcPr>
            <w:tcW w:w="992" w:type="dxa"/>
          </w:tcPr>
          <w:p w14:paraId="31E4E3FD" w14:textId="32664D4A" w:rsidR="009E3349" w:rsidRPr="009E3349" w:rsidRDefault="009E3349" w:rsidP="009E3349">
            <w:pPr>
              <w:pStyle w:val="MILTableText"/>
              <w:rPr>
                <w:b w:val="0"/>
              </w:rPr>
            </w:pPr>
            <w:r w:rsidRPr="009E3349">
              <w:rPr>
                <w:b w:val="0"/>
              </w:rPr>
              <w:t>&lt;OLD</w:t>
            </w:r>
            <w:r w:rsidR="00A830FF">
              <w:rPr>
                <w:b w:val="0"/>
              </w:rPr>
              <w:t>INTFI</w:t>
            </w:r>
            <w:r w:rsidRPr="009E3349">
              <w:rPr>
                <w:b w:val="0"/>
              </w:rPr>
              <w:t>5_VOL&gt;</w:t>
            </w:r>
          </w:p>
        </w:tc>
        <w:tc>
          <w:tcPr>
            <w:tcW w:w="992" w:type="dxa"/>
          </w:tcPr>
          <w:p w14:paraId="350B25EC" w14:textId="19AFDD70" w:rsidR="009E3349" w:rsidRPr="009E3349" w:rsidRDefault="009E3349" w:rsidP="009E3349">
            <w:pPr>
              <w:pStyle w:val="MILTableText"/>
              <w:rPr>
                <w:b w:val="0"/>
              </w:rPr>
            </w:pPr>
            <w:r w:rsidRPr="009E3349">
              <w:rPr>
                <w:b w:val="0"/>
              </w:rPr>
              <w:t>&lt;OLD</w:t>
            </w:r>
            <w:r w:rsidR="00A830FF">
              <w:rPr>
                <w:b w:val="0"/>
              </w:rPr>
              <w:t>INTFI</w:t>
            </w:r>
            <w:r w:rsidRPr="009E3349">
              <w:rPr>
                <w:b w:val="0"/>
              </w:rPr>
              <w:t>10_VOL&gt;</w:t>
            </w:r>
          </w:p>
        </w:tc>
        <w:tc>
          <w:tcPr>
            <w:tcW w:w="992" w:type="dxa"/>
          </w:tcPr>
          <w:p w14:paraId="07BA8D61" w14:textId="0ACEC518" w:rsidR="009E3349" w:rsidRPr="009E3349" w:rsidRDefault="009E3349" w:rsidP="009E3349">
            <w:pPr>
              <w:pStyle w:val="MILTableText"/>
              <w:rPr>
                <w:b w:val="0"/>
              </w:rPr>
            </w:pPr>
            <w:r w:rsidRPr="009E3349">
              <w:rPr>
                <w:b w:val="0"/>
              </w:rPr>
              <w:t>&lt;OLD</w:t>
            </w:r>
            <w:r w:rsidR="00A830FF">
              <w:rPr>
                <w:b w:val="0"/>
              </w:rPr>
              <w:t>INTFI</w:t>
            </w:r>
            <w:r w:rsidRPr="009E3349">
              <w:rPr>
                <w:b w:val="0"/>
              </w:rPr>
              <w:t>15_VOL&gt;</w:t>
            </w:r>
          </w:p>
        </w:tc>
        <w:tc>
          <w:tcPr>
            <w:tcW w:w="1134" w:type="dxa"/>
          </w:tcPr>
          <w:p w14:paraId="1ACE7006" w14:textId="396BCE0F" w:rsidR="009E3349" w:rsidRPr="009E3349" w:rsidRDefault="009E3349" w:rsidP="009E3349">
            <w:pPr>
              <w:pStyle w:val="MILTableText"/>
              <w:rPr>
                <w:b w:val="0"/>
              </w:rPr>
            </w:pPr>
            <w:r w:rsidRPr="009E3349">
              <w:rPr>
                <w:b w:val="0"/>
              </w:rPr>
              <w:t>&lt;OLD</w:t>
            </w:r>
            <w:r w:rsidR="00A830FF">
              <w:rPr>
                <w:b w:val="0"/>
              </w:rPr>
              <w:t>INTFI</w:t>
            </w:r>
            <w:r w:rsidRPr="009E3349">
              <w:rPr>
                <w:b w:val="0"/>
              </w:rPr>
              <w:t>25_VOL&gt;</w:t>
            </w:r>
          </w:p>
        </w:tc>
        <w:tc>
          <w:tcPr>
            <w:tcW w:w="1134" w:type="dxa"/>
          </w:tcPr>
          <w:p w14:paraId="7CAC48FA" w14:textId="77CCF2F5" w:rsidR="009E3349" w:rsidRPr="009E3349" w:rsidRDefault="009E3349" w:rsidP="009E3349">
            <w:pPr>
              <w:pStyle w:val="MILTableText"/>
              <w:rPr>
                <w:b w:val="0"/>
              </w:rPr>
            </w:pPr>
            <w:r w:rsidRPr="009E3349">
              <w:rPr>
                <w:b w:val="0"/>
              </w:rPr>
              <w:t>&lt;OLD</w:t>
            </w:r>
            <w:r w:rsidR="00A830FF">
              <w:rPr>
                <w:b w:val="0"/>
              </w:rPr>
              <w:t>INTFI</w:t>
            </w:r>
            <w:r w:rsidRPr="009E3349">
              <w:rPr>
                <w:b w:val="0"/>
              </w:rPr>
              <w:t>30_VOL&gt;</w:t>
            </w:r>
          </w:p>
        </w:tc>
      </w:tr>
    </w:tbl>
    <w:p w14:paraId="4759B0D7" w14:textId="4A5F4FC8" w:rsidR="000842DA" w:rsidRPr="00255C34" w:rsidRDefault="00D20035"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783"/>
        <w:gridCol w:w="1497"/>
        <w:gridCol w:w="1497"/>
        <w:gridCol w:w="1577"/>
        <w:gridCol w:w="1577"/>
        <w:gridCol w:w="1577"/>
        <w:gridCol w:w="1577"/>
      </w:tblGrid>
      <w:tr w:rsidR="000842DA" w:rsidRPr="00227BEB" w14:paraId="662F0AD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6E1FA0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0842DA">
        <w:trPr>
          <w:trHeight w:hRule="exact" w:val="340"/>
        </w:trPr>
        <w:tc>
          <w:tcPr>
            <w:tcW w:w="1101" w:type="dxa"/>
          </w:tcPr>
          <w:p w14:paraId="35BEB5CA" w14:textId="77777777" w:rsidR="009E3349" w:rsidRPr="00255C34" w:rsidRDefault="009E3349" w:rsidP="009E3349">
            <w:pPr>
              <w:pStyle w:val="MILTableText"/>
            </w:pPr>
            <w:r w:rsidRPr="00255C34">
              <w:t>5%</w:t>
            </w:r>
          </w:p>
        </w:tc>
        <w:tc>
          <w:tcPr>
            <w:tcW w:w="1021" w:type="dxa"/>
          </w:tcPr>
          <w:p w14:paraId="7050D342" w14:textId="0C919539" w:rsidR="009E3349" w:rsidRPr="009E3349" w:rsidRDefault="009E3349" w:rsidP="009E3349">
            <w:pPr>
              <w:pStyle w:val="MILTableText"/>
              <w:rPr>
                <w:b w:val="0"/>
              </w:rPr>
            </w:pPr>
            <w:r w:rsidRPr="009E3349">
              <w:rPr>
                <w:b w:val="0"/>
              </w:rPr>
              <w:t>&lt;</w:t>
            </w:r>
            <w:r w:rsidR="00A830FF">
              <w:rPr>
                <w:b w:val="0"/>
              </w:rPr>
              <w:t>NEWINTFI</w:t>
            </w:r>
            <w:r w:rsidRPr="009E3349">
              <w:rPr>
                <w:b w:val="0"/>
              </w:rPr>
              <w:t>1_5&gt;</w:t>
            </w:r>
          </w:p>
        </w:tc>
        <w:tc>
          <w:tcPr>
            <w:tcW w:w="992" w:type="dxa"/>
          </w:tcPr>
          <w:p w14:paraId="67C572C0" w14:textId="481654B1" w:rsidR="009E3349" w:rsidRPr="009E3349" w:rsidRDefault="009E3349" w:rsidP="009E3349">
            <w:pPr>
              <w:pStyle w:val="MILTableText"/>
              <w:rPr>
                <w:b w:val="0"/>
              </w:rPr>
            </w:pPr>
            <w:r w:rsidRPr="009E3349">
              <w:rPr>
                <w:b w:val="0"/>
              </w:rPr>
              <w:t>&lt;</w:t>
            </w:r>
            <w:r w:rsidR="00A830FF">
              <w:rPr>
                <w:b w:val="0"/>
              </w:rPr>
              <w:t>NEWINTFI</w:t>
            </w:r>
            <w:r w:rsidRPr="009E3349">
              <w:rPr>
                <w:b w:val="0"/>
              </w:rPr>
              <w:t>5_5&gt;</w:t>
            </w:r>
          </w:p>
        </w:tc>
        <w:tc>
          <w:tcPr>
            <w:tcW w:w="992" w:type="dxa"/>
          </w:tcPr>
          <w:p w14:paraId="1CD01F9F" w14:textId="1BBBF1DB" w:rsidR="009E3349" w:rsidRPr="009E3349" w:rsidRDefault="009E3349" w:rsidP="009E3349">
            <w:pPr>
              <w:pStyle w:val="MILTableText"/>
              <w:rPr>
                <w:b w:val="0"/>
              </w:rPr>
            </w:pPr>
            <w:r w:rsidRPr="009E3349">
              <w:rPr>
                <w:b w:val="0"/>
              </w:rPr>
              <w:t>&lt;</w:t>
            </w:r>
            <w:r w:rsidR="00A830FF">
              <w:rPr>
                <w:b w:val="0"/>
              </w:rPr>
              <w:t>NEWINTFI</w:t>
            </w:r>
            <w:r w:rsidRPr="009E3349">
              <w:rPr>
                <w:b w:val="0"/>
              </w:rPr>
              <w:t>10_5&gt;</w:t>
            </w:r>
          </w:p>
        </w:tc>
        <w:tc>
          <w:tcPr>
            <w:tcW w:w="992" w:type="dxa"/>
          </w:tcPr>
          <w:p w14:paraId="7759D181" w14:textId="143A1316" w:rsidR="009E3349" w:rsidRPr="009E3349" w:rsidRDefault="009E3349" w:rsidP="009E3349">
            <w:pPr>
              <w:pStyle w:val="MILTableText"/>
              <w:rPr>
                <w:b w:val="0"/>
              </w:rPr>
            </w:pPr>
            <w:r w:rsidRPr="009E3349">
              <w:rPr>
                <w:b w:val="0"/>
              </w:rPr>
              <w:t>&lt;</w:t>
            </w:r>
            <w:r w:rsidR="00A830FF">
              <w:rPr>
                <w:b w:val="0"/>
              </w:rPr>
              <w:t>NEWINTFI</w:t>
            </w:r>
            <w:r w:rsidRPr="009E3349">
              <w:rPr>
                <w:b w:val="0"/>
              </w:rPr>
              <w:t>15_5&gt;</w:t>
            </w:r>
          </w:p>
        </w:tc>
        <w:tc>
          <w:tcPr>
            <w:tcW w:w="1134" w:type="dxa"/>
          </w:tcPr>
          <w:p w14:paraId="4BC72B49" w14:textId="12FAF322" w:rsidR="009E3349" w:rsidRPr="009E3349" w:rsidRDefault="009E3349" w:rsidP="009E3349">
            <w:pPr>
              <w:pStyle w:val="MILTableText"/>
              <w:rPr>
                <w:b w:val="0"/>
              </w:rPr>
            </w:pPr>
            <w:r w:rsidRPr="009E3349">
              <w:rPr>
                <w:b w:val="0"/>
              </w:rPr>
              <w:t>&lt;</w:t>
            </w:r>
            <w:r w:rsidR="00A830FF">
              <w:rPr>
                <w:b w:val="0"/>
              </w:rPr>
              <w:t>NEWINTFI</w:t>
            </w:r>
            <w:r w:rsidRPr="009E3349">
              <w:rPr>
                <w:b w:val="0"/>
              </w:rPr>
              <w:t>25_5&gt;</w:t>
            </w:r>
          </w:p>
        </w:tc>
        <w:tc>
          <w:tcPr>
            <w:tcW w:w="1134" w:type="dxa"/>
          </w:tcPr>
          <w:p w14:paraId="32D47F3D" w14:textId="404E2569" w:rsidR="009E3349" w:rsidRPr="009E3349" w:rsidRDefault="009E3349" w:rsidP="009E3349">
            <w:pPr>
              <w:pStyle w:val="MILTableText"/>
              <w:rPr>
                <w:b w:val="0"/>
              </w:rPr>
            </w:pPr>
            <w:r w:rsidRPr="009E3349">
              <w:rPr>
                <w:b w:val="0"/>
              </w:rPr>
              <w:t>&lt;</w:t>
            </w:r>
            <w:r w:rsidR="00A830FF">
              <w:rPr>
                <w:b w:val="0"/>
              </w:rPr>
              <w:t>NEWINTFI</w:t>
            </w:r>
            <w:r w:rsidRPr="009E3349">
              <w:rPr>
                <w:b w:val="0"/>
              </w:rPr>
              <w:t>30_5&gt;</w:t>
            </w:r>
          </w:p>
        </w:tc>
      </w:tr>
      <w:tr w:rsidR="009E3349" w14:paraId="7B540B4E" w14:textId="77777777" w:rsidTr="000842DA">
        <w:trPr>
          <w:trHeight w:hRule="exact" w:val="340"/>
        </w:trPr>
        <w:tc>
          <w:tcPr>
            <w:tcW w:w="1101" w:type="dxa"/>
          </w:tcPr>
          <w:p w14:paraId="4058FA2F" w14:textId="77777777" w:rsidR="009E3349" w:rsidRPr="00255C34" w:rsidRDefault="009E3349" w:rsidP="009E3349">
            <w:pPr>
              <w:pStyle w:val="MILTableText"/>
            </w:pPr>
            <w:r w:rsidRPr="00255C34">
              <w:t>25%</w:t>
            </w:r>
          </w:p>
        </w:tc>
        <w:tc>
          <w:tcPr>
            <w:tcW w:w="1021" w:type="dxa"/>
          </w:tcPr>
          <w:p w14:paraId="3082A59B" w14:textId="10FE009E" w:rsidR="009E3349" w:rsidRPr="009E3349" w:rsidRDefault="009E3349" w:rsidP="009E3349">
            <w:pPr>
              <w:pStyle w:val="MILTableText"/>
              <w:rPr>
                <w:b w:val="0"/>
              </w:rPr>
            </w:pPr>
            <w:r w:rsidRPr="009E3349">
              <w:rPr>
                <w:b w:val="0"/>
              </w:rPr>
              <w:t>&lt;</w:t>
            </w:r>
            <w:r w:rsidR="00A830FF">
              <w:rPr>
                <w:b w:val="0"/>
              </w:rPr>
              <w:t>NEWINTFI</w:t>
            </w:r>
            <w:r w:rsidRPr="009E3349">
              <w:rPr>
                <w:b w:val="0"/>
              </w:rPr>
              <w:t>1_25&gt;</w:t>
            </w:r>
          </w:p>
        </w:tc>
        <w:tc>
          <w:tcPr>
            <w:tcW w:w="992" w:type="dxa"/>
          </w:tcPr>
          <w:p w14:paraId="1F17FE8E" w14:textId="7B6A6E35" w:rsidR="009E3349" w:rsidRPr="009E3349" w:rsidRDefault="009E3349" w:rsidP="009E3349">
            <w:pPr>
              <w:pStyle w:val="MILTableText"/>
              <w:rPr>
                <w:b w:val="0"/>
              </w:rPr>
            </w:pPr>
            <w:r w:rsidRPr="009E3349">
              <w:rPr>
                <w:b w:val="0"/>
              </w:rPr>
              <w:t>&lt;</w:t>
            </w:r>
            <w:r w:rsidR="00A830FF">
              <w:rPr>
                <w:b w:val="0"/>
              </w:rPr>
              <w:t>NEWINTFI</w:t>
            </w:r>
            <w:r w:rsidRPr="009E3349">
              <w:rPr>
                <w:b w:val="0"/>
              </w:rPr>
              <w:t>5_25&gt;</w:t>
            </w:r>
          </w:p>
        </w:tc>
        <w:tc>
          <w:tcPr>
            <w:tcW w:w="992" w:type="dxa"/>
          </w:tcPr>
          <w:p w14:paraId="768D5FDB" w14:textId="3D12EC07" w:rsidR="009E3349" w:rsidRPr="009E3349" w:rsidRDefault="009E3349" w:rsidP="009E3349">
            <w:pPr>
              <w:pStyle w:val="MILTableText"/>
              <w:rPr>
                <w:b w:val="0"/>
              </w:rPr>
            </w:pPr>
            <w:r w:rsidRPr="009E3349">
              <w:rPr>
                <w:b w:val="0"/>
              </w:rPr>
              <w:t>&lt;</w:t>
            </w:r>
            <w:r w:rsidR="00A830FF">
              <w:rPr>
                <w:b w:val="0"/>
              </w:rPr>
              <w:t>NEWINTFI</w:t>
            </w:r>
            <w:r w:rsidRPr="009E3349">
              <w:rPr>
                <w:b w:val="0"/>
              </w:rPr>
              <w:t>10_25&gt;</w:t>
            </w:r>
          </w:p>
        </w:tc>
        <w:tc>
          <w:tcPr>
            <w:tcW w:w="992" w:type="dxa"/>
          </w:tcPr>
          <w:p w14:paraId="28A33F55" w14:textId="19F59D4A" w:rsidR="009E3349" w:rsidRPr="009E3349" w:rsidRDefault="009E3349" w:rsidP="009E3349">
            <w:pPr>
              <w:pStyle w:val="MILTableText"/>
              <w:rPr>
                <w:b w:val="0"/>
              </w:rPr>
            </w:pPr>
            <w:r w:rsidRPr="009E3349">
              <w:rPr>
                <w:b w:val="0"/>
              </w:rPr>
              <w:t>&lt;</w:t>
            </w:r>
            <w:r w:rsidR="00A830FF">
              <w:rPr>
                <w:b w:val="0"/>
              </w:rPr>
              <w:t>NEWINTFI</w:t>
            </w:r>
            <w:r w:rsidRPr="009E3349">
              <w:rPr>
                <w:b w:val="0"/>
              </w:rPr>
              <w:t>15_25&gt;</w:t>
            </w:r>
          </w:p>
        </w:tc>
        <w:tc>
          <w:tcPr>
            <w:tcW w:w="1134" w:type="dxa"/>
          </w:tcPr>
          <w:p w14:paraId="19C17394" w14:textId="7E9FE410" w:rsidR="009E3349" w:rsidRPr="009E3349" w:rsidRDefault="009E3349" w:rsidP="009E3349">
            <w:pPr>
              <w:pStyle w:val="MILTableText"/>
              <w:rPr>
                <w:b w:val="0"/>
              </w:rPr>
            </w:pPr>
            <w:r w:rsidRPr="009E3349">
              <w:rPr>
                <w:b w:val="0"/>
              </w:rPr>
              <w:t>&lt;</w:t>
            </w:r>
            <w:r w:rsidR="00A830FF">
              <w:rPr>
                <w:b w:val="0"/>
              </w:rPr>
              <w:t>NEWINTFI</w:t>
            </w:r>
            <w:r w:rsidRPr="009E3349">
              <w:rPr>
                <w:b w:val="0"/>
              </w:rPr>
              <w:t>25_25&gt;</w:t>
            </w:r>
          </w:p>
        </w:tc>
        <w:tc>
          <w:tcPr>
            <w:tcW w:w="1134" w:type="dxa"/>
          </w:tcPr>
          <w:p w14:paraId="2D7BA41F" w14:textId="56FD4541" w:rsidR="009E3349" w:rsidRPr="009E3349" w:rsidRDefault="009E3349" w:rsidP="009E3349">
            <w:pPr>
              <w:pStyle w:val="MILTableText"/>
              <w:rPr>
                <w:b w:val="0"/>
              </w:rPr>
            </w:pPr>
            <w:r w:rsidRPr="009E3349">
              <w:rPr>
                <w:b w:val="0"/>
              </w:rPr>
              <w:t>&lt;</w:t>
            </w:r>
            <w:r w:rsidR="00A830FF">
              <w:rPr>
                <w:b w:val="0"/>
              </w:rPr>
              <w:t>NEWINTFI</w:t>
            </w:r>
            <w:r w:rsidRPr="009E3349">
              <w:rPr>
                <w:b w:val="0"/>
              </w:rPr>
              <w:t>30_25&gt;</w:t>
            </w:r>
          </w:p>
        </w:tc>
      </w:tr>
      <w:tr w:rsidR="009E3349" w14:paraId="4881BCFB" w14:textId="77777777" w:rsidTr="000842DA">
        <w:trPr>
          <w:trHeight w:hRule="exact" w:val="340"/>
        </w:trPr>
        <w:tc>
          <w:tcPr>
            <w:tcW w:w="1101" w:type="dxa"/>
          </w:tcPr>
          <w:p w14:paraId="6242AB91" w14:textId="77777777" w:rsidR="009E3349" w:rsidRPr="00255C34" w:rsidRDefault="009E3349" w:rsidP="009E3349">
            <w:pPr>
              <w:pStyle w:val="MILTableText"/>
            </w:pPr>
            <w:r w:rsidRPr="00255C34">
              <w:t>50%</w:t>
            </w:r>
          </w:p>
        </w:tc>
        <w:tc>
          <w:tcPr>
            <w:tcW w:w="1021" w:type="dxa"/>
          </w:tcPr>
          <w:p w14:paraId="32BCB9CF" w14:textId="4D56A9CD" w:rsidR="009E3349" w:rsidRPr="009E3349" w:rsidRDefault="009E3349" w:rsidP="009E3349">
            <w:pPr>
              <w:pStyle w:val="MILTableText"/>
              <w:rPr>
                <w:b w:val="0"/>
              </w:rPr>
            </w:pPr>
            <w:r w:rsidRPr="009E3349">
              <w:rPr>
                <w:b w:val="0"/>
              </w:rPr>
              <w:t>&lt;</w:t>
            </w:r>
            <w:r w:rsidR="00A830FF">
              <w:rPr>
                <w:b w:val="0"/>
              </w:rPr>
              <w:t>NEWINTFI</w:t>
            </w:r>
            <w:r w:rsidRPr="009E3349">
              <w:rPr>
                <w:b w:val="0"/>
              </w:rPr>
              <w:t>1_50&gt;</w:t>
            </w:r>
          </w:p>
        </w:tc>
        <w:tc>
          <w:tcPr>
            <w:tcW w:w="992" w:type="dxa"/>
          </w:tcPr>
          <w:p w14:paraId="0D3115C4" w14:textId="10BCF97D" w:rsidR="009E3349" w:rsidRPr="009E3349" w:rsidRDefault="009E3349" w:rsidP="009E3349">
            <w:pPr>
              <w:pStyle w:val="MILTableText"/>
              <w:rPr>
                <w:b w:val="0"/>
              </w:rPr>
            </w:pPr>
            <w:r w:rsidRPr="009E3349">
              <w:rPr>
                <w:b w:val="0"/>
              </w:rPr>
              <w:t>&lt;</w:t>
            </w:r>
            <w:r w:rsidR="00A830FF">
              <w:rPr>
                <w:b w:val="0"/>
              </w:rPr>
              <w:t>NEWINTFI</w:t>
            </w:r>
            <w:r w:rsidRPr="009E3349">
              <w:rPr>
                <w:b w:val="0"/>
              </w:rPr>
              <w:t>5_50&gt;</w:t>
            </w:r>
          </w:p>
        </w:tc>
        <w:tc>
          <w:tcPr>
            <w:tcW w:w="992" w:type="dxa"/>
          </w:tcPr>
          <w:p w14:paraId="2F1CB255" w14:textId="3CBBE5FC" w:rsidR="009E3349" w:rsidRPr="009E3349" w:rsidRDefault="009E3349" w:rsidP="009E3349">
            <w:pPr>
              <w:pStyle w:val="MILTableText"/>
              <w:rPr>
                <w:b w:val="0"/>
              </w:rPr>
            </w:pPr>
            <w:r w:rsidRPr="009E3349">
              <w:rPr>
                <w:b w:val="0"/>
              </w:rPr>
              <w:t>&lt;</w:t>
            </w:r>
            <w:r w:rsidR="00A830FF">
              <w:rPr>
                <w:b w:val="0"/>
              </w:rPr>
              <w:t>NEWINTFI</w:t>
            </w:r>
            <w:r w:rsidRPr="009E3349">
              <w:rPr>
                <w:b w:val="0"/>
              </w:rPr>
              <w:t>10_50&gt;</w:t>
            </w:r>
          </w:p>
        </w:tc>
        <w:tc>
          <w:tcPr>
            <w:tcW w:w="992" w:type="dxa"/>
          </w:tcPr>
          <w:p w14:paraId="7AF22E35" w14:textId="0F72C985" w:rsidR="009E3349" w:rsidRPr="009E3349" w:rsidRDefault="009E3349" w:rsidP="009E3349">
            <w:pPr>
              <w:pStyle w:val="MILTableText"/>
              <w:rPr>
                <w:b w:val="0"/>
              </w:rPr>
            </w:pPr>
            <w:r w:rsidRPr="009E3349">
              <w:rPr>
                <w:b w:val="0"/>
              </w:rPr>
              <w:t>&lt;</w:t>
            </w:r>
            <w:r w:rsidR="00A830FF">
              <w:rPr>
                <w:b w:val="0"/>
              </w:rPr>
              <w:t>NEWINTFI</w:t>
            </w:r>
            <w:r w:rsidRPr="009E3349">
              <w:rPr>
                <w:b w:val="0"/>
              </w:rPr>
              <w:t>15_50&gt;</w:t>
            </w:r>
          </w:p>
        </w:tc>
        <w:tc>
          <w:tcPr>
            <w:tcW w:w="1134" w:type="dxa"/>
          </w:tcPr>
          <w:p w14:paraId="37E3A476" w14:textId="41A9A60B" w:rsidR="009E3349" w:rsidRPr="009E3349" w:rsidRDefault="009E3349" w:rsidP="009E3349">
            <w:pPr>
              <w:pStyle w:val="MILTableText"/>
              <w:rPr>
                <w:b w:val="0"/>
              </w:rPr>
            </w:pPr>
            <w:r w:rsidRPr="009E3349">
              <w:rPr>
                <w:b w:val="0"/>
              </w:rPr>
              <w:t>&lt;</w:t>
            </w:r>
            <w:r w:rsidR="00A830FF">
              <w:rPr>
                <w:b w:val="0"/>
              </w:rPr>
              <w:t>NEWINTFI</w:t>
            </w:r>
            <w:r w:rsidRPr="009E3349">
              <w:rPr>
                <w:b w:val="0"/>
              </w:rPr>
              <w:t>25_50&gt;</w:t>
            </w:r>
          </w:p>
        </w:tc>
        <w:tc>
          <w:tcPr>
            <w:tcW w:w="1134" w:type="dxa"/>
          </w:tcPr>
          <w:p w14:paraId="33290A6D" w14:textId="2453CCB7" w:rsidR="009E3349" w:rsidRPr="009E3349" w:rsidRDefault="009E3349" w:rsidP="009E3349">
            <w:pPr>
              <w:pStyle w:val="MILTableText"/>
              <w:rPr>
                <w:b w:val="0"/>
              </w:rPr>
            </w:pPr>
            <w:r w:rsidRPr="009E3349">
              <w:rPr>
                <w:b w:val="0"/>
              </w:rPr>
              <w:t>&lt;</w:t>
            </w:r>
            <w:r w:rsidR="00A830FF">
              <w:rPr>
                <w:b w:val="0"/>
              </w:rPr>
              <w:t>NEWINTFI</w:t>
            </w:r>
            <w:r w:rsidRPr="009E3349">
              <w:rPr>
                <w:b w:val="0"/>
              </w:rPr>
              <w:t>30_50&gt;</w:t>
            </w:r>
          </w:p>
        </w:tc>
      </w:tr>
      <w:tr w:rsidR="009E3349" w14:paraId="7BE5C46C" w14:textId="77777777" w:rsidTr="000842DA">
        <w:trPr>
          <w:trHeight w:hRule="exact" w:val="340"/>
        </w:trPr>
        <w:tc>
          <w:tcPr>
            <w:tcW w:w="1101" w:type="dxa"/>
          </w:tcPr>
          <w:p w14:paraId="343BCAAB" w14:textId="77777777" w:rsidR="009E3349" w:rsidRPr="00255C34" w:rsidRDefault="009E3349" w:rsidP="009E3349">
            <w:pPr>
              <w:pStyle w:val="MILTableText"/>
            </w:pPr>
            <w:r w:rsidRPr="00255C34">
              <w:t>75%</w:t>
            </w:r>
          </w:p>
        </w:tc>
        <w:tc>
          <w:tcPr>
            <w:tcW w:w="1021" w:type="dxa"/>
          </w:tcPr>
          <w:p w14:paraId="74DAC1A8" w14:textId="3DE13E5B" w:rsidR="009E3349" w:rsidRPr="009E3349" w:rsidRDefault="009E3349" w:rsidP="009E3349">
            <w:pPr>
              <w:pStyle w:val="MILTableText"/>
              <w:rPr>
                <w:b w:val="0"/>
              </w:rPr>
            </w:pPr>
            <w:r w:rsidRPr="009E3349">
              <w:rPr>
                <w:b w:val="0"/>
              </w:rPr>
              <w:t>&lt;</w:t>
            </w:r>
            <w:r w:rsidR="00A830FF">
              <w:rPr>
                <w:b w:val="0"/>
              </w:rPr>
              <w:t>NEWINTFI</w:t>
            </w:r>
            <w:r w:rsidRPr="009E3349">
              <w:rPr>
                <w:b w:val="0"/>
              </w:rPr>
              <w:t>1_75&gt;</w:t>
            </w:r>
          </w:p>
        </w:tc>
        <w:tc>
          <w:tcPr>
            <w:tcW w:w="992" w:type="dxa"/>
          </w:tcPr>
          <w:p w14:paraId="07444B70" w14:textId="0521F38B" w:rsidR="009E3349" w:rsidRPr="009E3349" w:rsidRDefault="009E3349" w:rsidP="009E3349">
            <w:pPr>
              <w:pStyle w:val="MILTableText"/>
              <w:rPr>
                <w:b w:val="0"/>
              </w:rPr>
            </w:pPr>
            <w:r w:rsidRPr="009E3349">
              <w:rPr>
                <w:b w:val="0"/>
              </w:rPr>
              <w:t>&lt;</w:t>
            </w:r>
            <w:r w:rsidR="00A830FF">
              <w:rPr>
                <w:b w:val="0"/>
              </w:rPr>
              <w:t>NEWINTFI</w:t>
            </w:r>
            <w:r w:rsidRPr="009E3349">
              <w:rPr>
                <w:b w:val="0"/>
              </w:rPr>
              <w:t>5_75&gt;</w:t>
            </w:r>
          </w:p>
        </w:tc>
        <w:tc>
          <w:tcPr>
            <w:tcW w:w="992" w:type="dxa"/>
          </w:tcPr>
          <w:p w14:paraId="620EAF79" w14:textId="0288BDBE" w:rsidR="009E3349" w:rsidRPr="009E3349" w:rsidRDefault="009E3349" w:rsidP="009E3349">
            <w:pPr>
              <w:pStyle w:val="MILTableText"/>
              <w:rPr>
                <w:b w:val="0"/>
              </w:rPr>
            </w:pPr>
            <w:r w:rsidRPr="009E3349">
              <w:rPr>
                <w:b w:val="0"/>
              </w:rPr>
              <w:t>&lt;</w:t>
            </w:r>
            <w:r w:rsidR="00A830FF">
              <w:rPr>
                <w:b w:val="0"/>
              </w:rPr>
              <w:t>NEWINTFI</w:t>
            </w:r>
            <w:r w:rsidRPr="009E3349">
              <w:rPr>
                <w:b w:val="0"/>
              </w:rPr>
              <w:t>10_75&gt;</w:t>
            </w:r>
          </w:p>
        </w:tc>
        <w:tc>
          <w:tcPr>
            <w:tcW w:w="992" w:type="dxa"/>
          </w:tcPr>
          <w:p w14:paraId="686EA01A" w14:textId="52E3D5DF" w:rsidR="009E3349" w:rsidRPr="009E3349" w:rsidRDefault="009E3349" w:rsidP="009E3349">
            <w:pPr>
              <w:pStyle w:val="MILTableText"/>
              <w:rPr>
                <w:b w:val="0"/>
              </w:rPr>
            </w:pPr>
            <w:r w:rsidRPr="009E3349">
              <w:rPr>
                <w:b w:val="0"/>
              </w:rPr>
              <w:t>&lt;</w:t>
            </w:r>
            <w:r w:rsidR="00A830FF">
              <w:rPr>
                <w:b w:val="0"/>
              </w:rPr>
              <w:t>NEWINTFI</w:t>
            </w:r>
            <w:r w:rsidRPr="009E3349">
              <w:rPr>
                <w:b w:val="0"/>
              </w:rPr>
              <w:t>15_75&gt;</w:t>
            </w:r>
          </w:p>
        </w:tc>
        <w:tc>
          <w:tcPr>
            <w:tcW w:w="1134" w:type="dxa"/>
          </w:tcPr>
          <w:p w14:paraId="7700FBE7" w14:textId="0990C088" w:rsidR="009E3349" w:rsidRPr="009E3349" w:rsidRDefault="009E3349" w:rsidP="009E3349">
            <w:pPr>
              <w:pStyle w:val="MILTableText"/>
              <w:rPr>
                <w:b w:val="0"/>
              </w:rPr>
            </w:pPr>
            <w:r w:rsidRPr="009E3349">
              <w:rPr>
                <w:b w:val="0"/>
              </w:rPr>
              <w:t>&lt;</w:t>
            </w:r>
            <w:r w:rsidR="00A830FF">
              <w:rPr>
                <w:b w:val="0"/>
              </w:rPr>
              <w:t>NEWINTFI</w:t>
            </w:r>
            <w:r w:rsidRPr="009E3349">
              <w:rPr>
                <w:b w:val="0"/>
              </w:rPr>
              <w:t>25_75&gt;</w:t>
            </w:r>
          </w:p>
        </w:tc>
        <w:tc>
          <w:tcPr>
            <w:tcW w:w="1134" w:type="dxa"/>
          </w:tcPr>
          <w:p w14:paraId="7BCCD3C9" w14:textId="1136D6D5" w:rsidR="009E3349" w:rsidRPr="009E3349" w:rsidRDefault="009E3349" w:rsidP="009E3349">
            <w:pPr>
              <w:pStyle w:val="MILTableText"/>
              <w:rPr>
                <w:b w:val="0"/>
              </w:rPr>
            </w:pPr>
            <w:r w:rsidRPr="009E3349">
              <w:rPr>
                <w:b w:val="0"/>
              </w:rPr>
              <w:t>&lt;</w:t>
            </w:r>
            <w:r w:rsidR="00A830FF">
              <w:rPr>
                <w:b w:val="0"/>
              </w:rPr>
              <w:t>NEWINTFI</w:t>
            </w:r>
            <w:r w:rsidRPr="009E3349">
              <w:rPr>
                <w:b w:val="0"/>
              </w:rPr>
              <w:t>30_75&gt;</w:t>
            </w:r>
          </w:p>
        </w:tc>
      </w:tr>
      <w:tr w:rsidR="009E3349" w14:paraId="179A6738" w14:textId="77777777" w:rsidTr="000842DA">
        <w:trPr>
          <w:trHeight w:hRule="exact" w:val="340"/>
        </w:trPr>
        <w:tc>
          <w:tcPr>
            <w:tcW w:w="1101" w:type="dxa"/>
          </w:tcPr>
          <w:p w14:paraId="38AD4D8F" w14:textId="77777777" w:rsidR="009E3349" w:rsidRPr="00255C34" w:rsidRDefault="009E3349" w:rsidP="009E3349">
            <w:pPr>
              <w:pStyle w:val="MILTableText"/>
            </w:pPr>
            <w:r w:rsidRPr="00255C34">
              <w:t>95%</w:t>
            </w:r>
          </w:p>
        </w:tc>
        <w:tc>
          <w:tcPr>
            <w:tcW w:w="1021" w:type="dxa"/>
          </w:tcPr>
          <w:p w14:paraId="6B853732" w14:textId="7FDC7068" w:rsidR="009E3349" w:rsidRPr="009E3349" w:rsidRDefault="009E3349" w:rsidP="009E3349">
            <w:pPr>
              <w:pStyle w:val="MILTableText"/>
              <w:rPr>
                <w:b w:val="0"/>
              </w:rPr>
            </w:pPr>
            <w:r w:rsidRPr="009E3349">
              <w:rPr>
                <w:b w:val="0"/>
              </w:rPr>
              <w:t>&lt;</w:t>
            </w:r>
            <w:r w:rsidR="00A830FF">
              <w:rPr>
                <w:b w:val="0"/>
              </w:rPr>
              <w:t>NEWINTFI</w:t>
            </w:r>
            <w:r w:rsidRPr="009E3349">
              <w:rPr>
                <w:b w:val="0"/>
              </w:rPr>
              <w:t>1_95&gt;</w:t>
            </w:r>
          </w:p>
        </w:tc>
        <w:tc>
          <w:tcPr>
            <w:tcW w:w="992" w:type="dxa"/>
          </w:tcPr>
          <w:p w14:paraId="70A3679B" w14:textId="46D14D7A" w:rsidR="009E3349" w:rsidRPr="009E3349" w:rsidRDefault="009E3349" w:rsidP="009E3349">
            <w:pPr>
              <w:pStyle w:val="MILTableText"/>
              <w:rPr>
                <w:b w:val="0"/>
              </w:rPr>
            </w:pPr>
            <w:r w:rsidRPr="009E3349">
              <w:rPr>
                <w:b w:val="0"/>
              </w:rPr>
              <w:t>&lt;</w:t>
            </w:r>
            <w:r w:rsidR="00A830FF">
              <w:rPr>
                <w:b w:val="0"/>
              </w:rPr>
              <w:t>NEWINTFI</w:t>
            </w:r>
            <w:r w:rsidRPr="009E3349">
              <w:rPr>
                <w:b w:val="0"/>
              </w:rPr>
              <w:t>5_95&gt;</w:t>
            </w:r>
          </w:p>
        </w:tc>
        <w:tc>
          <w:tcPr>
            <w:tcW w:w="992" w:type="dxa"/>
          </w:tcPr>
          <w:p w14:paraId="47CA9B9F" w14:textId="6696195C" w:rsidR="009E3349" w:rsidRPr="009E3349" w:rsidRDefault="009E3349" w:rsidP="009E3349">
            <w:pPr>
              <w:pStyle w:val="MILTableText"/>
              <w:rPr>
                <w:b w:val="0"/>
              </w:rPr>
            </w:pPr>
            <w:r w:rsidRPr="009E3349">
              <w:rPr>
                <w:b w:val="0"/>
              </w:rPr>
              <w:t>&lt;</w:t>
            </w:r>
            <w:r w:rsidR="00A830FF">
              <w:rPr>
                <w:b w:val="0"/>
              </w:rPr>
              <w:t>NEWINTFI</w:t>
            </w:r>
            <w:r w:rsidRPr="009E3349">
              <w:rPr>
                <w:b w:val="0"/>
              </w:rPr>
              <w:t>10_95&gt;</w:t>
            </w:r>
          </w:p>
        </w:tc>
        <w:tc>
          <w:tcPr>
            <w:tcW w:w="992" w:type="dxa"/>
          </w:tcPr>
          <w:p w14:paraId="42C0F568" w14:textId="2757C8AC" w:rsidR="009E3349" w:rsidRPr="009E3349" w:rsidRDefault="009E3349" w:rsidP="009E3349">
            <w:pPr>
              <w:pStyle w:val="MILTableText"/>
              <w:rPr>
                <w:b w:val="0"/>
              </w:rPr>
            </w:pPr>
            <w:r w:rsidRPr="009E3349">
              <w:rPr>
                <w:b w:val="0"/>
              </w:rPr>
              <w:t>&lt;</w:t>
            </w:r>
            <w:r w:rsidR="00A830FF">
              <w:rPr>
                <w:b w:val="0"/>
              </w:rPr>
              <w:t>NEWINTFI</w:t>
            </w:r>
            <w:r w:rsidRPr="009E3349">
              <w:rPr>
                <w:b w:val="0"/>
              </w:rPr>
              <w:t>15_95&gt;</w:t>
            </w:r>
          </w:p>
        </w:tc>
        <w:tc>
          <w:tcPr>
            <w:tcW w:w="1134" w:type="dxa"/>
          </w:tcPr>
          <w:p w14:paraId="7F937E07" w14:textId="6DBA37B0" w:rsidR="009E3349" w:rsidRPr="009E3349" w:rsidRDefault="009E3349" w:rsidP="009E3349">
            <w:pPr>
              <w:pStyle w:val="MILTableText"/>
              <w:rPr>
                <w:b w:val="0"/>
              </w:rPr>
            </w:pPr>
            <w:r w:rsidRPr="009E3349">
              <w:rPr>
                <w:b w:val="0"/>
              </w:rPr>
              <w:t>&lt;</w:t>
            </w:r>
            <w:r w:rsidR="00A830FF">
              <w:rPr>
                <w:b w:val="0"/>
              </w:rPr>
              <w:t>NEWINTFI</w:t>
            </w:r>
            <w:r w:rsidRPr="009E3349">
              <w:rPr>
                <w:b w:val="0"/>
              </w:rPr>
              <w:t>25_95&gt;</w:t>
            </w:r>
          </w:p>
        </w:tc>
        <w:tc>
          <w:tcPr>
            <w:tcW w:w="1134" w:type="dxa"/>
          </w:tcPr>
          <w:p w14:paraId="5856DE48" w14:textId="1BF74689" w:rsidR="009E3349" w:rsidRPr="009E3349" w:rsidRDefault="009E3349" w:rsidP="009E3349">
            <w:pPr>
              <w:pStyle w:val="MILTableText"/>
              <w:rPr>
                <w:b w:val="0"/>
              </w:rPr>
            </w:pPr>
            <w:r w:rsidRPr="009E3349">
              <w:rPr>
                <w:b w:val="0"/>
              </w:rPr>
              <w:t>&lt;</w:t>
            </w:r>
            <w:r w:rsidR="00A830FF">
              <w:rPr>
                <w:b w:val="0"/>
              </w:rPr>
              <w:t>NEWINTFI</w:t>
            </w:r>
            <w:r w:rsidRPr="009E3349">
              <w:rPr>
                <w:b w:val="0"/>
              </w:rPr>
              <w:t>30_95&gt;</w:t>
            </w:r>
          </w:p>
        </w:tc>
      </w:tr>
      <w:tr w:rsidR="009E3349" w14:paraId="39F139B0" w14:textId="77777777" w:rsidTr="000842DA">
        <w:trPr>
          <w:trHeight w:hRule="exact" w:val="340"/>
        </w:trPr>
        <w:tc>
          <w:tcPr>
            <w:tcW w:w="1101" w:type="dxa"/>
          </w:tcPr>
          <w:p w14:paraId="19769AE0" w14:textId="77777777" w:rsidR="009E3349" w:rsidRPr="00255C34" w:rsidRDefault="009E3349" w:rsidP="009E3349">
            <w:pPr>
              <w:pStyle w:val="MILTableText"/>
            </w:pPr>
            <w:r w:rsidRPr="00255C34">
              <w:t>Mean</w:t>
            </w:r>
          </w:p>
        </w:tc>
        <w:tc>
          <w:tcPr>
            <w:tcW w:w="1021" w:type="dxa"/>
          </w:tcPr>
          <w:p w14:paraId="76203A72" w14:textId="7859C950" w:rsidR="009E3349" w:rsidRPr="009E3349" w:rsidRDefault="009E3349" w:rsidP="009E3349">
            <w:pPr>
              <w:pStyle w:val="MILTableText"/>
              <w:rPr>
                <w:b w:val="0"/>
              </w:rPr>
            </w:pPr>
            <w:r w:rsidRPr="009E3349">
              <w:rPr>
                <w:b w:val="0"/>
              </w:rPr>
              <w:t>&lt;</w:t>
            </w:r>
            <w:r w:rsidR="00A830FF">
              <w:rPr>
                <w:b w:val="0"/>
              </w:rPr>
              <w:t>NEWINTFI</w:t>
            </w:r>
            <w:r w:rsidRPr="009E3349">
              <w:rPr>
                <w:b w:val="0"/>
              </w:rPr>
              <w:t>1_MU&gt;</w:t>
            </w:r>
          </w:p>
        </w:tc>
        <w:tc>
          <w:tcPr>
            <w:tcW w:w="992" w:type="dxa"/>
          </w:tcPr>
          <w:p w14:paraId="4D6F14A9" w14:textId="278CF035" w:rsidR="009E3349" w:rsidRPr="009E3349" w:rsidRDefault="009E3349" w:rsidP="009E3349">
            <w:pPr>
              <w:pStyle w:val="MILTableText"/>
              <w:rPr>
                <w:b w:val="0"/>
              </w:rPr>
            </w:pPr>
            <w:r w:rsidRPr="009E3349">
              <w:rPr>
                <w:b w:val="0"/>
              </w:rPr>
              <w:t>&lt;</w:t>
            </w:r>
            <w:r w:rsidR="00A830FF">
              <w:rPr>
                <w:b w:val="0"/>
              </w:rPr>
              <w:t>NEWINTFI</w:t>
            </w:r>
            <w:r w:rsidRPr="009E3349">
              <w:rPr>
                <w:b w:val="0"/>
              </w:rPr>
              <w:t>5_MU&gt;</w:t>
            </w:r>
          </w:p>
        </w:tc>
        <w:tc>
          <w:tcPr>
            <w:tcW w:w="992" w:type="dxa"/>
          </w:tcPr>
          <w:p w14:paraId="39786AF1" w14:textId="64E7FBB1" w:rsidR="009E3349" w:rsidRPr="009E3349" w:rsidRDefault="009E3349" w:rsidP="009E3349">
            <w:pPr>
              <w:pStyle w:val="MILTableText"/>
              <w:rPr>
                <w:b w:val="0"/>
              </w:rPr>
            </w:pPr>
            <w:r w:rsidRPr="009E3349">
              <w:rPr>
                <w:b w:val="0"/>
              </w:rPr>
              <w:t>&lt;</w:t>
            </w:r>
            <w:r w:rsidR="00A830FF">
              <w:rPr>
                <w:b w:val="0"/>
              </w:rPr>
              <w:t>NEWINTFI</w:t>
            </w:r>
            <w:r w:rsidRPr="009E3349">
              <w:rPr>
                <w:b w:val="0"/>
              </w:rPr>
              <w:t>10_MU&gt;</w:t>
            </w:r>
          </w:p>
        </w:tc>
        <w:tc>
          <w:tcPr>
            <w:tcW w:w="992" w:type="dxa"/>
          </w:tcPr>
          <w:p w14:paraId="5BAB6755" w14:textId="32AF985B" w:rsidR="009E3349" w:rsidRPr="009E3349" w:rsidRDefault="009E3349" w:rsidP="009E3349">
            <w:pPr>
              <w:pStyle w:val="MILTableText"/>
              <w:rPr>
                <w:b w:val="0"/>
              </w:rPr>
            </w:pPr>
            <w:r w:rsidRPr="009E3349">
              <w:rPr>
                <w:b w:val="0"/>
              </w:rPr>
              <w:t>&lt;</w:t>
            </w:r>
            <w:r w:rsidR="00A830FF">
              <w:rPr>
                <w:b w:val="0"/>
              </w:rPr>
              <w:t>NEWINTFI</w:t>
            </w:r>
            <w:r w:rsidRPr="009E3349">
              <w:rPr>
                <w:b w:val="0"/>
              </w:rPr>
              <w:t>15_MU&gt;</w:t>
            </w:r>
          </w:p>
        </w:tc>
        <w:tc>
          <w:tcPr>
            <w:tcW w:w="1134" w:type="dxa"/>
          </w:tcPr>
          <w:p w14:paraId="59A8022B" w14:textId="1574B9D9" w:rsidR="009E3349" w:rsidRPr="009E3349" w:rsidRDefault="009E3349" w:rsidP="009E3349">
            <w:pPr>
              <w:pStyle w:val="MILTableText"/>
              <w:rPr>
                <w:b w:val="0"/>
              </w:rPr>
            </w:pPr>
            <w:r w:rsidRPr="009E3349">
              <w:rPr>
                <w:b w:val="0"/>
              </w:rPr>
              <w:t>&lt;</w:t>
            </w:r>
            <w:r w:rsidR="00A830FF">
              <w:rPr>
                <w:b w:val="0"/>
              </w:rPr>
              <w:t>NEWINTFI</w:t>
            </w:r>
            <w:r w:rsidRPr="009E3349">
              <w:rPr>
                <w:b w:val="0"/>
              </w:rPr>
              <w:t>25_MU&gt;</w:t>
            </w:r>
          </w:p>
        </w:tc>
        <w:tc>
          <w:tcPr>
            <w:tcW w:w="1134" w:type="dxa"/>
          </w:tcPr>
          <w:p w14:paraId="1D6800BE" w14:textId="3A0A64B1" w:rsidR="009E3349" w:rsidRPr="009E3349" w:rsidRDefault="009E3349" w:rsidP="009E3349">
            <w:pPr>
              <w:pStyle w:val="MILTableText"/>
              <w:rPr>
                <w:b w:val="0"/>
              </w:rPr>
            </w:pPr>
            <w:r w:rsidRPr="009E3349">
              <w:rPr>
                <w:b w:val="0"/>
              </w:rPr>
              <w:t>&lt;</w:t>
            </w:r>
            <w:r w:rsidR="00A830FF">
              <w:rPr>
                <w:b w:val="0"/>
              </w:rPr>
              <w:t>NEWINTFI</w:t>
            </w:r>
            <w:r w:rsidRPr="009E3349">
              <w:rPr>
                <w:b w:val="0"/>
              </w:rPr>
              <w:t>30_MU&gt;</w:t>
            </w:r>
          </w:p>
        </w:tc>
      </w:tr>
      <w:tr w:rsidR="009E3349" w14:paraId="5D08003F" w14:textId="77777777" w:rsidTr="000842DA">
        <w:trPr>
          <w:trHeight w:hRule="exact" w:val="340"/>
        </w:trPr>
        <w:tc>
          <w:tcPr>
            <w:tcW w:w="1101" w:type="dxa"/>
          </w:tcPr>
          <w:p w14:paraId="763EE568" w14:textId="77777777" w:rsidR="009E3349" w:rsidRPr="00255C34" w:rsidRDefault="009E3349" w:rsidP="009E3349">
            <w:pPr>
              <w:pStyle w:val="MILTableText"/>
            </w:pPr>
            <w:r w:rsidRPr="00255C34">
              <w:t>Volatility</w:t>
            </w:r>
          </w:p>
        </w:tc>
        <w:tc>
          <w:tcPr>
            <w:tcW w:w="1021" w:type="dxa"/>
          </w:tcPr>
          <w:p w14:paraId="65F3CA21" w14:textId="3BC5B03E" w:rsidR="009E3349" w:rsidRPr="009E3349" w:rsidRDefault="009E3349" w:rsidP="009E3349">
            <w:pPr>
              <w:pStyle w:val="MILTableText"/>
              <w:rPr>
                <w:b w:val="0"/>
              </w:rPr>
            </w:pPr>
            <w:r w:rsidRPr="009E3349">
              <w:rPr>
                <w:b w:val="0"/>
              </w:rPr>
              <w:t>&lt;</w:t>
            </w:r>
            <w:r w:rsidR="00A830FF">
              <w:rPr>
                <w:b w:val="0"/>
              </w:rPr>
              <w:t>NEWINTFI</w:t>
            </w:r>
            <w:r w:rsidRPr="009E3349">
              <w:rPr>
                <w:b w:val="0"/>
              </w:rPr>
              <w:t>1_VOL&gt;</w:t>
            </w:r>
          </w:p>
        </w:tc>
        <w:tc>
          <w:tcPr>
            <w:tcW w:w="992" w:type="dxa"/>
          </w:tcPr>
          <w:p w14:paraId="549E3DDC" w14:textId="2A07217A" w:rsidR="009E3349" w:rsidRPr="009E3349" w:rsidRDefault="009E3349" w:rsidP="009E3349">
            <w:pPr>
              <w:pStyle w:val="MILTableText"/>
              <w:rPr>
                <w:b w:val="0"/>
              </w:rPr>
            </w:pPr>
            <w:r w:rsidRPr="009E3349">
              <w:rPr>
                <w:b w:val="0"/>
              </w:rPr>
              <w:t>&lt;</w:t>
            </w:r>
            <w:r w:rsidR="00A830FF">
              <w:rPr>
                <w:b w:val="0"/>
              </w:rPr>
              <w:t>NEWINTFI</w:t>
            </w:r>
            <w:r w:rsidRPr="009E3349">
              <w:rPr>
                <w:b w:val="0"/>
              </w:rPr>
              <w:t>5_VOL&gt;</w:t>
            </w:r>
          </w:p>
        </w:tc>
        <w:tc>
          <w:tcPr>
            <w:tcW w:w="992" w:type="dxa"/>
          </w:tcPr>
          <w:p w14:paraId="55B81403" w14:textId="6E9C0ED3" w:rsidR="009E3349" w:rsidRPr="009E3349" w:rsidRDefault="009E3349" w:rsidP="009E3349">
            <w:pPr>
              <w:pStyle w:val="MILTableText"/>
              <w:rPr>
                <w:b w:val="0"/>
              </w:rPr>
            </w:pPr>
            <w:r w:rsidRPr="009E3349">
              <w:rPr>
                <w:b w:val="0"/>
              </w:rPr>
              <w:t>&lt;</w:t>
            </w:r>
            <w:r w:rsidR="00A830FF">
              <w:rPr>
                <w:b w:val="0"/>
              </w:rPr>
              <w:t>NEWINTFI</w:t>
            </w:r>
            <w:r w:rsidRPr="009E3349">
              <w:rPr>
                <w:b w:val="0"/>
              </w:rPr>
              <w:t>10_VOL&gt;</w:t>
            </w:r>
          </w:p>
        </w:tc>
        <w:tc>
          <w:tcPr>
            <w:tcW w:w="992" w:type="dxa"/>
          </w:tcPr>
          <w:p w14:paraId="11E490EF" w14:textId="73F195C2" w:rsidR="009E3349" w:rsidRPr="009E3349" w:rsidRDefault="009E3349" w:rsidP="009E3349">
            <w:pPr>
              <w:pStyle w:val="MILTableText"/>
              <w:rPr>
                <w:b w:val="0"/>
              </w:rPr>
            </w:pPr>
            <w:r w:rsidRPr="009E3349">
              <w:rPr>
                <w:b w:val="0"/>
              </w:rPr>
              <w:t>&lt;</w:t>
            </w:r>
            <w:r w:rsidR="00A830FF">
              <w:rPr>
                <w:b w:val="0"/>
              </w:rPr>
              <w:t>NEWINTFI</w:t>
            </w:r>
            <w:r w:rsidRPr="009E3349">
              <w:rPr>
                <w:b w:val="0"/>
              </w:rPr>
              <w:t>15_VOL&gt;</w:t>
            </w:r>
          </w:p>
        </w:tc>
        <w:tc>
          <w:tcPr>
            <w:tcW w:w="1134" w:type="dxa"/>
          </w:tcPr>
          <w:p w14:paraId="0898CC23" w14:textId="160B1CE7" w:rsidR="009E3349" w:rsidRPr="009E3349" w:rsidRDefault="009E3349" w:rsidP="009E3349">
            <w:pPr>
              <w:pStyle w:val="MILTableText"/>
              <w:rPr>
                <w:b w:val="0"/>
              </w:rPr>
            </w:pPr>
            <w:r w:rsidRPr="009E3349">
              <w:rPr>
                <w:b w:val="0"/>
              </w:rPr>
              <w:t>&lt;</w:t>
            </w:r>
            <w:r w:rsidR="00A830FF">
              <w:rPr>
                <w:b w:val="0"/>
              </w:rPr>
              <w:t>NEWINTFI</w:t>
            </w:r>
            <w:r w:rsidRPr="009E3349">
              <w:rPr>
                <w:b w:val="0"/>
              </w:rPr>
              <w:t>25_VOL&gt;</w:t>
            </w:r>
          </w:p>
        </w:tc>
        <w:tc>
          <w:tcPr>
            <w:tcW w:w="1134" w:type="dxa"/>
          </w:tcPr>
          <w:p w14:paraId="68DC0DBD" w14:textId="43609346" w:rsidR="009E3349" w:rsidRPr="009E3349" w:rsidRDefault="009E3349" w:rsidP="009E3349">
            <w:pPr>
              <w:pStyle w:val="MILTableText"/>
              <w:rPr>
                <w:b w:val="0"/>
              </w:rPr>
            </w:pPr>
            <w:r w:rsidRPr="009E3349">
              <w:rPr>
                <w:b w:val="0"/>
              </w:rPr>
              <w:t>&lt;</w:t>
            </w:r>
            <w:r w:rsidR="00A830FF">
              <w:rPr>
                <w:b w:val="0"/>
              </w:rPr>
              <w:t>NEWINTFI</w:t>
            </w:r>
            <w:r w:rsidRPr="009E3349">
              <w:rPr>
                <w:b w:val="0"/>
              </w:rPr>
              <w:t>30_VOL&gt;</w:t>
            </w:r>
          </w:p>
        </w:tc>
      </w:tr>
    </w:tbl>
    <w:p w14:paraId="16FE6301" w14:textId="1881E9C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r>
              <w:t>Historgram @ 10 years</w:t>
            </w:r>
          </w:p>
        </w:tc>
      </w:tr>
      <w:tr w:rsidR="000842DA" w14:paraId="58478653" w14:textId="77777777" w:rsidTr="000842DA">
        <w:trPr>
          <w:trHeight w:val="2816"/>
        </w:trPr>
        <w:tc>
          <w:tcPr>
            <w:tcW w:w="5042" w:type="dxa"/>
          </w:tcPr>
          <w:p w14:paraId="3DD0BA1B" w14:textId="6D3FE0BC" w:rsidR="000842DA" w:rsidRDefault="00A830FF" w:rsidP="00A830FF">
            <w:pPr>
              <w:pStyle w:val="MILReportTableText"/>
              <w:ind w:firstLine="0"/>
            </w:pPr>
            <w:r>
              <w:rPr>
                <w:i w:val="0"/>
              </w:rPr>
              <w:t>&lt;OLDINTFIPERCENTILE&gt;</w:t>
            </w:r>
          </w:p>
        </w:tc>
        <w:tc>
          <w:tcPr>
            <w:tcW w:w="5043" w:type="dxa"/>
          </w:tcPr>
          <w:p w14:paraId="0B8068F7" w14:textId="25626A5A" w:rsidR="000842DA" w:rsidRDefault="00A830FF" w:rsidP="00A830FF">
            <w:pPr>
              <w:pStyle w:val="MILReportTableText"/>
              <w:ind w:firstLine="0"/>
            </w:pPr>
            <w:r>
              <w:rPr>
                <w:i w:val="0"/>
              </w:rPr>
              <w:t>&lt;OLDINTFIHIST&gt;</w:t>
            </w:r>
          </w:p>
        </w:tc>
      </w:tr>
    </w:tbl>
    <w:p w14:paraId="4AF8F9A4" w14:textId="77777777" w:rsidR="000842DA" w:rsidRDefault="000842DA" w:rsidP="000842DA">
      <w:pPr>
        <w:pStyle w:val="MILReportSubSection"/>
        <w:numPr>
          <w:ilvl w:val="0"/>
          <w:numId w:val="0"/>
        </w:numPr>
      </w:pPr>
    </w:p>
    <w:p w14:paraId="4C8DDA1A" w14:textId="568FB24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(&lt;CALIBDATE&gt;)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r>
              <w:t>Historgram @ 10 years</w:t>
            </w:r>
          </w:p>
        </w:tc>
      </w:tr>
      <w:tr w:rsidR="000842DA" w14:paraId="7BD563F4" w14:textId="77777777" w:rsidTr="000842DA">
        <w:trPr>
          <w:trHeight w:val="2816"/>
        </w:trPr>
        <w:tc>
          <w:tcPr>
            <w:tcW w:w="5042" w:type="dxa"/>
          </w:tcPr>
          <w:p w14:paraId="616B92D6" w14:textId="53A1118A" w:rsidR="000842DA" w:rsidRDefault="00A830FF" w:rsidP="00A830FF">
            <w:pPr>
              <w:pStyle w:val="MILReportTableText"/>
              <w:ind w:firstLine="0"/>
            </w:pPr>
            <w:r>
              <w:rPr>
                <w:i w:val="0"/>
              </w:rPr>
              <w:t>&lt;NEWINTFIPERCENTILE&gt;</w:t>
            </w:r>
          </w:p>
        </w:tc>
        <w:tc>
          <w:tcPr>
            <w:tcW w:w="5043" w:type="dxa"/>
          </w:tcPr>
          <w:p w14:paraId="76ECF73A" w14:textId="7723FAA2" w:rsidR="000842DA" w:rsidRDefault="00A830FF" w:rsidP="00A830FF">
            <w:pPr>
              <w:pStyle w:val="MILReportTableText"/>
              <w:ind w:firstLine="0"/>
            </w:pPr>
            <w:r>
              <w:rPr>
                <w:i w:val="0"/>
              </w:rPr>
              <w:t>&lt;NEWINTFIHIST&gt;</w:t>
            </w:r>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51" w:name="_Toc472931964"/>
      <w:r>
        <w:lastRenderedPageBreak/>
        <w:t>Alternative Assets</w:t>
      </w:r>
      <w:bookmarkEnd w:id="51"/>
    </w:p>
    <w:p w14:paraId="1FC8D3EC" w14:textId="77777777" w:rsidR="000842DA" w:rsidRDefault="000842DA" w:rsidP="000842DA">
      <w:pPr>
        <w:pStyle w:val="MILReportSubSection"/>
      </w:pPr>
      <w:bookmarkStart w:id="52" w:name="_Toc472931965"/>
      <w:r>
        <w:t>Overview</w:t>
      </w:r>
      <w:bookmarkEnd w:id="52"/>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53" w:name="_Toc472931966"/>
      <w:r>
        <w:lastRenderedPageBreak/>
        <w:t>Australian Listed Property</w:t>
      </w:r>
      <w:bookmarkEnd w:id="53"/>
    </w:p>
    <w:p w14:paraId="4B057AC8" w14:textId="77777777" w:rsidR="000842DA" w:rsidRDefault="000842DA" w:rsidP="000842DA">
      <w:pPr>
        <w:pStyle w:val="MILReportSubSection"/>
      </w:pPr>
      <w:bookmarkStart w:id="54" w:name="_Toc472931967"/>
      <w:r>
        <w:t>Parameters</w:t>
      </w:r>
      <w:bookmarkEnd w:id="54"/>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2D0FA8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36EC315C" w:rsidR="000842DA" w:rsidRPr="00BC3C4A" w:rsidRDefault="008A268E" w:rsidP="000842DA">
            <w:pPr>
              <w:pStyle w:val="MILTableHeader"/>
              <w:rPr>
                <w:sz w:val="16"/>
                <w:szCs w:val="16"/>
              </w:rPr>
            </w:pPr>
            <w:r>
              <w:rPr>
                <w:sz w:val="16"/>
                <w:szCs w:val="16"/>
              </w:rPr>
              <w:t>&lt;OLDDATE&gt;</w:t>
            </w:r>
          </w:p>
        </w:tc>
        <w:tc>
          <w:tcPr>
            <w:tcW w:w="1283" w:type="dxa"/>
          </w:tcPr>
          <w:p w14:paraId="23E1C20F" w14:textId="5137AA4C" w:rsidR="000842DA" w:rsidRPr="00BC3C4A" w:rsidRDefault="008A268E" w:rsidP="000842DA">
            <w:pPr>
              <w:pStyle w:val="MILTableHeader"/>
              <w:rPr>
                <w:sz w:val="16"/>
                <w:szCs w:val="16"/>
              </w:rPr>
            </w:pPr>
            <w:r>
              <w:rPr>
                <w:sz w:val="16"/>
                <w:szCs w:val="16"/>
              </w:rPr>
              <w:t>&lt;CALIBDATE&gt;</w:t>
            </w:r>
          </w:p>
        </w:tc>
        <w:tc>
          <w:tcPr>
            <w:tcW w:w="6134"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A51E07">
        <w:trPr>
          <w:trHeight w:hRule="exact" w:val="630"/>
        </w:trPr>
        <w:tc>
          <w:tcPr>
            <w:tcW w:w="1157" w:type="dxa"/>
          </w:tcPr>
          <w:p w14:paraId="6628AB44" w14:textId="77777777" w:rsidR="000842DA" w:rsidRPr="00B06B00" w:rsidRDefault="00E97E19" w:rsidP="00BE41E3">
            <w:pPr>
              <w:pStyle w:val="MILTableText"/>
            </w:pPr>
            <m:oMathPara>
              <m:oMath>
                <m:r>
                  <m:rPr>
                    <m:sty m:val="bi"/>
                  </m:rPr>
                  <m:t>μ</m:t>
                </m:r>
              </m:oMath>
            </m:oMathPara>
          </w:p>
        </w:tc>
        <w:tc>
          <w:tcPr>
            <w:tcW w:w="1262" w:type="dxa"/>
          </w:tcPr>
          <w:p w14:paraId="413F4AD0" w14:textId="77777777" w:rsidR="000842DA" w:rsidRPr="00E97E19" w:rsidRDefault="000842DA" w:rsidP="00BE41E3">
            <w:pPr>
              <w:pStyle w:val="MILTableText"/>
              <w:rPr>
                <w:b w:val="0"/>
              </w:rPr>
            </w:pPr>
            <w:r w:rsidRPr="00E97E19">
              <w:rPr>
                <w:b w:val="0"/>
              </w:rPr>
              <w:t>0</w:t>
            </w:r>
          </w:p>
        </w:tc>
        <w:tc>
          <w:tcPr>
            <w:tcW w:w="1283" w:type="dxa"/>
          </w:tcPr>
          <w:p w14:paraId="3425D1C0" w14:textId="77777777" w:rsidR="000842DA" w:rsidRPr="00E97E19" w:rsidRDefault="000842DA" w:rsidP="00BE41E3">
            <w:pPr>
              <w:pStyle w:val="MILTableText"/>
              <w:rPr>
                <w:b w:val="0"/>
              </w:rPr>
            </w:pPr>
            <w:r w:rsidRPr="00E97E19">
              <w:rPr>
                <w:b w:val="0"/>
              </w:rPr>
              <w:t>0</w:t>
            </w:r>
          </w:p>
        </w:tc>
        <w:tc>
          <w:tcPr>
            <w:tcW w:w="6134" w:type="dxa"/>
          </w:tcPr>
          <w:p w14:paraId="29EC717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0842DA">
        <w:trPr>
          <w:trHeight w:hRule="exact" w:val="340"/>
        </w:trPr>
        <w:tc>
          <w:tcPr>
            <w:tcW w:w="9836" w:type="dxa"/>
            <w:gridSpan w:val="4"/>
          </w:tcPr>
          <w:p w14:paraId="4C71AE03" w14:textId="77777777" w:rsidR="000842DA" w:rsidRPr="00BC3C4A" w:rsidRDefault="000842DA" w:rsidP="00BE41E3">
            <w:pPr>
              <w:pStyle w:val="MILTableText"/>
            </w:pPr>
            <w:r w:rsidRPr="00BC3C4A">
              <w:t>Volatility Model (Regime Switching)</w:t>
            </w:r>
          </w:p>
        </w:tc>
      </w:tr>
      <w:tr w:rsidR="00A51E07" w14:paraId="60F6E77B" w14:textId="77777777" w:rsidTr="00A51E07">
        <w:trPr>
          <w:trHeight w:hRule="exact" w:val="340"/>
        </w:trPr>
        <w:tc>
          <w:tcPr>
            <w:tcW w:w="1157" w:type="dxa"/>
          </w:tcPr>
          <w:p w14:paraId="2DF62B45"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57E6CE8E" w14:textId="4F628EF8" w:rsidR="00A51E07" w:rsidRPr="00E97E19" w:rsidRDefault="00A51E07" w:rsidP="00A51E07">
            <w:pPr>
              <w:pStyle w:val="MILTableText"/>
              <w:rPr>
                <w:b w:val="0"/>
              </w:rPr>
            </w:pPr>
            <w:r>
              <w:rPr>
                <w:b w:val="0"/>
              </w:rPr>
              <w:t>&lt;OLD</w:t>
            </w:r>
            <w:r w:rsidR="004B1391">
              <w:rPr>
                <w:b w:val="0"/>
              </w:rPr>
              <w:t>AUP</w:t>
            </w:r>
            <w:r>
              <w:rPr>
                <w:b w:val="0"/>
              </w:rPr>
              <w:t>P12&gt;</w:t>
            </w:r>
          </w:p>
        </w:tc>
        <w:tc>
          <w:tcPr>
            <w:tcW w:w="1283" w:type="dxa"/>
          </w:tcPr>
          <w:p w14:paraId="4C8F0B48" w14:textId="611D69FD" w:rsidR="00A51E07" w:rsidRPr="00E97E19" w:rsidRDefault="00A51E07" w:rsidP="00A51E07">
            <w:pPr>
              <w:pStyle w:val="MILTableText"/>
              <w:rPr>
                <w:b w:val="0"/>
              </w:rPr>
            </w:pPr>
            <w:r>
              <w:rPr>
                <w:b w:val="0"/>
              </w:rPr>
              <w:t>&lt;NEW</w:t>
            </w:r>
            <w:r w:rsidR="004B1391">
              <w:rPr>
                <w:b w:val="0"/>
              </w:rPr>
              <w:t>AUP</w:t>
            </w:r>
            <w:r>
              <w:rPr>
                <w:b w:val="0"/>
              </w:rPr>
              <w:t>P12&gt;</w:t>
            </w:r>
          </w:p>
        </w:tc>
        <w:tc>
          <w:tcPr>
            <w:tcW w:w="6134" w:type="dxa"/>
          </w:tcPr>
          <w:p w14:paraId="26B0A000"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EBF1CF9" w14:textId="77777777" w:rsidTr="00A51E07">
        <w:trPr>
          <w:trHeight w:hRule="exact" w:val="340"/>
        </w:trPr>
        <w:tc>
          <w:tcPr>
            <w:tcW w:w="1157" w:type="dxa"/>
          </w:tcPr>
          <w:p w14:paraId="7B1B3E75"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5F381A78" w14:textId="606B3A09" w:rsidR="00A51E07" w:rsidRPr="00E97E19" w:rsidRDefault="00A51E07" w:rsidP="00A51E07">
            <w:pPr>
              <w:pStyle w:val="MILTableText"/>
              <w:rPr>
                <w:b w:val="0"/>
              </w:rPr>
            </w:pPr>
            <w:r>
              <w:rPr>
                <w:b w:val="0"/>
              </w:rPr>
              <w:t>&lt;OLD</w:t>
            </w:r>
            <w:r w:rsidR="004B1391">
              <w:rPr>
                <w:b w:val="0"/>
              </w:rPr>
              <w:t>AUP</w:t>
            </w:r>
            <w:r>
              <w:rPr>
                <w:b w:val="0"/>
              </w:rPr>
              <w:t>P21&gt;</w:t>
            </w:r>
          </w:p>
        </w:tc>
        <w:tc>
          <w:tcPr>
            <w:tcW w:w="1283" w:type="dxa"/>
          </w:tcPr>
          <w:p w14:paraId="065C5320" w14:textId="3AC3DE66" w:rsidR="00A51E07" w:rsidRPr="00E97E19" w:rsidRDefault="00A51E07" w:rsidP="00A51E07">
            <w:pPr>
              <w:pStyle w:val="MILTableText"/>
              <w:rPr>
                <w:b w:val="0"/>
              </w:rPr>
            </w:pPr>
            <w:r>
              <w:rPr>
                <w:b w:val="0"/>
              </w:rPr>
              <w:t>&lt;NEW</w:t>
            </w:r>
            <w:r w:rsidR="004B1391">
              <w:rPr>
                <w:b w:val="0"/>
              </w:rPr>
              <w:t>AUP</w:t>
            </w:r>
            <w:r>
              <w:rPr>
                <w:b w:val="0"/>
              </w:rPr>
              <w:t>P21&gt;</w:t>
            </w:r>
          </w:p>
        </w:tc>
        <w:tc>
          <w:tcPr>
            <w:tcW w:w="6134" w:type="dxa"/>
          </w:tcPr>
          <w:p w14:paraId="1EEDAAD3"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59AAA85" w14:textId="77777777" w:rsidTr="00A51E07">
        <w:trPr>
          <w:trHeight w:hRule="exact" w:val="340"/>
        </w:trPr>
        <w:tc>
          <w:tcPr>
            <w:tcW w:w="1157" w:type="dxa"/>
          </w:tcPr>
          <w:p w14:paraId="24C73867"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09CB86E3" w14:textId="510CD51F" w:rsidR="00A51E07" w:rsidRPr="00E97E19" w:rsidRDefault="00A51E07" w:rsidP="00A51E07">
            <w:pPr>
              <w:pStyle w:val="MILTableText"/>
              <w:rPr>
                <w:b w:val="0"/>
              </w:rPr>
            </w:pPr>
            <w:r>
              <w:rPr>
                <w:b w:val="0"/>
              </w:rPr>
              <w:t>&lt;OLD</w:t>
            </w:r>
            <w:r w:rsidR="004B1391">
              <w:rPr>
                <w:b w:val="0"/>
              </w:rPr>
              <w:t>AUP</w:t>
            </w:r>
            <w:r>
              <w:rPr>
                <w:b w:val="0"/>
              </w:rPr>
              <w:t>MU1&gt;</w:t>
            </w:r>
          </w:p>
        </w:tc>
        <w:tc>
          <w:tcPr>
            <w:tcW w:w="1283" w:type="dxa"/>
          </w:tcPr>
          <w:p w14:paraId="6002602B" w14:textId="7BC61D05" w:rsidR="00A51E07" w:rsidRPr="00E97E19" w:rsidRDefault="00A51E07" w:rsidP="00A51E07">
            <w:pPr>
              <w:pStyle w:val="MILTableText"/>
              <w:rPr>
                <w:b w:val="0"/>
              </w:rPr>
            </w:pPr>
            <w:r>
              <w:rPr>
                <w:b w:val="0"/>
              </w:rPr>
              <w:t>&lt;NEW</w:t>
            </w:r>
            <w:r w:rsidR="004B1391">
              <w:rPr>
                <w:b w:val="0"/>
              </w:rPr>
              <w:t>AUP</w:t>
            </w:r>
            <w:r>
              <w:rPr>
                <w:b w:val="0"/>
              </w:rPr>
              <w:t>MU1&gt;</w:t>
            </w:r>
          </w:p>
        </w:tc>
        <w:tc>
          <w:tcPr>
            <w:tcW w:w="6134" w:type="dxa"/>
          </w:tcPr>
          <w:p w14:paraId="56304A2E" w14:textId="77777777" w:rsidR="00A51E07" w:rsidRPr="00E97E19" w:rsidRDefault="00A51E07" w:rsidP="00A51E07">
            <w:pPr>
              <w:pStyle w:val="MILTableText"/>
              <w:rPr>
                <w:b w:val="0"/>
              </w:rPr>
            </w:pPr>
            <w:r w:rsidRPr="00E97E19">
              <w:rPr>
                <w:b w:val="0"/>
              </w:rPr>
              <w:t>The mean drift of the GBM when in regime 1.</w:t>
            </w:r>
          </w:p>
        </w:tc>
      </w:tr>
      <w:tr w:rsidR="00A51E07" w14:paraId="7560E618" w14:textId="77777777" w:rsidTr="00A51E07">
        <w:trPr>
          <w:trHeight w:hRule="exact" w:val="340"/>
        </w:trPr>
        <w:tc>
          <w:tcPr>
            <w:tcW w:w="1157" w:type="dxa"/>
          </w:tcPr>
          <w:p w14:paraId="698C61B1"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498CB80A" w14:textId="7DFE9A38" w:rsidR="00A51E07" w:rsidRPr="00E97E19" w:rsidRDefault="00A51E07" w:rsidP="00A51E07">
            <w:pPr>
              <w:pStyle w:val="MILTableText"/>
              <w:rPr>
                <w:b w:val="0"/>
              </w:rPr>
            </w:pPr>
            <w:r>
              <w:rPr>
                <w:b w:val="0"/>
              </w:rPr>
              <w:t>&lt;OLD</w:t>
            </w:r>
            <w:r w:rsidR="004B1391">
              <w:rPr>
                <w:b w:val="0"/>
              </w:rPr>
              <w:t>AUP</w:t>
            </w:r>
            <w:r>
              <w:rPr>
                <w:b w:val="0"/>
              </w:rPr>
              <w:t>SIGMA1&gt;</w:t>
            </w:r>
          </w:p>
        </w:tc>
        <w:tc>
          <w:tcPr>
            <w:tcW w:w="1283" w:type="dxa"/>
          </w:tcPr>
          <w:p w14:paraId="367D3153" w14:textId="74480E2B" w:rsidR="00A51E07" w:rsidRPr="00E97E19" w:rsidRDefault="00A51E07" w:rsidP="00A51E07">
            <w:pPr>
              <w:pStyle w:val="MILTableText"/>
              <w:rPr>
                <w:b w:val="0"/>
              </w:rPr>
            </w:pPr>
            <w:r>
              <w:rPr>
                <w:b w:val="0"/>
              </w:rPr>
              <w:t>&lt;NEW</w:t>
            </w:r>
            <w:r w:rsidR="004B1391">
              <w:rPr>
                <w:b w:val="0"/>
              </w:rPr>
              <w:t>AUP</w:t>
            </w:r>
            <w:r>
              <w:rPr>
                <w:b w:val="0"/>
              </w:rPr>
              <w:t>SIGMA1&gt;</w:t>
            </w:r>
          </w:p>
        </w:tc>
        <w:tc>
          <w:tcPr>
            <w:tcW w:w="6134" w:type="dxa"/>
          </w:tcPr>
          <w:p w14:paraId="7BDA00E2" w14:textId="77777777" w:rsidR="00A51E07" w:rsidRPr="00E97E19" w:rsidRDefault="00A51E07" w:rsidP="00A51E07">
            <w:pPr>
              <w:pStyle w:val="MILTableText"/>
              <w:rPr>
                <w:b w:val="0"/>
              </w:rPr>
            </w:pPr>
            <w:r w:rsidRPr="00E97E19">
              <w:rPr>
                <w:b w:val="0"/>
              </w:rPr>
              <w:t>The volatility of the GBM when in regime 1</w:t>
            </w:r>
          </w:p>
        </w:tc>
      </w:tr>
      <w:tr w:rsidR="00A51E07" w14:paraId="05C76123" w14:textId="77777777" w:rsidTr="00A51E07">
        <w:trPr>
          <w:trHeight w:hRule="exact" w:val="340"/>
        </w:trPr>
        <w:tc>
          <w:tcPr>
            <w:tcW w:w="1157" w:type="dxa"/>
          </w:tcPr>
          <w:p w14:paraId="21681AA3"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31D292B1" w14:textId="6E8462ED" w:rsidR="00A51E07" w:rsidRPr="00E97E19" w:rsidRDefault="00A51E07" w:rsidP="00A51E07">
            <w:pPr>
              <w:pStyle w:val="MILTableText"/>
              <w:rPr>
                <w:b w:val="0"/>
              </w:rPr>
            </w:pPr>
            <w:r>
              <w:rPr>
                <w:b w:val="0"/>
              </w:rPr>
              <w:t>&lt;OLD</w:t>
            </w:r>
            <w:r w:rsidR="004B1391">
              <w:rPr>
                <w:b w:val="0"/>
              </w:rPr>
              <w:t>AUP</w:t>
            </w:r>
            <w:r>
              <w:rPr>
                <w:b w:val="0"/>
              </w:rPr>
              <w:t>MU2&gt;</w:t>
            </w:r>
          </w:p>
        </w:tc>
        <w:tc>
          <w:tcPr>
            <w:tcW w:w="1283" w:type="dxa"/>
          </w:tcPr>
          <w:p w14:paraId="765261F8" w14:textId="083CFFCA" w:rsidR="00A51E07" w:rsidRPr="00E97E19" w:rsidRDefault="00A51E07" w:rsidP="00A51E07">
            <w:pPr>
              <w:pStyle w:val="MILTableText"/>
              <w:rPr>
                <w:b w:val="0"/>
              </w:rPr>
            </w:pPr>
            <w:r>
              <w:rPr>
                <w:b w:val="0"/>
              </w:rPr>
              <w:t>&lt;NEW</w:t>
            </w:r>
            <w:r w:rsidR="004B1391">
              <w:rPr>
                <w:b w:val="0"/>
              </w:rPr>
              <w:t>AUP</w:t>
            </w:r>
            <w:r>
              <w:rPr>
                <w:b w:val="0"/>
              </w:rPr>
              <w:t>MU2&gt;</w:t>
            </w:r>
          </w:p>
        </w:tc>
        <w:tc>
          <w:tcPr>
            <w:tcW w:w="6134" w:type="dxa"/>
          </w:tcPr>
          <w:p w14:paraId="518566D9" w14:textId="77777777" w:rsidR="00A51E07" w:rsidRPr="00E97E19" w:rsidRDefault="00A51E07" w:rsidP="00A51E07">
            <w:pPr>
              <w:pStyle w:val="MILTableText"/>
              <w:rPr>
                <w:b w:val="0"/>
              </w:rPr>
            </w:pPr>
            <w:r w:rsidRPr="00E97E19">
              <w:rPr>
                <w:b w:val="0"/>
              </w:rPr>
              <w:t>The mean drift of the GBM when in regime 2.</w:t>
            </w:r>
          </w:p>
        </w:tc>
      </w:tr>
      <w:tr w:rsidR="00A51E07" w14:paraId="262DA0A6" w14:textId="77777777" w:rsidTr="00A51E07">
        <w:trPr>
          <w:trHeight w:hRule="exact" w:val="340"/>
        </w:trPr>
        <w:tc>
          <w:tcPr>
            <w:tcW w:w="1157" w:type="dxa"/>
          </w:tcPr>
          <w:p w14:paraId="4CE62812"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349C28C2" w14:textId="427F4666" w:rsidR="00A51E07" w:rsidRPr="00E97E19" w:rsidRDefault="00A51E07" w:rsidP="00A51E07">
            <w:pPr>
              <w:pStyle w:val="MILTableText"/>
              <w:rPr>
                <w:b w:val="0"/>
              </w:rPr>
            </w:pPr>
            <w:r>
              <w:rPr>
                <w:b w:val="0"/>
              </w:rPr>
              <w:t>&lt;OLD</w:t>
            </w:r>
            <w:r w:rsidR="004B1391">
              <w:rPr>
                <w:b w:val="0"/>
              </w:rPr>
              <w:t>AUP</w:t>
            </w:r>
            <w:r>
              <w:rPr>
                <w:b w:val="0"/>
              </w:rPr>
              <w:t>SIGMA2&gt;</w:t>
            </w:r>
          </w:p>
        </w:tc>
        <w:tc>
          <w:tcPr>
            <w:tcW w:w="1283" w:type="dxa"/>
          </w:tcPr>
          <w:p w14:paraId="65D47BBB" w14:textId="7DC45F6C" w:rsidR="00A51E07" w:rsidRPr="00E97E19" w:rsidRDefault="00A51E07" w:rsidP="00A51E07">
            <w:pPr>
              <w:pStyle w:val="MILTableText"/>
              <w:rPr>
                <w:b w:val="0"/>
              </w:rPr>
            </w:pPr>
            <w:r>
              <w:rPr>
                <w:b w:val="0"/>
              </w:rPr>
              <w:t>&lt;NEW</w:t>
            </w:r>
            <w:r w:rsidR="004B1391">
              <w:rPr>
                <w:b w:val="0"/>
              </w:rPr>
              <w:t>AUP</w:t>
            </w:r>
            <w:r>
              <w:rPr>
                <w:b w:val="0"/>
              </w:rPr>
              <w:t>SIGMA2&gt;</w:t>
            </w:r>
          </w:p>
        </w:tc>
        <w:tc>
          <w:tcPr>
            <w:tcW w:w="6134" w:type="dxa"/>
          </w:tcPr>
          <w:p w14:paraId="239BAC4C" w14:textId="77777777" w:rsidR="00A51E07" w:rsidRPr="00E97E19" w:rsidRDefault="00A51E07" w:rsidP="00A51E07">
            <w:pPr>
              <w:pStyle w:val="MILTableText"/>
              <w:rPr>
                <w:b w:val="0"/>
              </w:rPr>
            </w:pPr>
            <w:r w:rsidRPr="00E97E19">
              <w:rPr>
                <w:b w:val="0"/>
              </w:rPr>
              <w:t>The volatility of the GBM when in regime 2.</w:t>
            </w:r>
          </w:p>
        </w:tc>
      </w:tr>
      <w:tr w:rsidR="00A51E07" w14:paraId="1867255C" w14:textId="77777777" w:rsidTr="000842DA">
        <w:trPr>
          <w:trHeight w:hRule="exact" w:val="340"/>
        </w:trPr>
        <w:tc>
          <w:tcPr>
            <w:tcW w:w="9836" w:type="dxa"/>
            <w:gridSpan w:val="4"/>
          </w:tcPr>
          <w:p w14:paraId="3F78CD42" w14:textId="77777777" w:rsidR="00A51E07" w:rsidRPr="00BC3C4A" w:rsidRDefault="00A51E07" w:rsidP="00A51E07">
            <w:pPr>
              <w:pStyle w:val="MILTableText"/>
            </w:pPr>
            <w:r w:rsidRPr="00BC3C4A">
              <w:t>Income Yield Model (Ornstein Uhlenbeck)</w:t>
            </w:r>
          </w:p>
        </w:tc>
      </w:tr>
      <w:tr w:rsidR="00A51E07" w14:paraId="2F264B72" w14:textId="77777777" w:rsidTr="00A51E07">
        <w:trPr>
          <w:trHeight w:hRule="exact" w:val="340"/>
        </w:trPr>
        <w:tc>
          <w:tcPr>
            <w:tcW w:w="1157" w:type="dxa"/>
          </w:tcPr>
          <w:p w14:paraId="4810FFBB" w14:textId="080CC4A4"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4F2F8372" w14:textId="230AE6A3" w:rsidR="00A51E07" w:rsidRPr="00E97E19" w:rsidRDefault="00A51E07" w:rsidP="00A51E07">
            <w:pPr>
              <w:pStyle w:val="MILTableText"/>
              <w:rPr>
                <w:b w:val="0"/>
              </w:rPr>
            </w:pPr>
            <w:r>
              <w:rPr>
                <w:b w:val="0"/>
              </w:rPr>
              <w:t>&lt;OLD</w:t>
            </w:r>
            <w:r w:rsidR="004B1391">
              <w:rPr>
                <w:b w:val="0"/>
              </w:rPr>
              <w:t>AUP</w:t>
            </w:r>
            <w:r>
              <w:rPr>
                <w:b w:val="0"/>
              </w:rPr>
              <w:t>Y0&gt;</w:t>
            </w:r>
          </w:p>
        </w:tc>
        <w:tc>
          <w:tcPr>
            <w:tcW w:w="1283" w:type="dxa"/>
          </w:tcPr>
          <w:p w14:paraId="6CD2966F" w14:textId="5E712D9D" w:rsidR="00A51E07" w:rsidRPr="00E97E19" w:rsidRDefault="00A51E07" w:rsidP="00A51E07">
            <w:pPr>
              <w:pStyle w:val="MILTableText"/>
              <w:rPr>
                <w:b w:val="0"/>
              </w:rPr>
            </w:pPr>
            <w:r>
              <w:rPr>
                <w:b w:val="0"/>
              </w:rPr>
              <w:t>&lt;NEW</w:t>
            </w:r>
            <w:r w:rsidR="004B1391">
              <w:rPr>
                <w:b w:val="0"/>
              </w:rPr>
              <w:t>AUP</w:t>
            </w:r>
            <w:r>
              <w:rPr>
                <w:b w:val="0"/>
              </w:rPr>
              <w:t>Y0&gt;</w:t>
            </w:r>
          </w:p>
        </w:tc>
        <w:tc>
          <w:tcPr>
            <w:tcW w:w="6134" w:type="dxa"/>
          </w:tcPr>
          <w:p w14:paraId="65E22159" w14:textId="0D1C0C33" w:rsidR="00A51E07" w:rsidRPr="00E97E19" w:rsidRDefault="00A51E07" w:rsidP="00A51E07">
            <w:pPr>
              <w:pStyle w:val="MILTableText"/>
              <w:rPr>
                <w:b w:val="0"/>
              </w:rPr>
            </w:pPr>
            <w:r w:rsidRPr="00E97E19">
              <w:rPr>
                <w:b w:val="0"/>
              </w:rPr>
              <w:t>The current retrospective dividend yield.</w:t>
            </w:r>
          </w:p>
        </w:tc>
      </w:tr>
      <w:tr w:rsidR="00A51E07" w14:paraId="1C7016D6" w14:textId="77777777" w:rsidTr="00A51E07">
        <w:trPr>
          <w:trHeight w:hRule="exact" w:val="340"/>
        </w:trPr>
        <w:tc>
          <w:tcPr>
            <w:tcW w:w="1157" w:type="dxa"/>
          </w:tcPr>
          <w:p w14:paraId="6B290E68" w14:textId="01394516"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211A9C40" w14:textId="491BA909" w:rsidR="00A51E07" w:rsidRPr="00E97E19" w:rsidRDefault="00A51E07" w:rsidP="00A51E07">
            <w:pPr>
              <w:pStyle w:val="MILTableText"/>
              <w:rPr>
                <w:b w:val="0"/>
              </w:rPr>
            </w:pPr>
            <w:r>
              <w:rPr>
                <w:b w:val="0"/>
              </w:rPr>
              <w:t>&lt;OLD</w:t>
            </w:r>
            <w:r w:rsidR="004B1391">
              <w:rPr>
                <w:b w:val="0"/>
              </w:rPr>
              <w:t>AUP</w:t>
            </w:r>
            <w:r>
              <w:rPr>
                <w:b w:val="0"/>
              </w:rPr>
              <w:t>YMU&gt;</w:t>
            </w:r>
          </w:p>
        </w:tc>
        <w:tc>
          <w:tcPr>
            <w:tcW w:w="1283" w:type="dxa"/>
          </w:tcPr>
          <w:p w14:paraId="14E90F74" w14:textId="25CE4FAD" w:rsidR="00A51E07" w:rsidRPr="00E97E19" w:rsidRDefault="00A51E07" w:rsidP="00A51E07">
            <w:pPr>
              <w:pStyle w:val="MILTableText"/>
              <w:rPr>
                <w:b w:val="0"/>
              </w:rPr>
            </w:pPr>
            <w:r>
              <w:rPr>
                <w:b w:val="0"/>
              </w:rPr>
              <w:t>&lt;NEW</w:t>
            </w:r>
            <w:r w:rsidR="004B1391">
              <w:rPr>
                <w:b w:val="0"/>
              </w:rPr>
              <w:t>AUP</w:t>
            </w:r>
            <w:r>
              <w:rPr>
                <w:b w:val="0"/>
              </w:rPr>
              <w:t>YMU&gt;</w:t>
            </w:r>
          </w:p>
        </w:tc>
        <w:tc>
          <w:tcPr>
            <w:tcW w:w="6134" w:type="dxa"/>
          </w:tcPr>
          <w:p w14:paraId="4C02A490" w14:textId="211A18E1" w:rsidR="00A51E07" w:rsidRPr="00E97E19" w:rsidRDefault="00A51E07" w:rsidP="00A51E07">
            <w:pPr>
              <w:pStyle w:val="MILTableText"/>
              <w:rPr>
                <w:b w:val="0"/>
              </w:rPr>
            </w:pPr>
            <w:r w:rsidRPr="00E97E19">
              <w:rPr>
                <w:b w:val="0"/>
              </w:rPr>
              <w:t>The long-term mean reversion level of the dividend yield</w:t>
            </w:r>
          </w:p>
        </w:tc>
      </w:tr>
      <w:tr w:rsidR="00A51E07" w14:paraId="5E64B949" w14:textId="77777777" w:rsidTr="00A51E07">
        <w:trPr>
          <w:trHeight w:hRule="exact" w:val="340"/>
        </w:trPr>
        <w:tc>
          <w:tcPr>
            <w:tcW w:w="1157" w:type="dxa"/>
          </w:tcPr>
          <w:p w14:paraId="1328C026" w14:textId="77C02360"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1D603252" w14:textId="2487C356" w:rsidR="00A51E07" w:rsidRPr="00E97E19" w:rsidRDefault="00A51E07" w:rsidP="00A51E07">
            <w:pPr>
              <w:pStyle w:val="MILTableText"/>
              <w:rPr>
                <w:b w:val="0"/>
              </w:rPr>
            </w:pPr>
            <w:r>
              <w:rPr>
                <w:b w:val="0"/>
              </w:rPr>
              <w:t>&lt;OLD</w:t>
            </w:r>
            <w:r w:rsidR="004B1391">
              <w:rPr>
                <w:b w:val="0"/>
              </w:rPr>
              <w:t>AUP</w:t>
            </w:r>
            <w:r>
              <w:rPr>
                <w:b w:val="0"/>
              </w:rPr>
              <w:t>YALPHA&gt;</w:t>
            </w:r>
          </w:p>
        </w:tc>
        <w:tc>
          <w:tcPr>
            <w:tcW w:w="1283" w:type="dxa"/>
          </w:tcPr>
          <w:p w14:paraId="0E773654" w14:textId="5719F660" w:rsidR="00A51E07" w:rsidRPr="00E97E19" w:rsidRDefault="00A51E07" w:rsidP="00A51E07">
            <w:pPr>
              <w:pStyle w:val="MILTableText"/>
              <w:rPr>
                <w:b w:val="0"/>
              </w:rPr>
            </w:pPr>
            <w:r>
              <w:rPr>
                <w:b w:val="0"/>
              </w:rPr>
              <w:t>&lt;NEW</w:t>
            </w:r>
            <w:r w:rsidR="004B1391">
              <w:rPr>
                <w:b w:val="0"/>
              </w:rPr>
              <w:t>AUP</w:t>
            </w:r>
            <w:r>
              <w:rPr>
                <w:b w:val="0"/>
              </w:rPr>
              <w:t>YALPHA&gt;</w:t>
            </w:r>
          </w:p>
        </w:tc>
        <w:tc>
          <w:tcPr>
            <w:tcW w:w="6134" w:type="dxa"/>
          </w:tcPr>
          <w:p w14:paraId="0E6BF362" w14:textId="249809E4" w:rsidR="00A51E07" w:rsidRPr="00E97E19" w:rsidRDefault="00A51E07" w:rsidP="00A51E07">
            <w:pPr>
              <w:pStyle w:val="MILTableText"/>
              <w:rPr>
                <w:b w:val="0"/>
              </w:rPr>
            </w:pPr>
            <w:r w:rsidRPr="00E97E19">
              <w:rPr>
                <w:b w:val="0"/>
              </w:rPr>
              <w:t>The speed of mean reversion of the dividend yield</w:t>
            </w:r>
          </w:p>
        </w:tc>
      </w:tr>
      <w:tr w:rsidR="00A51E07" w14:paraId="44260766" w14:textId="77777777" w:rsidTr="00A51E07">
        <w:trPr>
          <w:trHeight w:hRule="exact" w:val="340"/>
        </w:trPr>
        <w:tc>
          <w:tcPr>
            <w:tcW w:w="1157" w:type="dxa"/>
          </w:tcPr>
          <w:p w14:paraId="592518AF" w14:textId="0540DE2D"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7F30D261" w14:textId="63084452" w:rsidR="00A51E07" w:rsidRPr="00E97E19" w:rsidRDefault="00A51E07" w:rsidP="00A51E07">
            <w:pPr>
              <w:pStyle w:val="MILTableText"/>
              <w:rPr>
                <w:b w:val="0"/>
              </w:rPr>
            </w:pPr>
            <w:r>
              <w:rPr>
                <w:b w:val="0"/>
              </w:rPr>
              <w:t>&lt;OLD</w:t>
            </w:r>
            <w:r w:rsidR="004B1391">
              <w:rPr>
                <w:b w:val="0"/>
              </w:rPr>
              <w:t>AUP</w:t>
            </w:r>
            <w:r>
              <w:rPr>
                <w:b w:val="0"/>
              </w:rPr>
              <w:t>YSIGMA&gt;</w:t>
            </w:r>
          </w:p>
        </w:tc>
        <w:tc>
          <w:tcPr>
            <w:tcW w:w="1283" w:type="dxa"/>
          </w:tcPr>
          <w:p w14:paraId="0F03C728" w14:textId="5EE0F4C0" w:rsidR="00A51E07" w:rsidRPr="00E97E19" w:rsidRDefault="00A51E07" w:rsidP="00A51E07">
            <w:pPr>
              <w:pStyle w:val="MILTableText"/>
              <w:rPr>
                <w:b w:val="0"/>
              </w:rPr>
            </w:pPr>
            <w:r>
              <w:rPr>
                <w:b w:val="0"/>
              </w:rPr>
              <w:t>&lt;NEW</w:t>
            </w:r>
            <w:r w:rsidR="004B1391">
              <w:rPr>
                <w:b w:val="0"/>
              </w:rPr>
              <w:t>AUP</w:t>
            </w:r>
            <w:r>
              <w:rPr>
                <w:b w:val="0"/>
              </w:rPr>
              <w:t>YSIGMA&gt;</w:t>
            </w:r>
          </w:p>
        </w:tc>
        <w:tc>
          <w:tcPr>
            <w:tcW w:w="6134" w:type="dxa"/>
          </w:tcPr>
          <w:p w14:paraId="1EFBFD02" w14:textId="559D0E77" w:rsidR="00A51E07" w:rsidRPr="00E97E19" w:rsidRDefault="00A51E07" w:rsidP="00A51E07">
            <w:pPr>
              <w:pStyle w:val="MILTableText"/>
              <w:rPr>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55" w:name="_Toc472931968"/>
      <w:r w:rsidRPr="00255C34">
        <w:rPr>
          <w:sz w:val="18"/>
          <w:szCs w:val="18"/>
        </w:rPr>
        <w:t>Distributions</w:t>
      </w:r>
      <w:bookmarkEnd w:id="55"/>
    </w:p>
    <w:p w14:paraId="6F68BCA3" w14:textId="25342032" w:rsidR="000842DA" w:rsidRDefault="004B1391"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843"/>
        <w:gridCol w:w="1481"/>
        <w:gridCol w:w="1481"/>
        <w:gridCol w:w="1570"/>
        <w:gridCol w:w="1570"/>
        <w:gridCol w:w="1570"/>
        <w:gridCol w:w="1570"/>
      </w:tblGrid>
      <w:tr w:rsidR="000842DA" w:rsidRPr="00227BEB" w14:paraId="42702A5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19AB56"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0842DA">
        <w:trPr>
          <w:trHeight w:hRule="exact" w:val="340"/>
        </w:trPr>
        <w:tc>
          <w:tcPr>
            <w:tcW w:w="1101" w:type="dxa"/>
          </w:tcPr>
          <w:p w14:paraId="6414FD5B" w14:textId="77777777" w:rsidR="009E3349" w:rsidRPr="00255C34" w:rsidRDefault="009E3349" w:rsidP="009E3349">
            <w:pPr>
              <w:pStyle w:val="MILTableText"/>
            </w:pPr>
            <w:r w:rsidRPr="00255C34">
              <w:t>5%</w:t>
            </w:r>
          </w:p>
        </w:tc>
        <w:tc>
          <w:tcPr>
            <w:tcW w:w="1021" w:type="dxa"/>
          </w:tcPr>
          <w:p w14:paraId="14487D47" w14:textId="42E2A3EE" w:rsidR="009E3349" w:rsidRPr="009E3349" w:rsidRDefault="009E3349" w:rsidP="009E3349">
            <w:pPr>
              <w:pStyle w:val="MILTableText"/>
              <w:rPr>
                <w:b w:val="0"/>
              </w:rPr>
            </w:pPr>
            <w:r w:rsidRPr="009E3349">
              <w:rPr>
                <w:b w:val="0"/>
              </w:rPr>
              <w:t>&lt;OLD</w:t>
            </w:r>
            <w:r w:rsidR="004B1391">
              <w:rPr>
                <w:b w:val="0"/>
              </w:rPr>
              <w:t>AUP</w:t>
            </w:r>
            <w:r w:rsidRPr="009E3349">
              <w:rPr>
                <w:b w:val="0"/>
              </w:rPr>
              <w:t>1_5&gt;</w:t>
            </w:r>
          </w:p>
        </w:tc>
        <w:tc>
          <w:tcPr>
            <w:tcW w:w="992" w:type="dxa"/>
          </w:tcPr>
          <w:p w14:paraId="3BFAD1E1" w14:textId="0BB7B71C" w:rsidR="009E3349" w:rsidRPr="009E3349" w:rsidRDefault="009E3349" w:rsidP="009E3349">
            <w:pPr>
              <w:pStyle w:val="MILTableText"/>
              <w:rPr>
                <w:b w:val="0"/>
              </w:rPr>
            </w:pPr>
            <w:r w:rsidRPr="009E3349">
              <w:rPr>
                <w:b w:val="0"/>
              </w:rPr>
              <w:t>&lt;OLD</w:t>
            </w:r>
            <w:r w:rsidR="004B1391">
              <w:rPr>
                <w:b w:val="0"/>
              </w:rPr>
              <w:t>AUP</w:t>
            </w:r>
            <w:r w:rsidRPr="009E3349">
              <w:rPr>
                <w:b w:val="0"/>
              </w:rPr>
              <w:t>5_5&gt;</w:t>
            </w:r>
          </w:p>
        </w:tc>
        <w:tc>
          <w:tcPr>
            <w:tcW w:w="992" w:type="dxa"/>
          </w:tcPr>
          <w:p w14:paraId="20526A59" w14:textId="21F851E4" w:rsidR="009E3349" w:rsidRPr="009E3349" w:rsidRDefault="009E3349" w:rsidP="009E3349">
            <w:pPr>
              <w:pStyle w:val="MILTableText"/>
              <w:rPr>
                <w:b w:val="0"/>
              </w:rPr>
            </w:pPr>
            <w:r w:rsidRPr="009E3349">
              <w:rPr>
                <w:b w:val="0"/>
              </w:rPr>
              <w:t>&lt;OLD</w:t>
            </w:r>
            <w:r w:rsidR="004B1391">
              <w:rPr>
                <w:b w:val="0"/>
              </w:rPr>
              <w:t>AUP</w:t>
            </w:r>
            <w:r w:rsidRPr="009E3349">
              <w:rPr>
                <w:b w:val="0"/>
              </w:rPr>
              <w:t>10_5&gt;</w:t>
            </w:r>
          </w:p>
        </w:tc>
        <w:tc>
          <w:tcPr>
            <w:tcW w:w="992" w:type="dxa"/>
          </w:tcPr>
          <w:p w14:paraId="14C6A85C" w14:textId="4E6A4B74" w:rsidR="009E3349" w:rsidRPr="009E3349" w:rsidRDefault="009E3349" w:rsidP="009E3349">
            <w:pPr>
              <w:pStyle w:val="MILTableText"/>
              <w:rPr>
                <w:b w:val="0"/>
              </w:rPr>
            </w:pPr>
            <w:r w:rsidRPr="009E3349">
              <w:rPr>
                <w:b w:val="0"/>
              </w:rPr>
              <w:t>&lt;OLD</w:t>
            </w:r>
            <w:r w:rsidR="004B1391">
              <w:rPr>
                <w:b w:val="0"/>
              </w:rPr>
              <w:t>AUP</w:t>
            </w:r>
            <w:r w:rsidRPr="009E3349">
              <w:rPr>
                <w:b w:val="0"/>
              </w:rPr>
              <w:t>15_5&gt;</w:t>
            </w:r>
          </w:p>
        </w:tc>
        <w:tc>
          <w:tcPr>
            <w:tcW w:w="1134" w:type="dxa"/>
          </w:tcPr>
          <w:p w14:paraId="2435849A" w14:textId="5EDD80BF" w:rsidR="009E3349" w:rsidRPr="009E3349" w:rsidRDefault="009E3349" w:rsidP="009E3349">
            <w:pPr>
              <w:pStyle w:val="MILTableText"/>
              <w:rPr>
                <w:b w:val="0"/>
              </w:rPr>
            </w:pPr>
            <w:r w:rsidRPr="009E3349">
              <w:rPr>
                <w:b w:val="0"/>
              </w:rPr>
              <w:t>&lt;OLD</w:t>
            </w:r>
            <w:r w:rsidR="004B1391">
              <w:rPr>
                <w:b w:val="0"/>
              </w:rPr>
              <w:t>AUP</w:t>
            </w:r>
            <w:r w:rsidRPr="009E3349">
              <w:rPr>
                <w:b w:val="0"/>
              </w:rPr>
              <w:t>25_5&gt;</w:t>
            </w:r>
          </w:p>
        </w:tc>
        <w:tc>
          <w:tcPr>
            <w:tcW w:w="1134" w:type="dxa"/>
          </w:tcPr>
          <w:p w14:paraId="342CBDBF" w14:textId="72A116E5" w:rsidR="009E3349" w:rsidRPr="009E3349" w:rsidRDefault="009E3349" w:rsidP="009E3349">
            <w:pPr>
              <w:pStyle w:val="MILTableText"/>
              <w:rPr>
                <w:b w:val="0"/>
              </w:rPr>
            </w:pPr>
            <w:r w:rsidRPr="009E3349">
              <w:rPr>
                <w:b w:val="0"/>
              </w:rPr>
              <w:t>&lt;OLD</w:t>
            </w:r>
            <w:r w:rsidR="004B1391">
              <w:rPr>
                <w:b w:val="0"/>
              </w:rPr>
              <w:t>AUP</w:t>
            </w:r>
            <w:r w:rsidRPr="009E3349">
              <w:rPr>
                <w:b w:val="0"/>
              </w:rPr>
              <w:t>30_5&gt;</w:t>
            </w:r>
          </w:p>
        </w:tc>
      </w:tr>
      <w:tr w:rsidR="009E3349" w14:paraId="39829B05" w14:textId="77777777" w:rsidTr="000842DA">
        <w:trPr>
          <w:trHeight w:hRule="exact" w:val="340"/>
        </w:trPr>
        <w:tc>
          <w:tcPr>
            <w:tcW w:w="1101" w:type="dxa"/>
          </w:tcPr>
          <w:p w14:paraId="1F6D4349" w14:textId="77777777" w:rsidR="009E3349" w:rsidRPr="00255C34" w:rsidRDefault="009E3349" w:rsidP="009E3349">
            <w:pPr>
              <w:pStyle w:val="MILTableText"/>
            </w:pPr>
            <w:r w:rsidRPr="00255C34">
              <w:t>25%</w:t>
            </w:r>
          </w:p>
        </w:tc>
        <w:tc>
          <w:tcPr>
            <w:tcW w:w="1021" w:type="dxa"/>
          </w:tcPr>
          <w:p w14:paraId="3DBAFAFF" w14:textId="28F84488" w:rsidR="009E3349" w:rsidRPr="009E3349" w:rsidRDefault="009E3349" w:rsidP="009E3349">
            <w:pPr>
              <w:pStyle w:val="MILTableText"/>
              <w:rPr>
                <w:b w:val="0"/>
              </w:rPr>
            </w:pPr>
            <w:r w:rsidRPr="009E3349">
              <w:rPr>
                <w:b w:val="0"/>
              </w:rPr>
              <w:t>&lt;OLD</w:t>
            </w:r>
            <w:r w:rsidR="004B1391">
              <w:rPr>
                <w:b w:val="0"/>
              </w:rPr>
              <w:t>AUP</w:t>
            </w:r>
            <w:r w:rsidRPr="009E3349">
              <w:rPr>
                <w:b w:val="0"/>
              </w:rPr>
              <w:t>1_25&gt;</w:t>
            </w:r>
          </w:p>
        </w:tc>
        <w:tc>
          <w:tcPr>
            <w:tcW w:w="992" w:type="dxa"/>
          </w:tcPr>
          <w:p w14:paraId="493BDA4F" w14:textId="5769DA44" w:rsidR="009E3349" w:rsidRPr="009E3349" w:rsidRDefault="009E3349" w:rsidP="009E3349">
            <w:pPr>
              <w:pStyle w:val="MILTableText"/>
              <w:rPr>
                <w:b w:val="0"/>
              </w:rPr>
            </w:pPr>
            <w:r w:rsidRPr="009E3349">
              <w:rPr>
                <w:b w:val="0"/>
              </w:rPr>
              <w:t>&lt;OLD</w:t>
            </w:r>
            <w:r w:rsidR="004B1391">
              <w:rPr>
                <w:b w:val="0"/>
              </w:rPr>
              <w:t>AUP</w:t>
            </w:r>
            <w:r w:rsidRPr="009E3349">
              <w:rPr>
                <w:b w:val="0"/>
              </w:rPr>
              <w:t>5_25&gt;</w:t>
            </w:r>
          </w:p>
        </w:tc>
        <w:tc>
          <w:tcPr>
            <w:tcW w:w="992" w:type="dxa"/>
          </w:tcPr>
          <w:p w14:paraId="1832E217" w14:textId="12E739C6" w:rsidR="009E3349" w:rsidRPr="009E3349" w:rsidRDefault="009E3349" w:rsidP="009E3349">
            <w:pPr>
              <w:pStyle w:val="MILTableText"/>
              <w:rPr>
                <w:b w:val="0"/>
              </w:rPr>
            </w:pPr>
            <w:r w:rsidRPr="009E3349">
              <w:rPr>
                <w:b w:val="0"/>
              </w:rPr>
              <w:t>&lt;OLD</w:t>
            </w:r>
            <w:r w:rsidR="004B1391">
              <w:rPr>
                <w:b w:val="0"/>
              </w:rPr>
              <w:t>AUP</w:t>
            </w:r>
            <w:r w:rsidRPr="009E3349">
              <w:rPr>
                <w:b w:val="0"/>
              </w:rPr>
              <w:t>10_25&gt;</w:t>
            </w:r>
          </w:p>
        </w:tc>
        <w:tc>
          <w:tcPr>
            <w:tcW w:w="992" w:type="dxa"/>
          </w:tcPr>
          <w:p w14:paraId="73185A94" w14:textId="4BA016F4" w:rsidR="009E3349" w:rsidRPr="009E3349" w:rsidRDefault="009E3349" w:rsidP="009E3349">
            <w:pPr>
              <w:pStyle w:val="MILTableText"/>
              <w:rPr>
                <w:b w:val="0"/>
              </w:rPr>
            </w:pPr>
            <w:r w:rsidRPr="009E3349">
              <w:rPr>
                <w:b w:val="0"/>
              </w:rPr>
              <w:t>&lt;OLD</w:t>
            </w:r>
            <w:r w:rsidR="004B1391">
              <w:rPr>
                <w:b w:val="0"/>
              </w:rPr>
              <w:t>AUP</w:t>
            </w:r>
            <w:r w:rsidRPr="009E3349">
              <w:rPr>
                <w:b w:val="0"/>
              </w:rPr>
              <w:t>15_25&gt;</w:t>
            </w:r>
          </w:p>
        </w:tc>
        <w:tc>
          <w:tcPr>
            <w:tcW w:w="1134" w:type="dxa"/>
          </w:tcPr>
          <w:p w14:paraId="0857D1E3" w14:textId="579D670E" w:rsidR="009E3349" w:rsidRPr="009E3349" w:rsidRDefault="009E3349" w:rsidP="009E3349">
            <w:pPr>
              <w:pStyle w:val="MILTableText"/>
              <w:rPr>
                <w:b w:val="0"/>
              </w:rPr>
            </w:pPr>
            <w:r w:rsidRPr="009E3349">
              <w:rPr>
                <w:b w:val="0"/>
              </w:rPr>
              <w:t>&lt;OLD</w:t>
            </w:r>
            <w:r w:rsidR="004B1391">
              <w:rPr>
                <w:b w:val="0"/>
              </w:rPr>
              <w:t>AUP</w:t>
            </w:r>
            <w:r w:rsidRPr="009E3349">
              <w:rPr>
                <w:b w:val="0"/>
              </w:rPr>
              <w:t>25_25&gt;</w:t>
            </w:r>
          </w:p>
        </w:tc>
        <w:tc>
          <w:tcPr>
            <w:tcW w:w="1134" w:type="dxa"/>
          </w:tcPr>
          <w:p w14:paraId="2C1B9728" w14:textId="4C876AD0" w:rsidR="009E3349" w:rsidRPr="009E3349" w:rsidRDefault="009E3349" w:rsidP="009E3349">
            <w:pPr>
              <w:pStyle w:val="MILTableText"/>
              <w:rPr>
                <w:b w:val="0"/>
              </w:rPr>
            </w:pPr>
            <w:r w:rsidRPr="009E3349">
              <w:rPr>
                <w:b w:val="0"/>
              </w:rPr>
              <w:t>&lt;OLD</w:t>
            </w:r>
            <w:r w:rsidR="004B1391">
              <w:rPr>
                <w:b w:val="0"/>
              </w:rPr>
              <w:t>AUP</w:t>
            </w:r>
            <w:r w:rsidRPr="009E3349">
              <w:rPr>
                <w:b w:val="0"/>
              </w:rPr>
              <w:t>30_25&gt;</w:t>
            </w:r>
          </w:p>
        </w:tc>
      </w:tr>
      <w:tr w:rsidR="009E3349" w14:paraId="4FACFEE0" w14:textId="77777777" w:rsidTr="000842DA">
        <w:trPr>
          <w:trHeight w:hRule="exact" w:val="340"/>
        </w:trPr>
        <w:tc>
          <w:tcPr>
            <w:tcW w:w="1101" w:type="dxa"/>
          </w:tcPr>
          <w:p w14:paraId="6281DF36" w14:textId="77777777" w:rsidR="009E3349" w:rsidRPr="00255C34" w:rsidRDefault="009E3349" w:rsidP="009E3349">
            <w:pPr>
              <w:pStyle w:val="MILTableText"/>
            </w:pPr>
            <w:r w:rsidRPr="00255C34">
              <w:t>50%</w:t>
            </w:r>
          </w:p>
        </w:tc>
        <w:tc>
          <w:tcPr>
            <w:tcW w:w="1021" w:type="dxa"/>
          </w:tcPr>
          <w:p w14:paraId="2B5D1700" w14:textId="02198888" w:rsidR="009E3349" w:rsidRPr="009E3349" w:rsidRDefault="009E3349" w:rsidP="009E3349">
            <w:pPr>
              <w:pStyle w:val="MILTableText"/>
              <w:rPr>
                <w:b w:val="0"/>
              </w:rPr>
            </w:pPr>
            <w:r w:rsidRPr="009E3349">
              <w:rPr>
                <w:b w:val="0"/>
              </w:rPr>
              <w:t>&lt;OLD</w:t>
            </w:r>
            <w:r w:rsidR="004B1391">
              <w:rPr>
                <w:b w:val="0"/>
              </w:rPr>
              <w:t>AUP</w:t>
            </w:r>
            <w:r w:rsidRPr="009E3349">
              <w:rPr>
                <w:b w:val="0"/>
              </w:rPr>
              <w:t>1_50&gt;</w:t>
            </w:r>
          </w:p>
        </w:tc>
        <w:tc>
          <w:tcPr>
            <w:tcW w:w="992" w:type="dxa"/>
          </w:tcPr>
          <w:p w14:paraId="2D48228F" w14:textId="28976A27" w:rsidR="009E3349" w:rsidRPr="009E3349" w:rsidRDefault="009E3349" w:rsidP="009E3349">
            <w:pPr>
              <w:pStyle w:val="MILTableText"/>
              <w:rPr>
                <w:b w:val="0"/>
              </w:rPr>
            </w:pPr>
            <w:r w:rsidRPr="009E3349">
              <w:rPr>
                <w:b w:val="0"/>
              </w:rPr>
              <w:t>&lt;OLD</w:t>
            </w:r>
            <w:r w:rsidR="004B1391">
              <w:rPr>
                <w:b w:val="0"/>
              </w:rPr>
              <w:t>AUP</w:t>
            </w:r>
            <w:r w:rsidRPr="009E3349">
              <w:rPr>
                <w:b w:val="0"/>
              </w:rPr>
              <w:t>5_50&gt;</w:t>
            </w:r>
          </w:p>
        </w:tc>
        <w:tc>
          <w:tcPr>
            <w:tcW w:w="992" w:type="dxa"/>
          </w:tcPr>
          <w:p w14:paraId="43628D55" w14:textId="53D01C1B" w:rsidR="009E3349" w:rsidRPr="009E3349" w:rsidRDefault="009E3349" w:rsidP="009E3349">
            <w:pPr>
              <w:pStyle w:val="MILTableText"/>
              <w:rPr>
                <w:b w:val="0"/>
              </w:rPr>
            </w:pPr>
            <w:r w:rsidRPr="009E3349">
              <w:rPr>
                <w:b w:val="0"/>
              </w:rPr>
              <w:t>&lt;OLD</w:t>
            </w:r>
            <w:r w:rsidR="004B1391">
              <w:rPr>
                <w:b w:val="0"/>
              </w:rPr>
              <w:t>AUP</w:t>
            </w:r>
            <w:r w:rsidRPr="009E3349">
              <w:rPr>
                <w:b w:val="0"/>
              </w:rPr>
              <w:t>10_50&gt;</w:t>
            </w:r>
          </w:p>
        </w:tc>
        <w:tc>
          <w:tcPr>
            <w:tcW w:w="992" w:type="dxa"/>
          </w:tcPr>
          <w:p w14:paraId="36D4D75D" w14:textId="71D322A7" w:rsidR="009E3349" w:rsidRPr="009E3349" w:rsidRDefault="009E3349" w:rsidP="009E3349">
            <w:pPr>
              <w:pStyle w:val="MILTableText"/>
              <w:rPr>
                <w:b w:val="0"/>
              </w:rPr>
            </w:pPr>
            <w:r w:rsidRPr="009E3349">
              <w:rPr>
                <w:b w:val="0"/>
              </w:rPr>
              <w:t>&lt;OLD</w:t>
            </w:r>
            <w:r w:rsidR="004B1391">
              <w:rPr>
                <w:b w:val="0"/>
              </w:rPr>
              <w:t>AUP</w:t>
            </w:r>
            <w:r w:rsidRPr="009E3349">
              <w:rPr>
                <w:b w:val="0"/>
              </w:rPr>
              <w:t>15_50&gt;</w:t>
            </w:r>
          </w:p>
        </w:tc>
        <w:tc>
          <w:tcPr>
            <w:tcW w:w="1134" w:type="dxa"/>
          </w:tcPr>
          <w:p w14:paraId="1E56CA54" w14:textId="4BE5619F" w:rsidR="009E3349" w:rsidRPr="009E3349" w:rsidRDefault="009E3349" w:rsidP="009E3349">
            <w:pPr>
              <w:pStyle w:val="MILTableText"/>
              <w:rPr>
                <w:b w:val="0"/>
              </w:rPr>
            </w:pPr>
            <w:r w:rsidRPr="009E3349">
              <w:rPr>
                <w:b w:val="0"/>
              </w:rPr>
              <w:t>&lt;OLD</w:t>
            </w:r>
            <w:r w:rsidR="004B1391">
              <w:rPr>
                <w:b w:val="0"/>
              </w:rPr>
              <w:t>AUP</w:t>
            </w:r>
            <w:r w:rsidRPr="009E3349">
              <w:rPr>
                <w:b w:val="0"/>
              </w:rPr>
              <w:t>25_50&gt;</w:t>
            </w:r>
          </w:p>
        </w:tc>
        <w:tc>
          <w:tcPr>
            <w:tcW w:w="1134" w:type="dxa"/>
          </w:tcPr>
          <w:p w14:paraId="029CAD32" w14:textId="39DEDB77" w:rsidR="009E3349" w:rsidRPr="009E3349" w:rsidRDefault="009E3349" w:rsidP="009E3349">
            <w:pPr>
              <w:pStyle w:val="MILTableText"/>
              <w:rPr>
                <w:b w:val="0"/>
              </w:rPr>
            </w:pPr>
            <w:r w:rsidRPr="009E3349">
              <w:rPr>
                <w:b w:val="0"/>
              </w:rPr>
              <w:t>&lt;OLD</w:t>
            </w:r>
            <w:r w:rsidR="004B1391">
              <w:rPr>
                <w:b w:val="0"/>
              </w:rPr>
              <w:t>AUP</w:t>
            </w:r>
            <w:r w:rsidRPr="009E3349">
              <w:rPr>
                <w:b w:val="0"/>
              </w:rPr>
              <w:t>30_50&gt;</w:t>
            </w:r>
          </w:p>
        </w:tc>
      </w:tr>
      <w:tr w:rsidR="009E3349" w14:paraId="44EE3DE5" w14:textId="77777777" w:rsidTr="000842DA">
        <w:trPr>
          <w:trHeight w:hRule="exact" w:val="340"/>
        </w:trPr>
        <w:tc>
          <w:tcPr>
            <w:tcW w:w="1101" w:type="dxa"/>
          </w:tcPr>
          <w:p w14:paraId="3ABABB8F" w14:textId="77777777" w:rsidR="009E3349" w:rsidRPr="00255C34" w:rsidRDefault="009E3349" w:rsidP="009E3349">
            <w:pPr>
              <w:pStyle w:val="MILTableText"/>
            </w:pPr>
            <w:r w:rsidRPr="00255C34">
              <w:t>75%</w:t>
            </w:r>
          </w:p>
        </w:tc>
        <w:tc>
          <w:tcPr>
            <w:tcW w:w="1021" w:type="dxa"/>
          </w:tcPr>
          <w:p w14:paraId="28BA21CF" w14:textId="359641BE" w:rsidR="009E3349" w:rsidRPr="009E3349" w:rsidRDefault="009E3349" w:rsidP="009E3349">
            <w:pPr>
              <w:pStyle w:val="MILTableText"/>
              <w:rPr>
                <w:b w:val="0"/>
              </w:rPr>
            </w:pPr>
            <w:r w:rsidRPr="009E3349">
              <w:rPr>
                <w:b w:val="0"/>
              </w:rPr>
              <w:t>&lt;OLD</w:t>
            </w:r>
            <w:r w:rsidR="004B1391">
              <w:rPr>
                <w:b w:val="0"/>
              </w:rPr>
              <w:t>AUP</w:t>
            </w:r>
            <w:r w:rsidRPr="009E3349">
              <w:rPr>
                <w:b w:val="0"/>
              </w:rPr>
              <w:t>1_75&gt;</w:t>
            </w:r>
          </w:p>
        </w:tc>
        <w:tc>
          <w:tcPr>
            <w:tcW w:w="992" w:type="dxa"/>
          </w:tcPr>
          <w:p w14:paraId="07AFD945" w14:textId="6064E3DF" w:rsidR="009E3349" w:rsidRPr="009E3349" w:rsidRDefault="009E3349" w:rsidP="009E3349">
            <w:pPr>
              <w:pStyle w:val="MILTableText"/>
              <w:rPr>
                <w:b w:val="0"/>
              </w:rPr>
            </w:pPr>
            <w:r w:rsidRPr="009E3349">
              <w:rPr>
                <w:b w:val="0"/>
              </w:rPr>
              <w:t>&lt;OLD</w:t>
            </w:r>
            <w:r w:rsidR="004B1391">
              <w:rPr>
                <w:b w:val="0"/>
              </w:rPr>
              <w:t>AUP</w:t>
            </w:r>
            <w:r w:rsidRPr="009E3349">
              <w:rPr>
                <w:b w:val="0"/>
              </w:rPr>
              <w:t>5_75&gt;</w:t>
            </w:r>
          </w:p>
        </w:tc>
        <w:tc>
          <w:tcPr>
            <w:tcW w:w="992" w:type="dxa"/>
          </w:tcPr>
          <w:p w14:paraId="002EE218" w14:textId="1986D7A7" w:rsidR="009E3349" w:rsidRPr="009E3349" w:rsidRDefault="009E3349" w:rsidP="009E3349">
            <w:pPr>
              <w:pStyle w:val="MILTableText"/>
              <w:rPr>
                <w:b w:val="0"/>
              </w:rPr>
            </w:pPr>
            <w:r w:rsidRPr="009E3349">
              <w:rPr>
                <w:b w:val="0"/>
              </w:rPr>
              <w:t>&lt;OLD</w:t>
            </w:r>
            <w:r w:rsidR="004B1391">
              <w:rPr>
                <w:b w:val="0"/>
              </w:rPr>
              <w:t>AUP</w:t>
            </w:r>
            <w:r w:rsidRPr="009E3349">
              <w:rPr>
                <w:b w:val="0"/>
              </w:rPr>
              <w:t>10_75&gt;</w:t>
            </w:r>
          </w:p>
        </w:tc>
        <w:tc>
          <w:tcPr>
            <w:tcW w:w="992" w:type="dxa"/>
          </w:tcPr>
          <w:p w14:paraId="21A464C6" w14:textId="650BDBE3" w:rsidR="009E3349" w:rsidRPr="009E3349" w:rsidRDefault="009E3349" w:rsidP="009E3349">
            <w:pPr>
              <w:pStyle w:val="MILTableText"/>
              <w:rPr>
                <w:b w:val="0"/>
              </w:rPr>
            </w:pPr>
            <w:r w:rsidRPr="009E3349">
              <w:rPr>
                <w:b w:val="0"/>
              </w:rPr>
              <w:t>&lt;OLD</w:t>
            </w:r>
            <w:r w:rsidR="004B1391">
              <w:rPr>
                <w:b w:val="0"/>
              </w:rPr>
              <w:t>AUP</w:t>
            </w:r>
            <w:r w:rsidRPr="009E3349">
              <w:rPr>
                <w:b w:val="0"/>
              </w:rPr>
              <w:t>15_75&gt;</w:t>
            </w:r>
          </w:p>
        </w:tc>
        <w:tc>
          <w:tcPr>
            <w:tcW w:w="1134" w:type="dxa"/>
          </w:tcPr>
          <w:p w14:paraId="3ABAC04C" w14:textId="12FF727A" w:rsidR="009E3349" w:rsidRPr="009E3349" w:rsidRDefault="009E3349" w:rsidP="009E3349">
            <w:pPr>
              <w:pStyle w:val="MILTableText"/>
              <w:rPr>
                <w:b w:val="0"/>
              </w:rPr>
            </w:pPr>
            <w:r w:rsidRPr="009E3349">
              <w:rPr>
                <w:b w:val="0"/>
              </w:rPr>
              <w:t>&lt;OLD</w:t>
            </w:r>
            <w:r w:rsidR="004B1391">
              <w:rPr>
                <w:b w:val="0"/>
              </w:rPr>
              <w:t>AUP</w:t>
            </w:r>
            <w:r w:rsidRPr="009E3349">
              <w:rPr>
                <w:b w:val="0"/>
              </w:rPr>
              <w:t>25_75&gt;</w:t>
            </w:r>
          </w:p>
        </w:tc>
        <w:tc>
          <w:tcPr>
            <w:tcW w:w="1134" w:type="dxa"/>
          </w:tcPr>
          <w:p w14:paraId="296FE699" w14:textId="6CD77215" w:rsidR="009E3349" w:rsidRPr="009E3349" w:rsidRDefault="009E3349" w:rsidP="009E3349">
            <w:pPr>
              <w:pStyle w:val="MILTableText"/>
              <w:rPr>
                <w:b w:val="0"/>
              </w:rPr>
            </w:pPr>
            <w:r w:rsidRPr="009E3349">
              <w:rPr>
                <w:b w:val="0"/>
              </w:rPr>
              <w:t>&lt;OLD</w:t>
            </w:r>
            <w:r w:rsidR="004B1391">
              <w:rPr>
                <w:b w:val="0"/>
              </w:rPr>
              <w:t>AUP</w:t>
            </w:r>
            <w:r w:rsidRPr="009E3349">
              <w:rPr>
                <w:b w:val="0"/>
              </w:rPr>
              <w:t>30_75&gt;</w:t>
            </w:r>
          </w:p>
        </w:tc>
      </w:tr>
      <w:tr w:rsidR="009E3349" w14:paraId="3E1EDE7B" w14:textId="77777777" w:rsidTr="000842DA">
        <w:trPr>
          <w:trHeight w:hRule="exact" w:val="340"/>
        </w:trPr>
        <w:tc>
          <w:tcPr>
            <w:tcW w:w="1101" w:type="dxa"/>
          </w:tcPr>
          <w:p w14:paraId="02C94A85" w14:textId="77777777" w:rsidR="009E3349" w:rsidRPr="00255C34" w:rsidRDefault="009E3349" w:rsidP="009E3349">
            <w:pPr>
              <w:pStyle w:val="MILTableText"/>
            </w:pPr>
            <w:r w:rsidRPr="00255C34">
              <w:t>95%</w:t>
            </w:r>
          </w:p>
        </w:tc>
        <w:tc>
          <w:tcPr>
            <w:tcW w:w="1021" w:type="dxa"/>
          </w:tcPr>
          <w:p w14:paraId="7F3C7900" w14:textId="20407F93" w:rsidR="009E3349" w:rsidRPr="009E3349" w:rsidRDefault="009E3349" w:rsidP="009E3349">
            <w:pPr>
              <w:pStyle w:val="MILTableText"/>
              <w:rPr>
                <w:b w:val="0"/>
              </w:rPr>
            </w:pPr>
            <w:r w:rsidRPr="009E3349">
              <w:rPr>
                <w:b w:val="0"/>
              </w:rPr>
              <w:t>&lt;OLD</w:t>
            </w:r>
            <w:r w:rsidR="004B1391">
              <w:rPr>
                <w:b w:val="0"/>
              </w:rPr>
              <w:t>AUP</w:t>
            </w:r>
            <w:r w:rsidRPr="009E3349">
              <w:rPr>
                <w:b w:val="0"/>
              </w:rPr>
              <w:t>1_95&gt;</w:t>
            </w:r>
          </w:p>
        </w:tc>
        <w:tc>
          <w:tcPr>
            <w:tcW w:w="992" w:type="dxa"/>
          </w:tcPr>
          <w:p w14:paraId="4DFAE70B" w14:textId="656AEC43" w:rsidR="009E3349" w:rsidRPr="009E3349" w:rsidRDefault="009E3349" w:rsidP="009E3349">
            <w:pPr>
              <w:pStyle w:val="MILTableText"/>
              <w:rPr>
                <w:b w:val="0"/>
              </w:rPr>
            </w:pPr>
            <w:r w:rsidRPr="009E3349">
              <w:rPr>
                <w:b w:val="0"/>
              </w:rPr>
              <w:t>&lt;OLD</w:t>
            </w:r>
            <w:r w:rsidR="004B1391">
              <w:rPr>
                <w:b w:val="0"/>
              </w:rPr>
              <w:t>AUP</w:t>
            </w:r>
            <w:r w:rsidRPr="009E3349">
              <w:rPr>
                <w:b w:val="0"/>
              </w:rPr>
              <w:t>5_95&gt;</w:t>
            </w:r>
          </w:p>
        </w:tc>
        <w:tc>
          <w:tcPr>
            <w:tcW w:w="992" w:type="dxa"/>
          </w:tcPr>
          <w:p w14:paraId="2D7E6D16" w14:textId="51F6B994" w:rsidR="009E3349" w:rsidRPr="009E3349" w:rsidRDefault="009E3349" w:rsidP="009E3349">
            <w:pPr>
              <w:pStyle w:val="MILTableText"/>
              <w:rPr>
                <w:b w:val="0"/>
              </w:rPr>
            </w:pPr>
            <w:r w:rsidRPr="009E3349">
              <w:rPr>
                <w:b w:val="0"/>
              </w:rPr>
              <w:t>&lt;OLD</w:t>
            </w:r>
            <w:r w:rsidR="004B1391">
              <w:rPr>
                <w:b w:val="0"/>
              </w:rPr>
              <w:t>AUP</w:t>
            </w:r>
            <w:r w:rsidRPr="009E3349">
              <w:rPr>
                <w:b w:val="0"/>
              </w:rPr>
              <w:t>10_95&gt;</w:t>
            </w:r>
          </w:p>
        </w:tc>
        <w:tc>
          <w:tcPr>
            <w:tcW w:w="992" w:type="dxa"/>
          </w:tcPr>
          <w:p w14:paraId="662BA188" w14:textId="013A4A8C" w:rsidR="009E3349" w:rsidRPr="009E3349" w:rsidRDefault="009E3349" w:rsidP="009E3349">
            <w:pPr>
              <w:pStyle w:val="MILTableText"/>
              <w:rPr>
                <w:b w:val="0"/>
              </w:rPr>
            </w:pPr>
            <w:r w:rsidRPr="009E3349">
              <w:rPr>
                <w:b w:val="0"/>
              </w:rPr>
              <w:t>&lt;OLD</w:t>
            </w:r>
            <w:r w:rsidR="004B1391">
              <w:rPr>
                <w:b w:val="0"/>
              </w:rPr>
              <w:t>AUP</w:t>
            </w:r>
            <w:r w:rsidRPr="009E3349">
              <w:rPr>
                <w:b w:val="0"/>
              </w:rPr>
              <w:t>15_95&gt;</w:t>
            </w:r>
          </w:p>
        </w:tc>
        <w:tc>
          <w:tcPr>
            <w:tcW w:w="1134" w:type="dxa"/>
          </w:tcPr>
          <w:p w14:paraId="32E0D59E" w14:textId="344A7FED" w:rsidR="009E3349" w:rsidRPr="009E3349" w:rsidRDefault="009E3349" w:rsidP="009E3349">
            <w:pPr>
              <w:pStyle w:val="MILTableText"/>
              <w:rPr>
                <w:b w:val="0"/>
              </w:rPr>
            </w:pPr>
            <w:r w:rsidRPr="009E3349">
              <w:rPr>
                <w:b w:val="0"/>
              </w:rPr>
              <w:t>&lt;OLD</w:t>
            </w:r>
            <w:r w:rsidR="004B1391">
              <w:rPr>
                <w:b w:val="0"/>
              </w:rPr>
              <w:t>AUP</w:t>
            </w:r>
            <w:r w:rsidRPr="009E3349">
              <w:rPr>
                <w:b w:val="0"/>
              </w:rPr>
              <w:t>25_95&gt;</w:t>
            </w:r>
          </w:p>
        </w:tc>
        <w:tc>
          <w:tcPr>
            <w:tcW w:w="1134" w:type="dxa"/>
          </w:tcPr>
          <w:p w14:paraId="766FE7DC" w14:textId="291A813D" w:rsidR="009E3349" w:rsidRPr="009E3349" w:rsidRDefault="009E3349" w:rsidP="009E3349">
            <w:pPr>
              <w:pStyle w:val="MILTableText"/>
              <w:rPr>
                <w:b w:val="0"/>
              </w:rPr>
            </w:pPr>
            <w:r w:rsidRPr="009E3349">
              <w:rPr>
                <w:b w:val="0"/>
              </w:rPr>
              <w:t>&lt;OLD</w:t>
            </w:r>
            <w:r w:rsidR="004B1391">
              <w:rPr>
                <w:b w:val="0"/>
              </w:rPr>
              <w:t>AUP</w:t>
            </w:r>
            <w:r w:rsidRPr="009E3349">
              <w:rPr>
                <w:b w:val="0"/>
              </w:rPr>
              <w:t>30_95&gt;</w:t>
            </w:r>
          </w:p>
        </w:tc>
      </w:tr>
      <w:tr w:rsidR="009E3349" w14:paraId="49CAA102" w14:textId="77777777" w:rsidTr="000842DA">
        <w:trPr>
          <w:trHeight w:hRule="exact" w:val="340"/>
        </w:trPr>
        <w:tc>
          <w:tcPr>
            <w:tcW w:w="1101" w:type="dxa"/>
          </w:tcPr>
          <w:p w14:paraId="4149DC64" w14:textId="77777777" w:rsidR="009E3349" w:rsidRPr="00255C34" w:rsidRDefault="009E3349" w:rsidP="009E3349">
            <w:pPr>
              <w:pStyle w:val="MILTableText"/>
            </w:pPr>
            <w:r w:rsidRPr="00255C34">
              <w:t>Mean</w:t>
            </w:r>
          </w:p>
        </w:tc>
        <w:tc>
          <w:tcPr>
            <w:tcW w:w="1021" w:type="dxa"/>
          </w:tcPr>
          <w:p w14:paraId="4998BBA6" w14:textId="78DCD3D7" w:rsidR="009E3349" w:rsidRPr="009E3349" w:rsidRDefault="009E3349" w:rsidP="009E3349">
            <w:pPr>
              <w:pStyle w:val="MILTableText"/>
              <w:rPr>
                <w:b w:val="0"/>
              </w:rPr>
            </w:pPr>
            <w:r w:rsidRPr="009E3349">
              <w:rPr>
                <w:b w:val="0"/>
              </w:rPr>
              <w:t>&lt;OLD</w:t>
            </w:r>
            <w:r w:rsidR="004B1391">
              <w:rPr>
                <w:b w:val="0"/>
              </w:rPr>
              <w:t>AUP</w:t>
            </w:r>
            <w:r w:rsidRPr="009E3349">
              <w:rPr>
                <w:b w:val="0"/>
              </w:rPr>
              <w:t>1_MU&gt;</w:t>
            </w:r>
          </w:p>
        </w:tc>
        <w:tc>
          <w:tcPr>
            <w:tcW w:w="992" w:type="dxa"/>
          </w:tcPr>
          <w:p w14:paraId="0363A88C" w14:textId="4AB7DD06" w:rsidR="009E3349" w:rsidRPr="009E3349" w:rsidRDefault="009E3349" w:rsidP="009E3349">
            <w:pPr>
              <w:pStyle w:val="MILTableText"/>
              <w:rPr>
                <w:b w:val="0"/>
              </w:rPr>
            </w:pPr>
            <w:r w:rsidRPr="009E3349">
              <w:rPr>
                <w:b w:val="0"/>
              </w:rPr>
              <w:t>&lt;OLD</w:t>
            </w:r>
            <w:r w:rsidR="004B1391">
              <w:rPr>
                <w:b w:val="0"/>
              </w:rPr>
              <w:t>AUP</w:t>
            </w:r>
            <w:r w:rsidRPr="009E3349">
              <w:rPr>
                <w:b w:val="0"/>
              </w:rPr>
              <w:t>5_MU&gt;</w:t>
            </w:r>
          </w:p>
        </w:tc>
        <w:tc>
          <w:tcPr>
            <w:tcW w:w="992" w:type="dxa"/>
          </w:tcPr>
          <w:p w14:paraId="2145C326" w14:textId="0AA6FF6E" w:rsidR="009E3349" w:rsidRPr="009E3349" w:rsidRDefault="009E3349" w:rsidP="009E3349">
            <w:pPr>
              <w:pStyle w:val="MILTableText"/>
              <w:rPr>
                <w:b w:val="0"/>
              </w:rPr>
            </w:pPr>
            <w:r w:rsidRPr="009E3349">
              <w:rPr>
                <w:b w:val="0"/>
              </w:rPr>
              <w:t>&lt;OLD</w:t>
            </w:r>
            <w:r w:rsidR="004B1391">
              <w:rPr>
                <w:b w:val="0"/>
              </w:rPr>
              <w:t>AUP</w:t>
            </w:r>
            <w:r w:rsidRPr="009E3349">
              <w:rPr>
                <w:b w:val="0"/>
              </w:rPr>
              <w:t>10_MU&gt;</w:t>
            </w:r>
          </w:p>
        </w:tc>
        <w:tc>
          <w:tcPr>
            <w:tcW w:w="992" w:type="dxa"/>
          </w:tcPr>
          <w:p w14:paraId="0C5C5CCE" w14:textId="43A1E70B" w:rsidR="009E3349" w:rsidRPr="009E3349" w:rsidRDefault="009E3349" w:rsidP="009E3349">
            <w:pPr>
              <w:pStyle w:val="MILTableText"/>
              <w:rPr>
                <w:b w:val="0"/>
              </w:rPr>
            </w:pPr>
            <w:r w:rsidRPr="009E3349">
              <w:rPr>
                <w:b w:val="0"/>
              </w:rPr>
              <w:t>&lt;OLD</w:t>
            </w:r>
            <w:r w:rsidR="004B1391">
              <w:rPr>
                <w:b w:val="0"/>
              </w:rPr>
              <w:t>AUP</w:t>
            </w:r>
            <w:r w:rsidRPr="009E3349">
              <w:rPr>
                <w:b w:val="0"/>
              </w:rPr>
              <w:t>15_MU&gt;</w:t>
            </w:r>
          </w:p>
        </w:tc>
        <w:tc>
          <w:tcPr>
            <w:tcW w:w="1134" w:type="dxa"/>
          </w:tcPr>
          <w:p w14:paraId="4E60EFB3" w14:textId="352960CC" w:rsidR="009E3349" w:rsidRPr="009E3349" w:rsidRDefault="009E3349" w:rsidP="009E3349">
            <w:pPr>
              <w:pStyle w:val="MILTableText"/>
              <w:rPr>
                <w:b w:val="0"/>
              </w:rPr>
            </w:pPr>
            <w:r w:rsidRPr="009E3349">
              <w:rPr>
                <w:b w:val="0"/>
              </w:rPr>
              <w:t>&lt;OLD</w:t>
            </w:r>
            <w:r w:rsidR="004B1391">
              <w:rPr>
                <w:b w:val="0"/>
              </w:rPr>
              <w:t>AUP</w:t>
            </w:r>
            <w:r w:rsidRPr="009E3349">
              <w:rPr>
                <w:b w:val="0"/>
              </w:rPr>
              <w:t>25_MU&gt;</w:t>
            </w:r>
          </w:p>
        </w:tc>
        <w:tc>
          <w:tcPr>
            <w:tcW w:w="1134" w:type="dxa"/>
          </w:tcPr>
          <w:p w14:paraId="77D88DF3" w14:textId="0F7336BF" w:rsidR="009E3349" w:rsidRPr="009E3349" w:rsidRDefault="009E3349" w:rsidP="009E3349">
            <w:pPr>
              <w:pStyle w:val="MILTableText"/>
              <w:rPr>
                <w:b w:val="0"/>
              </w:rPr>
            </w:pPr>
            <w:r w:rsidRPr="009E3349">
              <w:rPr>
                <w:b w:val="0"/>
              </w:rPr>
              <w:t>&lt;OLD</w:t>
            </w:r>
            <w:r w:rsidR="004B1391">
              <w:rPr>
                <w:b w:val="0"/>
              </w:rPr>
              <w:t>AUP</w:t>
            </w:r>
            <w:r w:rsidRPr="009E3349">
              <w:rPr>
                <w:b w:val="0"/>
              </w:rPr>
              <w:t>30_MU&gt;</w:t>
            </w:r>
          </w:p>
        </w:tc>
      </w:tr>
      <w:tr w:rsidR="009E3349" w14:paraId="0E209D1D" w14:textId="77777777" w:rsidTr="000842DA">
        <w:trPr>
          <w:trHeight w:hRule="exact" w:val="340"/>
        </w:trPr>
        <w:tc>
          <w:tcPr>
            <w:tcW w:w="1101" w:type="dxa"/>
          </w:tcPr>
          <w:p w14:paraId="7D8F9BC5" w14:textId="77777777" w:rsidR="009E3349" w:rsidRPr="00255C34" w:rsidRDefault="009E3349" w:rsidP="009E3349">
            <w:pPr>
              <w:pStyle w:val="MILTableText"/>
            </w:pPr>
            <w:r w:rsidRPr="00255C34">
              <w:t>Volatility</w:t>
            </w:r>
          </w:p>
        </w:tc>
        <w:tc>
          <w:tcPr>
            <w:tcW w:w="1021" w:type="dxa"/>
          </w:tcPr>
          <w:p w14:paraId="0957D0CD" w14:textId="5207FF8C" w:rsidR="009E3349" w:rsidRPr="009E3349" w:rsidRDefault="009E3349" w:rsidP="009E3349">
            <w:pPr>
              <w:pStyle w:val="MILTableText"/>
              <w:rPr>
                <w:b w:val="0"/>
              </w:rPr>
            </w:pPr>
            <w:r w:rsidRPr="009E3349">
              <w:rPr>
                <w:b w:val="0"/>
              </w:rPr>
              <w:t>&lt;OLD</w:t>
            </w:r>
            <w:r w:rsidR="004B1391">
              <w:rPr>
                <w:b w:val="0"/>
              </w:rPr>
              <w:t>AUP</w:t>
            </w:r>
            <w:r w:rsidRPr="009E3349">
              <w:rPr>
                <w:b w:val="0"/>
              </w:rPr>
              <w:t>1_VOL&gt;</w:t>
            </w:r>
          </w:p>
        </w:tc>
        <w:tc>
          <w:tcPr>
            <w:tcW w:w="992" w:type="dxa"/>
          </w:tcPr>
          <w:p w14:paraId="08F2023F" w14:textId="17E3869D" w:rsidR="009E3349" w:rsidRPr="009E3349" w:rsidRDefault="009E3349" w:rsidP="009E3349">
            <w:pPr>
              <w:pStyle w:val="MILTableText"/>
              <w:rPr>
                <w:b w:val="0"/>
              </w:rPr>
            </w:pPr>
            <w:r w:rsidRPr="009E3349">
              <w:rPr>
                <w:b w:val="0"/>
              </w:rPr>
              <w:t>&lt;OLD</w:t>
            </w:r>
            <w:r w:rsidR="004B1391">
              <w:rPr>
                <w:b w:val="0"/>
              </w:rPr>
              <w:t>AUP</w:t>
            </w:r>
            <w:r w:rsidRPr="009E3349">
              <w:rPr>
                <w:b w:val="0"/>
              </w:rPr>
              <w:t>5_VOL&gt;</w:t>
            </w:r>
          </w:p>
        </w:tc>
        <w:tc>
          <w:tcPr>
            <w:tcW w:w="992" w:type="dxa"/>
          </w:tcPr>
          <w:p w14:paraId="474CE016" w14:textId="0EAFE5F7" w:rsidR="009E3349" w:rsidRPr="009E3349" w:rsidRDefault="009E3349" w:rsidP="009E3349">
            <w:pPr>
              <w:pStyle w:val="MILTableText"/>
              <w:rPr>
                <w:b w:val="0"/>
              </w:rPr>
            </w:pPr>
            <w:r w:rsidRPr="009E3349">
              <w:rPr>
                <w:b w:val="0"/>
              </w:rPr>
              <w:t>&lt;OLD</w:t>
            </w:r>
            <w:r w:rsidR="004B1391">
              <w:rPr>
                <w:b w:val="0"/>
              </w:rPr>
              <w:t>AUP</w:t>
            </w:r>
            <w:r w:rsidRPr="009E3349">
              <w:rPr>
                <w:b w:val="0"/>
              </w:rPr>
              <w:t>10_VOL&gt;</w:t>
            </w:r>
          </w:p>
        </w:tc>
        <w:tc>
          <w:tcPr>
            <w:tcW w:w="992" w:type="dxa"/>
          </w:tcPr>
          <w:p w14:paraId="6B3D847B" w14:textId="0D15FFAA" w:rsidR="009E3349" w:rsidRPr="009E3349" w:rsidRDefault="009E3349" w:rsidP="009E3349">
            <w:pPr>
              <w:pStyle w:val="MILTableText"/>
              <w:rPr>
                <w:b w:val="0"/>
              </w:rPr>
            </w:pPr>
            <w:r w:rsidRPr="009E3349">
              <w:rPr>
                <w:b w:val="0"/>
              </w:rPr>
              <w:t>&lt;OLD</w:t>
            </w:r>
            <w:r w:rsidR="004B1391">
              <w:rPr>
                <w:b w:val="0"/>
              </w:rPr>
              <w:t>AUP</w:t>
            </w:r>
            <w:r w:rsidRPr="009E3349">
              <w:rPr>
                <w:b w:val="0"/>
              </w:rPr>
              <w:t>15_VOL&gt;</w:t>
            </w:r>
          </w:p>
        </w:tc>
        <w:tc>
          <w:tcPr>
            <w:tcW w:w="1134" w:type="dxa"/>
          </w:tcPr>
          <w:p w14:paraId="32105061" w14:textId="1FFDC273" w:rsidR="009E3349" w:rsidRPr="009E3349" w:rsidRDefault="009E3349" w:rsidP="009E3349">
            <w:pPr>
              <w:pStyle w:val="MILTableText"/>
              <w:rPr>
                <w:b w:val="0"/>
              </w:rPr>
            </w:pPr>
            <w:r w:rsidRPr="009E3349">
              <w:rPr>
                <w:b w:val="0"/>
              </w:rPr>
              <w:t>&lt;OLD</w:t>
            </w:r>
            <w:r w:rsidR="004B1391">
              <w:rPr>
                <w:b w:val="0"/>
              </w:rPr>
              <w:t>AUP</w:t>
            </w:r>
            <w:r w:rsidRPr="009E3349">
              <w:rPr>
                <w:b w:val="0"/>
              </w:rPr>
              <w:t>25_VOL&gt;</w:t>
            </w:r>
          </w:p>
        </w:tc>
        <w:tc>
          <w:tcPr>
            <w:tcW w:w="1134" w:type="dxa"/>
          </w:tcPr>
          <w:p w14:paraId="36E87015" w14:textId="65197743" w:rsidR="009E3349" w:rsidRPr="009E3349" w:rsidRDefault="009E3349" w:rsidP="009E3349">
            <w:pPr>
              <w:pStyle w:val="MILTableText"/>
              <w:rPr>
                <w:b w:val="0"/>
              </w:rPr>
            </w:pPr>
            <w:r w:rsidRPr="009E3349">
              <w:rPr>
                <w:b w:val="0"/>
              </w:rPr>
              <w:t>&lt;OLD</w:t>
            </w:r>
            <w:r w:rsidR="004B1391">
              <w:rPr>
                <w:b w:val="0"/>
              </w:rPr>
              <w:t>AUP</w:t>
            </w:r>
            <w:r w:rsidRPr="009E3349">
              <w:rPr>
                <w:b w:val="0"/>
              </w:rPr>
              <w:t>30_VOL&gt;</w:t>
            </w:r>
          </w:p>
        </w:tc>
      </w:tr>
    </w:tbl>
    <w:p w14:paraId="14381FF4" w14:textId="751C3FA7" w:rsidR="000842DA" w:rsidRPr="00255C34" w:rsidRDefault="004B1391"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843"/>
        <w:gridCol w:w="1481"/>
        <w:gridCol w:w="1481"/>
        <w:gridCol w:w="1570"/>
        <w:gridCol w:w="1570"/>
        <w:gridCol w:w="1570"/>
        <w:gridCol w:w="1570"/>
      </w:tblGrid>
      <w:tr w:rsidR="000842DA" w:rsidRPr="00227BEB" w14:paraId="071091CC"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82E92E1"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0842DA">
        <w:trPr>
          <w:trHeight w:hRule="exact" w:val="340"/>
        </w:trPr>
        <w:tc>
          <w:tcPr>
            <w:tcW w:w="1101" w:type="dxa"/>
          </w:tcPr>
          <w:p w14:paraId="21B5FC8E" w14:textId="77777777" w:rsidR="009E3349" w:rsidRPr="00255C34" w:rsidRDefault="009E3349" w:rsidP="009E3349">
            <w:pPr>
              <w:pStyle w:val="MILTableText"/>
            </w:pPr>
            <w:r w:rsidRPr="00255C34">
              <w:t>5%</w:t>
            </w:r>
          </w:p>
        </w:tc>
        <w:tc>
          <w:tcPr>
            <w:tcW w:w="1021" w:type="dxa"/>
          </w:tcPr>
          <w:p w14:paraId="5DA684F6" w14:textId="5EEA3E21" w:rsidR="009E3349" w:rsidRPr="009E3349" w:rsidRDefault="009E3349" w:rsidP="009E3349">
            <w:pPr>
              <w:pStyle w:val="MILTableText"/>
              <w:rPr>
                <w:b w:val="0"/>
              </w:rPr>
            </w:pPr>
            <w:r w:rsidRPr="009E3349">
              <w:rPr>
                <w:b w:val="0"/>
              </w:rPr>
              <w:t>&lt;OLD</w:t>
            </w:r>
            <w:r w:rsidR="004B1391">
              <w:rPr>
                <w:b w:val="0"/>
              </w:rPr>
              <w:t>AUP</w:t>
            </w:r>
            <w:r w:rsidRPr="009E3349">
              <w:rPr>
                <w:b w:val="0"/>
              </w:rPr>
              <w:t>1_5&gt;</w:t>
            </w:r>
          </w:p>
        </w:tc>
        <w:tc>
          <w:tcPr>
            <w:tcW w:w="992" w:type="dxa"/>
          </w:tcPr>
          <w:p w14:paraId="5847C61B" w14:textId="5024D945" w:rsidR="009E3349" w:rsidRPr="009E3349" w:rsidRDefault="009E3349" w:rsidP="009E3349">
            <w:pPr>
              <w:pStyle w:val="MILTableText"/>
              <w:rPr>
                <w:b w:val="0"/>
              </w:rPr>
            </w:pPr>
            <w:r w:rsidRPr="009E3349">
              <w:rPr>
                <w:b w:val="0"/>
              </w:rPr>
              <w:t>&lt;OLD</w:t>
            </w:r>
            <w:r w:rsidR="004B1391">
              <w:rPr>
                <w:b w:val="0"/>
              </w:rPr>
              <w:t>AUP</w:t>
            </w:r>
            <w:r w:rsidRPr="009E3349">
              <w:rPr>
                <w:b w:val="0"/>
              </w:rPr>
              <w:t>5_5&gt;</w:t>
            </w:r>
          </w:p>
        </w:tc>
        <w:tc>
          <w:tcPr>
            <w:tcW w:w="992" w:type="dxa"/>
          </w:tcPr>
          <w:p w14:paraId="5487D37F" w14:textId="6A75373F" w:rsidR="009E3349" w:rsidRPr="009E3349" w:rsidRDefault="009E3349" w:rsidP="009E3349">
            <w:pPr>
              <w:pStyle w:val="MILTableText"/>
              <w:rPr>
                <w:b w:val="0"/>
              </w:rPr>
            </w:pPr>
            <w:r w:rsidRPr="009E3349">
              <w:rPr>
                <w:b w:val="0"/>
              </w:rPr>
              <w:t>&lt;OLD</w:t>
            </w:r>
            <w:r w:rsidR="004B1391">
              <w:rPr>
                <w:b w:val="0"/>
              </w:rPr>
              <w:t>AUP</w:t>
            </w:r>
            <w:r w:rsidRPr="009E3349">
              <w:rPr>
                <w:b w:val="0"/>
              </w:rPr>
              <w:t>10_5&gt;</w:t>
            </w:r>
          </w:p>
        </w:tc>
        <w:tc>
          <w:tcPr>
            <w:tcW w:w="992" w:type="dxa"/>
          </w:tcPr>
          <w:p w14:paraId="79C9993B" w14:textId="6CE31F95" w:rsidR="009E3349" w:rsidRPr="009E3349" w:rsidRDefault="009E3349" w:rsidP="009E3349">
            <w:pPr>
              <w:pStyle w:val="MILTableText"/>
              <w:rPr>
                <w:b w:val="0"/>
              </w:rPr>
            </w:pPr>
            <w:r w:rsidRPr="009E3349">
              <w:rPr>
                <w:b w:val="0"/>
              </w:rPr>
              <w:t>&lt;OLD</w:t>
            </w:r>
            <w:r w:rsidR="004B1391">
              <w:rPr>
                <w:b w:val="0"/>
              </w:rPr>
              <w:t>AUP</w:t>
            </w:r>
            <w:r w:rsidRPr="009E3349">
              <w:rPr>
                <w:b w:val="0"/>
              </w:rPr>
              <w:t>15_5&gt;</w:t>
            </w:r>
          </w:p>
        </w:tc>
        <w:tc>
          <w:tcPr>
            <w:tcW w:w="1134" w:type="dxa"/>
          </w:tcPr>
          <w:p w14:paraId="4608746E" w14:textId="7E02DEA5" w:rsidR="009E3349" w:rsidRPr="009E3349" w:rsidRDefault="009E3349" w:rsidP="009E3349">
            <w:pPr>
              <w:pStyle w:val="MILTableText"/>
              <w:rPr>
                <w:b w:val="0"/>
              </w:rPr>
            </w:pPr>
            <w:r w:rsidRPr="009E3349">
              <w:rPr>
                <w:b w:val="0"/>
              </w:rPr>
              <w:t>&lt;OLD</w:t>
            </w:r>
            <w:r w:rsidR="004B1391">
              <w:rPr>
                <w:b w:val="0"/>
              </w:rPr>
              <w:t>AUP</w:t>
            </w:r>
            <w:r w:rsidRPr="009E3349">
              <w:rPr>
                <w:b w:val="0"/>
              </w:rPr>
              <w:t>25_5&gt;</w:t>
            </w:r>
          </w:p>
        </w:tc>
        <w:tc>
          <w:tcPr>
            <w:tcW w:w="1134" w:type="dxa"/>
          </w:tcPr>
          <w:p w14:paraId="4D676D83" w14:textId="42C28F04" w:rsidR="009E3349" w:rsidRPr="009E3349" w:rsidRDefault="009E3349" w:rsidP="009E3349">
            <w:pPr>
              <w:pStyle w:val="MILTableText"/>
              <w:rPr>
                <w:b w:val="0"/>
              </w:rPr>
            </w:pPr>
            <w:r w:rsidRPr="009E3349">
              <w:rPr>
                <w:b w:val="0"/>
              </w:rPr>
              <w:t>&lt;OLD</w:t>
            </w:r>
            <w:r w:rsidR="004B1391">
              <w:rPr>
                <w:b w:val="0"/>
              </w:rPr>
              <w:t>AUP</w:t>
            </w:r>
            <w:r w:rsidRPr="009E3349">
              <w:rPr>
                <w:b w:val="0"/>
              </w:rPr>
              <w:t>30_5&gt;</w:t>
            </w:r>
          </w:p>
        </w:tc>
      </w:tr>
      <w:tr w:rsidR="009E3349" w14:paraId="19FCF1B3" w14:textId="77777777" w:rsidTr="000842DA">
        <w:trPr>
          <w:trHeight w:hRule="exact" w:val="340"/>
        </w:trPr>
        <w:tc>
          <w:tcPr>
            <w:tcW w:w="1101" w:type="dxa"/>
          </w:tcPr>
          <w:p w14:paraId="3CD6B1C3" w14:textId="77777777" w:rsidR="009E3349" w:rsidRPr="00255C34" w:rsidRDefault="009E3349" w:rsidP="009E3349">
            <w:pPr>
              <w:pStyle w:val="MILTableText"/>
            </w:pPr>
            <w:r w:rsidRPr="00255C34">
              <w:t>25%</w:t>
            </w:r>
          </w:p>
        </w:tc>
        <w:tc>
          <w:tcPr>
            <w:tcW w:w="1021" w:type="dxa"/>
          </w:tcPr>
          <w:p w14:paraId="136E635A" w14:textId="2EFD2A6D" w:rsidR="009E3349" w:rsidRPr="009E3349" w:rsidRDefault="009E3349" w:rsidP="009E3349">
            <w:pPr>
              <w:pStyle w:val="MILTableText"/>
              <w:rPr>
                <w:b w:val="0"/>
              </w:rPr>
            </w:pPr>
            <w:r w:rsidRPr="009E3349">
              <w:rPr>
                <w:b w:val="0"/>
              </w:rPr>
              <w:t>&lt;OLD</w:t>
            </w:r>
            <w:r w:rsidR="004B1391">
              <w:rPr>
                <w:b w:val="0"/>
              </w:rPr>
              <w:t>AUP</w:t>
            </w:r>
            <w:r w:rsidRPr="009E3349">
              <w:rPr>
                <w:b w:val="0"/>
              </w:rPr>
              <w:t>1_25&gt;</w:t>
            </w:r>
          </w:p>
        </w:tc>
        <w:tc>
          <w:tcPr>
            <w:tcW w:w="992" w:type="dxa"/>
          </w:tcPr>
          <w:p w14:paraId="0CE6418D" w14:textId="6A54A00F" w:rsidR="009E3349" w:rsidRPr="009E3349" w:rsidRDefault="009E3349" w:rsidP="009E3349">
            <w:pPr>
              <w:pStyle w:val="MILTableText"/>
              <w:rPr>
                <w:b w:val="0"/>
              </w:rPr>
            </w:pPr>
            <w:r w:rsidRPr="009E3349">
              <w:rPr>
                <w:b w:val="0"/>
              </w:rPr>
              <w:t>&lt;OLD</w:t>
            </w:r>
            <w:r w:rsidR="004B1391">
              <w:rPr>
                <w:b w:val="0"/>
              </w:rPr>
              <w:t>AUP</w:t>
            </w:r>
            <w:r w:rsidRPr="009E3349">
              <w:rPr>
                <w:b w:val="0"/>
              </w:rPr>
              <w:t>5_25&gt;</w:t>
            </w:r>
          </w:p>
        </w:tc>
        <w:tc>
          <w:tcPr>
            <w:tcW w:w="992" w:type="dxa"/>
          </w:tcPr>
          <w:p w14:paraId="786D6721" w14:textId="06C41C10" w:rsidR="009E3349" w:rsidRPr="009E3349" w:rsidRDefault="009E3349" w:rsidP="009E3349">
            <w:pPr>
              <w:pStyle w:val="MILTableText"/>
              <w:rPr>
                <w:b w:val="0"/>
              </w:rPr>
            </w:pPr>
            <w:r w:rsidRPr="009E3349">
              <w:rPr>
                <w:b w:val="0"/>
              </w:rPr>
              <w:t>&lt;OLD</w:t>
            </w:r>
            <w:r w:rsidR="004B1391">
              <w:rPr>
                <w:b w:val="0"/>
              </w:rPr>
              <w:t>AUP</w:t>
            </w:r>
            <w:r w:rsidRPr="009E3349">
              <w:rPr>
                <w:b w:val="0"/>
              </w:rPr>
              <w:t>10_25&gt;</w:t>
            </w:r>
          </w:p>
        </w:tc>
        <w:tc>
          <w:tcPr>
            <w:tcW w:w="992" w:type="dxa"/>
          </w:tcPr>
          <w:p w14:paraId="181A63F0" w14:textId="2AE44E90" w:rsidR="009E3349" w:rsidRPr="009E3349" w:rsidRDefault="009E3349" w:rsidP="009E3349">
            <w:pPr>
              <w:pStyle w:val="MILTableText"/>
              <w:rPr>
                <w:b w:val="0"/>
              </w:rPr>
            </w:pPr>
            <w:r w:rsidRPr="009E3349">
              <w:rPr>
                <w:b w:val="0"/>
              </w:rPr>
              <w:t>&lt;OLD</w:t>
            </w:r>
            <w:r w:rsidR="004B1391">
              <w:rPr>
                <w:b w:val="0"/>
              </w:rPr>
              <w:t>AUP</w:t>
            </w:r>
            <w:r w:rsidRPr="009E3349">
              <w:rPr>
                <w:b w:val="0"/>
              </w:rPr>
              <w:t>15_25&gt;</w:t>
            </w:r>
          </w:p>
        </w:tc>
        <w:tc>
          <w:tcPr>
            <w:tcW w:w="1134" w:type="dxa"/>
          </w:tcPr>
          <w:p w14:paraId="4778A6E8" w14:textId="7EEE0747" w:rsidR="009E3349" w:rsidRPr="009E3349" w:rsidRDefault="009E3349" w:rsidP="009E3349">
            <w:pPr>
              <w:pStyle w:val="MILTableText"/>
              <w:rPr>
                <w:b w:val="0"/>
              </w:rPr>
            </w:pPr>
            <w:r w:rsidRPr="009E3349">
              <w:rPr>
                <w:b w:val="0"/>
              </w:rPr>
              <w:t>&lt;OLD</w:t>
            </w:r>
            <w:r w:rsidR="004B1391">
              <w:rPr>
                <w:b w:val="0"/>
              </w:rPr>
              <w:t>AUP</w:t>
            </w:r>
            <w:r w:rsidRPr="009E3349">
              <w:rPr>
                <w:b w:val="0"/>
              </w:rPr>
              <w:t>25_25&gt;</w:t>
            </w:r>
          </w:p>
        </w:tc>
        <w:tc>
          <w:tcPr>
            <w:tcW w:w="1134" w:type="dxa"/>
          </w:tcPr>
          <w:p w14:paraId="7AA7FF60" w14:textId="110FA990" w:rsidR="009E3349" w:rsidRPr="009E3349" w:rsidRDefault="009E3349" w:rsidP="009E3349">
            <w:pPr>
              <w:pStyle w:val="MILTableText"/>
              <w:rPr>
                <w:b w:val="0"/>
              </w:rPr>
            </w:pPr>
            <w:r w:rsidRPr="009E3349">
              <w:rPr>
                <w:b w:val="0"/>
              </w:rPr>
              <w:t>&lt;OLD</w:t>
            </w:r>
            <w:r w:rsidR="004B1391">
              <w:rPr>
                <w:b w:val="0"/>
              </w:rPr>
              <w:t>AUP</w:t>
            </w:r>
            <w:r w:rsidRPr="009E3349">
              <w:rPr>
                <w:b w:val="0"/>
              </w:rPr>
              <w:t>30_25&gt;</w:t>
            </w:r>
          </w:p>
        </w:tc>
      </w:tr>
      <w:tr w:rsidR="009E3349" w14:paraId="349BFAEB" w14:textId="77777777" w:rsidTr="000842DA">
        <w:trPr>
          <w:trHeight w:hRule="exact" w:val="340"/>
        </w:trPr>
        <w:tc>
          <w:tcPr>
            <w:tcW w:w="1101" w:type="dxa"/>
          </w:tcPr>
          <w:p w14:paraId="17D12231" w14:textId="77777777" w:rsidR="009E3349" w:rsidRPr="00255C34" w:rsidRDefault="009E3349" w:rsidP="009E3349">
            <w:pPr>
              <w:pStyle w:val="MILTableText"/>
            </w:pPr>
            <w:r w:rsidRPr="00255C34">
              <w:t>50%</w:t>
            </w:r>
          </w:p>
        </w:tc>
        <w:tc>
          <w:tcPr>
            <w:tcW w:w="1021" w:type="dxa"/>
          </w:tcPr>
          <w:p w14:paraId="4D197430" w14:textId="1B251CF1" w:rsidR="009E3349" w:rsidRPr="009E3349" w:rsidRDefault="009E3349" w:rsidP="009E3349">
            <w:pPr>
              <w:pStyle w:val="MILTableText"/>
              <w:rPr>
                <w:b w:val="0"/>
              </w:rPr>
            </w:pPr>
            <w:r w:rsidRPr="009E3349">
              <w:rPr>
                <w:b w:val="0"/>
              </w:rPr>
              <w:t>&lt;OLD</w:t>
            </w:r>
            <w:r w:rsidR="004B1391">
              <w:rPr>
                <w:b w:val="0"/>
              </w:rPr>
              <w:t>AUP</w:t>
            </w:r>
            <w:r w:rsidRPr="009E3349">
              <w:rPr>
                <w:b w:val="0"/>
              </w:rPr>
              <w:t>1_50&gt;</w:t>
            </w:r>
          </w:p>
        </w:tc>
        <w:tc>
          <w:tcPr>
            <w:tcW w:w="992" w:type="dxa"/>
          </w:tcPr>
          <w:p w14:paraId="648B2CBA" w14:textId="582DFE38" w:rsidR="009E3349" w:rsidRPr="009E3349" w:rsidRDefault="009E3349" w:rsidP="009E3349">
            <w:pPr>
              <w:pStyle w:val="MILTableText"/>
              <w:rPr>
                <w:b w:val="0"/>
              </w:rPr>
            </w:pPr>
            <w:r w:rsidRPr="009E3349">
              <w:rPr>
                <w:b w:val="0"/>
              </w:rPr>
              <w:t>&lt;OLD</w:t>
            </w:r>
            <w:r w:rsidR="004B1391">
              <w:rPr>
                <w:b w:val="0"/>
              </w:rPr>
              <w:t>AUP</w:t>
            </w:r>
            <w:r w:rsidRPr="009E3349">
              <w:rPr>
                <w:b w:val="0"/>
              </w:rPr>
              <w:t>5_50&gt;</w:t>
            </w:r>
          </w:p>
        </w:tc>
        <w:tc>
          <w:tcPr>
            <w:tcW w:w="992" w:type="dxa"/>
          </w:tcPr>
          <w:p w14:paraId="4A3FCCDD" w14:textId="4B45D4E2" w:rsidR="009E3349" w:rsidRPr="009E3349" w:rsidRDefault="009E3349" w:rsidP="009E3349">
            <w:pPr>
              <w:pStyle w:val="MILTableText"/>
              <w:rPr>
                <w:b w:val="0"/>
              </w:rPr>
            </w:pPr>
            <w:r w:rsidRPr="009E3349">
              <w:rPr>
                <w:b w:val="0"/>
              </w:rPr>
              <w:t>&lt;OLD</w:t>
            </w:r>
            <w:r w:rsidR="004B1391">
              <w:rPr>
                <w:b w:val="0"/>
              </w:rPr>
              <w:t>AUP</w:t>
            </w:r>
            <w:r w:rsidRPr="009E3349">
              <w:rPr>
                <w:b w:val="0"/>
              </w:rPr>
              <w:t>10_50&gt;</w:t>
            </w:r>
          </w:p>
        </w:tc>
        <w:tc>
          <w:tcPr>
            <w:tcW w:w="992" w:type="dxa"/>
          </w:tcPr>
          <w:p w14:paraId="0CA30657" w14:textId="402341C5" w:rsidR="009E3349" w:rsidRPr="009E3349" w:rsidRDefault="009E3349" w:rsidP="009E3349">
            <w:pPr>
              <w:pStyle w:val="MILTableText"/>
              <w:rPr>
                <w:b w:val="0"/>
              </w:rPr>
            </w:pPr>
            <w:r w:rsidRPr="009E3349">
              <w:rPr>
                <w:b w:val="0"/>
              </w:rPr>
              <w:t>&lt;OLD</w:t>
            </w:r>
            <w:r w:rsidR="004B1391">
              <w:rPr>
                <w:b w:val="0"/>
              </w:rPr>
              <w:t>AUP</w:t>
            </w:r>
            <w:r w:rsidRPr="009E3349">
              <w:rPr>
                <w:b w:val="0"/>
              </w:rPr>
              <w:t>15_50&gt;</w:t>
            </w:r>
          </w:p>
        </w:tc>
        <w:tc>
          <w:tcPr>
            <w:tcW w:w="1134" w:type="dxa"/>
          </w:tcPr>
          <w:p w14:paraId="6536F917" w14:textId="27511BEB" w:rsidR="009E3349" w:rsidRPr="009E3349" w:rsidRDefault="009E3349" w:rsidP="009E3349">
            <w:pPr>
              <w:pStyle w:val="MILTableText"/>
              <w:rPr>
                <w:b w:val="0"/>
              </w:rPr>
            </w:pPr>
            <w:r w:rsidRPr="009E3349">
              <w:rPr>
                <w:b w:val="0"/>
              </w:rPr>
              <w:t>&lt;OLD</w:t>
            </w:r>
            <w:r w:rsidR="004B1391">
              <w:rPr>
                <w:b w:val="0"/>
              </w:rPr>
              <w:t>AUP</w:t>
            </w:r>
            <w:r w:rsidRPr="009E3349">
              <w:rPr>
                <w:b w:val="0"/>
              </w:rPr>
              <w:t>25_50&gt;</w:t>
            </w:r>
          </w:p>
        </w:tc>
        <w:tc>
          <w:tcPr>
            <w:tcW w:w="1134" w:type="dxa"/>
          </w:tcPr>
          <w:p w14:paraId="08FEDE1F" w14:textId="7F726E88" w:rsidR="009E3349" w:rsidRPr="009E3349" w:rsidRDefault="009E3349" w:rsidP="009E3349">
            <w:pPr>
              <w:pStyle w:val="MILTableText"/>
              <w:rPr>
                <w:b w:val="0"/>
              </w:rPr>
            </w:pPr>
            <w:r w:rsidRPr="009E3349">
              <w:rPr>
                <w:b w:val="0"/>
              </w:rPr>
              <w:t>&lt;OLD</w:t>
            </w:r>
            <w:r w:rsidR="004B1391">
              <w:rPr>
                <w:b w:val="0"/>
              </w:rPr>
              <w:t>AUP</w:t>
            </w:r>
            <w:r w:rsidRPr="009E3349">
              <w:rPr>
                <w:b w:val="0"/>
              </w:rPr>
              <w:t>30_50&gt;</w:t>
            </w:r>
          </w:p>
        </w:tc>
      </w:tr>
      <w:tr w:rsidR="009E3349" w14:paraId="298F13A4" w14:textId="77777777" w:rsidTr="000842DA">
        <w:trPr>
          <w:trHeight w:hRule="exact" w:val="340"/>
        </w:trPr>
        <w:tc>
          <w:tcPr>
            <w:tcW w:w="1101" w:type="dxa"/>
          </w:tcPr>
          <w:p w14:paraId="5EF5D0ED" w14:textId="77777777" w:rsidR="009E3349" w:rsidRPr="00255C34" w:rsidRDefault="009E3349" w:rsidP="009E3349">
            <w:pPr>
              <w:pStyle w:val="MILTableText"/>
            </w:pPr>
            <w:r w:rsidRPr="00255C34">
              <w:t>75%</w:t>
            </w:r>
          </w:p>
        </w:tc>
        <w:tc>
          <w:tcPr>
            <w:tcW w:w="1021" w:type="dxa"/>
          </w:tcPr>
          <w:p w14:paraId="175CFFD9" w14:textId="08515214" w:rsidR="009E3349" w:rsidRPr="009E3349" w:rsidRDefault="009E3349" w:rsidP="009E3349">
            <w:pPr>
              <w:pStyle w:val="MILTableText"/>
              <w:rPr>
                <w:b w:val="0"/>
              </w:rPr>
            </w:pPr>
            <w:r w:rsidRPr="009E3349">
              <w:rPr>
                <w:b w:val="0"/>
              </w:rPr>
              <w:t>&lt;OLD</w:t>
            </w:r>
            <w:r w:rsidR="004B1391">
              <w:rPr>
                <w:b w:val="0"/>
              </w:rPr>
              <w:t>AUP</w:t>
            </w:r>
            <w:r w:rsidRPr="009E3349">
              <w:rPr>
                <w:b w:val="0"/>
              </w:rPr>
              <w:t>1_75&gt;</w:t>
            </w:r>
          </w:p>
        </w:tc>
        <w:tc>
          <w:tcPr>
            <w:tcW w:w="992" w:type="dxa"/>
          </w:tcPr>
          <w:p w14:paraId="65CFE2F3" w14:textId="03E2F43E" w:rsidR="009E3349" w:rsidRPr="009E3349" w:rsidRDefault="009E3349" w:rsidP="009E3349">
            <w:pPr>
              <w:pStyle w:val="MILTableText"/>
              <w:rPr>
                <w:b w:val="0"/>
              </w:rPr>
            </w:pPr>
            <w:r w:rsidRPr="009E3349">
              <w:rPr>
                <w:b w:val="0"/>
              </w:rPr>
              <w:t>&lt;OLD</w:t>
            </w:r>
            <w:r w:rsidR="004B1391">
              <w:rPr>
                <w:b w:val="0"/>
              </w:rPr>
              <w:t>AUP</w:t>
            </w:r>
            <w:r w:rsidRPr="009E3349">
              <w:rPr>
                <w:b w:val="0"/>
              </w:rPr>
              <w:t>5_75&gt;</w:t>
            </w:r>
          </w:p>
        </w:tc>
        <w:tc>
          <w:tcPr>
            <w:tcW w:w="992" w:type="dxa"/>
          </w:tcPr>
          <w:p w14:paraId="73426A2D" w14:textId="5CC60F2A" w:rsidR="009E3349" w:rsidRPr="009E3349" w:rsidRDefault="009E3349" w:rsidP="009E3349">
            <w:pPr>
              <w:pStyle w:val="MILTableText"/>
              <w:rPr>
                <w:b w:val="0"/>
              </w:rPr>
            </w:pPr>
            <w:r w:rsidRPr="009E3349">
              <w:rPr>
                <w:b w:val="0"/>
              </w:rPr>
              <w:t>&lt;OLD</w:t>
            </w:r>
            <w:r w:rsidR="004B1391">
              <w:rPr>
                <w:b w:val="0"/>
              </w:rPr>
              <w:t>AUP</w:t>
            </w:r>
            <w:r w:rsidRPr="009E3349">
              <w:rPr>
                <w:b w:val="0"/>
              </w:rPr>
              <w:t>10_75&gt;</w:t>
            </w:r>
          </w:p>
        </w:tc>
        <w:tc>
          <w:tcPr>
            <w:tcW w:w="992" w:type="dxa"/>
          </w:tcPr>
          <w:p w14:paraId="55F041BF" w14:textId="0973F021" w:rsidR="009E3349" w:rsidRPr="009E3349" w:rsidRDefault="009E3349" w:rsidP="009E3349">
            <w:pPr>
              <w:pStyle w:val="MILTableText"/>
              <w:rPr>
                <w:b w:val="0"/>
              </w:rPr>
            </w:pPr>
            <w:r w:rsidRPr="009E3349">
              <w:rPr>
                <w:b w:val="0"/>
              </w:rPr>
              <w:t>&lt;OLD</w:t>
            </w:r>
            <w:r w:rsidR="004B1391">
              <w:rPr>
                <w:b w:val="0"/>
              </w:rPr>
              <w:t>AUP</w:t>
            </w:r>
            <w:r w:rsidRPr="009E3349">
              <w:rPr>
                <w:b w:val="0"/>
              </w:rPr>
              <w:t>15_75&gt;</w:t>
            </w:r>
          </w:p>
        </w:tc>
        <w:tc>
          <w:tcPr>
            <w:tcW w:w="1134" w:type="dxa"/>
          </w:tcPr>
          <w:p w14:paraId="7D1730E6" w14:textId="23E0E088" w:rsidR="009E3349" w:rsidRPr="009E3349" w:rsidRDefault="009E3349" w:rsidP="009E3349">
            <w:pPr>
              <w:pStyle w:val="MILTableText"/>
              <w:rPr>
                <w:b w:val="0"/>
              </w:rPr>
            </w:pPr>
            <w:r w:rsidRPr="009E3349">
              <w:rPr>
                <w:b w:val="0"/>
              </w:rPr>
              <w:t>&lt;OLD</w:t>
            </w:r>
            <w:r w:rsidR="004B1391">
              <w:rPr>
                <w:b w:val="0"/>
              </w:rPr>
              <w:t>AUP</w:t>
            </w:r>
            <w:r w:rsidRPr="009E3349">
              <w:rPr>
                <w:b w:val="0"/>
              </w:rPr>
              <w:t>25_75&gt;</w:t>
            </w:r>
          </w:p>
        </w:tc>
        <w:tc>
          <w:tcPr>
            <w:tcW w:w="1134" w:type="dxa"/>
          </w:tcPr>
          <w:p w14:paraId="7DBBD2B3" w14:textId="35143A7C" w:rsidR="009E3349" w:rsidRPr="009E3349" w:rsidRDefault="009E3349" w:rsidP="009E3349">
            <w:pPr>
              <w:pStyle w:val="MILTableText"/>
              <w:rPr>
                <w:b w:val="0"/>
              </w:rPr>
            </w:pPr>
            <w:r w:rsidRPr="009E3349">
              <w:rPr>
                <w:b w:val="0"/>
              </w:rPr>
              <w:t>&lt;OLD</w:t>
            </w:r>
            <w:r w:rsidR="004B1391">
              <w:rPr>
                <w:b w:val="0"/>
              </w:rPr>
              <w:t>AUP</w:t>
            </w:r>
            <w:r w:rsidRPr="009E3349">
              <w:rPr>
                <w:b w:val="0"/>
              </w:rPr>
              <w:t>30_75&gt;</w:t>
            </w:r>
          </w:p>
        </w:tc>
      </w:tr>
      <w:tr w:rsidR="009E3349" w14:paraId="5445F262" w14:textId="77777777" w:rsidTr="000842DA">
        <w:trPr>
          <w:trHeight w:hRule="exact" w:val="340"/>
        </w:trPr>
        <w:tc>
          <w:tcPr>
            <w:tcW w:w="1101" w:type="dxa"/>
          </w:tcPr>
          <w:p w14:paraId="70F142BB" w14:textId="77777777" w:rsidR="009E3349" w:rsidRPr="00255C34" w:rsidRDefault="009E3349" w:rsidP="009E3349">
            <w:pPr>
              <w:pStyle w:val="MILTableText"/>
            </w:pPr>
            <w:r w:rsidRPr="00255C34">
              <w:t>95%</w:t>
            </w:r>
          </w:p>
        </w:tc>
        <w:tc>
          <w:tcPr>
            <w:tcW w:w="1021" w:type="dxa"/>
          </w:tcPr>
          <w:p w14:paraId="7299FD10" w14:textId="7E2EDDD6" w:rsidR="009E3349" w:rsidRPr="009E3349" w:rsidRDefault="009E3349" w:rsidP="009E3349">
            <w:pPr>
              <w:pStyle w:val="MILTableText"/>
              <w:rPr>
                <w:b w:val="0"/>
              </w:rPr>
            </w:pPr>
            <w:r w:rsidRPr="009E3349">
              <w:rPr>
                <w:b w:val="0"/>
              </w:rPr>
              <w:t>&lt;OLD</w:t>
            </w:r>
            <w:r w:rsidR="004B1391">
              <w:rPr>
                <w:b w:val="0"/>
              </w:rPr>
              <w:t>AUP</w:t>
            </w:r>
            <w:r w:rsidRPr="009E3349">
              <w:rPr>
                <w:b w:val="0"/>
              </w:rPr>
              <w:t>1_95&gt;</w:t>
            </w:r>
          </w:p>
        </w:tc>
        <w:tc>
          <w:tcPr>
            <w:tcW w:w="992" w:type="dxa"/>
          </w:tcPr>
          <w:p w14:paraId="188E35D7" w14:textId="39D9E9EF" w:rsidR="009E3349" w:rsidRPr="009E3349" w:rsidRDefault="009E3349" w:rsidP="009E3349">
            <w:pPr>
              <w:pStyle w:val="MILTableText"/>
              <w:rPr>
                <w:b w:val="0"/>
              </w:rPr>
            </w:pPr>
            <w:r w:rsidRPr="009E3349">
              <w:rPr>
                <w:b w:val="0"/>
              </w:rPr>
              <w:t>&lt;OLD</w:t>
            </w:r>
            <w:r w:rsidR="004B1391">
              <w:rPr>
                <w:b w:val="0"/>
              </w:rPr>
              <w:t>AUP</w:t>
            </w:r>
            <w:r w:rsidRPr="009E3349">
              <w:rPr>
                <w:b w:val="0"/>
              </w:rPr>
              <w:t>5_95&gt;</w:t>
            </w:r>
          </w:p>
        </w:tc>
        <w:tc>
          <w:tcPr>
            <w:tcW w:w="992" w:type="dxa"/>
          </w:tcPr>
          <w:p w14:paraId="22B449A8" w14:textId="5A3292A9" w:rsidR="009E3349" w:rsidRPr="009E3349" w:rsidRDefault="009E3349" w:rsidP="009E3349">
            <w:pPr>
              <w:pStyle w:val="MILTableText"/>
              <w:rPr>
                <w:b w:val="0"/>
              </w:rPr>
            </w:pPr>
            <w:r w:rsidRPr="009E3349">
              <w:rPr>
                <w:b w:val="0"/>
              </w:rPr>
              <w:t>&lt;OLD</w:t>
            </w:r>
            <w:r w:rsidR="004B1391">
              <w:rPr>
                <w:b w:val="0"/>
              </w:rPr>
              <w:t>AUP</w:t>
            </w:r>
            <w:r w:rsidRPr="009E3349">
              <w:rPr>
                <w:b w:val="0"/>
              </w:rPr>
              <w:t>10_95&gt;</w:t>
            </w:r>
          </w:p>
        </w:tc>
        <w:tc>
          <w:tcPr>
            <w:tcW w:w="992" w:type="dxa"/>
          </w:tcPr>
          <w:p w14:paraId="797A6F9E" w14:textId="395CFC3E" w:rsidR="009E3349" w:rsidRPr="009E3349" w:rsidRDefault="009E3349" w:rsidP="009E3349">
            <w:pPr>
              <w:pStyle w:val="MILTableText"/>
              <w:rPr>
                <w:b w:val="0"/>
              </w:rPr>
            </w:pPr>
            <w:r w:rsidRPr="009E3349">
              <w:rPr>
                <w:b w:val="0"/>
              </w:rPr>
              <w:t>&lt;OLD</w:t>
            </w:r>
            <w:r w:rsidR="004B1391">
              <w:rPr>
                <w:b w:val="0"/>
              </w:rPr>
              <w:t>AUP</w:t>
            </w:r>
            <w:r w:rsidRPr="009E3349">
              <w:rPr>
                <w:b w:val="0"/>
              </w:rPr>
              <w:t>15_95&gt;</w:t>
            </w:r>
          </w:p>
        </w:tc>
        <w:tc>
          <w:tcPr>
            <w:tcW w:w="1134" w:type="dxa"/>
          </w:tcPr>
          <w:p w14:paraId="69190C70" w14:textId="7088A613" w:rsidR="009E3349" w:rsidRPr="009E3349" w:rsidRDefault="009E3349" w:rsidP="009E3349">
            <w:pPr>
              <w:pStyle w:val="MILTableText"/>
              <w:rPr>
                <w:b w:val="0"/>
              </w:rPr>
            </w:pPr>
            <w:r w:rsidRPr="009E3349">
              <w:rPr>
                <w:b w:val="0"/>
              </w:rPr>
              <w:t>&lt;OLD</w:t>
            </w:r>
            <w:r w:rsidR="004B1391">
              <w:rPr>
                <w:b w:val="0"/>
              </w:rPr>
              <w:t>AUP</w:t>
            </w:r>
            <w:r w:rsidRPr="009E3349">
              <w:rPr>
                <w:b w:val="0"/>
              </w:rPr>
              <w:t>25_95&gt;</w:t>
            </w:r>
          </w:p>
        </w:tc>
        <w:tc>
          <w:tcPr>
            <w:tcW w:w="1134" w:type="dxa"/>
          </w:tcPr>
          <w:p w14:paraId="00FF1143" w14:textId="5F34E755" w:rsidR="009E3349" w:rsidRPr="009E3349" w:rsidRDefault="009E3349" w:rsidP="009E3349">
            <w:pPr>
              <w:pStyle w:val="MILTableText"/>
              <w:rPr>
                <w:b w:val="0"/>
              </w:rPr>
            </w:pPr>
            <w:r w:rsidRPr="009E3349">
              <w:rPr>
                <w:b w:val="0"/>
              </w:rPr>
              <w:t>&lt;OLD</w:t>
            </w:r>
            <w:r w:rsidR="004B1391">
              <w:rPr>
                <w:b w:val="0"/>
              </w:rPr>
              <w:t>AUP</w:t>
            </w:r>
            <w:r w:rsidRPr="009E3349">
              <w:rPr>
                <w:b w:val="0"/>
              </w:rPr>
              <w:t>30_95&gt;</w:t>
            </w:r>
          </w:p>
        </w:tc>
      </w:tr>
      <w:tr w:rsidR="009E3349" w14:paraId="09DD2AF4" w14:textId="77777777" w:rsidTr="000842DA">
        <w:trPr>
          <w:trHeight w:hRule="exact" w:val="340"/>
        </w:trPr>
        <w:tc>
          <w:tcPr>
            <w:tcW w:w="1101" w:type="dxa"/>
          </w:tcPr>
          <w:p w14:paraId="1A70788A" w14:textId="77777777" w:rsidR="009E3349" w:rsidRPr="00255C34" w:rsidRDefault="009E3349" w:rsidP="009E3349">
            <w:pPr>
              <w:pStyle w:val="MILTableText"/>
            </w:pPr>
            <w:r w:rsidRPr="00255C34">
              <w:t>Mean</w:t>
            </w:r>
          </w:p>
        </w:tc>
        <w:tc>
          <w:tcPr>
            <w:tcW w:w="1021" w:type="dxa"/>
          </w:tcPr>
          <w:p w14:paraId="67CD0A64" w14:textId="6C07F0C2" w:rsidR="009E3349" w:rsidRPr="009E3349" w:rsidRDefault="009E3349" w:rsidP="009E3349">
            <w:pPr>
              <w:pStyle w:val="MILTableText"/>
              <w:rPr>
                <w:b w:val="0"/>
              </w:rPr>
            </w:pPr>
            <w:r w:rsidRPr="009E3349">
              <w:rPr>
                <w:b w:val="0"/>
              </w:rPr>
              <w:t>&lt;OLD</w:t>
            </w:r>
            <w:r w:rsidR="004B1391">
              <w:rPr>
                <w:b w:val="0"/>
              </w:rPr>
              <w:t>AUP</w:t>
            </w:r>
            <w:r w:rsidRPr="009E3349">
              <w:rPr>
                <w:b w:val="0"/>
              </w:rPr>
              <w:t>1_MU&gt;</w:t>
            </w:r>
          </w:p>
        </w:tc>
        <w:tc>
          <w:tcPr>
            <w:tcW w:w="992" w:type="dxa"/>
          </w:tcPr>
          <w:p w14:paraId="40148A60" w14:textId="7398A0C9" w:rsidR="009E3349" w:rsidRPr="009E3349" w:rsidRDefault="009E3349" w:rsidP="009E3349">
            <w:pPr>
              <w:pStyle w:val="MILTableText"/>
              <w:rPr>
                <w:b w:val="0"/>
              </w:rPr>
            </w:pPr>
            <w:r w:rsidRPr="009E3349">
              <w:rPr>
                <w:b w:val="0"/>
              </w:rPr>
              <w:t>&lt;OLD</w:t>
            </w:r>
            <w:r w:rsidR="004B1391">
              <w:rPr>
                <w:b w:val="0"/>
              </w:rPr>
              <w:t>AUP</w:t>
            </w:r>
            <w:r w:rsidRPr="009E3349">
              <w:rPr>
                <w:b w:val="0"/>
              </w:rPr>
              <w:t>5_MU&gt;</w:t>
            </w:r>
          </w:p>
        </w:tc>
        <w:tc>
          <w:tcPr>
            <w:tcW w:w="992" w:type="dxa"/>
          </w:tcPr>
          <w:p w14:paraId="6F0D5BDD" w14:textId="2DCB8802" w:rsidR="009E3349" w:rsidRPr="009E3349" w:rsidRDefault="009E3349" w:rsidP="009E3349">
            <w:pPr>
              <w:pStyle w:val="MILTableText"/>
              <w:rPr>
                <w:b w:val="0"/>
              </w:rPr>
            </w:pPr>
            <w:r w:rsidRPr="009E3349">
              <w:rPr>
                <w:b w:val="0"/>
              </w:rPr>
              <w:t>&lt;OLD</w:t>
            </w:r>
            <w:r w:rsidR="004B1391">
              <w:rPr>
                <w:b w:val="0"/>
              </w:rPr>
              <w:t>AUP</w:t>
            </w:r>
            <w:r w:rsidRPr="009E3349">
              <w:rPr>
                <w:b w:val="0"/>
              </w:rPr>
              <w:t>10_MU&gt;</w:t>
            </w:r>
          </w:p>
        </w:tc>
        <w:tc>
          <w:tcPr>
            <w:tcW w:w="992" w:type="dxa"/>
          </w:tcPr>
          <w:p w14:paraId="6E8A2910" w14:textId="129DC408" w:rsidR="009E3349" w:rsidRPr="009E3349" w:rsidRDefault="009E3349" w:rsidP="009E3349">
            <w:pPr>
              <w:pStyle w:val="MILTableText"/>
              <w:rPr>
                <w:b w:val="0"/>
              </w:rPr>
            </w:pPr>
            <w:r w:rsidRPr="009E3349">
              <w:rPr>
                <w:b w:val="0"/>
              </w:rPr>
              <w:t>&lt;OLD</w:t>
            </w:r>
            <w:r w:rsidR="004B1391">
              <w:rPr>
                <w:b w:val="0"/>
              </w:rPr>
              <w:t>AUP</w:t>
            </w:r>
            <w:r w:rsidRPr="009E3349">
              <w:rPr>
                <w:b w:val="0"/>
              </w:rPr>
              <w:t>15_MU&gt;</w:t>
            </w:r>
          </w:p>
        </w:tc>
        <w:tc>
          <w:tcPr>
            <w:tcW w:w="1134" w:type="dxa"/>
          </w:tcPr>
          <w:p w14:paraId="45564DB6" w14:textId="551819AA" w:rsidR="009E3349" w:rsidRPr="009E3349" w:rsidRDefault="009E3349" w:rsidP="009E3349">
            <w:pPr>
              <w:pStyle w:val="MILTableText"/>
              <w:rPr>
                <w:b w:val="0"/>
              </w:rPr>
            </w:pPr>
            <w:r w:rsidRPr="009E3349">
              <w:rPr>
                <w:b w:val="0"/>
              </w:rPr>
              <w:t>&lt;OLD</w:t>
            </w:r>
            <w:r w:rsidR="004B1391">
              <w:rPr>
                <w:b w:val="0"/>
              </w:rPr>
              <w:t>AUP</w:t>
            </w:r>
            <w:r w:rsidRPr="009E3349">
              <w:rPr>
                <w:b w:val="0"/>
              </w:rPr>
              <w:t>25_MU&gt;</w:t>
            </w:r>
          </w:p>
        </w:tc>
        <w:tc>
          <w:tcPr>
            <w:tcW w:w="1134" w:type="dxa"/>
          </w:tcPr>
          <w:p w14:paraId="1AF0258C" w14:textId="6DE457A9" w:rsidR="009E3349" w:rsidRPr="009E3349" w:rsidRDefault="009E3349" w:rsidP="009E3349">
            <w:pPr>
              <w:pStyle w:val="MILTableText"/>
              <w:rPr>
                <w:b w:val="0"/>
              </w:rPr>
            </w:pPr>
            <w:r w:rsidRPr="009E3349">
              <w:rPr>
                <w:b w:val="0"/>
              </w:rPr>
              <w:t>&lt;OLD</w:t>
            </w:r>
            <w:r w:rsidR="004B1391">
              <w:rPr>
                <w:b w:val="0"/>
              </w:rPr>
              <w:t>AUP</w:t>
            </w:r>
            <w:r w:rsidRPr="009E3349">
              <w:rPr>
                <w:b w:val="0"/>
              </w:rPr>
              <w:t>30_MU&gt;</w:t>
            </w:r>
          </w:p>
        </w:tc>
      </w:tr>
      <w:tr w:rsidR="009E3349" w14:paraId="43B12C2C" w14:textId="77777777" w:rsidTr="000842DA">
        <w:trPr>
          <w:trHeight w:hRule="exact" w:val="340"/>
        </w:trPr>
        <w:tc>
          <w:tcPr>
            <w:tcW w:w="1101" w:type="dxa"/>
          </w:tcPr>
          <w:p w14:paraId="04C583DF" w14:textId="77777777" w:rsidR="009E3349" w:rsidRPr="00255C34" w:rsidRDefault="009E3349" w:rsidP="009E3349">
            <w:pPr>
              <w:pStyle w:val="MILTableText"/>
            </w:pPr>
            <w:r w:rsidRPr="00255C34">
              <w:t>Volatility</w:t>
            </w:r>
          </w:p>
        </w:tc>
        <w:tc>
          <w:tcPr>
            <w:tcW w:w="1021" w:type="dxa"/>
          </w:tcPr>
          <w:p w14:paraId="2860C274" w14:textId="6AC61947" w:rsidR="009E3349" w:rsidRPr="009E3349" w:rsidRDefault="009E3349" w:rsidP="009E3349">
            <w:pPr>
              <w:pStyle w:val="MILTableText"/>
              <w:rPr>
                <w:b w:val="0"/>
              </w:rPr>
            </w:pPr>
            <w:r w:rsidRPr="009E3349">
              <w:rPr>
                <w:b w:val="0"/>
              </w:rPr>
              <w:t>&lt;OLD</w:t>
            </w:r>
            <w:r w:rsidR="004B1391">
              <w:rPr>
                <w:b w:val="0"/>
              </w:rPr>
              <w:t>AUP</w:t>
            </w:r>
            <w:r w:rsidRPr="009E3349">
              <w:rPr>
                <w:b w:val="0"/>
              </w:rPr>
              <w:t>1_VOL&gt;</w:t>
            </w:r>
          </w:p>
        </w:tc>
        <w:tc>
          <w:tcPr>
            <w:tcW w:w="992" w:type="dxa"/>
          </w:tcPr>
          <w:p w14:paraId="231097B6" w14:textId="322D9E0F" w:rsidR="009E3349" w:rsidRPr="009E3349" w:rsidRDefault="009E3349" w:rsidP="009E3349">
            <w:pPr>
              <w:pStyle w:val="MILTableText"/>
              <w:rPr>
                <w:b w:val="0"/>
              </w:rPr>
            </w:pPr>
            <w:r w:rsidRPr="009E3349">
              <w:rPr>
                <w:b w:val="0"/>
              </w:rPr>
              <w:t>&lt;OLD</w:t>
            </w:r>
            <w:r w:rsidR="004B1391">
              <w:rPr>
                <w:b w:val="0"/>
              </w:rPr>
              <w:t>AUP</w:t>
            </w:r>
            <w:r w:rsidRPr="009E3349">
              <w:rPr>
                <w:b w:val="0"/>
              </w:rPr>
              <w:t>5_VOL&gt;</w:t>
            </w:r>
          </w:p>
        </w:tc>
        <w:tc>
          <w:tcPr>
            <w:tcW w:w="992" w:type="dxa"/>
          </w:tcPr>
          <w:p w14:paraId="4E98E41A" w14:textId="1E5D1E20" w:rsidR="009E3349" w:rsidRPr="009E3349" w:rsidRDefault="009E3349" w:rsidP="009E3349">
            <w:pPr>
              <w:pStyle w:val="MILTableText"/>
              <w:rPr>
                <w:b w:val="0"/>
              </w:rPr>
            </w:pPr>
            <w:r w:rsidRPr="009E3349">
              <w:rPr>
                <w:b w:val="0"/>
              </w:rPr>
              <w:t>&lt;OLD</w:t>
            </w:r>
            <w:r w:rsidR="004B1391">
              <w:rPr>
                <w:b w:val="0"/>
              </w:rPr>
              <w:t>AUP</w:t>
            </w:r>
            <w:r w:rsidRPr="009E3349">
              <w:rPr>
                <w:b w:val="0"/>
              </w:rPr>
              <w:t>10_VOL&gt;</w:t>
            </w:r>
          </w:p>
        </w:tc>
        <w:tc>
          <w:tcPr>
            <w:tcW w:w="992" w:type="dxa"/>
          </w:tcPr>
          <w:p w14:paraId="5A73A21E" w14:textId="017A08C5" w:rsidR="009E3349" w:rsidRPr="009E3349" w:rsidRDefault="009E3349" w:rsidP="009E3349">
            <w:pPr>
              <w:pStyle w:val="MILTableText"/>
              <w:rPr>
                <w:b w:val="0"/>
              </w:rPr>
            </w:pPr>
            <w:r w:rsidRPr="009E3349">
              <w:rPr>
                <w:b w:val="0"/>
              </w:rPr>
              <w:t>&lt;OLD</w:t>
            </w:r>
            <w:r w:rsidR="004B1391">
              <w:rPr>
                <w:b w:val="0"/>
              </w:rPr>
              <w:t>AUP</w:t>
            </w:r>
            <w:r w:rsidRPr="009E3349">
              <w:rPr>
                <w:b w:val="0"/>
              </w:rPr>
              <w:t>15_VOL&gt;</w:t>
            </w:r>
          </w:p>
        </w:tc>
        <w:tc>
          <w:tcPr>
            <w:tcW w:w="1134" w:type="dxa"/>
          </w:tcPr>
          <w:p w14:paraId="211F4F96" w14:textId="73DBD3F7" w:rsidR="009E3349" w:rsidRPr="009E3349" w:rsidRDefault="009E3349" w:rsidP="009E3349">
            <w:pPr>
              <w:pStyle w:val="MILTableText"/>
              <w:rPr>
                <w:b w:val="0"/>
              </w:rPr>
            </w:pPr>
            <w:r w:rsidRPr="009E3349">
              <w:rPr>
                <w:b w:val="0"/>
              </w:rPr>
              <w:t>&lt;OLD</w:t>
            </w:r>
            <w:r w:rsidR="004B1391">
              <w:rPr>
                <w:b w:val="0"/>
              </w:rPr>
              <w:t>AUP</w:t>
            </w:r>
            <w:r w:rsidRPr="009E3349">
              <w:rPr>
                <w:b w:val="0"/>
              </w:rPr>
              <w:t>25_VOL&gt;</w:t>
            </w:r>
          </w:p>
        </w:tc>
        <w:tc>
          <w:tcPr>
            <w:tcW w:w="1134" w:type="dxa"/>
          </w:tcPr>
          <w:p w14:paraId="493CFC8B" w14:textId="140E73F6" w:rsidR="009E3349" w:rsidRPr="009E3349" w:rsidRDefault="009E3349" w:rsidP="009E3349">
            <w:pPr>
              <w:pStyle w:val="MILTableText"/>
              <w:rPr>
                <w:b w:val="0"/>
              </w:rPr>
            </w:pPr>
            <w:r w:rsidRPr="009E3349">
              <w:rPr>
                <w:b w:val="0"/>
              </w:rPr>
              <w:t>&lt;OLD</w:t>
            </w:r>
            <w:r w:rsidR="004B1391">
              <w:rPr>
                <w:b w:val="0"/>
              </w:rPr>
              <w:t>AUP</w:t>
            </w:r>
            <w:r w:rsidRPr="009E3349">
              <w:rPr>
                <w:b w:val="0"/>
              </w:rPr>
              <w:t>30_VOL&gt;</w:t>
            </w:r>
          </w:p>
        </w:tc>
      </w:tr>
    </w:tbl>
    <w:p w14:paraId="7EF87F5A" w14:textId="4B3B3977"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r>
              <w:t>Historgram @ 10 years</w:t>
            </w:r>
          </w:p>
        </w:tc>
      </w:tr>
      <w:tr w:rsidR="000842DA" w14:paraId="1EE7D5FF" w14:textId="77777777" w:rsidTr="000842DA">
        <w:trPr>
          <w:trHeight w:val="2816"/>
        </w:trPr>
        <w:tc>
          <w:tcPr>
            <w:tcW w:w="5042" w:type="dxa"/>
          </w:tcPr>
          <w:p w14:paraId="383AB94E" w14:textId="699128D9" w:rsidR="000842DA" w:rsidRDefault="004B1391" w:rsidP="004B1391">
            <w:pPr>
              <w:pStyle w:val="MILReportTableText"/>
              <w:ind w:firstLine="0"/>
            </w:pPr>
            <w:r>
              <w:rPr>
                <w:i w:val="0"/>
              </w:rPr>
              <w:t>&lt;OLDAUPPERCENTILE&gt;</w:t>
            </w:r>
          </w:p>
        </w:tc>
        <w:tc>
          <w:tcPr>
            <w:tcW w:w="5043" w:type="dxa"/>
          </w:tcPr>
          <w:p w14:paraId="3FE3BD74" w14:textId="7D11ECDB" w:rsidR="000842DA" w:rsidRDefault="004B1391" w:rsidP="004B1391">
            <w:pPr>
              <w:pStyle w:val="MILReportTableText"/>
              <w:ind w:firstLine="0"/>
            </w:pPr>
            <w:r>
              <w:rPr>
                <w:i w:val="0"/>
              </w:rPr>
              <w:t>&lt;OLDAUPHIST&gt;</w:t>
            </w:r>
          </w:p>
        </w:tc>
      </w:tr>
    </w:tbl>
    <w:p w14:paraId="3F095CB9" w14:textId="77777777" w:rsidR="000842DA" w:rsidRDefault="000842DA" w:rsidP="000842DA">
      <w:pPr>
        <w:pStyle w:val="MILReportSubSection"/>
        <w:numPr>
          <w:ilvl w:val="0"/>
          <w:numId w:val="0"/>
        </w:numPr>
      </w:pPr>
    </w:p>
    <w:p w14:paraId="6536EAD0" w14:textId="3B99DF1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r>
              <w:t>Historgram @ 10 years</w:t>
            </w:r>
          </w:p>
        </w:tc>
      </w:tr>
      <w:tr w:rsidR="000842DA" w14:paraId="7EC506B6" w14:textId="77777777" w:rsidTr="000842DA">
        <w:trPr>
          <w:trHeight w:val="2816"/>
        </w:trPr>
        <w:tc>
          <w:tcPr>
            <w:tcW w:w="5042" w:type="dxa"/>
          </w:tcPr>
          <w:p w14:paraId="6CB535DD" w14:textId="2204B238" w:rsidR="000842DA" w:rsidRDefault="004B1391" w:rsidP="004B1391">
            <w:pPr>
              <w:pStyle w:val="MILReportTableText"/>
              <w:ind w:firstLine="0"/>
            </w:pPr>
            <w:r>
              <w:rPr>
                <w:i w:val="0"/>
              </w:rPr>
              <w:t>&lt;NEWAUPPERCENTILE&gt;</w:t>
            </w:r>
          </w:p>
        </w:tc>
        <w:tc>
          <w:tcPr>
            <w:tcW w:w="5043" w:type="dxa"/>
          </w:tcPr>
          <w:p w14:paraId="7EE0525F" w14:textId="34F66957" w:rsidR="000842DA" w:rsidRDefault="004B1391" w:rsidP="004B1391">
            <w:pPr>
              <w:pStyle w:val="MILReportTableText"/>
              <w:ind w:firstLine="0"/>
            </w:pPr>
            <w:r>
              <w:rPr>
                <w:i w:val="0"/>
              </w:rPr>
              <w:t>&lt;NEWAUPPERCENTILE&gt;</w:t>
            </w:r>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56" w:name="_Toc472931969"/>
      <w:r>
        <w:lastRenderedPageBreak/>
        <w:t>Australian Direct Property</w:t>
      </w:r>
      <w:bookmarkEnd w:id="56"/>
    </w:p>
    <w:p w14:paraId="7C00B7FE" w14:textId="77777777" w:rsidR="000842DA" w:rsidRDefault="000842DA" w:rsidP="000842DA">
      <w:pPr>
        <w:pStyle w:val="MILReportSubSection"/>
      </w:pPr>
      <w:bookmarkStart w:id="57" w:name="_Toc472931970"/>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6E05831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623B0BB2" w:rsidR="000842DA" w:rsidRPr="00BC3C4A" w:rsidRDefault="00DD55A2" w:rsidP="000842DA">
            <w:pPr>
              <w:pStyle w:val="MILTableHeader"/>
              <w:rPr>
                <w:sz w:val="16"/>
                <w:szCs w:val="16"/>
              </w:rPr>
            </w:pPr>
            <w:r>
              <w:rPr>
                <w:sz w:val="16"/>
                <w:szCs w:val="16"/>
              </w:rPr>
              <w:t>&lt;OLDDATE&gt;</w:t>
            </w:r>
          </w:p>
        </w:tc>
        <w:tc>
          <w:tcPr>
            <w:tcW w:w="1283" w:type="dxa"/>
          </w:tcPr>
          <w:p w14:paraId="2A64B277" w14:textId="60E6030A" w:rsidR="000842DA" w:rsidRPr="00BC3C4A" w:rsidRDefault="00DD55A2" w:rsidP="000842DA">
            <w:pPr>
              <w:pStyle w:val="MILTableHeader"/>
              <w:rPr>
                <w:sz w:val="16"/>
                <w:szCs w:val="16"/>
              </w:rPr>
            </w:pPr>
            <w:r>
              <w:rPr>
                <w:sz w:val="16"/>
                <w:szCs w:val="16"/>
              </w:rPr>
              <w:t>&lt;CALIBDATE&gt;</w:t>
            </w:r>
          </w:p>
        </w:tc>
        <w:tc>
          <w:tcPr>
            <w:tcW w:w="6134"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A51E07">
        <w:trPr>
          <w:trHeight w:hRule="exact" w:val="630"/>
        </w:trPr>
        <w:tc>
          <w:tcPr>
            <w:tcW w:w="1157" w:type="dxa"/>
          </w:tcPr>
          <w:p w14:paraId="6483C194" w14:textId="77777777" w:rsidR="000842DA" w:rsidRPr="00B06B00" w:rsidRDefault="00E97E19" w:rsidP="00BE41E3">
            <w:pPr>
              <w:pStyle w:val="MILTableText"/>
            </w:pPr>
            <m:oMathPara>
              <m:oMath>
                <m:r>
                  <m:rPr>
                    <m:sty m:val="bi"/>
                  </m:rPr>
                  <m:t>μ</m:t>
                </m:r>
              </m:oMath>
            </m:oMathPara>
          </w:p>
        </w:tc>
        <w:tc>
          <w:tcPr>
            <w:tcW w:w="1262" w:type="dxa"/>
          </w:tcPr>
          <w:p w14:paraId="2DA64713" w14:textId="77777777" w:rsidR="000842DA" w:rsidRPr="00E97E19" w:rsidRDefault="000842DA" w:rsidP="00BE41E3">
            <w:pPr>
              <w:pStyle w:val="MILTableText"/>
              <w:rPr>
                <w:b w:val="0"/>
              </w:rPr>
            </w:pPr>
            <w:r w:rsidRPr="00E97E19">
              <w:rPr>
                <w:b w:val="0"/>
              </w:rPr>
              <w:t>0</w:t>
            </w:r>
          </w:p>
        </w:tc>
        <w:tc>
          <w:tcPr>
            <w:tcW w:w="1283" w:type="dxa"/>
          </w:tcPr>
          <w:p w14:paraId="5F01647D" w14:textId="77777777" w:rsidR="000842DA" w:rsidRPr="00E97E19" w:rsidRDefault="000842DA" w:rsidP="00BE41E3">
            <w:pPr>
              <w:pStyle w:val="MILTableText"/>
              <w:rPr>
                <w:b w:val="0"/>
              </w:rPr>
            </w:pPr>
            <w:r w:rsidRPr="00E97E19">
              <w:rPr>
                <w:b w:val="0"/>
              </w:rPr>
              <w:t>0</w:t>
            </w:r>
          </w:p>
        </w:tc>
        <w:tc>
          <w:tcPr>
            <w:tcW w:w="6134" w:type="dxa"/>
          </w:tcPr>
          <w:p w14:paraId="5378FF4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0842DA">
        <w:trPr>
          <w:trHeight w:hRule="exact" w:val="340"/>
        </w:trPr>
        <w:tc>
          <w:tcPr>
            <w:tcW w:w="9836" w:type="dxa"/>
            <w:gridSpan w:val="4"/>
          </w:tcPr>
          <w:p w14:paraId="0F958BFB" w14:textId="77777777" w:rsidR="000842DA" w:rsidRPr="00BC3C4A" w:rsidRDefault="000842DA" w:rsidP="00BE41E3">
            <w:pPr>
              <w:pStyle w:val="MILTableText"/>
            </w:pPr>
            <w:r w:rsidRPr="00BC3C4A">
              <w:t>Volatility Model (Regime Switching)</w:t>
            </w:r>
          </w:p>
        </w:tc>
      </w:tr>
      <w:tr w:rsidR="00A51E07" w14:paraId="471FAE70" w14:textId="77777777" w:rsidTr="00A51E07">
        <w:trPr>
          <w:trHeight w:hRule="exact" w:val="340"/>
        </w:trPr>
        <w:tc>
          <w:tcPr>
            <w:tcW w:w="1157" w:type="dxa"/>
          </w:tcPr>
          <w:p w14:paraId="509AD26F"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5E87BBD2" w14:textId="23D4EFFD" w:rsidR="00A51E07" w:rsidRPr="00E97E19" w:rsidRDefault="00A51E07" w:rsidP="00A51E07">
            <w:pPr>
              <w:pStyle w:val="MILTableText"/>
              <w:rPr>
                <w:b w:val="0"/>
              </w:rPr>
            </w:pPr>
            <w:r>
              <w:rPr>
                <w:b w:val="0"/>
              </w:rPr>
              <w:t>&lt;OLD</w:t>
            </w:r>
            <w:r w:rsidR="00AC1FAB">
              <w:rPr>
                <w:b w:val="0"/>
              </w:rPr>
              <w:t>AUDP</w:t>
            </w:r>
            <w:r>
              <w:rPr>
                <w:b w:val="0"/>
              </w:rPr>
              <w:t>P12&gt;</w:t>
            </w:r>
          </w:p>
        </w:tc>
        <w:tc>
          <w:tcPr>
            <w:tcW w:w="1283" w:type="dxa"/>
          </w:tcPr>
          <w:p w14:paraId="183D5CC8" w14:textId="2A2CB815" w:rsidR="00A51E07" w:rsidRPr="00E97E19" w:rsidRDefault="00A51E07" w:rsidP="00A51E07">
            <w:pPr>
              <w:pStyle w:val="MILTableText"/>
              <w:rPr>
                <w:b w:val="0"/>
              </w:rPr>
            </w:pPr>
            <w:r>
              <w:rPr>
                <w:b w:val="0"/>
              </w:rPr>
              <w:t>&lt;NEW</w:t>
            </w:r>
            <w:r w:rsidR="00AC1FAB">
              <w:rPr>
                <w:b w:val="0"/>
              </w:rPr>
              <w:t>AUDP</w:t>
            </w:r>
            <w:r>
              <w:rPr>
                <w:b w:val="0"/>
              </w:rPr>
              <w:t>P12&gt;</w:t>
            </w:r>
          </w:p>
        </w:tc>
        <w:tc>
          <w:tcPr>
            <w:tcW w:w="6134" w:type="dxa"/>
          </w:tcPr>
          <w:p w14:paraId="051D10F1"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927F4BD" w14:textId="77777777" w:rsidTr="00A51E07">
        <w:trPr>
          <w:trHeight w:hRule="exact" w:val="340"/>
        </w:trPr>
        <w:tc>
          <w:tcPr>
            <w:tcW w:w="1157" w:type="dxa"/>
          </w:tcPr>
          <w:p w14:paraId="2573E411"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6A0130CC" w14:textId="37753702" w:rsidR="00A51E07" w:rsidRPr="00E97E19" w:rsidRDefault="00A51E07" w:rsidP="00A51E07">
            <w:pPr>
              <w:pStyle w:val="MILTableText"/>
              <w:rPr>
                <w:b w:val="0"/>
              </w:rPr>
            </w:pPr>
            <w:r>
              <w:rPr>
                <w:b w:val="0"/>
              </w:rPr>
              <w:t>&lt;OLD</w:t>
            </w:r>
            <w:r w:rsidR="00AC1FAB">
              <w:rPr>
                <w:b w:val="0"/>
              </w:rPr>
              <w:t>AUDP</w:t>
            </w:r>
            <w:r>
              <w:rPr>
                <w:b w:val="0"/>
              </w:rPr>
              <w:t>P21&gt;</w:t>
            </w:r>
          </w:p>
        </w:tc>
        <w:tc>
          <w:tcPr>
            <w:tcW w:w="1283" w:type="dxa"/>
          </w:tcPr>
          <w:p w14:paraId="4AB9ED08" w14:textId="018979D5" w:rsidR="00A51E07" w:rsidRPr="00E97E19" w:rsidRDefault="00A51E07" w:rsidP="00A51E07">
            <w:pPr>
              <w:pStyle w:val="MILTableText"/>
              <w:rPr>
                <w:b w:val="0"/>
              </w:rPr>
            </w:pPr>
            <w:r>
              <w:rPr>
                <w:b w:val="0"/>
              </w:rPr>
              <w:t>&lt;NEW</w:t>
            </w:r>
            <w:r w:rsidR="00AC1FAB">
              <w:rPr>
                <w:b w:val="0"/>
              </w:rPr>
              <w:t>AUDP</w:t>
            </w:r>
            <w:r>
              <w:rPr>
                <w:b w:val="0"/>
              </w:rPr>
              <w:t>P21&gt;</w:t>
            </w:r>
          </w:p>
        </w:tc>
        <w:tc>
          <w:tcPr>
            <w:tcW w:w="6134" w:type="dxa"/>
          </w:tcPr>
          <w:p w14:paraId="59C72D7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48537CF" w14:textId="77777777" w:rsidTr="00A51E07">
        <w:trPr>
          <w:trHeight w:hRule="exact" w:val="340"/>
        </w:trPr>
        <w:tc>
          <w:tcPr>
            <w:tcW w:w="1157" w:type="dxa"/>
          </w:tcPr>
          <w:p w14:paraId="1CE4CD94"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10AF7538" w14:textId="14ABC3C5" w:rsidR="00A51E07" w:rsidRPr="00E97E19" w:rsidRDefault="00A51E07" w:rsidP="00A51E07">
            <w:pPr>
              <w:pStyle w:val="MILTableText"/>
              <w:rPr>
                <w:b w:val="0"/>
              </w:rPr>
            </w:pPr>
            <w:r>
              <w:rPr>
                <w:b w:val="0"/>
              </w:rPr>
              <w:t>&lt;OLD</w:t>
            </w:r>
            <w:r w:rsidR="00AC1FAB">
              <w:rPr>
                <w:b w:val="0"/>
              </w:rPr>
              <w:t>AUDP</w:t>
            </w:r>
            <w:r>
              <w:rPr>
                <w:b w:val="0"/>
              </w:rPr>
              <w:t>MU1&gt;</w:t>
            </w:r>
          </w:p>
        </w:tc>
        <w:tc>
          <w:tcPr>
            <w:tcW w:w="1283" w:type="dxa"/>
          </w:tcPr>
          <w:p w14:paraId="36309FA4" w14:textId="44341D2A" w:rsidR="00A51E07" w:rsidRPr="00E97E19" w:rsidRDefault="00A51E07" w:rsidP="00A51E07">
            <w:pPr>
              <w:pStyle w:val="MILTableText"/>
              <w:rPr>
                <w:b w:val="0"/>
              </w:rPr>
            </w:pPr>
            <w:r>
              <w:rPr>
                <w:b w:val="0"/>
              </w:rPr>
              <w:t>&lt;NEW</w:t>
            </w:r>
            <w:r w:rsidR="00AC1FAB">
              <w:rPr>
                <w:b w:val="0"/>
              </w:rPr>
              <w:t>AUDP</w:t>
            </w:r>
            <w:r>
              <w:rPr>
                <w:b w:val="0"/>
              </w:rPr>
              <w:t>MU1&gt;</w:t>
            </w:r>
          </w:p>
        </w:tc>
        <w:tc>
          <w:tcPr>
            <w:tcW w:w="6134" w:type="dxa"/>
          </w:tcPr>
          <w:p w14:paraId="02691632" w14:textId="77777777" w:rsidR="00A51E07" w:rsidRPr="00E97E19" w:rsidRDefault="00A51E07" w:rsidP="00A51E07">
            <w:pPr>
              <w:pStyle w:val="MILTableText"/>
              <w:rPr>
                <w:b w:val="0"/>
              </w:rPr>
            </w:pPr>
            <w:r w:rsidRPr="00E97E19">
              <w:rPr>
                <w:b w:val="0"/>
              </w:rPr>
              <w:t>The mean drift of the GBM when in regime 1.</w:t>
            </w:r>
          </w:p>
        </w:tc>
      </w:tr>
      <w:tr w:rsidR="00A51E07" w14:paraId="792C2AE2" w14:textId="77777777" w:rsidTr="00A51E07">
        <w:trPr>
          <w:trHeight w:hRule="exact" w:val="340"/>
        </w:trPr>
        <w:tc>
          <w:tcPr>
            <w:tcW w:w="1157" w:type="dxa"/>
          </w:tcPr>
          <w:p w14:paraId="55BACA28"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79EA35B9" w14:textId="7225D33B" w:rsidR="00A51E07" w:rsidRPr="00E97E19" w:rsidRDefault="00A51E07" w:rsidP="00A51E07">
            <w:pPr>
              <w:pStyle w:val="MILTableText"/>
              <w:rPr>
                <w:b w:val="0"/>
              </w:rPr>
            </w:pPr>
            <w:r>
              <w:rPr>
                <w:b w:val="0"/>
              </w:rPr>
              <w:t>&lt;OLD</w:t>
            </w:r>
            <w:r w:rsidR="00AC1FAB">
              <w:rPr>
                <w:b w:val="0"/>
              </w:rPr>
              <w:t>AUDP</w:t>
            </w:r>
            <w:r>
              <w:rPr>
                <w:b w:val="0"/>
              </w:rPr>
              <w:t>SIGMA1&gt;</w:t>
            </w:r>
          </w:p>
        </w:tc>
        <w:tc>
          <w:tcPr>
            <w:tcW w:w="1283" w:type="dxa"/>
          </w:tcPr>
          <w:p w14:paraId="291BE834" w14:textId="2A2FFCB0" w:rsidR="00A51E07" w:rsidRPr="00E97E19" w:rsidRDefault="00A51E07" w:rsidP="00A51E07">
            <w:pPr>
              <w:pStyle w:val="MILTableText"/>
              <w:rPr>
                <w:b w:val="0"/>
              </w:rPr>
            </w:pPr>
            <w:r>
              <w:rPr>
                <w:b w:val="0"/>
              </w:rPr>
              <w:t>&lt;NEW</w:t>
            </w:r>
            <w:r w:rsidR="00AC1FAB">
              <w:rPr>
                <w:b w:val="0"/>
              </w:rPr>
              <w:t>AUDP</w:t>
            </w:r>
            <w:r>
              <w:rPr>
                <w:b w:val="0"/>
              </w:rPr>
              <w:t>SIGMA1&gt;</w:t>
            </w:r>
          </w:p>
        </w:tc>
        <w:tc>
          <w:tcPr>
            <w:tcW w:w="6134" w:type="dxa"/>
          </w:tcPr>
          <w:p w14:paraId="2EA7DF3E" w14:textId="77777777" w:rsidR="00A51E07" w:rsidRPr="00E97E19" w:rsidRDefault="00A51E07" w:rsidP="00A51E07">
            <w:pPr>
              <w:pStyle w:val="MILTableText"/>
              <w:rPr>
                <w:b w:val="0"/>
              </w:rPr>
            </w:pPr>
            <w:r w:rsidRPr="00E97E19">
              <w:rPr>
                <w:b w:val="0"/>
              </w:rPr>
              <w:t>The volatility of the GBM when in regime 1</w:t>
            </w:r>
          </w:p>
        </w:tc>
      </w:tr>
      <w:tr w:rsidR="00A51E07" w14:paraId="246D5669" w14:textId="77777777" w:rsidTr="00A51E07">
        <w:trPr>
          <w:trHeight w:hRule="exact" w:val="340"/>
        </w:trPr>
        <w:tc>
          <w:tcPr>
            <w:tcW w:w="1157" w:type="dxa"/>
          </w:tcPr>
          <w:p w14:paraId="2E760661"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00DF8ED5" w14:textId="578B83A6" w:rsidR="00A51E07" w:rsidRPr="00E97E19" w:rsidRDefault="00A51E07" w:rsidP="00A51E07">
            <w:pPr>
              <w:pStyle w:val="MILTableText"/>
              <w:rPr>
                <w:b w:val="0"/>
              </w:rPr>
            </w:pPr>
            <w:r>
              <w:rPr>
                <w:b w:val="0"/>
              </w:rPr>
              <w:t>&lt;OLD</w:t>
            </w:r>
            <w:r w:rsidR="00AC1FAB">
              <w:rPr>
                <w:b w:val="0"/>
              </w:rPr>
              <w:t>AUDP</w:t>
            </w:r>
            <w:r>
              <w:rPr>
                <w:b w:val="0"/>
              </w:rPr>
              <w:t>MU2&gt;</w:t>
            </w:r>
          </w:p>
        </w:tc>
        <w:tc>
          <w:tcPr>
            <w:tcW w:w="1283" w:type="dxa"/>
          </w:tcPr>
          <w:p w14:paraId="1B7741D2" w14:textId="0F0D774B" w:rsidR="00A51E07" w:rsidRPr="00E97E19" w:rsidRDefault="00A51E07" w:rsidP="00A51E07">
            <w:pPr>
              <w:pStyle w:val="MILTableText"/>
              <w:rPr>
                <w:b w:val="0"/>
              </w:rPr>
            </w:pPr>
            <w:r>
              <w:rPr>
                <w:b w:val="0"/>
              </w:rPr>
              <w:t>&lt;NEW</w:t>
            </w:r>
            <w:r w:rsidR="00AC1FAB">
              <w:rPr>
                <w:b w:val="0"/>
              </w:rPr>
              <w:t>AUDP</w:t>
            </w:r>
            <w:r>
              <w:rPr>
                <w:b w:val="0"/>
              </w:rPr>
              <w:t>MU2&gt;</w:t>
            </w:r>
          </w:p>
        </w:tc>
        <w:tc>
          <w:tcPr>
            <w:tcW w:w="6134" w:type="dxa"/>
          </w:tcPr>
          <w:p w14:paraId="4924D0DC" w14:textId="77777777" w:rsidR="00A51E07" w:rsidRPr="00E97E19" w:rsidRDefault="00A51E07" w:rsidP="00A51E07">
            <w:pPr>
              <w:pStyle w:val="MILTableText"/>
              <w:rPr>
                <w:b w:val="0"/>
              </w:rPr>
            </w:pPr>
            <w:r w:rsidRPr="00E97E19">
              <w:rPr>
                <w:b w:val="0"/>
              </w:rPr>
              <w:t>The mean drift of the GBM when in regime 2.</w:t>
            </w:r>
          </w:p>
        </w:tc>
      </w:tr>
      <w:tr w:rsidR="00A51E07" w14:paraId="041FA687" w14:textId="77777777" w:rsidTr="00A51E07">
        <w:trPr>
          <w:trHeight w:hRule="exact" w:val="340"/>
        </w:trPr>
        <w:tc>
          <w:tcPr>
            <w:tcW w:w="1157" w:type="dxa"/>
          </w:tcPr>
          <w:p w14:paraId="1198CB12"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2DB32B9C" w14:textId="0A97D903" w:rsidR="00A51E07" w:rsidRPr="00E97E19" w:rsidRDefault="00A51E07" w:rsidP="00A51E07">
            <w:pPr>
              <w:pStyle w:val="MILTableText"/>
              <w:rPr>
                <w:b w:val="0"/>
              </w:rPr>
            </w:pPr>
            <w:r>
              <w:rPr>
                <w:b w:val="0"/>
              </w:rPr>
              <w:t>&lt;OLD</w:t>
            </w:r>
            <w:r w:rsidR="00AC1FAB">
              <w:rPr>
                <w:b w:val="0"/>
              </w:rPr>
              <w:t>AUDP</w:t>
            </w:r>
            <w:r>
              <w:rPr>
                <w:b w:val="0"/>
              </w:rPr>
              <w:t>SIGMA2&gt;</w:t>
            </w:r>
          </w:p>
        </w:tc>
        <w:tc>
          <w:tcPr>
            <w:tcW w:w="1283" w:type="dxa"/>
          </w:tcPr>
          <w:p w14:paraId="4D9CD0BE" w14:textId="392EF67E" w:rsidR="00A51E07" w:rsidRPr="00E97E19" w:rsidRDefault="00A51E07" w:rsidP="00A51E07">
            <w:pPr>
              <w:pStyle w:val="MILTableText"/>
              <w:rPr>
                <w:b w:val="0"/>
              </w:rPr>
            </w:pPr>
            <w:r>
              <w:rPr>
                <w:b w:val="0"/>
              </w:rPr>
              <w:t>&lt;NEW</w:t>
            </w:r>
            <w:r w:rsidR="00AC1FAB">
              <w:rPr>
                <w:b w:val="0"/>
              </w:rPr>
              <w:t>AUDP</w:t>
            </w:r>
            <w:r>
              <w:rPr>
                <w:b w:val="0"/>
              </w:rPr>
              <w:t>SIGMA2&gt;</w:t>
            </w:r>
          </w:p>
        </w:tc>
        <w:tc>
          <w:tcPr>
            <w:tcW w:w="6134" w:type="dxa"/>
          </w:tcPr>
          <w:p w14:paraId="1400F765" w14:textId="77777777" w:rsidR="00A51E07" w:rsidRPr="00E97E19" w:rsidRDefault="00A51E07" w:rsidP="00A51E07">
            <w:pPr>
              <w:pStyle w:val="MILTableText"/>
              <w:rPr>
                <w:b w:val="0"/>
              </w:rPr>
            </w:pPr>
            <w:r w:rsidRPr="00E97E19">
              <w:rPr>
                <w:b w:val="0"/>
              </w:rPr>
              <w:t>The volatility of the GBM when in regime 2.</w:t>
            </w:r>
          </w:p>
        </w:tc>
      </w:tr>
      <w:tr w:rsidR="00A51E07" w14:paraId="4B432979" w14:textId="77777777" w:rsidTr="000842DA">
        <w:trPr>
          <w:trHeight w:hRule="exact" w:val="340"/>
        </w:trPr>
        <w:tc>
          <w:tcPr>
            <w:tcW w:w="9836" w:type="dxa"/>
            <w:gridSpan w:val="4"/>
          </w:tcPr>
          <w:p w14:paraId="4D442B6F" w14:textId="77777777" w:rsidR="00A51E07" w:rsidRPr="00BC3C4A" w:rsidRDefault="00A51E07" w:rsidP="00A51E07">
            <w:pPr>
              <w:pStyle w:val="MILTableText"/>
            </w:pPr>
            <w:r w:rsidRPr="00BC3C4A">
              <w:t>Income Yield Model (Ornstein Uhlenbeck)</w:t>
            </w:r>
          </w:p>
        </w:tc>
      </w:tr>
      <w:tr w:rsidR="00A51E07" w14:paraId="7746DE04" w14:textId="77777777" w:rsidTr="00A51E07">
        <w:trPr>
          <w:trHeight w:hRule="exact" w:val="340"/>
        </w:trPr>
        <w:tc>
          <w:tcPr>
            <w:tcW w:w="1157" w:type="dxa"/>
          </w:tcPr>
          <w:p w14:paraId="6A9AF33A" w14:textId="1506A673"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5571E3F7" w14:textId="43529717" w:rsidR="00A51E07" w:rsidRPr="00E97E19" w:rsidRDefault="00A51E07" w:rsidP="00A51E07">
            <w:pPr>
              <w:pStyle w:val="MILTableText"/>
              <w:rPr>
                <w:b w:val="0"/>
              </w:rPr>
            </w:pPr>
            <w:r>
              <w:rPr>
                <w:b w:val="0"/>
              </w:rPr>
              <w:t>&lt;OLD</w:t>
            </w:r>
            <w:r w:rsidR="00AC1FAB">
              <w:rPr>
                <w:b w:val="0"/>
              </w:rPr>
              <w:t>AUDP</w:t>
            </w:r>
            <w:r>
              <w:rPr>
                <w:b w:val="0"/>
              </w:rPr>
              <w:t>Y0&gt;</w:t>
            </w:r>
          </w:p>
        </w:tc>
        <w:tc>
          <w:tcPr>
            <w:tcW w:w="1283" w:type="dxa"/>
          </w:tcPr>
          <w:p w14:paraId="0D436A27" w14:textId="5BB222C8" w:rsidR="00A51E07" w:rsidRPr="00E97E19" w:rsidRDefault="00A51E07" w:rsidP="00A51E07">
            <w:pPr>
              <w:pStyle w:val="MILTableText"/>
              <w:rPr>
                <w:b w:val="0"/>
              </w:rPr>
            </w:pPr>
            <w:r>
              <w:rPr>
                <w:b w:val="0"/>
              </w:rPr>
              <w:t>&lt;NEW</w:t>
            </w:r>
            <w:r w:rsidR="00AC1FAB">
              <w:rPr>
                <w:b w:val="0"/>
              </w:rPr>
              <w:t>AUDP</w:t>
            </w:r>
            <w:r>
              <w:rPr>
                <w:b w:val="0"/>
              </w:rPr>
              <w:t>Y0&gt;</w:t>
            </w:r>
          </w:p>
        </w:tc>
        <w:tc>
          <w:tcPr>
            <w:tcW w:w="6134" w:type="dxa"/>
          </w:tcPr>
          <w:p w14:paraId="6E4C1176" w14:textId="147CDBBD" w:rsidR="00A51E07" w:rsidRPr="00E97E19" w:rsidRDefault="00A51E07" w:rsidP="00A51E07">
            <w:pPr>
              <w:pStyle w:val="MILTableText"/>
              <w:rPr>
                <w:b w:val="0"/>
              </w:rPr>
            </w:pPr>
            <w:r w:rsidRPr="00E97E19">
              <w:rPr>
                <w:b w:val="0"/>
              </w:rPr>
              <w:t>The current retrospective dividend yield.</w:t>
            </w:r>
          </w:p>
        </w:tc>
      </w:tr>
      <w:tr w:rsidR="00A51E07" w14:paraId="4C6546B3" w14:textId="77777777" w:rsidTr="00A51E07">
        <w:trPr>
          <w:trHeight w:hRule="exact" w:val="340"/>
        </w:trPr>
        <w:tc>
          <w:tcPr>
            <w:tcW w:w="1157" w:type="dxa"/>
          </w:tcPr>
          <w:p w14:paraId="74C02CEC" w14:textId="06CD7E8F"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0B88421D" w14:textId="34DC554B" w:rsidR="00A51E07" w:rsidRPr="00E97E19" w:rsidRDefault="00A51E07" w:rsidP="00A51E07">
            <w:pPr>
              <w:pStyle w:val="MILTableText"/>
              <w:rPr>
                <w:b w:val="0"/>
              </w:rPr>
            </w:pPr>
            <w:r>
              <w:rPr>
                <w:b w:val="0"/>
              </w:rPr>
              <w:t>&lt;OLD</w:t>
            </w:r>
            <w:r w:rsidR="00AC1FAB">
              <w:rPr>
                <w:b w:val="0"/>
              </w:rPr>
              <w:t>AUDP</w:t>
            </w:r>
            <w:r>
              <w:rPr>
                <w:b w:val="0"/>
              </w:rPr>
              <w:t>YMU&gt;</w:t>
            </w:r>
          </w:p>
        </w:tc>
        <w:tc>
          <w:tcPr>
            <w:tcW w:w="1283" w:type="dxa"/>
          </w:tcPr>
          <w:p w14:paraId="055D0710" w14:textId="1A7092E5" w:rsidR="00A51E07" w:rsidRPr="00E97E19" w:rsidRDefault="00A51E07" w:rsidP="00A51E07">
            <w:pPr>
              <w:pStyle w:val="MILTableText"/>
              <w:rPr>
                <w:b w:val="0"/>
              </w:rPr>
            </w:pPr>
            <w:r>
              <w:rPr>
                <w:b w:val="0"/>
              </w:rPr>
              <w:t>&lt;NEW</w:t>
            </w:r>
            <w:r w:rsidR="00AC1FAB">
              <w:rPr>
                <w:b w:val="0"/>
              </w:rPr>
              <w:t>AUDP</w:t>
            </w:r>
            <w:r>
              <w:rPr>
                <w:b w:val="0"/>
              </w:rPr>
              <w:t>YMU&gt;</w:t>
            </w:r>
          </w:p>
        </w:tc>
        <w:tc>
          <w:tcPr>
            <w:tcW w:w="6134" w:type="dxa"/>
          </w:tcPr>
          <w:p w14:paraId="5CE4B0F3" w14:textId="6F897153" w:rsidR="00A51E07" w:rsidRPr="00E97E19" w:rsidRDefault="00A51E07" w:rsidP="00A51E07">
            <w:pPr>
              <w:pStyle w:val="MILTableText"/>
              <w:rPr>
                <w:b w:val="0"/>
              </w:rPr>
            </w:pPr>
            <w:r w:rsidRPr="00E97E19">
              <w:rPr>
                <w:b w:val="0"/>
              </w:rPr>
              <w:t>The long-term mean reversion level of the dividend yield</w:t>
            </w:r>
          </w:p>
        </w:tc>
      </w:tr>
      <w:tr w:rsidR="00A51E07" w14:paraId="16C80DA7" w14:textId="77777777" w:rsidTr="00A51E07">
        <w:trPr>
          <w:trHeight w:hRule="exact" w:val="340"/>
        </w:trPr>
        <w:tc>
          <w:tcPr>
            <w:tcW w:w="1157" w:type="dxa"/>
          </w:tcPr>
          <w:p w14:paraId="6456147F" w14:textId="415B8851"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555D3350" w14:textId="43867634" w:rsidR="00A51E07" w:rsidRPr="00E97E19" w:rsidRDefault="00A51E07" w:rsidP="00A51E07">
            <w:pPr>
              <w:pStyle w:val="MILTableText"/>
              <w:rPr>
                <w:b w:val="0"/>
              </w:rPr>
            </w:pPr>
            <w:r>
              <w:rPr>
                <w:b w:val="0"/>
              </w:rPr>
              <w:t>&lt;OLD</w:t>
            </w:r>
            <w:r w:rsidR="00AC1FAB">
              <w:rPr>
                <w:b w:val="0"/>
              </w:rPr>
              <w:t>AUDP</w:t>
            </w:r>
            <w:r>
              <w:rPr>
                <w:b w:val="0"/>
              </w:rPr>
              <w:t>YALPHA&gt;</w:t>
            </w:r>
          </w:p>
        </w:tc>
        <w:tc>
          <w:tcPr>
            <w:tcW w:w="1283" w:type="dxa"/>
          </w:tcPr>
          <w:p w14:paraId="73866278" w14:textId="57E47842" w:rsidR="00A51E07" w:rsidRPr="00E97E19" w:rsidRDefault="00A51E07" w:rsidP="00A51E07">
            <w:pPr>
              <w:pStyle w:val="MILTableText"/>
              <w:rPr>
                <w:b w:val="0"/>
              </w:rPr>
            </w:pPr>
            <w:r>
              <w:rPr>
                <w:b w:val="0"/>
              </w:rPr>
              <w:t>&lt;NEW</w:t>
            </w:r>
            <w:r w:rsidR="00AC1FAB">
              <w:rPr>
                <w:b w:val="0"/>
              </w:rPr>
              <w:t>AUDP</w:t>
            </w:r>
            <w:r>
              <w:rPr>
                <w:b w:val="0"/>
              </w:rPr>
              <w:t>YALPHA&gt;</w:t>
            </w:r>
          </w:p>
        </w:tc>
        <w:tc>
          <w:tcPr>
            <w:tcW w:w="6134" w:type="dxa"/>
          </w:tcPr>
          <w:p w14:paraId="057C90B4" w14:textId="136268CF" w:rsidR="00A51E07" w:rsidRPr="00E97E19" w:rsidRDefault="00A51E07" w:rsidP="00A51E07">
            <w:pPr>
              <w:pStyle w:val="MILTableText"/>
              <w:rPr>
                <w:b w:val="0"/>
              </w:rPr>
            </w:pPr>
            <w:r w:rsidRPr="00E97E19">
              <w:rPr>
                <w:b w:val="0"/>
              </w:rPr>
              <w:t>The speed of mean reversion of the dividend yield</w:t>
            </w:r>
          </w:p>
        </w:tc>
      </w:tr>
      <w:tr w:rsidR="00A51E07" w14:paraId="6892A192" w14:textId="77777777" w:rsidTr="00A51E07">
        <w:trPr>
          <w:trHeight w:hRule="exact" w:val="340"/>
        </w:trPr>
        <w:tc>
          <w:tcPr>
            <w:tcW w:w="1157" w:type="dxa"/>
          </w:tcPr>
          <w:p w14:paraId="13C0855B" w14:textId="3DF5A25C"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5BC8A4B0" w14:textId="09154900" w:rsidR="00A51E07" w:rsidRPr="00E97E19" w:rsidRDefault="00A51E07" w:rsidP="00A51E07">
            <w:pPr>
              <w:pStyle w:val="MILTableText"/>
              <w:rPr>
                <w:b w:val="0"/>
              </w:rPr>
            </w:pPr>
            <w:r>
              <w:rPr>
                <w:b w:val="0"/>
              </w:rPr>
              <w:t>&lt;OLD</w:t>
            </w:r>
            <w:r w:rsidR="00AC1FAB">
              <w:rPr>
                <w:b w:val="0"/>
              </w:rPr>
              <w:t>AUDP</w:t>
            </w:r>
            <w:r>
              <w:rPr>
                <w:b w:val="0"/>
              </w:rPr>
              <w:t>YSIGMA&gt;</w:t>
            </w:r>
          </w:p>
        </w:tc>
        <w:tc>
          <w:tcPr>
            <w:tcW w:w="1283" w:type="dxa"/>
          </w:tcPr>
          <w:p w14:paraId="3B62C95B" w14:textId="1ED889CA" w:rsidR="00A51E07" w:rsidRPr="00E97E19" w:rsidRDefault="00A51E07" w:rsidP="00A51E07">
            <w:pPr>
              <w:pStyle w:val="MILTableText"/>
              <w:rPr>
                <w:b w:val="0"/>
              </w:rPr>
            </w:pPr>
            <w:r>
              <w:rPr>
                <w:b w:val="0"/>
              </w:rPr>
              <w:t>&lt;NEW</w:t>
            </w:r>
            <w:r w:rsidR="00AC1FAB">
              <w:rPr>
                <w:b w:val="0"/>
              </w:rPr>
              <w:t>AUDP</w:t>
            </w:r>
            <w:r>
              <w:rPr>
                <w:b w:val="0"/>
              </w:rPr>
              <w:t>YSIGMA&gt;</w:t>
            </w:r>
          </w:p>
        </w:tc>
        <w:tc>
          <w:tcPr>
            <w:tcW w:w="6134" w:type="dxa"/>
          </w:tcPr>
          <w:p w14:paraId="57D38498" w14:textId="32E95F31" w:rsidR="00A51E07" w:rsidRPr="00E97E19" w:rsidRDefault="00A51E07" w:rsidP="00A51E07">
            <w:pPr>
              <w:pStyle w:val="MILTableText"/>
              <w:rPr>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58" w:name="_Toc472931971"/>
      <w:r w:rsidRPr="00255C34">
        <w:rPr>
          <w:sz w:val="18"/>
          <w:szCs w:val="18"/>
        </w:rPr>
        <w:t>Distributions</w:t>
      </w:r>
      <w:bookmarkEnd w:id="58"/>
    </w:p>
    <w:p w14:paraId="1A17BC65" w14:textId="205EAAFC" w:rsidR="000842DA" w:rsidRDefault="000842DA" w:rsidP="000842DA">
      <w:pPr>
        <w:pStyle w:val="MILReportMainText"/>
      </w:pPr>
      <w:r w:rsidRPr="00255C34">
        <w:rPr>
          <w:sz w:val="18"/>
          <w:szCs w:val="18"/>
        </w:rPr>
        <w:t>Total Return Percentiles (</w:t>
      </w:r>
      <w:r w:rsidR="00DD55A2">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67"/>
        <w:gridCol w:w="1481"/>
        <w:gridCol w:w="1481"/>
        <w:gridCol w:w="1564"/>
        <w:gridCol w:w="1564"/>
        <w:gridCol w:w="1564"/>
        <w:gridCol w:w="1564"/>
      </w:tblGrid>
      <w:tr w:rsidR="000842DA" w:rsidRPr="00227BEB" w14:paraId="30A6BB04"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BA32EC2"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0842DA">
        <w:trPr>
          <w:trHeight w:hRule="exact" w:val="340"/>
        </w:trPr>
        <w:tc>
          <w:tcPr>
            <w:tcW w:w="1101" w:type="dxa"/>
          </w:tcPr>
          <w:p w14:paraId="07615782" w14:textId="77777777" w:rsidR="00DF0406" w:rsidRPr="00255C34" w:rsidRDefault="00DF0406" w:rsidP="00DF0406">
            <w:pPr>
              <w:pStyle w:val="MILTableText"/>
            </w:pPr>
            <w:r w:rsidRPr="00255C34">
              <w:t>5%</w:t>
            </w:r>
          </w:p>
        </w:tc>
        <w:tc>
          <w:tcPr>
            <w:tcW w:w="1021" w:type="dxa"/>
          </w:tcPr>
          <w:p w14:paraId="3C66BB8B" w14:textId="2B1800AD" w:rsidR="00DF0406" w:rsidRPr="00DF0406" w:rsidRDefault="00DF0406" w:rsidP="00DF0406">
            <w:pPr>
              <w:pStyle w:val="MILTableText"/>
              <w:rPr>
                <w:b w:val="0"/>
              </w:rPr>
            </w:pPr>
            <w:r w:rsidRPr="00DF0406">
              <w:rPr>
                <w:b w:val="0"/>
              </w:rPr>
              <w:t>&lt;OLD</w:t>
            </w:r>
            <w:r w:rsidR="00AC1FAB">
              <w:rPr>
                <w:b w:val="0"/>
              </w:rPr>
              <w:t>AUDP</w:t>
            </w:r>
            <w:r w:rsidRPr="00DF0406">
              <w:rPr>
                <w:b w:val="0"/>
              </w:rPr>
              <w:t>1_5&gt;</w:t>
            </w:r>
          </w:p>
        </w:tc>
        <w:tc>
          <w:tcPr>
            <w:tcW w:w="992" w:type="dxa"/>
          </w:tcPr>
          <w:p w14:paraId="4C358881" w14:textId="44BBBF2A" w:rsidR="00DF0406" w:rsidRPr="00DF0406" w:rsidRDefault="00DF0406" w:rsidP="00DF0406">
            <w:pPr>
              <w:pStyle w:val="MILTableText"/>
              <w:rPr>
                <w:b w:val="0"/>
              </w:rPr>
            </w:pPr>
            <w:r w:rsidRPr="00DF0406">
              <w:rPr>
                <w:b w:val="0"/>
              </w:rPr>
              <w:t>&lt;OLD</w:t>
            </w:r>
            <w:r w:rsidR="00AC1FAB">
              <w:rPr>
                <w:b w:val="0"/>
              </w:rPr>
              <w:t>AUDP</w:t>
            </w:r>
            <w:r w:rsidRPr="00DF0406">
              <w:rPr>
                <w:b w:val="0"/>
              </w:rPr>
              <w:t>5_5&gt;</w:t>
            </w:r>
          </w:p>
        </w:tc>
        <w:tc>
          <w:tcPr>
            <w:tcW w:w="992" w:type="dxa"/>
          </w:tcPr>
          <w:p w14:paraId="3CC2A1DE" w14:textId="5E142B90" w:rsidR="00DF0406" w:rsidRPr="00DF0406" w:rsidRDefault="00DF0406" w:rsidP="00DF0406">
            <w:pPr>
              <w:pStyle w:val="MILTableText"/>
              <w:rPr>
                <w:b w:val="0"/>
              </w:rPr>
            </w:pPr>
            <w:r w:rsidRPr="00DF0406">
              <w:rPr>
                <w:b w:val="0"/>
              </w:rPr>
              <w:t>&lt;OLD</w:t>
            </w:r>
            <w:r w:rsidR="00AC1FAB">
              <w:rPr>
                <w:b w:val="0"/>
              </w:rPr>
              <w:t>AUDP</w:t>
            </w:r>
            <w:r w:rsidRPr="00DF0406">
              <w:rPr>
                <w:b w:val="0"/>
              </w:rPr>
              <w:t>10_5&gt;</w:t>
            </w:r>
          </w:p>
        </w:tc>
        <w:tc>
          <w:tcPr>
            <w:tcW w:w="992" w:type="dxa"/>
          </w:tcPr>
          <w:p w14:paraId="11C895CC" w14:textId="69AB60C5" w:rsidR="00DF0406" w:rsidRPr="00DF0406" w:rsidRDefault="00DF0406" w:rsidP="00DF0406">
            <w:pPr>
              <w:pStyle w:val="MILTableText"/>
              <w:rPr>
                <w:b w:val="0"/>
              </w:rPr>
            </w:pPr>
            <w:r w:rsidRPr="00DF0406">
              <w:rPr>
                <w:b w:val="0"/>
              </w:rPr>
              <w:t>&lt;OLD</w:t>
            </w:r>
            <w:r w:rsidR="00AC1FAB">
              <w:rPr>
                <w:b w:val="0"/>
              </w:rPr>
              <w:t>AUDP</w:t>
            </w:r>
            <w:r w:rsidRPr="00DF0406">
              <w:rPr>
                <w:b w:val="0"/>
              </w:rPr>
              <w:t>15_5&gt;</w:t>
            </w:r>
          </w:p>
        </w:tc>
        <w:tc>
          <w:tcPr>
            <w:tcW w:w="1134" w:type="dxa"/>
          </w:tcPr>
          <w:p w14:paraId="572765E9" w14:textId="6295F89B" w:rsidR="00DF0406" w:rsidRPr="00DF0406" w:rsidRDefault="00DF0406" w:rsidP="00DF0406">
            <w:pPr>
              <w:pStyle w:val="MILTableText"/>
              <w:rPr>
                <w:b w:val="0"/>
              </w:rPr>
            </w:pPr>
            <w:r w:rsidRPr="00DF0406">
              <w:rPr>
                <w:b w:val="0"/>
              </w:rPr>
              <w:t>&lt;OLD</w:t>
            </w:r>
            <w:r w:rsidR="00AC1FAB">
              <w:rPr>
                <w:b w:val="0"/>
              </w:rPr>
              <w:t>AUDP</w:t>
            </w:r>
            <w:r w:rsidRPr="00DF0406">
              <w:rPr>
                <w:b w:val="0"/>
              </w:rPr>
              <w:t>25_5&gt;</w:t>
            </w:r>
          </w:p>
        </w:tc>
        <w:tc>
          <w:tcPr>
            <w:tcW w:w="1134" w:type="dxa"/>
          </w:tcPr>
          <w:p w14:paraId="1D7D7B55" w14:textId="7AEEF49C" w:rsidR="00DF0406" w:rsidRPr="00DF0406" w:rsidRDefault="00DF0406" w:rsidP="00DF0406">
            <w:pPr>
              <w:pStyle w:val="MILTableText"/>
              <w:rPr>
                <w:b w:val="0"/>
              </w:rPr>
            </w:pPr>
            <w:r w:rsidRPr="00DF0406">
              <w:rPr>
                <w:b w:val="0"/>
              </w:rPr>
              <w:t>&lt;OLD</w:t>
            </w:r>
            <w:r w:rsidR="00AC1FAB">
              <w:rPr>
                <w:b w:val="0"/>
              </w:rPr>
              <w:t>AUDP</w:t>
            </w:r>
            <w:r w:rsidRPr="00DF0406">
              <w:rPr>
                <w:b w:val="0"/>
              </w:rPr>
              <w:t>30_5&gt;</w:t>
            </w:r>
          </w:p>
        </w:tc>
      </w:tr>
      <w:tr w:rsidR="00DF0406" w14:paraId="3F835F9C" w14:textId="77777777" w:rsidTr="000842DA">
        <w:trPr>
          <w:trHeight w:hRule="exact" w:val="340"/>
        </w:trPr>
        <w:tc>
          <w:tcPr>
            <w:tcW w:w="1101" w:type="dxa"/>
          </w:tcPr>
          <w:p w14:paraId="4A0A9AB4" w14:textId="77777777" w:rsidR="00DF0406" w:rsidRPr="00255C34" w:rsidRDefault="00DF0406" w:rsidP="00DF0406">
            <w:pPr>
              <w:pStyle w:val="MILTableText"/>
            </w:pPr>
            <w:r w:rsidRPr="00255C34">
              <w:t>25%</w:t>
            </w:r>
          </w:p>
        </w:tc>
        <w:tc>
          <w:tcPr>
            <w:tcW w:w="1021" w:type="dxa"/>
          </w:tcPr>
          <w:p w14:paraId="13DDD6EA" w14:textId="59331973" w:rsidR="00DF0406" w:rsidRPr="00DF0406" w:rsidRDefault="00DF0406" w:rsidP="00DF0406">
            <w:pPr>
              <w:pStyle w:val="MILTableText"/>
              <w:rPr>
                <w:b w:val="0"/>
              </w:rPr>
            </w:pPr>
            <w:r w:rsidRPr="00DF0406">
              <w:rPr>
                <w:b w:val="0"/>
              </w:rPr>
              <w:t>&lt;OLD</w:t>
            </w:r>
            <w:r w:rsidR="00AC1FAB">
              <w:rPr>
                <w:b w:val="0"/>
              </w:rPr>
              <w:t>AUDP</w:t>
            </w:r>
            <w:r w:rsidRPr="00DF0406">
              <w:rPr>
                <w:b w:val="0"/>
              </w:rPr>
              <w:t>1_25&gt;</w:t>
            </w:r>
          </w:p>
        </w:tc>
        <w:tc>
          <w:tcPr>
            <w:tcW w:w="992" w:type="dxa"/>
          </w:tcPr>
          <w:p w14:paraId="408A9B96" w14:textId="565C1A37" w:rsidR="00DF0406" w:rsidRPr="00DF0406" w:rsidRDefault="00DF0406" w:rsidP="00DF0406">
            <w:pPr>
              <w:pStyle w:val="MILTableText"/>
              <w:rPr>
                <w:b w:val="0"/>
              </w:rPr>
            </w:pPr>
            <w:r w:rsidRPr="00DF0406">
              <w:rPr>
                <w:b w:val="0"/>
              </w:rPr>
              <w:t>&lt;OLD</w:t>
            </w:r>
            <w:r w:rsidR="00AC1FAB">
              <w:rPr>
                <w:b w:val="0"/>
              </w:rPr>
              <w:t>AUDP</w:t>
            </w:r>
            <w:r w:rsidRPr="00DF0406">
              <w:rPr>
                <w:b w:val="0"/>
              </w:rPr>
              <w:t>5_25&gt;</w:t>
            </w:r>
          </w:p>
        </w:tc>
        <w:tc>
          <w:tcPr>
            <w:tcW w:w="992" w:type="dxa"/>
          </w:tcPr>
          <w:p w14:paraId="207F9566" w14:textId="48741B6F" w:rsidR="00DF0406" w:rsidRPr="00DF0406" w:rsidRDefault="00DF0406" w:rsidP="00DF0406">
            <w:pPr>
              <w:pStyle w:val="MILTableText"/>
              <w:rPr>
                <w:b w:val="0"/>
              </w:rPr>
            </w:pPr>
            <w:r w:rsidRPr="00DF0406">
              <w:rPr>
                <w:b w:val="0"/>
              </w:rPr>
              <w:t>&lt;OLD</w:t>
            </w:r>
            <w:r w:rsidR="00AC1FAB">
              <w:rPr>
                <w:b w:val="0"/>
              </w:rPr>
              <w:t>AUDP</w:t>
            </w:r>
            <w:r w:rsidRPr="00DF0406">
              <w:rPr>
                <w:b w:val="0"/>
              </w:rPr>
              <w:t>10_25&gt;</w:t>
            </w:r>
          </w:p>
        </w:tc>
        <w:tc>
          <w:tcPr>
            <w:tcW w:w="992" w:type="dxa"/>
          </w:tcPr>
          <w:p w14:paraId="59931D9B" w14:textId="13F34B53" w:rsidR="00DF0406" w:rsidRPr="00DF0406" w:rsidRDefault="00DF0406" w:rsidP="00DF0406">
            <w:pPr>
              <w:pStyle w:val="MILTableText"/>
              <w:rPr>
                <w:b w:val="0"/>
              </w:rPr>
            </w:pPr>
            <w:r w:rsidRPr="00DF0406">
              <w:rPr>
                <w:b w:val="0"/>
              </w:rPr>
              <w:t>&lt;OLD</w:t>
            </w:r>
            <w:r w:rsidR="00AC1FAB">
              <w:rPr>
                <w:b w:val="0"/>
              </w:rPr>
              <w:t>AUDP</w:t>
            </w:r>
            <w:r w:rsidRPr="00DF0406">
              <w:rPr>
                <w:b w:val="0"/>
              </w:rPr>
              <w:t>15_25&gt;</w:t>
            </w:r>
          </w:p>
        </w:tc>
        <w:tc>
          <w:tcPr>
            <w:tcW w:w="1134" w:type="dxa"/>
          </w:tcPr>
          <w:p w14:paraId="7BE39BF2" w14:textId="6A8D3B4A" w:rsidR="00DF0406" w:rsidRPr="00DF0406" w:rsidRDefault="00DF0406" w:rsidP="00DF0406">
            <w:pPr>
              <w:pStyle w:val="MILTableText"/>
              <w:rPr>
                <w:b w:val="0"/>
              </w:rPr>
            </w:pPr>
            <w:r w:rsidRPr="00DF0406">
              <w:rPr>
                <w:b w:val="0"/>
              </w:rPr>
              <w:t>&lt;OLD</w:t>
            </w:r>
            <w:r w:rsidR="00AC1FAB">
              <w:rPr>
                <w:b w:val="0"/>
              </w:rPr>
              <w:t>AUDP</w:t>
            </w:r>
            <w:r w:rsidRPr="00DF0406">
              <w:rPr>
                <w:b w:val="0"/>
              </w:rPr>
              <w:t>25_25&gt;</w:t>
            </w:r>
          </w:p>
        </w:tc>
        <w:tc>
          <w:tcPr>
            <w:tcW w:w="1134" w:type="dxa"/>
          </w:tcPr>
          <w:p w14:paraId="65E28E8B" w14:textId="762328E4" w:rsidR="00DF0406" w:rsidRPr="00DF0406" w:rsidRDefault="00DF0406" w:rsidP="00DF0406">
            <w:pPr>
              <w:pStyle w:val="MILTableText"/>
              <w:rPr>
                <w:b w:val="0"/>
              </w:rPr>
            </w:pPr>
            <w:r w:rsidRPr="00DF0406">
              <w:rPr>
                <w:b w:val="0"/>
              </w:rPr>
              <w:t>&lt;OLD</w:t>
            </w:r>
            <w:r w:rsidR="00AC1FAB">
              <w:rPr>
                <w:b w:val="0"/>
              </w:rPr>
              <w:t>AUDP</w:t>
            </w:r>
            <w:r w:rsidRPr="00DF0406">
              <w:rPr>
                <w:b w:val="0"/>
              </w:rPr>
              <w:t>30_25&gt;</w:t>
            </w:r>
          </w:p>
        </w:tc>
      </w:tr>
      <w:tr w:rsidR="00DF0406" w14:paraId="4DCAE0B3" w14:textId="77777777" w:rsidTr="000842DA">
        <w:trPr>
          <w:trHeight w:hRule="exact" w:val="340"/>
        </w:trPr>
        <w:tc>
          <w:tcPr>
            <w:tcW w:w="1101" w:type="dxa"/>
          </w:tcPr>
          <w:p w14:paraId="2DF7B9D7" w14:textId="77777777" w:rsidR="00DF0406" w:rsidRPr="00255C34" w:rsidRDefault="00DF0406" w:rsidP="00DF0406">
            <w:pPr>
              <w:pStyle w:val="MILTableText"/>
            </w:pPr>
            <w:r w:rsidRPr="00255C34">
              <w:t>50%</w:t>
            </w:r>
          </w:p>
        </w:tc>
        <w:tc>
          <w:tcPr>
            <w:tcW w:w="1021" w:type="dxa"/>
          </w:tcPr>
          <w:p w14:paraId="13A1429A" w14:textId="057C3C49" w:rsidR="00DF0406" w:rsidRPr="00DF0406" w:rsidRDefault="00DF0406" w:rsidP="00DF0406">
            <w:pPr>
              <w:pStyle w:val="MILTableText"/>
              <w:rPr>
                <w:b w:val="0"/>
              </w:rPr>
            </w:pPr>
            <w:r w:rsidRPr="00DF0406">
              <w:rPr>
                <w:b w:val="0"/>
              </w:rPr>
              <w:t>&lt;OLD</w:t>
            </w:r>
            <w:r w:rsidR="00AC1FAB">
              <w:rPr>
                <w:b w:val="0"/>
              </w:rPr>
              <w:t>AUDP</w:t>
            </w:r>
            <w:r w:rsidRPr="00DF0406">
              <w:rPr>
                <w:b w:val="0"/>
              </w:rPr>
              <w:t>1_50&gt;</w:t>
            </w:r>
          </w:p>
        </w:tc>
        <w:tc>
          <w:tcPr>
            <w:tcW w:w="992" w:type="dxa"/>
          </w:tcPr>
          <w:p w14:paraId="2C84CB17" w14:textId="3D4B9868" w:rsidR="00DF0406" w:rsidRPr="00DF0406" w:rsidRDefault="00DF0406" w:rsidP="00DF0406">
            <w:pPr>
              <w:pStyle w:val="MILTableText"/>
              <w:rPr>
                <w:b w:val="0"/>
              </w:rPr>
            </w:pPr>
            <w:r w:rsidRPr="00DF0406">
              <w:rPr>
                <w:b w:val="0"/>
              </w:rPr>
              <w:t>&lt;OLD</w:t>
            </w:r>
            <w:r w:rsidR="00AC1FAB">
              <w:rPr>
                <w:b w:val="0"/>
              </w:rPr>
              <w:t>AUDP</w:t>
            </w:r>
            <w:r w:rsidRPr="00DF0406">
              <w:rPr>
                <w:b w:val="0"/>
              </w:rPr>
              <w:t>5_50&gt;</w:t>
            </w:r>
          </w:p>
        </w:tc>
        <w:tc>
          <w:tcPr>
            <w:tcW w:w="992" w:type="dxa"/>
          </w:tcPr>
          <w:p w14:paraId="7D6FED38" w14:textId="056E25F6" w:rsidR="00DF0406" w:rsidRPr="00DF0406" w:rsidRDefault="00DF0406" w:rsidP="00DF0406">
            <w:pPr>
              <w:pStyle w:val="MILTableText"/>
              <w:rPr>
                <w:b w:val="0"/>
              </w:rPr>
            </w:pPr>
            <w:r w:rsidRPr="00DF0406">
              <w:rPr>
                <w:b w:val="0"/>
              </w:rPr>
              <w:t>&lt;OLD</w:t>
            </w:r>
            <w:r w:rsidR="00AC1FAB">
              <w:rPr>
                <w:b w:val="0"/>
              </w:rPr>
              <w:t>AUDP</w:t>
            </w:r>
            <w:r w:rsidRPr="00DF0406">
              <w:rPr>
                <w:b w:val="0"/>
              </w:rPr>
              <w:t>10_50&gt;</w:t>
            </w:r>
          </w:p>
        </w:tc>
        <w:tc>
          <w:tcPr>
            <w:tcW w:w="992" w:type="dxa"/>
          </w:tcPr>
          <w:p w14:paraId="49EC8291" w14:textId="09011A22" w:rsidR="00DF0406" w:rsidRPr="00DF0406" w:rsidRDefault="00DF0406" w:rsidP="00DF0406">
            <w:pPr>
              <w:pStyle w:val="MILTableText"/>
              <w:rPr>
                <w:b w:val="0"/>
              </w:rPr>
            </w:pPr>
            <w:r w:rsidRPr="00DF0406">
              <w:rPr>
                <w:b w:val="0"/>
              </w:rPr>
              <w:t>&lt;OLD</w:t>
            </w:r>
            <w:r w:rsidR="00AC1FAB">
              <w:rPr>
                <w:b w:val="0"/>
              </w:rPr>
              <w:t>AUDP</w:t>
            </w:r>
            <w:r w:rsidRPr="00DF0406">
              <w:rPr>
                <w:b w:val="0"/>
              </w:rPr>
              <w:t>15_50&gt;</w:t>
            </w:r>
          </w:p>
        </w:tc>
        <w:tc>
          <w:tcPr>
            <w:tcW w:w="1134" w:type="dxa"/>
          </w:tcPr>
          <w:p w14:paraId="1159CD05" w14:textId="5DF9F27F" w:rsidR="00DF0406" w:rsidRPr="00DF0406" w:rsidRDefault="00DF0406" w:rsidP="00DF0406">
            <w:pPr>
              <w:pStyle w:val="MILTableText"/>
              <w:rPr>
                <w:b w:val="0"/>
              </w:rPr>
            </w:pPr>
            <w:r w:rsidRPr="00DF0406">
              <w:rPr>
                <w:b w:val="0"/>
              </w:rPr>
              <w:t>&lt;OLD</w:t>
            </w:r>
            <w:r w:rsidR="00AC1FAB">
              <w:rPr>
                <w:b w:val="0"/>
              </w:rPr>
              <w:t>AUDP</w:t>
            </w:r>
            <w:r w:rsidRPr="00DF0406">
              <w:rPr>
                <w:b w:val="0"/>
              </w:rPr>
              <w:t>25_50&gt;</w:t>
            </w:r>
          </w:p>
        </w:tc>
        <w:tc>
          <w:tcPr>
            <w:tcW w:w="1134" w:type="dxa"/>
          </w:tcPr>
          <w:p w14:paraId="3D1AF236" w14:textId="1044056D" w:rsidR="00DF0406" w:rsidRPr="00DF0406" w:rsidRDefault="00DF0406" w:rsidP="00DF0406">
            <w:pPr>
              <w:pStyle w:val="MILTableText"/>
              <w:rPr>
                <w:b w:val="0"/>
              </w:rPr>
            </w:pPr>
            <w:r w:rsidRPr="00DF0406">
              <w:rPr>
                <w:b w:val="0"/>
              </w:rPr>
              <w:t>&lt;OLD</w:t>
            </w:r>
            <w:r w:rsidR="00AC1FAB">
              <w:rPr>
                <w:b w:val="0"/>
              </w:rPr>
              <w:t>AUDP</w:t>
            </w:r>
            <w:r w:rsidRPr="00DF0406">
              <w:rPr>
                <w:b w:val="0"/>
              </w:rPr>
              <w:t>30_50&gt;</w:t>
            </w:r>
          </w:p>
        </w:tc>
      </w:tr>
      <w:tr w:rsidR="00DF0406" w14:paraId="6C4399C3" w14:textId="77777777" w:rsidTr="000842DA">
        <w:trPr>
          <w:trHeight w:hRule="exact" w:val="340"/>
        </w:trPr>
        <w:tc>
          <w:tcPr>
            <w:tcW w:w="1101" w:type="dxa"/>
          </w:tcPr>
          <w:p w14:paraId="7B1B201F" w14:textId="77777777" w:rsidR="00DF0406" w:rsidRPr="00255C34" w:rsidRDefault="00DF0406" w:rsidP="00DF0406">
            <w:pPr>
              <w:pStyle w:val="MILTableText"/>
            </w:pPr>
            <w:r w:rsidRPr="00255C34">
              <w:t>75%</w:t>
            </w:r>
          </w:p>
        </w:tc>
        <w:tc>
          <w:tcPr>
            <w:tcW w:w="1021" w:type="dxa"/>
          </w:tcPr>
          <w:p w14:paraId="5AAC3115" w14:textId="7D978AB9" w:rsidR="00DF0406" w:rsidRPr="00DF0406" w:rsidRDefault="00DF0406" w:rsidP="00DF0406">
            <w:pPr>
              <w:pStyle w:val="MILTableText"/>
              <w:rPr>
                <w:b w:val="0"/>
              </w:rPr>
            </w:pPr>
            <w:r w:rsidRPr="00DF0406">
              <w:rPr>
                <w:b w:val="0"/>
              </w:rPr>
              <w:t>&lt;OLD</w:t>
            </w:r>
            <w:r w:rsidR="00AC1FAB">
              <w:rPr>
                <w:b w:val="0"/>
              </w:rPr>
              <w:t>AUDP</w:t>
            </w:r>
            <w:r w:rsidRPr="00DF0406">
              <w:rPr>
                <w:b w:val="0"/>
              </w:rPr>
              <w:t>1_75&gt;</w:t>
            </w:r>
          </w:p>
        </w:tc>
        <w:tc>
          <w:tcPr>
            <w:tcW w:w="992" w:type="dxa"/>
          </w:tcPr>
          <w:p w14:paraId="1AE3DB28" w14:textId="782C9206" w:rsidR="00DF0406" w:rsidRPr="00DF0406" w:rsidRDefault="00DF0406" w:rsidP="00DF0406">
            <w:pPr>
              <w:pStyle w:val="MILTableText"/>
              <w:rPr>
                <w:b w:val="0"/>
              </w:rPr>
            </w:pPr>
            <w:r w:rsidRPr="00DF0406">
              <w:rPr>
                <w:b w:val="0"/>
              </w:rPr>
              <w:t>&lt;OLD</w:t>
            </w:r>
            <w:r w:rsidR="00AC1FAB">
              <w:rPr>
                <w:b w:val="0"/>
              </w:rPr>
              <w:t>AUDP</w:t>
            </w:r>
            <w:r w:rsidRPr="00DF0406">
              <w:rPr>
                <w:b w:val="0"/>
              </w:rPr>
              <w:t>5_75&gt;</w:t>
            </w:r>
          </w:p>
        </w:tc>
        <w:tc>
          <w:tcPr>
            <w:tcW w:w="992" w:type="dxa"/>
          </w:tcPr>
          <w:p w14:paraId="325B4FEB" w14:textId="30EC47BA" w:rsidR="00DF0406" w:rsidRPr="00DF0406" w:rsidRDefault="00DF0406" w:rsidP="00DF0406">
            <w:pPr>
              <w:pStyle w:val="MILTableText"/>
              <w:rPr>
                <w:b w:val="0"/>
              </w:rPr>
            </w:pPr>
            <w:r w:rsidRPr="00DF0406">
              <w:rPr>
                <w:b w:val="0"/>
              </w:rPr>
              <w:t>&lt;OLD</w:t>
            </w:r>
            <w:r w:rsidR="00AC1FAB">
              <w:rPr>
                <w:b w:val="0"/>
              </w:rPr>
              <w:t>AUDP</w:t>
            </w:r>
            <w:r w:rsidRPr="00DF0406">
              <w:rPr>
                <w:b w:val="0"/>
              </w:rPr>
              <w:t>10_75&gt;</w:t>
            </w:r>
          </w:p>
        </w:tc>
        <w:tc>
          <w:tcPr>
            <w:tcW w:w="992" w:type="dxa"/>
          </w:tcPr>
          <w:p w14:paraId="7415C1A9" w14:textId="533ED081" w:rsidR="00DF0406" w:rsidRPr="00DF0406" w:rsidRDefault="00DF0406" w:rsidP="00DF0406">
            <w:pPr>
              <w:pStyle w:val="MILTableText"/>
              <w:rPr>
                <w:b w:val="0"/>
              </w:rPr>
            </w:pPr>
            <w:r w:rsidRPr="00DF0406">
              <w:rPr>
                <w:b w:val="0"/>
              </w:rPr>
              <w:t>&lt;OLD</w:t>
            </w:r>
            <w:r w:rsidR="00AC1FAB">
              <w:rPr>
                <w:b w:val="0"/>
              </w:rPr>
              <w:t>AUDP</w:t>
            </w:r>
            <w:r w:rsidRPr="00DF0406">
              <w:rPr>
                <w:b w:val="0"/>
              </w:rPr>
              <w:t>15_75&gt;</w:t>
            </w:r>
          </w:p>
        </w:tc>
        <w:tc>
          <w:tcPr>
            <w:tcW w:w="1134" w:type="dxa"/>
          </w:tcPr>
          <w:p w14:paraId="01B361B1" w14:textId="273AA053" w:rsidR="00DF0406" w:rsidRPr="00DF0406" w:rsidRDefault="00DF0406" w:rsidP="00DF0406">
            <w:pPr>
              <w:pStyle w:val="MILTableText"/>
              <w:rPr>
                <w:b w:val="0"/>
              </w:rPr>
            </w:pPr>
            <w:r w:rsidRPr="00DF0406">
              <w:rPr>
                <w:b w:val="0"/>
              </w:rPr>
              <w:t>&lt;OLD</w:t>
            </w:r>
            <w:r w:rsidR="00AC1FAB">
              <w:rPr>
                <w:b w:val="0"/>
              </w:rPr>
              <w:t>AUDP</w:t>
            </w:r>
            <w:r w:rsidRPr="00DF0406">
              <w:rPr>
                <w:b w:val="0"/>
              </w:rPr>
              <w:t>25_75&gt;</w:t>
            </w:r>
          </w:p>
        </w:tc>
        <w:tc>
          <w:tcPr>
            <w:tcW w:w="1134" w:type="dxa"/>
          </w:tcPr>
          <w:p w14:paraId="59B768FD" w14:textId="27719D31" w:rsidR="00DF0406" w:rsidRPr="00DF0406" w:rsidRDefault="00DF0406" w:rsidP="00DF0406">
            <w:pPr>
              <w:pStyle w:val="MILTableText"/>
              <w:rPr>
                <w:b w:val="0"/>
              </w:rPr>
            </w:pPr>
            <w:r w:rsidRPr="00DF0406">
              <w:rPr>
                <w:b w:val="0"/>
              </w:rPr>
              <w:t>&lt;OLD</w:t>
            </w:r>
            <w:r w:rsidR="00AC1FAB">
              <w:rPr>
                <w:b w:val="0"/>
              </w:rPr>
              <w:t>AUDP</w:t>
            </w:r>
            <w:r w:rsidRPr="00DF0406">
              <w:rPr>
                <w:b w:val="0"/>
              </w:rPr>
              <w:t>30_75&gt;</w:t>
            </w:r>
          </w:p>
        </w:tc>
      </w:tr>
      <w:tr w:rsidR="00DF0406" w14:paraId="703E26BD" w14:textId="77777777" w:rsidTr="000842DA">
        <w:trPr>
          <w:trHeight w:hRule="exact" w:val="340"/>
        </w:trPr>
        <w:tc>
          <w:tcPr>
            <w:tcW w:w="1101" w:type="dxa"/>
          </w:tcPr>
          <w:p w14:paraId="786EB53D" w14:textId="77777777" w:rsidR="00DF0406" w:rsidRPr="00255C34" w:rsidRDefault="00DF0406" w:rsidP="00DF0406">
            <w:pPr>
              <w:pStyle w:val="MILTableText"/>
            </w:pPr>
            <w:r w:rsidRPr="00255C34">
              <w:t>95%</w:t>
            </w:r>
          </w:p>
        </w:tc>
        <w:tc>
          <w:tcPr>
            <w:tcW w:w="1021" w:type="dxa"/>
          </w:tcPr>
          <w:p w14:paraId="4A2BD879" w14:textId="69CADAAF" w:rsidR="00DF0406" w:rsidRPr="00DF0406" w:rsidRDefault="00DF0406" w:rsidP="00DF0406">
            <w:pPr>
              <w:pStyle w:val="MILTableText"/>
              <w:rPr>
                <w:b w:val="0"/>
              </w:rPr>
            </w:pPr>
            <w:r w:rsidRPr="00DF0406">
              <w:rPr>
                <w:b w:val="0"/>
              </w:rPr>
              <w:t>&lt;OLD</w:t>
            </w:r>
            <w:r w:rsidR="00AC1FAB">
              <w:rPr>
                <w:b w:val="0"/>
              </w:rPr>
              <w:t>AUDP</w:t>
            </w:r>
            <w:r w:rsidRPr="00DF0406">
              <w:rPr>
                <w:b w:val="0"/>
              </w:rPr>
              <w:t>1_95&gt;</w:t>
            </w:r>
          </w:p>
        </w:tc>
        <w:tc>
          <w:tcPr>
            <w:tcW w:w="992" w:type="dxa"/>
          </w:tcPr>
          <w:p w14:paraId="0F1C88C7" w14:textId="40C4A93F" w:rsidR="00DF0406" w:rsidRPr="00DF0406" w:rsidRDefault="00DF0406" w:rsidP="00DF0406">
            <w:pPr>
              <w:pStyle w:val="MILTableText"/>
              <w:rPr>
                <w:b w:val="0"/>
              </w:rPr>
            </w:pPr>
            <w:r w:rsidRPr="00DF0406">
              <w:rPr>
                <w:b w:val="0"/>
              </w:rPr>
              <w:t>&lt;OLD</w:t>
            </w:r>
            <w:r w:rsidR="00AC1FAB">
              <w:rPr>
                <w:b w:val="0"/>
              </w:rPr>
              <w:t>AUDP</w:t>
            </w:r>
            <w:r w:rsidRPr="00DF0406">
              <w:rPr>
                <w:b w:val="0"/>
              </w:rPr>
              <w:t>5_95&gt;</w:t>
            </w:r>
          </w:p>
        </w:tc>
        <w:tc>
          <w:tcPr>
            <w:tcW w:w="992" w:type="dxa"/>
          </w:tcPr>
          <w:p w14:paraId="54B80692" w14:textId="622F1277" w:rsidR="00DF0406" w:rsidRPr="00DF0406" w:rsidRDefault="00DF0406" w:rsidP="00DF0406">
            <w:pPr>
              <w:pStyle w:val="MILTableText"/>
              <w:rPr>
                <w:b w:val="0"/>
              </w:rPr>
            </w:pPr>
            <w:r w:rsidRPr="00DF0406">
              <w:rPr>
                <w:b w:val="0"/>
              </w:rPr>
              <w:t>&lt;OLD</w:t>
            </w:r>
            <w:r w:rsidR="00AC1FAB">
              <w:rPr>
                <w:b w:val="0"/>
              </w:rPr>
              <w:t>AUDP</w:t>
            </w:r>
            <w:r w:rsidRPr="00DF0406">
              <w:rPr>
                <w:b w:val="0"/>
              </w:rPr>
              <w:t>10_95&gt;</w:t>
            </w:r>
          </w:p>
        </w:tc>
        <w:tc>
          <w:tcPr>
            <w:tcW w:w="992" w:type="dxa"/>
          </w:tcPr>
          <w:p w14:paraId="32E0E56F" w14:textId="4D0E83EE" w:rsidR="00DF0406" w:rsidRPr="00DF0406" w:rsidRDefault="00DF0406" w:rsidP="00DF0406">
            <w:pPr>
              <w:pStyle w:val="MILTableText"/>
              <w:rPr>
                <w:b w:val="0"/>
              </w:rPr>
            </w:pPr>
            <w:r w:rsidRPr="00DF0406">
              <w:rPr>
                <w:b w:val="0"/>
              </w:rPr>
              <w:t>&lt;OLD</w:t>
            </w:r>
            <w:r w:rsidR="00AC1FAB">
              <w:rPr>
                <w:b w:val="0"/>
              </w:rPr>
              <w:t>AUDP</w:t>
            </w:r>
            <w:r w:rsidRPr="00DF0406">
              <w:rPr>
                <w:b w:val="0"/>
              </w:rPr>
              <w:t>15_95&gt;</w:t>
            </w:r>
          </w:p>
        </w:tc>
        <w:tc>
          <w:tcPr>
            <w:tcW w:w="1134" w:type="dxa"/>
          </w:tcPr>
          <w:p w14:paraId="78CE975B" w14:textId="21DF7C7E" w:rsidR="00DF0406" w:rsidRPr="00DF0406" w:rsidRDefault="00DF0406" w:rsidP="00DF0406">
            <w:pPr>
              <w:pStyle w:val="MILTableText"/>
              <w:rPr>
                <w:b w:val="0"/>
              </w:rPr>
            </w:pPr>
            <w:r w:rsidRPr="00DF0406">
              <w:rPr>
                <w:b w:val="0"/>
              </w:rPr>
              <w:t>&lt;OLD</w:t>
            </w:r>
            <w:r w:rsidR="00AC1FAB">
              <w:rPr>
                <w:b w:val="0"/>
              </w:rPr>
              <w:t>AUDP</w:t>
            </w:r>
            <w:r w:rsidRPr="00DF0406">
              <w:rPr>
                <w:b w:val="0"/>
              </w:rPr>
              <w:t>25_95&gt;</w:t>
            </w:r>
          </w:p>
        </w:tc>
        <w:tc>
          <w:tcPr>
            <w:tcW w:w="1134" w:type="dxa"/>
          </w:tcPr>
          <w:p w14:paraId="28917B91" w14:textId="455DB01F" w:rsidR="00DF0406" w:rsidRPr="00DF0406" w:rsidRDefault="00DF0406" w:rsidP="00DF0406">
            <w:pPr>
              <w:pStyle w:val="MILTableText"/>
              <w:rPr>
                <w:b w:val="0"/>
              </w:rPr>
            </w:pPr>
            <w:r w:rsidRPr="00DF0406">
              <w:rPr>
                <w:b w:val="0"/>
              </w:rPr>
              <w:t>&lt;OLD</w:t>
            </w:r>
            <w:r w:rsidR="00AC1FAB">
              <w:rPr>
                <w:b w:val="0"/>
              </w:rPr>
              <w:t>AUDP</w:t>
            </w:r>
            <w:r w:rsidRPr="00DF0406">
              <w:rPr>
                <w:b w:val="0"/>
              </w:rPr>
              <w:t>30_95&gt;</w:t>
            </w:r>
          </w:p>
        </w:tc>
      </w:tr>
      <w:tr w:rsidR="00DF0406" w14:paraId="7B21171E" w14:textId="77777777" w:rsidTr="000842DA">
        <w:trPr>
          <w:trHeight w:hRule="exact" w:val="340"/>
        </w:trPr>
        <w:tc>
          <w:tcPr>
            <w:tcW w:w="1101" w:type="dxa"/>
          </w:tcPr>
          <w:p w14:paraId="1B61224A" w14:textId="77777777" w:rsidR="00DF0406" w:rsidRPr="00255C34" w:rsidRDefault="00DF0406" w:rsidP="00DF0406">
            <w:pPr>
              <w:pStyle w:val="MILTableText"/>
            </w:pPr>
            <w:r w:rsidRPr="00255C34">
              <w:t>Mean</w:t>
            </w:r>
          </w:p>
        </w:tc>
        <w:tc>
          <w:tcPr>
            <w:tcW w:w="1021" w:type="dxa"/>
          </w:tcPr>
          <w:p w14:paraId="786D2DA6" w14:textId="7C7FB633" w:rsidR="00DF0406" w:rsidRPr="00DF0406" w:rsidRDefault="00DF0406" w:rsidP="00DF0406">
            <w:pPr>
              <w:pStyle w:val="MILTableText"/>
              <w:rPr>
                <w:b w:val="0"/>
              </w:rPr>
            </w:pPr>
            <w:r w:rsidRPr="00DF0406">
              <w:rPr>
                <w:b w:val="0"/>
              </w:rPr>
              <w:t>&lt;OLD</w:t>
            </w:r>
            <w:r w:rsidR="00AC1FAB">
              <w:rPr>
                <w:b w:val="0"/>
              </w:rPr>
              <w:t>AUDP</w:t>
            </w:r>
            <w:r w:rsidRPr="00DF0406">
              <w:rPr>
                <w:b w:val="0"/>
              </w:rPr>
              <w:t>1_MU&gt;</w:t>
            </w:r>
          </w:p>
        </w:tc>
        <w:tc>
          <w:tcPr>
            <w:tcW w:w="992" w:type="dxa"/>
          </w:tcPr>
          <w:p w14:paraId="0F7D1F10" w14:textId="5273F668" w:rsidR="00DF0406" w:rsidRPr="00DF0406" w:rsidRDefault="00DF0406" w:rsidP="00DF0406">
            <w:pPr>
              <w:pStyle w:val="MILTableText"/>
              <w:rPr>
                <w:b w:val="0"/>
              </w:rPr>
            </w:pPr>
            <w:r w:rsidRPr="00DF0406">
              <w:rPr>
                <w:b w:val="0"/>
              </w:rPr>
              <w:t>&lt;OLD</w:t>
            </w:r>
            <w:r w:rsidR="00AC1FAB">
              <w:rPr>
                <w:b w:val="0"/>
              </w:rPr>
              <w:t>AUDP</w:t>
            </w:r>
            <w:r w:rsidRPr="00DF0406">
              <w:rPr>
                <w:b w:val="0"/>
              </w:rPr>
              <w:t>5_MU&gt;</w:t>
            </w:r>
          </w:p>
        </w:tc>
        <w:tc>
          <w:tcPr>
            <w:tcW w:w="992" w:type="dxa"/>
          </w:tcPr>
          <w:p w14:paraId="4E1D4FB3" w14:textId="1482918F" w:rsidR="00DF0406" w:rsidRPr="00DF0406" w:rsidRDefault="00DF0406" w:rsidP="00DF0406">
            <w:pPr>
              <w:pStyle w:val="MILTableText"/>
              <w:rPr>
                <w:b w:val="0"/>
              </w:rPr>
            </w:pPr>
            <w:r w:rsidRPr="00DF0406">
              <w:rPr>
                <w:b w:val="0"/>
              </w:rPr>
              <w:t>&lt;OLD</w:t>
            </w:r>
            <w:r w:rsidR="00AC1FAB">
              <w:rPr>
                <w:b w:val="0"/>
              </w:rPr>
              <w:t>AUDP</w:t>
            </w:r>
            <w:r w:rsidRPr="00DF0406">
              <w:rPr>
                <w:b w:val="0"/>
              </w:rPr>
              <w:t>10_MU&gt;</w:t>
            </w:r>
          </w:p>
        </w:tc>
        <w:tc>
          <w:tcPr>
            <w:tcW w:w="992" w:type="dxa"/>
          </w:tcPr>
          <w:p w14:paraId="55876A48" w14:textId="3A132E11" w:rsidR="00DF0406" w:rsidRPr="00DF0406" w:rsidRDefault="00DF0406" w:rsidP="00DF0406">
            <w:pPr>
              <w:pStyle w:val="MILTableText"/>
              <w:rPr>
                <w:b w:val="0"/>
              </w:rPr>
            </w:pPr>
            <w:r w:rsidRPr="00DF0406">
              <w:rPr>
                <w:b w:val="0"/>
              </w:rPr>
              <w:t>&lt;OLD</w:t>
            </w:r>
            <w:r w:rsidR="00AC1FAB">
              <w:rPr>
                <w:b w:val="0"/>
              </w:rPr>
              <w:t>AUDP</w:t>
            </w:r>
            <w:r w:rsidRPr="00DF0406">
              <w:rPr>
                <w:b w:val="0"/>
              </w:rPr>
              <w:t>15_MU&gt;</w:t>
            </w:r>
          </w:p>
        </w:tc>
        <w:tc>
          <w:tcPr>
            <w:tcW w:w="1134" w:type="dxa"/>
          </w:tcPr>
          <w:p w14:paraId="47052758" w14:textId="4B8CA59C" w:rsidR="00DF0406" w:rsidRPr="00DF0406" w:rsidRDefault="00DF0406" w:rsidP="00DF0406">
            <w:pPr>
              <w:pStyle w:val="MILTableText"/>
              <w:rPr>
                <w:b w:val="0"/>
              </w:rPr>
            </w:pPr>
            <w:r w:rsidRPr="00DF0406">
              <w:rPr>
                <w:b w:val="0"/>
              </w:rPr>
              <w:t>&lt;OLD</w:t>
            </w:r>
            <w:r w:rsidR="00AC1FAB">
              <w:rPr>
                <w:b w:val="0"/>
              </w:rPr>
              <w:t>AUDP</w:t>
            </w:r>
            <w:r w:rsidRPr="00DF0406">
              <w:rPr>
                <w:b w:val="0"/>
              </w:rPr>
              <w:t>25_MU&gt;</w:t>
            </w:r>
          </w:p>
        </w:tc>
        <w:tc>
          <w:tcPr>
            <w:tcW w:w="1134" w:type="dxa"/>
          </w:tcPr>
          <w:p w14:paraId="2BC336FB" w14:textId="1A40D0F9" w:rsidR="00DF0406" w:rsidRPr="00DF0406" w:rsidRDefault="00DF0406" w:rsidP="00DF0406">
            <w:pPr>
              <w:pStyle w:val="MILTableText"/>
              <w:rPr>
                <w:b w:val="0"/>
              </w:rPr>
            </w:pPr>
            <w:r w:rsidRPr="00DF0406">
              <w:rPr>
                <w:b w:val="0"/>
              </w:rPr>
              <w:t>&lt;OLD</w:t>
            </w:r>
            <w:r w:rsidR="00AC1FAB">
              <w:rPr>
                <w:b w:val="0"/>
              </w:rPr>
              <w:t>AUDP</w:t>
            </w:r>
            <w:r w:rsidRPr="00DF0406">
              <w:rPr>
                <w:b w:val="0"/>
              </w:rPr>
              <w:t>30_MU&gt;</w:t>
            </w:r>
          </w:p>
        </w:tc>
      </w:tr>
      <w:tr w:rsidR="00DF0406" w14:paraId="70FEAFD8" w14:textId="77777777" w:rsidTr="000842DA">
        <w:trPr>
          <w:trHeight w:hRule="exact" w:val="340"/>
        </w:trPr>
        <w:tc>
          <w:tcPr>
            <w:tcW w:w="1101" w:type="dxa"/>
          </w:tcPr>
          <w:p w14:paraId="3F80D53B" w14:textId="7FEC911A" w:rsidR="00DF0406" w:rsidRPr="00255C34" w:rsidRDefault="00DF0406" w:rsidP="00DF0406">
            <w:pPr>
              <w:pStyle w:val="MILTableText"/>
            </w:pPr>
            <w:r w:rsidRPr="00255C34">
              <w:t>Volatilit</w:t>
            </w:r>
            <w:r>
              <w:t>y</w:t>
            </w:r>
            <w:r w:rsidRPr="00255C34">
              <w:t>y</w:t>
            </w:r>
          </w:p>
        </w:tc>
        <w:tc>
          <w:tcPr>
            <w:tcW w:w="1021" w:type="dxa"/>
          </w:tcPr>
          <w:p w14:paraId="4C8111AC" w14:textId="0EC28F31" w:rsidR="00DF0406" w:rsidRPr="00DF0406" w:rsidRDefault="00DF0406" w:rsidP="00DF0406">
            <w:pPr>
              <w:pStyle w:val="MILTableText"/>
              <w:rPr>
                <w:b w:val="0"/>
              </w:rPr>
            </w:pPr>
            <w:r w:rsidRPr="00DF0406">
              <w:rPr>
                <w:b w:val="0"/>
              </w:rPr>
              <w:t>&lt;OLD</w:t>
            </w:r>
            <w:r w:rsidR="00AC1FAB">
              <w:rPr>
                <w:b w:val="0"/>
              </w:rPr>
              <w:t>AUDP</w:t>
            </w:r>
            <w:r w:rsidRPr="00DF0406">
              <w:rPr>
                <w:b w:val="0"/>
              </w:rPr>
              <w:t>1_VOL&gt;</w:t>
            </w:r>
          </w:p>
        </w:tc>
        <w:tc>
          <w:tcPr>
            <w:tcW w:w="992" w:type="dxa"/>
          </w:tcPr>
          <w:p w14:paraId="0E8FDA24" w14:textId="54B30E58" w:rsidR="00DF0406" w:rsidRPr="00DF0406" w:rsidRDefault="00DF0406" w:rsidP="00DF0406">
            <w:pPr>
              <w:pStyle w:val="MILTableText"/>
              <w:rPr>
                <w:b w:val="0"/>
              </w:rPr>
            </w:pPr>
            <w:r w:rsidRPr="00DF0406">
              <w:rPr>
                <w:b w:val="0"/>
              </w:rPr>
              <w:t>&lt;OLD</w:t>
            </w:r>
            <w:r w:rsidR="00AC1FAB">
              <w:rPr>
                <w:b w:val="0"/>
              </w:rPr>
              <w:t>AUDP</w:t>
            </w:r>
            <w:r w:rsidRPr="00DF0406">
              <w:rPr>
                <w:b w:val="0"/>
              </w:rPr>
              <w:t>5_VOL&gt;</w:t>
            </w:r>
          </w:p>
        </w:tc>
        <w:tc>
          <w:tcPr>
            <w:tcW w:w="992" w:type="dxa"/>
          </w:tcPr>
          <w:p w14:paraId="3FB044B6" w14:textId="78BFED61" w:rsidR="00DF0406" w:rsidRPr="00DF0406" w:rsidRDefault="00DF0406" w:rsidP="00DF0406">
            <w:pPr>
              <w:pStyle w:val="MILTableText"/>
              <w:rPr>
                <w:b w:val="0"/>
              </w:rPr>
            </w:pPr>
            <w:r w:rsidRPr="00DF0406">
              <w:rPr>
                <w:b w:val="0"/>
              </w:rPr>
              <w:t>&lt;OLD</w:t>
            </w:r>
            <w:r w:rsidR="00AC1FAB">
              <w:rPr>
                <w:b w:val="0"/>
              </w:rPr>
              <w:t>AUDP</w:t>
            </w:r>
            <w:r w:rsidRPr="00DF0406">
              <w:rPr>
                <w:b w:val="0"/>
              </w:rPr>
              <w:t>10_VOL&gt;</w:t>
            </w:r>
          </w:p>
        </w:tc>
        <w:tc>
          <w:tcPr>
            <w:tcW w:w="992" w:type="dxa"/>
          </w:tcPr>
          <w:p w14:paraId="6848C558" w14:textId="5E581836" w:rsidR="00DF0406" w:rsidRPr="00DF0406" w:rsidRDefault="00DF0406" w:rsidP="00DF0406">
            <w:pPr>
              <w:pStyle w:val="MILTableText"/>
              <w:rPr>
                <w:b w:val="0"/>
              </w:rPr>
            </w:pPr>
            <w:r w:rsidRPr="00DF0406">
              <w:rPr>
                <w:b w:val="0"/>
              </w:rPr>
              <w:t>&lt;OLD</w:t>
            </w:r>
            <w:r w:rsidR="00AC1FAB">
              <w:rPr>
                <w:b w:val="0"/>
              </w:rPr>
              <w:t>AUDP</w:t>
            </w:r>
            <w:r w:rsidRPr="00DF0406">
              <w:rPr>
                <w:b w:val="0"/>
              </w:rPr>
              <w:t>15_VOL&gt;</w:t>
            </w:r>
          </w:p>
        </w:tc>
        <w:tc>
          <w:tcPr>
            <w:tcW w:w="1134" w:type="dxa"/>
          </w:tcPr>
          <w:p w14:paraId="4AC7A8E5" w14:textId="12853DA0" w:rsidR="00DF0406" w:rsidRPr="00DF0406" w:rsidRDefault="00DF0406" w:rsidP="00DF0406">
            <w:pPr>
              <w:pStyle w:val="MILTableText"/>
              <w:rPr>
                <w:b w:val="0"/>
              </w:rPr>
            </w:pPr>
            <w:r w:rsidRPr="00DF0406">
              <w:rPr>
                <w:b w:val="0"/>
              </w:rPr>
              <w:t>&lt;OLD</w:t>
            </w:r>
            <w:r w:rsidR="00AC1FAB">
              <w:rPr>
                <w:b w:val="0"/>
              </w:rPr>
              <w:t>AUDP</w:t>
            </w:r>
            <w:r w:rsidRPr="00DF0406">
              <w:rPr>
                <w:b w:val="0"/>
              </w:rPr>
              <w:t>25_VOL&gt;</w:t>
            </w:r>
          </w:p>
        </w:tc>
        <w:tc>
          <w:tcPr>
            <w:tcW w:w="1134" w:type="dxa"/>
          </w:tcPr>
          <w:p w14:paraId="68A7308E" w14:textId="58D5750F" w:rsidR="00DF0406" w:rsidRPr="00DF0406" w:rsidRDefault="00DF0406" w:rsidP="00DF0406">
            <w:pPr>
              <w:pStyle w:val="MILTableText"/>
              <w:rPr>
                <w:b w:val="0"/>
              </w:rPr>
            </w:pPr>
            <w:r w:rsidRPr="00DF0406">
              <w:rPr>
                <w:b w:val="0"/>
              </w:rPr>
              <w:t>&lt;OLD</w:t>
            </w:r>
            <w:r w:rsidR="00AC1FAB">
              <w:rPr>
                <w:b w:val="0"/>
              </w:rPr>
              <w:t>AUDP</w:t>
            </w:r>
            <w:r w:rsidRPr="00DF0406">
              <w:rPr>
                <w:b w:val="0"/>
              </w:rPr>
              <w:t>30_VOL&gt;</w:t>
            </w:r>
          </w:p>
        </w:tc>
      </w:tr>
    </w:tbl>
    <w:p w14:paraId="75ACDFC3" w14:textId="3E77D59B" w:rsidR="000842DA" w:rsidRPr="00255C34" w:rsidRDefault="000842DA" w:rsidP="000842DA">
      <w:pPr>
        <w:pStyle w:val="MILReportMainText"/>
        <w:rPr>
          <w:sz w:val="18"/>
          <w:szCs w:val="18"/>
        </w:rPr>
      </w:pPr>
      <w:r w:rsidRPr="00255C34">
        <w:rPr>
          <w:sz w:val="18"/>
          <w:szCs w:val="18"/>
        </w:rPr>
        <w:t>Total Return Percentiles (</w:t>
      </w:r>
      <w:r w:rsidR="00DD55A2">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847"/>
        <w:gridCol w:w="1487"/>
        <w:gridCol w:w="1487"/>
        <w:gridCol w:w="1566"/>
        <w:gridCol w:w="1566"/>
        <w:gridCol w:w="1566"/>
        <w:gridCol w:w="1566"/>
      </w:tblGrid>
      <w:tr w:rsidR="000842DA" w:rsidRPr="00227BEB" w14:paraId="742A6845"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4112412"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0842DA">
        <w:trPr>
          <w:trHeight w:hRule="exact" w:val="340"/>
        </w:trPr>
        <w:tc>
          <w:tcPr>
            <w:tcW w:w="1101" w:type="dxa"/>
          </w:tcPr>
          <w:p w14:paraId="19EF1455" w14:textId="77777777" w:rsidR="00DF0406" w:rsidRPr="00255C34" w:rsidRDefault="00DF0406" w:rsidP="00DF0406">
            <w:pPr>
              <w:pStyle w:val="MILTableText"/>
            </w:pPr>
            <w:r w:rsidRPr="00255C34">
              <w:t>5%</w:t>
            </w:r>
          </w:p>
        </w:tc>
        <w:tc>
          <w:tcPr>
            <w:tcW w:w="1021" w:type="dxa"/>
          </w:tcPr>
          <w:p w14:paraId="03EBBEB3" w14:textId="35AC481A" w:rsidR="00DF0406" w:rsidRPr="00DF0406" w:rsidRDefault="00DF0406" w:rsidP="00DF0406">
            <w:pPr>
              <w:pStyle w:val="MILTableText"/>
              <w:rPr>
                <w:b w:val="0"/>
              </w:rPr>
            </w:pPr>
            <w:r w:rsidRPr="00DF0406">
              <w:rPr>
                <w:b w:val="0"/>
              </w:rPr>
              <w:t>&lt;</w:t>
            </w:r>
            <w:r w:rsidR="00AC1FAB">
              <w:rPr>
                <w:b w:val="0"/>
              </w:rPr>
              <w:t>NEWAUDP</w:t>
            </w:r>
            <w:r w:rsidRPr="00DF0406">
              <w:rPr>
                <w:b w:val="0"/>
              </w:rPr>
              <w:t>1_5&gt;</w:t>
            </w:r>
          </w:p>
        </w:tc>
        <w:tc>
          <w:tcPr>
            <w:tcW w:w="992" w:type="dxa"/>
          </w:tcPr>
          <w:p w14:paraId="05FF86E3" w14:textId="7827C1E1" w:rsidR="00DF0406" w:rsidRPr="00DF0406" w:rsidRDefault="00DF0406" w:rsidP="00DF0406">
            <w:pPr>
              <w:pStyle w:val="MILTableText"/>
              <w:rPr>
                <w:b w:val="0"/>
              </w:rPr>
            </w:pPr>
            <w:r w:rsidRPr="00DF0406">
              <w:rPr>
                <w:b w:val="0"/>
              </w:rPr>
              <w:t>&lt;</w:t>
            </w:r>
            <w:r w:rsidR="00AC1FAB">
              <w:rPr>
                <w:b w:val="0"/>
              </w:rPr>
              <w:t>NEWAUDP</w:t>
            </w:r>
            <w:r w:rsidRPr="00DF0406">
              <w:rPr>
                <w:b w:val="0"/>
              </w:rPr>
              <w:t>5_5&gt;</w:t>
            </w:r>
          </w:p>
        </w:tc>
        <w:tc>
          <w:tcPr>
            <w:tcW w:w="992" w:type="dxa"/>
          </w:tcPr>
          <w:p w14:paraId="36E66C3C" w14:textId="1B09A7A9" w:rsidR="00DF0406" w:rsidRPr="00DF0406" w:rsidRDefault="00DF0406" w:rsidP="00DF0406">
            <w:pPr>
              <w:pStyle w:val="MILTableText"/>
              <w:rPr>
                <w:b w:val="0"/>
              </w:rPr>
            </w:pPr>
            <w:r w:rsidRPr="00DF0406">
              <w:rPr>
                <w:b w:val="0"/>
              </w:rPr>
              <w:t>&lt;</w:t>
            </w:r>
            <w:r w:rsidR="00AC1FAB">
              <w:rPr>
                <w:b w:val="0"/>
              </w:rPr>
              <w:t>NEWAUDP</w:t>
            </w:r>
            <w:r w:rsidRPr="00DF0406">
              <w:rPr>
                <w:b w:val="0"/>
              </w:rPr>
              <w:t>10_5&gt;</w:t>
            </w:r>
          </w:p>
        </w:tc>
        <w:tc>
          <w:tcPr>
            <w:tcW w:w="992" w:type="dxa"/>
          </w:tcPr>
          <w:p w14:paraId="40D3155C" w14:textId="13A44873" w:rsidR="00DF0406" w:rsidRPr="00DF0406" w:rsidRDefault="00DF0406" w:rsidP="00DF0406">
            <w:pPr>
              <w:pStyle w:val="MILTableText"/>
              <w:rPr>
                <w:b w:val="0"/>
              </w:rPr>
            </w:pPr>
            <w:r w:rsidRPr="00DF0406">
              <w:rPr>
                <w:b w:val="0"/>
              </w:rPr>
              <w:t>&lt;</w:t>
            </w:r>
            <w:r w:rsidR="00AC1FAB">
              <w:rPr>
                <w:b w:val="0"/>
              </w:rPr>
              <w:t>NEWAUDP</w:t>
            </w:r>
            <w:r w:rsidRPr="00DF0406">
              <w:rPr>
                <w:b w:val="0"/>
              </w:rPr>
              <w:t>15_5&gt;</w:t>
            </w:r>
          </w:p>
        </w:tc>
        <w:tc>
          <w:tcPr>
            <w:tcW w:w="1134" w:type="dxa"/>
          </w:tcPr>
          <w:p w14:paraId="7CE742E9" w14:textId="55C57111" w:rsidR="00DF0406" w:rsidRPr="00DF0406" w:rsidRDefault="00DF0406" w:rsidP="00DF0406">
            <w:pPr>
              <w:pStyle w:val="MILTableText"/>
              <w:rPr>
                <w:b w:val="0"/>
              </w:rPr>
            </w:pPr>
            <w:r w:rsidRPr="00DF0406">
              <w:rPr>
                <w:b w:val="0"/>
              </w:rPr>
              <w:t>&lt;</w:t>
            </w:r>
            <w:r w:rsidR="00AC1FAB">
              <w:rPr>
                <w:b w:val="0"/>
              </w:rPr>
              <w:t>NEWAUDP</w:t>
            </w:r>
            <w:r w:rsidRPr="00DF0406">
              <w:rPr>
                <w:b w:val="0"/>
              </w:rPr>
              <w:t>25_5&gt;</w:t>
            </w:r>
          </w:p>
        </w:tc>
        <w:tc>
          <w:tcPr>
            <w:tcW w:w="1134" w:type="dxa"/>
          </w:tcPr>
          <w:p w14:paraId="4EFED257" w14:textId="24788F69" w:rsidR="00DF0406" w:rsidRPr="00DF0406" w:rsidRDefault="00DF0406" w:rsidP="00DF0406">
            <w:pPr>
              <w:pStyle w:val="MILTableText"/>
              <w:rPr>
                <w:b w:val="0"/>
              </w:rPr>
            </w:pPr>
            <w:r w:rsidRPr="00DF0406">
              <w:rPr>
                <w:b w:val="0"/>
              </w:rPr>
              <w:t>&lt;</w:t>
            </w:r>
            <w:r w:rsidR="00AC1FAB">
              <w:rPr>
                <w:b w:val="0"/>
              </w:rPr>
              <w:t>NEWAUDP</w:t>
            </w:r>
            <w:r w:rsidRPr="00DF0406">
              <w:rPr>
                <w:b w:val="0"/>
              </w:rPr>
              <w:t>30_5&gt;</w:t>
            </w:r>
          </w:p>
        </w:tc>
      </w:tr>
      <w:tr w:rsidR="00DF0406" w14:paraId="250274FD" w14:textId="77777777" w:rsidTr="000842DA">
        <w:trPr>
          <w:trHeight w:hRule="exact" w:val="340"/>
        </w:trPr>
        <w:tc>
          <w:tcPr>
            <w:tcW w:w="1101" w:type="dxa"/>
          </w:tcPr>
          <w:p w14:paraId="1FE14543" w14:textId="77777777" w:rsidR="00DF0406" w:rsidRPr="00255C34" w:rsidRDefault="00DF0406" w:rsidP="00DF0406">
            <w:pPr>
              <w:pStyle w:val="MILTableText"/>
            </w:pPr>
            <w:r w:rsidRPr="00255C34">
              <w:t>25%</w:t>
            </w:r>
          </w:p>
        </w:tc>
        <w:tc>
          <w:tcPr>
            <w:tcW w:w="1021" w:type="dxa"/>
          </w:tcPr>
          <w:p w14:paraId="202AD9C2" w14:textId="06642EF1" w:rsidR="00DF0406" w:rsidRPr="00DF0406" w:rsidRDefault="00DF0406" w:rsidP="00DF0406">
            <w:pPr>
              <w:pStyle w:val="MILTableText"/>
              <w:rPr>
                <w:b w:val="0"/>
              </w:rPr>
            </w:pPr>
            <w:r w:rsidRPr="00DF0406">
              <w:rPr>
                <w:b w:val="0"/>
              </w:rPr>
              <w:t>&lt;</w:t>
            </w:r>
            <w:r w:rsidR="00AC1FAB">
              <w:rPr>
                <w:b w:val="0"/>
              </w:rPr>
              <w:t>NEWAUDP</w:t>
            </w:r>
            <w:r w:rsidRPr="00DF0406">
              <w:rPr>
                <w:b w:val="0"/>
              </w:rPr>
              <w:t>1_25&gt;</w:t>
            </w:r>
          </w:p>
        </w:tc>
        <w:tc>
          <w:tcPr>
            <w:tcW w:w="992" w:type="dxa"/>
          </w:tcPr>
          <w:p w14:paraId="26F0A6B8" w14:textId="05BBDCBF" w:rsidR="00DF0406" w:rsidRPr="00DF0406" w:rsidRDefault="00DF0406" w:rsidP="00DF0406">
            <w:pPr>
              <w:pStyle w:val="MILTableText"/>
              <w:rPr>
                <w:b w:val="0"/>
              </w:rPr>
            </w:pPr>
            <w:r w:rsidRPr="00DF0406">
              <w:rPr>
                <w:b w:val="0"/>
              </w:rPr>
              <w:t>&lt;</w:t>
            </w:r>
            <w:r w:rsidR="00AC1FAB">
              <w:rPr>
                <w:b w:val="0"/>
              </w:rPr>
              <w:t>NEWAUDP</w:t>
            </w:r>
            <w:r w:rsidRPr="00DF0406">
              <w:rPr>
                <w:b w:val="0"/>
              </w:rPr>
              <w:t>5_25&gt;</w:t>
            </w:r>
          </w:p>
        </w:tc>
        <w:tc>
          <w:tcPr>
            <w:tcW w:w="992" w:type="dxa"/>
          </w:tcPr>
          <w:p w14:paraId="7938A001" w14:textId="727C081E" w:rsidR="00DF0406" w:rsidRPr="00DF0406" w:rsidRDefault="00DF0406" w:rsidP="00DF0406">
            <w:pPr>
              <w:pStyle w:val="MILTableText"/>
              <w:rPr>
                <w:b w:val="0"/>
              </w:rPr>
            </w:pPr>
            <w:r w:rsidRPr="00DF0406">
              <w:rPr>
                <w:b w:val="0"/>
              </w:rPr>
              <w:t>&lt;</w:t>
            </w:r>
            <w:r w:rsidR="00AC1FAB">
              <w:rPr>
                <w:b w:val="0"/>
              </w:rPr>
              <w:t>NEWAUDP</w:t>
            </w:r>
            <w:r w:rsidRPr="00DF0406">
              <w:rPr>
                <w:b w:val="0"/>
              </w:rPr>
              <w:t>10_25&gt;</w:t>
            </w:r>
          </w:p>
        </w:tc>
        <w:tc>
          <w:tcPr>
            <w:tcW w:w="992" w:type="dxa"/>
          </w:tcPr>
          <w:p w14:paraId="0C5F4B4A" w14:textId="73A7A39C" w:rsidR="00DF0406" w:rsidRPr="00DF0406" w:rsidRDefault="00DF0406" w:rsidP="00DF0406">
            <w:pPr>
              <w:pStyle w:val="MILTableText"/>
              <w:rPr>
                <w:b w:val="0"/>
              </w:rPr>
            </w:pPr>
            <w:r w:rsidRPr="00DF0406">
              <w:rPr>
                <w:b w:val="0"/>
              </w:rPr>
              <w:t>&lt;</w:t>
            </w:r>
            <w:r w:rsidR="00AC1FAB">
              <w:rPr>
                <w:b w:val="0"/>
              </w:rPr>
              <w:t>NEWAUDP</w:t>
            </w:r>
            <w:r w:rsidRPr="00DF0406">
              <w:rPr>
                <w:b w:val="0"/>
              </w:rPr>
              <w:t>15_25&gt;</w:t>
            </w:r>
          </w:p>
        </w:tc>
        <w:tc>
          <w:tcPr>
            <w:tcW w:w="1134" w:type="dxa"/>
          </w:tcPr>
          <w:p w14:paraId="3ED8125A" w14:textId="0B846ABF" w:rsidR="00DF0406" w:rsidRPr="00DF0406" w:rsidRDefault="00DF0406" w:rsidP="00DF0406">
            <w:pPr>
              <w:pStyle w:val="MILTableText"/>
              <w:rPr>
                <w:b w:val="0"/>
              </w:rPr>
            </w:pPr>
            <w:r w:rsidRPr="00DF0406">
              <w:rPr>
                <w:b w:val="0"/>
              </w:rPr>
              <w:t>&lt;</w:t>
            </w:r>
            <w:r w:rsidR="00AC1FAB">
              <w:rPr>
                <w:b w:val="0"/>
              </w:rPr>
              <w:t>NEWAUDP</w:t>
            </w:r>
            <w:r w:rsidRPr="00DF0406">
              <w:rPr>
                <w:b w:val="0"/>
              </w:rPr>
              <w:t>25_25&gt;</w:t>
            </w:r>
          </w:p>
        </w:tc>
        <w:tc>
          <w:tcPr>
            <w:tcW w:w="1134" w:type="dxa"/>
          </w:tcPr>
          <w:p w14:paraId="0244D094" w14:textId="7D45AE96" w:rsidR="00DF0406" w:rsidRPr="00DF0406" w:rsidRDefault="00DF0406" w:rsidP="00DF0406">
            <w:pPr>
              <w:pStyle w:val="MILTableText"/>
              <w:rPr>
                <w:b w:val="0"/>
              </w:rPr>
            </w:pPr>
            <w:r w:rsidRPr="00DF0406">
              <w:rPr>
                <w:b w:val="0"/>
              </w:rPr>
              <w:t>&lt;</w:t>
            </w:r>
            <w:r w:rsidR="00AC1FAB">
              <w:rPr>
                <w:b w:val="0"/>
              </w:rPr>
              <w:t>NEWAUDP</w:t>
            </w:r>
            <w:r w:rsidRPr="00DF0406">
              <w:rPr>
                <w:b w:val="0"/>
              </w:rPr>
              <w:t>30_25&gt;</w:t>
            </w:r>
          </w:p>
        </w:tc>
      </w:tr>
      <w:tr w:rsidR="00DF0406" w14:paraId="07567540" w14:textId="77777777" w:rsidTr="000842DA">
        <w:trPr>
          <w:trHeight w:hRule="exact" w:val="340"/>
        </w:trPr>
        <w:tc>
          <w:tcPr>
            <w:tcW w:w="1101" w:type="dxa"/>
          </w:tcPr>
          <w:p w14:paraId="6A4EE2BB" w14:textId="77777777" w:rsidR="00DF0406" w:rsidRPr="00255C34" w:rsidRDefault="00DF0406" w:rsidP="00DF0406">
            <w:pPr>
              <w:pStyle w:val="MILTableText"/>
            </w:pPr>
            <w:r w:rsidRPr="00255C34">
              <w:t>50%</w:t>
            </w:r>
          </w:p>
        </w:tc>
        <w:tc>
          <w:tcPr>
            <w:tcW w:w="1021" w:type="dxa"/>
          </w:tcPr>
          <w:p w14:paraId="6F5D0216" w14:textId="59FC324A" w:rsidR="00DF0406" w:rsidRPr="00DF0406" w:rsidRDefault="00DF0406" w:rsidP="00DF0406">
            <w:pPr>
              <w:pStyle w:val="MILTableText"/>
              <w:rPr>
                <w:b w:val="0"/>
              </w:rPr>
            </w:pPr>
            <w:r w:rsidRPr="00DF0406">
              <w:rPr>
                <w:b w:val="0"/>
              </w:rPr>
              <w:t>&lt;</w:t>
            </w:r>
            <w:r w:rsidR="00AC1FAB">
              <w:rPr>
                <w:b w:val="0"/>
              </w:rPr>
              <w:t>NEWAUDP</w:t>
            </w:r>
            <w:r w:rsidRPr="00DF0406">
              <w:rPr>
                <w:b w:val="0"/>
              </w:rPr>
              <w:t>1_50&gt;</w:t>
            </w:r>
          </w:p>
        </w:tc>
        <w:tc>
          <w:tcPr>
            <w:tcW w:w="992" w:type="dxa"/>
          </w:tcPr>
          <w:p w14:paraId="5E26043F" w14:textId="28ACA2C2" w:rsidR="00DF0406" w:rsidRPr="00DF0406" w:rsidRDefault="00DF0406" w:rsidP="00DF0406">
            <w:pPr>
              <w:pStyle w:val="MILTableText"/>
              <w:rPr>
                <w:b w:val="0"/>
              </w:rPr>
            </w:pPr>
            <w:r w:rsidRPr="00DF0406">
              <w:rPr>
                <w:b w:val="0"/>
              </w:rPr>
              <w:t>&lt;</w:t>
            </w:r>
            <w:r w:rsidR="00AC1FAB">
              <w:rPr>
                <w:b w:val="0"/>
              </w:rPr>
              <w:t>NEWAUDP</w:t>
            </w:r>
            <w:r w:rsidRPr="00DF0406">
              <w:rPr>
                <w:b w:val="0"/>
              </w:rPr>
              <w:t>5_50&gt;</w:t>
            </w:r>
          </w:p>
        </w:tc>
        <w:tc>
          <w:tcPr>
            <w:tcW w:w="992" w:type="dxa"/>
          </w:tcPr>
          <w:p w14:paraId="737DC145" w14:textId="6F6A922B" w:rsidR="00DF0406" w:rsidRPr="00DF0406" w:rsidRDefault="00DF0406" w:rsidP="00DF0406">
            <w:pPr>
              <w:pStyle w:val="MILTableText"/>
              <w:rPr>
                <w:b w:val="0"/>
              </w:rPr>
            </w:pPr>
            <w:r w:rsidRPr="00DF0406">
              <w:rPr>
                <w:b w:val="0"/>
              </w:rPr>
              <w:t>&lt;</w:t>
            </w:r>
            <w:r w:rsidR="00AC1FAB">
              <w:rPr>
                <w:b w:val="0"/>
              </w:rPr>
              <w:t>NEWAUDP</w:t>
            </w:r>
            <w:r w:rsidRPr="00DF0406">
              <w:rPr>
                <w:b w:val="0"/>
              </w:rPr>
              <w:t>10_50&gt;</w:t>
            </w:r>
          </w:p>
        </w:tc>
        <w:tc>
          <w:tcPr>
            <w:tcW w:w="992" w:type="dxa"/>
          </w:tcPr>
          <w:p w14:paraId="3A6C72D9" w14:textId="6AFD7060" w:rsidR="00DF0406" w:rsidRPr="00DF0406" w:rsidRDefault="00DF0406" w:rsidP="00DF0406">
            <w:pPr>
              <w:pStyle w:val="MILTableText"/>
              <w:rPr>
                <w:b w:val="0"/>
              </w:rPr>
            </w:pPr>
            <w:r w:rsidRPr="00DF0406">
              <w:rPr>
                <w:b w:val="0"/>
              </w:rPr>
              <w:t>&lt;</w:t>
            </w:r>
            <w:r w:rsidR="00AC1FAB">
              <w:rPr>
                <w:b w:val="0"/>
              </w:rPr>
              <w:t>NEWAUDP</w:t>
            </w:r>
            <w:r w:rsidRPr="00DF0406">
              <w:rPr>
                <w:b w:val="0"/>
              </w:rPr>
              <w:t>15_50&gt;</w:t>
            </w:r>
          </w:p>
        </w:tc>
        <w:tc>
          <w:tcPr>
            <w:tcW w:w="1134" w:type="dxa"/>
          </w:tcPr>
          <w:p w14:paraId="6D7EAF31" w14:textId="304AE4A2" w:rsidR="00DF0406" w:rsidRPr="00DF0406" w:rsidRDefault="00DF0406" w:rsidP="00DF0406">
            <w:pPr>
              <w:pStyle w:val="MILTableText"/>
              <w:rPr>
                <w:b w:val="0"/>
              </w:rPr>
            </w:pPr>
            <w:r w:rsidRPr="00DF0406">
              <w:rPr>
                <w:b w:val="0"/>
              </w:rPr>
              <w:t>&lt;</w:t>
            </w:r>
            <w:r w:rsidR="00AC1FAB">
              <w:rPr>
                <w:b w:val="0"/>
              </w:rPr>
              <w:t>NEWAUDP</w:t>
            </w:r>
            <w:r w:rsidRPr="00DF0406">
              <w:rPr>
                <w:b w:val="0"/>
              </w:rPr>
              <w:t>25_50&gt;</w:t>
            </w:r>
          </w:p>
        </w:tc>
        <w:tc>
          <w:tcPr>
            <w:tcW w:w="1134" w:type="dxa"/>
          </w:tcPr>
          <w:p w14:paraId="3013EC21" w14:textId="4A34AB1A" w:rsidR="00DF0406" w:rsidRPr="00DF0406" w:rsidRDefault="00DF0406" w:rsidP="00DF0406">
            <w:pPr>
              <w:pStyle w:val="MILTableText"/>
              <w:rPr>
                <w:b w:val="0"/>
              </w:rPr>
            </w:pPr>
            <w:r w:rsidRPr="00DF0406">
              <w:rPr>
                <w:b w:val="0"/>
              </w:rPr>
              <w:t>&lt;</w:t>
            </w:r>
            <w:r w:rsidR="00AC1FAB">
              <w:rPr>
                <w:b w:val="0"/>
              </w:rPr>
              <w:t>NEWAUDP</w:t>
            </w:r>
            <w:r w:rsidRPr="00DF0406">
              <w:rPr>
                <w:b w:val="0"/>
              </w:rPr>
              <w:t>30_50&gt;</w:t>
            </w:r>
          </w:p>
        </w:tc>
      </w:tr>
      <w:tr w:rsidR="00DF0406" w14:paraId="58C672E4" w14:textId="77777777" w:rsidTr="000842DA">
        <w:trPr>
          <w:trHeight w:hRule="exact" w:val="340"/>
        </w:trPr>
        <w:tc>
          <w:tcPr>
            <w:tcW w:w="1101" w:type="dxa"/>
          </w:tcPr>
          <w:p w14:paraId="1ADCC1C3" w14:textId="77777777" w:rsidR="00DF0406" w:rsidRPr="00255C34" w:rsidRDefault="00DF0406" w:rsidP="00DF0406">
            <w:pPr>
              <w:pStyle w:val="MILTableText"/>
            </w:pPr>
            <w:r w:rsidRPr="00255C34">
              <w:t>75%</w:t>
            </w:r>
          </w:p>
        </w:tc>
        <w:tc>
          <w:tcPr>
            <w:tcW w:w="1021" w:type="dxa"/>
          </w:tcPr>
          <w:p w14:paraId="22022172" w14:textId="2A53A356" w:rsidR="00DF0406" w:rsidRPr="00DF0406" w:rsidRDefault="00DF0406" w:rsidP="00DF0406">
            <w:pPr>
              <w:pStyle w:val="MILTableText"/>
              <w:rPr>
                <w:b w:val="0"/>
              </w:rPr>
            </w:pPr>
            <w:r w:rsidRPr="00DF0406">
              <w:rPr>
                <w:b w:val="0"/>
              </w:rPr>
              <w:t>&lt;</w:t>
            </w:r>
            <w:r w:rsidR="00AC1FAB">
              <w:rPr>
                <w:b w:val="0"/>
              </w:rPr>
              <w:t>NEWAUDP</w:t>
            </w:r>
            <w:r w:rsidRPr="00DF0406">
              <w:rPr>
                <w:b w:val="0"/>
              </w:rPr>
              <w:t>1_75&gt;</w:t>
            </w:r>
          </w:p>
        </w:tc>
        <w:tc>
          <w:tcPr>
            <w:tcW w:w="992" w:type="dxa"/>
          </w:tcPr>
          <w:p w14:paraId="46C9D074" w14:textId="59DEE4D0" w:rsidR="00DF0406" w:rsidRPr="00DF0406" w:rsidRDefault="00DF0406" w:rsidP="00DF0406">
            <w:pPr>
              <w:pStyle w:val="MILTableText"/>
              <w:rPr>
                <w:b w:val="0"/>
              </w:rPr>
            </w:pPr>
            <w:r w:rsidRPr="00DF0406">
              <w:rPr>
                <w:b w:val="0"/>
              </w:rPr>
              <w:t>&lt;</w:t>
            </w:r>
            <w:r w:rsidR="00AC1FAB">
              <w:rPr>
                <w:b w:val="0"/>
              </w:rPr>
              <w:t>NEWAUDP</w:t>
            </w:r>
            <w:r w:rsidRPr="00DF0406">
              <w:rPr>
                <w:b w:val="0"/>
              </w:rPr>
              <w:t>5_75&gt;</w:t>
            </w:r>
          </w:p>
        </w:tc>
        <w:tc>
          <w:tcPr>
            <w:tcW w:w="992" w:type="dxa"/>
          </w:tcPr>
          <w:p w14:paraId="474EDB44" w14:textId="3FE1D6EC" w:rsidR="00DF0406" w:rsidRPr="00DF0406" w:rsidRDefault="00DF0406" w:rsidP="00DF0406">
            <w:pPr>
              <w:pStyle w:val="MILTableText"/>
              <w:rPr>
                <w:b w:val="0"/>
              </w:rPr>
            </w:pPr>
            <w:r w:rsidRPr="00DF0406">
              <w:rPr>
                <w:b w:val="0"/>
              </w:rPr>
              <w:t>&lt;</w:t>
            </w:r>
            <w:r w:rsidR="00AC1FAB">
              <w:rPr>
                <w:b w:val="0"/>
              </w:rPr>
              <w:t>NEWAUDP</w:t>
            </w:r>
            <w:r w:rsidRPr="00DF0406">
              <w:rPr>
                <w:b w:val="0"/>
              </w:rPr>
              <w:t>10_75&gt;</w:t>
            </w:r>
          </w:p>
        </w:tc>
        <w:tc>
          <w:tcPr>
            <w:tcW w:w="992" w:type="dxa"/>
          </w:tcPr>
          <w:p w14:paraId="373E9379" w14:textId="31B2737B" w:rsidR="00DF0406" w:rsidRPr="00DF0406" w:rsidRDefault="00DF0406" w:rsidP="00DF0406">
            <w:pPr>
              <w:pStyle w:val="MILTableText"/>
              <w:rPr>
                <w:b w:val="0"/>
              </w:rPr>
            </w:pPr>
            <w:r w:rsidRPr="00DF0406">
              <w:rPr>
                <w:b w:val="0"/>
              </w:rPr>
              <w:t>&lt;</w:t>
            </w:r>
            <w:r w:rsidR="00AC1FAB">
              <w:rPr>
                <w:b w:val="0"/>
              </w:rPr>
              <w:t>NEWAUDP</w:t>
            </w:r>
            <w:r w:rsidRPr="00DF0406">
              <w:rPr>
                <w:b w:val="0"/>
              </w:rPr>
              <w:t>15_75&gt;</w:t>
            </w:r>
          </w:p>
        </w:tc>
        <w:tc>
          <w:tcPr>
            <w:tcW w:w="1134" w:type="dxa"/>
          </w:tcPr>
          <w:p w14:paraId="76AC65A4" w14:textId="285FD9D0" w:rsidR="00DF0406" w:rsidRPr="00DF0406" w:rsidRDefault="00DF0406" w:rsidP="00DF0406">
            <w:pPr>
              <w:pStyle w:val="MILTableText"/>
              <w:rPr>
                <w:b w:val="0"/>
              </w:rPr>
            </w:pPr>
            <w:r w:rsidRPr="00DF0406">
              <w:rPr>
                <w:b w:val="0"/>
              </w:rPr>
              <w:t>&lt;</w:t>
            </w:r>
            <w:r w:rsidR="00AC1FAB">
              <w:rPr>
                <w:b w:val="0"/>
              </w:rPr>
              <w:t>NEWAUDP</w:t>
            </w:r>
            <w:r w:rsidRPr="00DF0406">
              <w:rPr>
                <w:b w:val="0"/>
              </w:rPr>
              <w:t>25_75&gt;</w:t>
            </w:r>
          </w:p>
        </w:tc>
        <w:tc>
          <w:tcPr>
            <w:tcW w:w="1134" w:type="dxa"/>
          </w:tcPr>
          <w:p w14:paraId="4EC438DE" w14:textId="60069652" w:rsidR="00DF0406" w:rsidRPr="00DF0406" w:rsidRDefault="00DF0406" w:rsidP="00DF0406">
            <w:pPr>
              <w:pStyle w:val="MILTableText"/>
              <w:rPr>
                <w:b w:val="0"/>
              </w:rPr>
            </w:pPr>
            <w:r w:rsidRPr="00DF0406">
              <w:rPr>
                <w:b w:val="0"/>
              </w:rPr>
              <w:t>&lt;</w:t>
            </w:r>
            <w:r w:rsidR="00AC1FAB">
              <w:rPr>
                <w:b w:val="0"/>
              </w:rPr>
              <w:t>NEWAUDP</w:t>
            </w:r>
            <w:r w:rsidRPr="00DF0406">
              <w:rPr>
                <w:b w:val="0"/>
              </w:rPr>
              <w:t>30_75&gt;</w:t>
            </w:r>
          </w:p>
        </w:tc>
      </w:tr>
      <w:tr w:rsidR="00DF0406" w14:paraId="566E5E65" w14:textId="77777777" w:rsidTr="000842DA">
        <w:trPr>
          <w:trHeight w:hRule="exact" w:val="340"/>
        </w:trPr>
        <w:tc>
          <w:tcPr>
            <w:tcW w:w="1101" w:type="dxa"/>
          </w:tcPr>
          <w:p w14:paraId="5032714A" w14:textId="77777777" w:rsidR="00DF0406" w:rsidRPr="00255C34" w:rsidRDefault="00DF0406" w:rsidP="00DF0406">
            <w:pPr>
              <w:pStyle w:val="MILTableText"/>
            </w:pPr>
            <w:r w:rsidRPr="00255C34">
              <w:t>95%</w:t>
            </w:r>
          </w:p>
        </w:tc>
        <w:tc>
          <w:tcPr>
            <w:tcW w:w="1021" w:type="dxa"/>
          </w:tcPr>
          <w:p w14:paraId="3A310344" w14:textId="5E4230ED" w:rsidR="00DF0406" w:rsidRPr="00DF0406" w:rsidRDefault="00DF0406" w:rsidP="00DF0406">
            <w:pPr>
              <w:pStyle w:val="MILTableText"/>
              <w:rPr>
                <w:b w:val="0"/>
              </w:rPr>
            </w:pPr>
            <w:r w:rsidRPr="00DF0406">
              <w:rPr>
                <w:b w:val="0"/>
              </w:rPr>
              <w:t>&lt;</w:t>
            </w:r>
            <w:r w:rsidR="00AC1FAB">
              <w:rPr>
                <w:b w:val="0"/>
              </w:rPr>
              <w:t>NEWAUDP</w:t>
            </w:r>
            <w:r w:rsidRPr="00DF0406">
              <w:rPr>
                <w:b w:val="0"/>
              </w:rPr>
              <w:t>1_95&gt;</w:t>
            </w:r>
          </w:p>
        </w:tc>
        <w:tc>
          <w:tcPr>
            <w:tcW w:w="992" w:type="dxa"/>
          </w:tcPr>
          <w:p w14:paraId="05572A50" w14:textId="5D988C93" w:rsidR="00DF0406" w:rsidRPr="00DF0406" w:rsidRDefault="00DF0406" w:rsidP="00DF0406">
            <w:pPr>
              <w:pStyle w:val="MILTableText"/>
              <w:rPr>
                <w:b w:val="0"/>
              </w:rPr>
            </w:pPr>
            <w:r w:rsidRPr="00DF0406">
              <w:rPr>
                <w:b w:val="0"/>
              </w:rPr>
              <w:t>&lt;</w:t>
            </w:r>
            <w:r w:rsidR="00AC1FAB">
              <w:rPr>
                <w:b w:val="0"/>
              </w:rPr>
              <w:t>NEWAUDP</w:t>
            </w:r>
            <w:r w:rsidRPr="00DF0406">
              <w:rPr>
                <w:b w:val="0"/>
              </w:rPr>
              <w:t>5_95&gt;</w:t>
            </w:r>
          </w:p>
        </w:tc>
        <w:tc>
          <w:tcPr>
            <w:tcW w:w="992" w:type="dxa"/>
          </w:tcPr>
          <w:p w14:paraId="7BFEF409" w14:textId="387CD4D4" w:rsidR="00DF0406" w:rsidRPr="00DF0406" w:rsidRDefault="00DF0406" w:rsidP="00DF0406">
            <w:pPr>
              <w:pStyle w:val="MILTableText"/>
              <w:rPr>
                <w:b w:val="0"/>
              </w:rPr>
            </w:pPr>
            <w:r w:rsidRPr="00DF0406">
              <w:rPr>
                <w:b w:val="0"/>
              </w:rPr>
              <w:t>&lt;</w:t>
            </w:r>
            <w:r w:rsidR="00AC1FAB">
              <w:rPr>
                <w:b w:val="0"/>
              </w:rPr>
              <w:t>NEWAUDP</w:t>
            </w:r>
            <w:r w:rsidRPr="00DF0406">
              <w:rPr>
                <w:b w:val="0"/>
              </w:rPr>
              <w:t>10_95&gt;</w:t>
            </w:r>
          </w:p>
        </w:tc>
        <w:tc>
          <w:tcPr>
            <w:tcW w:w="992" w:type="dxa"/>
          </w:tcPr>
          <w:p w14:paraId="7EE4E737" w14:textId="474989A5" w:rsidR="00DF0406" w:rsidRPr="00DF0406" w:rsidRDefault="00DF0406" w:rsidP="00DF0406">
            <w:pPr>
              <w:pStyle w:val="MILTableText"/>
              <w:rPr>
                <w:b w:val="0"/>
              </w:rPr>
            </w:pPr>
            <w:r w:rsidRPr="00DF0406">
              <w:rPr>
                <w:b w:val="0"/>
              </w:rPr>
              <w:t>&lt;</w:t>
            </w:r>
            <w:r w:rsidR="00AC1FAB">
              <w:rPr>
                <w:b w:val="0"/>
              </w:rPr>
              <w:t>NEWAUDP</w:t>
            </w:r>
            <w:r w:rsidRPr="00DF0406">
              <w:rPr>
                <w:b w:val="0"/>
              </w:rPr>
              <w:t>15_95&gt;</w:t>
            </w:r>
          </w:p>
        </w:tc>
        <w:tc>
          <w:tcPr>
            <w:tcW w:w="1134" w:type="dxa"/>
          </w:tcPr>
          <w:p w14:paraId="2E872331" w14:textId="073F6E6A" w:rsidR="00DF0406" w:rsidRPr="00DF0406" w:rsidRDefault="00DF0406" w:rsidP="00DF0406">
            <w:pPr>
              <w:pStyle w:val="MILTableText"/>
              <w:rPr>
                <w:b w:val="0"/>
              </w:rPr>
            </w:pPr>
            <w:r w:rsidRPr="00DF0406">
              <w:rPr>
                <w:b w:val="0"/>
              </w:rPr>
              <w:t>&lt;</w:t>
            </w:r>
            <w:r w:rsidR="00AC1FAB">
              <w:rPr>
                <w:b w:val="0"/>
              </w:rPr>
              <w:t>NEWAUDP</w:t>
            </w:r>
            <w:r w:rsidRPr="00DF0406">
              <w:rPr>
                <w:b w:val="0"/>
              </w:rPr>
              <w:t>25_95&gt;</w:t>
            </w:r>
          </w:p>
        </w:tc>
        <w:tc>
          <w:tcPr>
            <w:tcW w:w="1134" w:type="dxa"/>
          </w:tcPr>
          <w:p w14:paraId="115DCC2C" w14:textId="4C4576BB" w:rsidR="00DF0406" w:rsidRPr="00DF0406" w:rsidRDefault="00DF0406" w:rsidP="00DF0406">
            <w:pPr>
              <w:pStyle w:val="MILTableText"/>
              <w:rPr>
                <w:b w:val="0"/>
              </w:rPr>
            </w:pPr>
            <w:r w:rsidRPr="00DF0406">
              <w:rPr>
                <w:b w:val="0"/>
              </w:rPr>
              <w:t>&lt;</w:t>
            </w:r>
            <w:r w:rsidR="00AC1FAB">
              <w:rPr>
                <w:b w:val="0"/>
              </w:rPr>
              <w:t>NEWAUDP</w:t>
            </w:r>
            <w:r w:rsidRPr="00DF0406">
              <w:rPr>
                <w:b w:val="0"/>
              </w:rPr>
              <w:t>30_95&gt;</w:t>
            </w:r>
          </w:p>
        </w:tc>
      </w:tr>
      <w:tr w:rsidR="00DF0406" w14:paraId="2EE2C82D" w14:textId="77777777" w:rsidTr="000842DA">
        <w:trPr>
          <w:trHeight w:hRule="exact" w:val="340"/>
        </w:trPr>
        <w:tc>
          <w:tcPr>
            <w:tcW w:w="1101" w:type="dxa"/>
          </w:tcPr>
          <w:p w14:paraId="63281B30" w14:textId="77777777" w:rsidR="00DF0406" w:rsidRPr="00255C34" w:rsidRDefault="00DF0406" w:rsidP="00DF0406">
            <w:pPr>
              <w:pStyle w:val="MILTableText"/>
            </w:pPr>
            <w:r w:rsidRPr="00255C34">
              <w:t>Mean</w:t>
            </w:r>
          </w:p>
        </w:tc>
        <w:tc>
          <w:tcPr>
            <w:tcW w:w="1021" w:type="dxa"/>
          </w:tcPr>
          <w:p w14:paraId="14A7D9C1" w14:textId="419F45C1" w:rsidR="00DF0406" w:rsidRPr="00DF0406" w:rsidRDefault="00DF0406" w:rsidP="00DF0406">
            <w:pPr>
              <w:pStyle w:val="MILTableText"/>
              <w:rPr>
                <w:b w:val="0"/>
              </w:rPr>
            </w:pPr>
            <w:r w:rsidRPr="00DF0406">
              <w:rPr>
                <w:b w:val="0"/>
              </w:rPr>
              <w:t>&lt;</w:t>
            </w:r>
            <w:r w:rsidR="00AC1FAB">
              <w:rPr>
                <w:b w:val="0"/>
              </w:rPr>
              <w:t>NEWAUDP</w:t>
            </w:r>
            <w:r w:rsidRPr="00DF0406">
              <w:rPr>
                <w:b w:val="0"/>
              </w:rPr>
              <w:t>1_MU&gt;</w:t>
            </w:r>
          </w:p>
        </w:tc>
        <w:tc>
          <w:tcPr>
            <w:tcW w:w="992" w:type="dxa"/>
          </w:tcPr>
          <w:p w14:paraId="06598860" w14:textId="41E533F8" w:rsidR="00DF0406" w:rsidRPr="00DF0406" w:rsidRDefault="00DF0406" w:rsidP="00DF0406">
            <w:pPr>
              <w:pStyle w:val="MILTableText"/>
              <w:rPr>
                <w:b w:val="0"/>
              </w:rPr>
            </w:pPr>
            <w:r w:rsidRPr="00DF0406">
              <w:rPr>
                <w:b w:val="0"/>
              </w:rPr>
              <w:t>&lt;</w:t>
            </w:r>
            <w:r w:rsidR="00AC1FAB">
              <w:rPr>
                <w:b w:val="0"/>
              </w:rPr>
              <w:t>NEWAUDP</w:t>
            </w:r>
            <w:r w:rsidRPr="00DF0406">
              <w:rPr>
                <w:b w:val="0"/>
              </w:rPr>
              <w:t>5_MU&gt;</w:t>
            </w:r>
          </w:p>
        </w:tc>
        <w:tc>
          <w:tcPr>
            <w:tcW w:w="992" w:type="dxa"/>
          </w:tcPr>
          <w:p w14:paraId="33D17463" w14:textId="6B3B6F8B" w:rsidR="00DF0406" w:rsidRPr="00DF0406" w:rsidRDefault="00DF0406" w:rsidP="00DF0406">
            <w:pPr>
              <w:pStyle w:val="MILTableText"/>
              <w:rPr>
                <w:b w:val="0"/>
              </w:rPr>
            </w:pPr>
            <w:r w:rsidRPr="00DF0406">
              <w:rPr>
                <w:b w:val="0"/>
              </w:rPr>
              <w:t>&lt;</w:t>
            </w:r>
            <w:r w:rsidR="00AC1FAB">
              <w:rPr>
                <w:b w:val="0"/>
              </w:rPr>
              <w:t>NEWAUDP</w:t>
            </w:r>
            <w:r w:rsidRPr="00DF0406">
              <w:rPr>
                <w:b w:val="0"/>
              </w:rPr>
              <w:t>10_MU&gt;</w:t>
            </w:r>
          </w:p>
        </w:tc>
        <w:tc>
          <w:tcPr>
            <w:tcW w:w="992" w:type="dxa"/>
          </w:tcPr>
          <w:p w14:paraId="056AC592" w14:textId="5D256B31" w:rsidR="00DF0406" w:rsidRPr="00DF0406" w:rsidRDefault="00DF0406" w:rsidP="00DF0406">
            <w:pPr>
              <w:pStyle w:val="MILTableText"/>
              <w:rPr>
                <w:b w:val="0"/>
              </w:rPr>
            </w:pPr>
            <w:r w:rsidRPr="00DF0406">
              <w:rPr>
                <w:b w:val="0"/>
              </w:rPr>
              <w:t>&lt;</w:t>
            </w:r>
            <w:r w:rsidR="00AC1FAB">
              <w:rPr>
                <w:b w:val="0"/>
              </w:rPr>
              <w:t>NEWAUDP</w:t>
            </w:r>
            <w:r w:rsidRPr="00DF0406">
              <w:rPr>
                <w:b w:val="0"/>
              </w:rPr>
              <w:t>15_MU&gt;</w:t>
            </w:r>
          </w:p>
        </w:tc>
        <w:tc>
          <w:tcPr>
            <w:tcW w:w="1134" w:type="dxa"/>
          </w:tcPr>
          <w:p w14:paraId="6C2A3014" w14:textId="07CDD901" w:rsidR="00DF0406" w:rsidRPr="00DF0406" w:rsidRDefault="00DF0406" w:rsidP="00DF0406">
            <w:pPr>
              <w:pStyle w:val="MILTableText"/>
              <w:rPr>
                <w:b w:val="0"/>
              </w:rPr>
            </w:pPr>
            <w:r w:rsidRPr="00DF0406">
              <w:rPr>
                <w:b w:val="0"/>
              </w:rPr>
              <w:t>&lt;</w:t>
            </w:r>
            <w:r w:rsidR="00AC1FAB">
              <w:rPr>
                <w:b w:val="0"/>
              </w:rPr>
              <w:t>NEWAUDP</w:t>
            </w:r>
            <w:r w:rsidRPr="00DF0406">
              <w:rPr>
                <w:b w:val="0"/>
              </w:rPr>
              <w:t>25_MU&gt;</w:t>
            </w:r>
          </w:p>
        </w:tc>
        <w:tc>
          <w:tcPr>
            <w:tcW w:w="1134" w:type="dxa"/>
          </w:tcPr>
          <w:p w14:paraId="29835864" w14:textId="587D78CB" w:rsidR="00DF0406" w:rsidRPr="00DF0406" w:rsidRDefault="00DF0406" w:rsidP="00DF0406">
            <w:pPr>
              <w:pStyle w:val="MILTableText"/>
              <w:rPr>
                <w:b w:val="0"/>
              </w:rPr>
            </w:pPr>
            <w:r w:rsidRPr="00DF0406">
              <w:rPr>
                <w:b w:val="0"/>
              </w:rPr>
              <w:t>&lt;</w:t>
            </w:r>
            <w:r w:rsidR="00AC1FAB">
              <w:rPr>
                <w:b w:val="0"/>
              </w:rPr>
              <w:t>NEWAUDP</w:t>
            </w:r>
            <w:r w:rsidRPr="00DF0406">
              <w:rPr>
                <w:b w:val="0"/>
              </w:rPr>
              <w:t>30_MU&gt;</w:t>
            </w:r>
          </w:p>
        </w:tc>
      </w:tr>
      <w:tr w:rsidR="00DF0406" w14:paraId="6A1AB992" w14:textId="77777777" w:rsidTr="000842DA">
        <w:trPr>
          <w:trHeight w:hRule="exact" w:val="340"/>
        </w:trPr>
        <w:tc>
          <w:tcPr>
            <w:tcW w:w="1101" w:type="dxa"/>
          </w:tcPr>
          <w:p w14:paraId="4D2623A3" w14:textId="1EA954E2" w:rsidR="00DF0406" w:rsidRPr="00255C34" w:rsidRDefault="00DF0406" w:rsidP="00DF0406">
            <w:pPr>
              <w:pStyle w:val="MILTableText"/>
            </w:pPr>
            <w:r w:rsidRPr="00255C34">
              <w:t>Volatilit</w:t>
            </w:r>
            <w:r>
              <w:t>y</w:t>
            </w:r>
            <w:r w:rsidRPr="00255C34">
              <w:t>y</w:t>
            </w:r>
          </w:p>
        </w:tc>
        <w:tc>
          <w:tcPr>
            <w:tcW w:w="1021" w:type="dxa"/>
          </w:tcPr>
          <w:p w14:paraId="4B321462" w14:textId="0B4888C1" w:rsidR="00DF0406" w:rsidRPr="00DF0406" w:rsidRDefault="00DF0406" w:rsidP="00DF0406">
            <w:pPr>
              <w:pStyle w:val="MILTableText"/>
              <w:rPr>
                <w:b w:val="0"/>
              </w:rPr>
            </w:pPr>
            <w:r w:rsidRPr="00DF0406">
              <w:rPr>
                <w:b w:val="0"/>
              </w:rPr>
              <w:t>&lt;</w:t>
            </w:r>
            <w:r w:rsidR="00AC1FAB">
              <w:rPr>
                <w:b w:val="0"/>
              </w:rPr>
              <w:t>NEWAUDP</w:t>
            </w:r>
            <w:r w:rsidRPr="00DF0406">
              <w:rPr>
                <w:b w:val="0"/>
              </w:rPr>
              <w:t>1_VOL&gt;</w:t>
            </w:r>
          </w:p>
        </w:tc>
        <w:tc>
          <w:tcPr>
            <w:tcW w:w="992" w:type="dxa"/>
          </w:tcPr>
          <w:p w14:paraId="5B44CA38" w14:textId="0559D300" w:rsidR="00DF0406" w:rsidRPr="00DF0406" w:rsidRDefault="00DF0406" w:rsidP="00DF0406">
            <w:pPr>
              <w:pStyle w:val="MILTableText"/>
              <w:rPr>
                <w:b w:val="0"/>
              </w:rPr>
            </w:pPr>
            <w:r w:rsidRPr="00DF0406">
              <w:rPr>
                <w:b w:val="0"/>
              </w:rPr>
              <w:t>&lt;</w:t>
            </w:r>
            <w:r w:rsidR="00AC1FAB">
              <w:rPr>
                <w:b w:val="0"/>
              </w:rPr>
              <w:t>NEWAUDP</w:t>
            </w:r>
            <w:r w:rsidRPr="00DF0406">
              <w:rPr>
                <w:b w:val="0"/>
              </w:rPr>
              <w:t>5_VOL&gt;</w:t>
            </w:r>
          </w:p>
        </w:tc>
        <w:tc>
          <w:tcPr>
            <w:tcW w:w="992" w:type="dxa"/>
          </w:tcPr>
          <w:p w14:paraId="790E9F48" w14:textId="419357E4" w:rsidR="00DF0406" w:rsidRPr="00DF0406" w:rsidRDefault="00DF0406" w:rsidP="00DF0406">
            <w:pPr>
              <w:pStyle w:val="MILTableText"/>
              <w:rPr>
                <w:b w:val="0"/>
              </w:rPr>
            </w:pPr>
            <w:r w:rsidRPr="00DF0406">
              <w:rPr>
                <w:b w:val="0"/>
              </w:rPr>
              <w:t>&lt;</w:t>
            </w:r>
            <w:r w:rsidR="00AC1FAB">
              <w:rPr>
                <w:b w:val="0"/>
              </w:rPr>
              <w:t>NEWAUDP</w:t>
            </w:r>
            <w:r w:rsidRPr="00DF0406">
              <w:rPr>
                <w:b w:val="0"/>
              </w:rPr>
              <w:t>10_VOL&gt;</w:t>
            </w:r>
          </w:p>
        </w:tc>
        <w:tc>
          <w:tcPr>
            <w:tcW w:w="992" w:type="dxa"/>
          </w:tcPr>
          <w:p w14:paraId="41017E4C" w14:textId="21FF7D55" w:rsidR="00DF0406" w:rsidRPr="00DF0406" w:rsidRDefault="00DF0406" w:rsidP="00DF0406">
            <w:pPr>
              <w:pStyle w:val="MILTableText"/>
              <w:rPr>
                <w:b w:val="0"/>
              </w:rPr>
            </w:pPr>
            <w:r w:rsidRPr="00DF0406">
              <w:rPr>
                <w:b w:val="0"/>
              </w:rPr>
              <w:t>&lt;</w:t>
            </w:r>
            <w:r w:rsidR="00AC1FAB">
              <w:rPr>
                <w:b w:val="0"/>
              </w:rPr>
              <w:t>NEWAUDP</w:t>
            </w:r>
            <w:r w:rsidRPr="00DF0406">
              <w:rPr>
                <w:b w:val="0"/>
              </w:rPr>
              <w:t>15_VOL&gt;</w:t>
            </w:r>
          </w:p>
        </w:tc>
        <w:tc>
          <w:tcPr>
            <w:tcW w:w="1134" w:type="dxa"/>
          </w:tcPr>
          <w:p w14:paraId="71570E3C" w14:textId="4E4D448F" w:rsidR="00DF0406" w:rsidRPr="00DF0406" w:rsidRDefault="00DF0406" w:rsidP="00DF0406">
            <w:pPr>
              <w:pStyle w:val="MILTableText"/>
              <w:rPr>
                <w:b w:val="0"/>
              </w:rPr>
            </w:pPr>
            <w:r w:rsidRPr="00DF0406">
              <w:rPr>
                <w:b w:val="0"/>
              </w:rPr>
              <w:t>&lt;</w:t>
            </w:r>
            <w:r w:rsidR="00AC1FAB">
              <w:rPr>
                <w:b w:val="0"/>
              </w:rPr>
              <w:t>NEWAUDP</w:t>
            </w:r>
            <w:r w:rsidRPr="00DF0406">
              <w:rPr>
                <w:b w:val="0"/>
              </w:rPr>
              <w:t>25_VOL&gt;</w:t>
            </w:r>
          </w:p>
        </w:tc>
        <w:tc>
          <w:tcPr>
            <w:tcW w:w="1134" w:type="dxa"/>
          </w:tcPr>
          <w:p w14:paraId="33CA11D4" w14:textId="4D411A7D" w:rsidR="00DF0406" w:rsidRPr="00DF0406" w:rsidRDefault="00DF0406" w:rsidP="00DF0406">
            <w:pPr>
              <w:pStyle w:val="MILTableText"/>
              <w:rPr>
                <w:b w:val="0"/>
              </w:rPr>
            </w:pPr>
            <w:r w:rsidRPr="00DF0406">
              <w:rPr>
                <w:b w:val="0"/>
              </w:rPr>
              <w:t>&lt;</w:t>
            </w:r>
            <w:r w:rsidR="00AC1FAB">
              <w:rPr>
                <w:b w:val="0"/>
              </w:rPr>
              <w:t>NEWAUDP</w:t>
            </w:r>
            <w:r w:rsidRPr="00DF0406">
              <w:rPr>
                <w:b w:val="0"/>
              </w:rPr>
              <w:t>30_VOL&gt;</w:t>
            </w:r>
          </w:p>
        </w:tc>
      </w:tr>
    </w:tbl>
    <w:p w14:paraId="1E4E01CA" w14:textId="642B664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DD55A2">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r>
              <w:t>Historgram @ 10 years</w:t>
            </w:r>
          </w:p>
        </w:tc>
      </w:tr>
      <w:tr w:rsidR="000842DA" w14:paraId="36E1142D" w14:textId="77777777" w:rsidTr="000842DA">
        <w:trPr>
          <w:trHeight w:val="2816"/>
        </w:trPr>
        <w:tc>
          <w:tcPr>
            <w:tcW w:w="5042" w:type="dxa"/>
          </w:tcPr>
          <w:p w14:paraId="6E41BDA7" w14:textId="46761DC2" w:rsidR="000842DA" w:rsidRDefault="00AC1FAB" w:rsidP="00AC1FAB">
            <w:pPr>
              <w:pStyle w:val="MILReportTableText"/>
              <w:ind w:firstLine="0"/>
            </w:pPr>
            <w:r>
              <w:rPr>
                <w:i w:val="0"/>
              </w:rPr>
              <w:t>&lt;OLDAUDPPERCENTILE&gt;</w:t>
            </w:r>
          </w:p>
        </w:tc>
        <w:tc>
          <w:tcPr>
            <w:tcW w:w="5043" w:type="dxa"/>
          </w:tcPr>
          <w:p w14:paraId="6B159AD0" w14:textId="5C9B4257" w:rsidR="000842DA" w:rsidRDefault="00AC1FAB" w:rsidP="00AC1FAB">
            <w:pPr>
              <w:pStyle w:val="MILReportTableText"/>
              <w:ind w:firstLine="0"/>
            </w:pPr>
            <w:r>
              <w:rPr>
                <w:i w:val="0"/>
              </w:rPr>
              <w:t>&lt;OLDAUDPHIST&gt;</w:t>
            </w:r>
          </w:p>
        </w:tc>
      </w:tr>
    </w:tbl>
    <w:p w14:paraId="73CFCA80" w14:textId="77777777" w:rsidR="000842DA" w:rsidRDefault="000842DA" w:rsidP="000842DA">
      <w:pPr>
        <w:pStyle w:val="MILReportSubSection"/>
        <w:numPr>
          <w:ilvl w:val="0"/>
          <w:numId w:val="0"/>
        </w:numPr>
      </w:pPr>
    </w:p>
    <w:p w14:paraId="05988DA2" w14:textId="4FD94FA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DD55A2">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r>
              <w:t>Historgram @ 10 years</w:t>
            </w:r>
          </w:p>
        </w:tc>
      </w:tr>
      <w:tr w:rsidR="000842DA" w14:paraId="2549294E" w14:textId="77777777" w:rsidTr="000842DA">
        <w:trPr>
          <w:trHeight w:val="2816"/>
        </w:trPr>
        <w:tc>
          <w:tcPr>
            <w:tcW w:w="5042" w:type="dxa"/>
          </w:tcPr>
          <w:p w14:paraId="5B70FFED" w14:textId="30AED7BC" w:rsidR="000842DA" w:rsidRDefault="00AC1FAB" w:rsidP="00AC1FAB">
            <w:pPr>
              <w:pStyle w:val="MILReportTableText"/>
              <w:ind w:firstLine="0"/>
            </w:pPr>
            <w:r>
              <w:rPr>
                <w:i w:val="0"/>
              </w:rPr>
              <w:t>&lt;NEWAUDPPERCENTILE&gt;</w:t>
            </w:r>
          </w:p>
        </w:tc>
        <w:tc>
          <w:tcPr>
            <w:tcW w:w="5043" w:type="dxa"/>
          </w:tcPr>
          <w:p w14:paraId="19171339" w14:textId="17196F49" w:rsidR="000842DA" w:rsidRDefault="00AC1FAB" w:rsidP="00AC1FAB">
            <w:pPr>
              <w:pStyle w:val="MILReportTableText"/>
              <w:ind w:firstLine="0"/>
            </w:pPr>
            <w:r>
              <w:rPr>
                <w:i w:val="0"/>
              </w:rPr>
              <w:t>&lt;NEWAUDPHIST&gt;</w:t>
            </w:r>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59" w:name="_Toc472931972"/>
      <w:r>
        <w:lastRenderedPageBreak/>
        <w:t>International Alternatives Hedged</w:t>
      </w:r>
      <w:bookmarkEnd w:id="59"/>
    </w:p>
    <w:p w14:paraId="5FBEBDAA" w14:textId="77777777" w:rsidR="000842DA" w:rsidRDefault="000842DA" w:rsidP="000842DA">
      <w:pPr>
        <w:pStyle w:val="MILReportSubSection"/>
      </w:pPr>
      <w:bookmarkStart w:id="60" w:name="_Toc472931973"/>
      <w:r>
        <w:t>Parameters</w:t>
      </w:r>
      <w:bookmarkEnd w:id="60"/>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8C1B6D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D83D3F7" w:rsidR="000842DA" w:rsidRPr="00BC3C4A" w:rsidRDefault="00DD55A2" w:rsidP="000842DA">
            <w:pPr>
              <w:pStyle w:val="MILTableHeader"/>
              <w:rPr>
                <w:sz w:val="16"/>
                <w:szCs w:val="16"/>
              </w:rPr>
            </w:pPr>
            <w:r>
              <w:rPr>
                <w:sz w:val="16"/>
                <w:szCs w:val="16"/>
              </w:rPr>
              <w:t>&lt;OLDDATE&gt;</w:t>
            </w:r>
          </w:p>
        </w:tc>
        <w:tc>
          <w:tcPr>
            <w:tcW w:w="1283" w:type="dxa"/>
          </w:tcPr>
          <w:p w14:paraId="65997425" w14:textId="25A2702D" w:rsidR="000842DA" w:rsidRPr="00BC3C4A" w:rsidRDefault="00DD55A2" w:rsidP="000842DA">
            <w:pPr>
              <w:pStyle w:val="MILTableHeader"/>
              <w:rPr>
                <w:sz w:val="16"/>
                <w:szCs w:val="16"/>
              </w:rPr>
            </w:pPr>
            <w:r>
              <w:rPr>
                <w:sz w:val="16"/>
                <w:szCs w:val="16"/>
              </w:rPr>
              <w:t>&lt;CALIBDATE&gt;</w:t>
            </w:r>
          </w:p>
        </w:tc>
        <w:tc>
          <w:tcPr>
            <w:tcW w:w="6134"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A51E07">
        <w:trPr>
          <w:trHeight w:hRule="exact" w:val="630"/>
        </w:trPr>
        <w:tc>
          <w:tcPr>
            <w:tcW w:w="1157" w:type="dxa"/>
          </w:tcPr>
          <w:p w14:paraId="4A9157FC" w14:textId="77777777" w:rsidR="000842DA" w:rsidRPr="00B06B00" w:rsidRDefault="00E97E19" w:rsidP="00BE41E3">
            <w:pPr>
              <w:pStyle w:val="MILTableText"/>
            </w:pPr>
            <m:oMathPara>
              <m:oMath>
                <m:r>
                  <m:rPr>
                    <m:sty m:val="bi"/>
                  </m:rPr>
                  <m:t>μ</m:t>
                </m:r>
              </m:oMath>
            </m:oMathPara>
          </w:p>
        </w:tc>
        <w:tc>
          <w:tcPr>
            <w:tcW w:w="1262" w:type="dxa"/>
          </w:tcPr>
          <w:p w14:paraId="44E9499F" w14:textId="77777777" w:rsidR="000842DA" w:rsidRPr="00E97E19" w:rsidRDefault="000842DA" w:rsidP="00BE41E3">
            <w:pPr>
              <w:pStyle w:val="MILTableText"/>
              <w:rPr>
                <w:b w:val="0"/>
              </w:rPr>
            </w:pPr>
            <w:r w:rsidRPr="00E97E19">
              <w:rPr>
                <w:b w:val="0"/>
              </w:rPr>
              <w:t>0</w:t>
            </w:r>
          </w:p>
        </w:tc>
        <w:tc>
          <w:tcPr>
            <w:tcW w:w="1283" w:type="dxa"/>
          </w:tcPr>
          <w:p w14:paraId="44BA21E4" w14:textId="77777777" w:rsidR="000842DA" w:rsidRPr="00E97E19" w:rsidRDefault="000842DA" w:rsidP="00BE41E3">
            <w:pPr>
              <w:pStyle w:val="MILTableText"/>
              <w:rPr>
                <w:b w:val="0"/>
              </w:rPr>
            </w:pPr>
            <w:r w:rsidRPr="00E97E19">
              <w:rPr>
                <w:b w:val="0"/>
              </w:rPr>
              <w:t>0</w:t>
            </w:r>
          </w:p>
        </w:tc>
        <w:tc>
          <w:tcPr>
            <w:tcW w:w="6134" w:type="dxa"/>
          </w:tcPr>
          <w:p w14:paraId="33B30C7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0842DA">
        <w:trPr>
          <w:trHeight w:hRule="exact" w:val="340"/>
        </w:trPr>
        <w:tc>
          <w:tcPr>
            <w:tcW w:w="9836" w:type="dxa"/>
            <w:gridSpan w:val="4"/>
          </w:tcPr>
          <w:p w14:paraId="32CCAB64" w14:textId="77777777" w:rsidR="000842DA" w:rsidRPr="002027A4" w:rsidRDefault="000842DA" w:rsidP="00BE41E3">
            <w:pPr>
              <w:pStyle w:val="MILTableText"/>
            </w:pPr>
            <w:r w:rsidRPr="002027A4">
              <w:t>Volatility Model (Regime Switching)</w:t>
            </w:r>
          </w:p>
        </w:tc>
      </w:tr>
      <w:tr w:rsidR="00A51E07" w14:paraId="41219EC3" w14:textId="77777777" w:rsidTr="00A51E07">
        <w:trPr>
          <w:trHeight w:hRule="exact" w:val="340"/>
        </w:trPr>
        <w:tc>
          <w:tcPr>
            <w:tcW w:w="1157" w:type="dxa"/>
          </w:tcPr>
          <w:p w14:paraId="28807D50"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645420BB" w14:textId="419A9675" w:rsidR="00A51E07" w:rsidRPr="00E97E19" w:rsidRDefault="00A51E07" w:rsidP="00A51E07">
            <w:pPr>
              <w:pStyle w:val="MILTableText"/>
              <w:rPr>
                <w:b w:val="0"/>
              </w:rPr>
            </w:pPr>
            <w:r>
              <w:rPr>
                <w:b w:val="0"/>
              </w:rPr>
              <w:t>&lt;OLD</w:t>
            </w:r>
            <w:r w:rsidR="00F85395">
              <w:rPr>
                <w:b w:val="0"/>
              </w:rPr>
              <w:t>INTAH</w:t>
            </w:r>
            <w:r>
              <w:rPr>
                <w:b w:val="0"/>
              </w:rPr>
              <w:t>P12&gt;</w:t>
            </w:r>
          </w:p>
        </w:tc>
        <w:tc>
          <w:tcPr>
            <w:tcW w:w="1283" w:type="dxa"/>
          </w:tcPr>
          <w:p w14:paraId="0A788865" w14:textId="0C7B68B7" w:rsidR="00A51E07" w:rsidRPr="00E97E19" w:rsidRDefault="00A51E07" w:rsidP="00A51E07">
            <w:pPr>
              <w:pStyle w:val="MILTableText"/>
              <w:rPr>
                <w:b w:val="0"/>
              </w:rPr>
            </w:pPr>
            <w:r>
              <w:rPr>
                <w:b w:val="0"/>
              </w:rPr>
              <w:t>&lt;NEW</w:t>
            </w:r>
            <w:r w:rsidR="00F85395">
              <w:rPr>
                <w:b w:val="0"/>
              </w:rPr>
              <w:t>INTAH</w:t>
            </w:r>
            <w:r>
              <w:rPr>
                <w:b w:val="0"/>
              </w:rPr>
              <w:t>P12&gt;</w:t>
            </w:r>
          </w:p>
        </w:tc>
        <w:tc>
          <w:tcPr>
            <w:tcW w:w="6134" w:type="dxa"/>
          </w:tcPr>
          <w:p w14:paraId="4D1531B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64B70CE" w14:textId="77777777" w:rsidTr="00A51E07">
        <w:trPr>
          <w:trHeight w:hRule="exact" w:val="340"/>
        </w:trPr>
        <w:tc>
          <w:tcPr>
            <w:tcW w:w="1157" w:type="dxa"/>
          </w:tcPr>
          <w:p w14:paraId="41D471C9"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0E1E08C9" w14:textId="18EF1460" w:rsidR="00A51E07" w:rsidRPr="00E97E19" w:rsidRDefault="00A51E07" w:rsidP="00A51E07">
            <w:pPr>
              <w:pStyle w:val="MILTableText"/>
              <w:rPr>
                <w:b w:val="0"/>
              </w:rPr>
            </w:pPr>
            <w:r>
              <w:rPr>
                <w:b w:val="0"/>
              </w:rPr>
              <w:t>&lt;OLD</w:t>
            </w:r>
            <w:r w:rsidR="00F85395">
              <w:rPr>
                <w:b w:val="0"/>
              </w:rPr>
              <w:t>INTAH</w:t>
            </w:r>
            <w:r>
              <w:rPr>
                <w:b w:val="0"/>
              </w:rPr>
              <w:t>P21&gt;</w:t>
            </w:r>
          </w:p>
        </w:tc>
        <w:tc>
          <w:tcPr>
            <w:tcW w:w="1283" w:type="dxa"/>
          </w:tcPr>
          <w:p w14:paraId="3143B58D" w14:textId="4E3CE47A" w:rsidR="00A51E07" w:rsidRPr="00E97E19" w:rsidRDefault="00A51E07" w:rsidP="00A51E07">
            <w:pPr>
              <w:pStyle w:val="MILTableText"/>
              <w:rPr>
                <w:b w:val="0"/>
              </w:rPr>
            </w:pPr>
            <w:r>
              <w:rPr>
                <w:b w:val="0"/>
              </w:rPr>
              <w:t>&lt;NEW</w:t>
            </w:r>
            <w:r w:rsidR="00F85395">
              <w:rPr>
                <w:b w:val="0"/>
              </w:rPr>
              <w:t>INTAH</w:t>
            </w:r>
            <w:r>
              <w:rPr>
                <w:b w:val="0"/>
              </w:rPr>
              <w:t>P21&gt;</w:t>
            </w:r>
          </w:p>
        </w:tc>
        <w:tc>
          <w:tcPr>
            <w:tcW w:w="6134" w:type="dxa"/>
          </w:tcPr>
          <w:p w14:paraId="0D98B459"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8115E7" w14:textId="77777777" w:rsidTr="00A51E07">
        <w:trPr>
          <w:trHeight w:hRule="exact" w:val="340"/>
        </w:trPr>
        <w:tc>
          <w:tcPr>
            <w:tcW w:w="1157" w:type="dxa"/>
          </w:tcPr>
          <w:p w14:paraId="07336AB4"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5A912307" w14:textId="5985F248" w:rsidR="00A51E07" w:rsidRPr="00E97E19" w:rsidRDefault="00A51E07" w:rsidP="00A51E07">
            <w:pPr>
              <w:pStyle w:val="MILTableText"/>
              <w:rPr>
                <w:b w:val="0"/>
              </w:rPr>
            </w:pPr>
            <w:r>
              <w:rPr>
                <w:b w:val="0"/>
              </w:rPr>
              <w:t>&lt;OLD</w:t>
            </w:r>
            <w:r w:rsidR="00F85395">
              <w:rPr>
                <w:b w:val="0"/>
              </w:rPr>
              <w:t>INTAH</w:t>
            </w:r>
            <w:r>
              <w:rPr>
                <w:b w:val="0"/>
              </w:rPr>
              <w:t>MU1&gt;</w:t>
            </w:r>
          </w:p>
        </w:tc>
        <w:tc>
          <w:tcPr>
            <w:tcW w:w="1283" w:type="dxa"/>
          </w:tcPr>
          <w:p w14:paraId="0CF9A0C2" w14:textId="3893F069" w:rsidR="00A51E07" w:rsidRPr="00E97E19" w:rsidRDefault="00A51E07" w:rsidP="00A51E07">
            <w:pPr>
              <w:pStyle w:val="MILTableText"/>
              <w:rPr>
                <w:b w:val="0"/>
              </w:rPr>
            </w:pPr>
            <w:r>
              <w:rPr>
                <w:b w:val="0"/>
              </w:rPr>
              <w:t>&lt;NEW</w:t>
            </w:r>
            <w:r w:rsidR="00F85395">
              <w:rPr>
                <w:b w:val="0"/>
              </w:rPr>
              <w:t>INTAH</w:t>
            </w:r>
            <w:r>
              <w:rPr>
                <w:b w:val="0"/>
              </w:rPr>
              <w:t>MU1&gt;</w:t>
            </w:r>
          </w:p>
        </w:tc>
        <w:tc>
          <w:tcPr>
            <w:tcW w:w="6134" w:type="dxa"/>
          </w:tcPr>
          <w:p w14:paraId="5F98E474" w14:textId="77777777" w:rsidR="00A51E07" w:rsidRPr="00E97E19" w:rsidRDefault="00A51E07" w:rsidP="00A51E07">
            <w:pPr>
              <w:pStyle w:val="MILTableText"/>
              <w:rPr>
                <w:b w:val="0"/>
              </w:rPr>
            </w:pPr>
            <w:r w:rsidRPr="00E97E19">
              <w:rPr>
                <w:b w:val="0"/>
              </w:rPr>
              <w:t>The mean drift of the GBM when in regime 1.</w:t>
            </w:r>
          </w:p>
        </w:tc>
      </w:tr>
      <w:tr w:rsidR="00A51E07" w14:paraId="06BCB9FD" w14:textId="77777777" w:rsidTr="00A51E07">
        <w:trPr>
          <w:trHeight w:hRule="exact" w:val="340"/>
        </w:trPr>
        <w:tc>
          <w:tcPr>
            <w:tcW w:w="1157" w:type="dxa"/>
          </w:tcPr>
          <w:p w14:paraId="7E31F7A3"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5DF6154F" w14:textId="0B3F304D" w:rsidR="00A51E07" w:rsidRPr="00E97E19" w:rsidRDefault="00A51E07" w:rsidP="00A51E07">
            <w:pPr>
              <w:pStyle w:val="MILTableText"/>
              <w:rPr>
                <w:b w:val="0"/>
              </w:rPr>
            </w:pPr>
            <w:r>
              <w:rPr>
                <w:b w:val="0"/>
              </w:rPr>
              <w:t>&lt;OLD</w:t>
            </w:r>
            <w:r w:rsidR="00F85395">
              <w:rPr>
                <w:b w:val="0"/>
              </w:rPr>
              <w:t>INTAH</w:t>
            </w:r>
            <w:r>
              <w:rPr>
                <w:b w:val="0"/>
              </w:rPr>
              <w:t>SIGMA1&gt;</w:t>
            </w:r>
          </w:p>
        </w:tc>
        <w:tc>
          <w:tcPr>
            <w:tcW w:w="1283" w:type="dxa"/>
          </w:tcPr>
          <w:p w14:paraId="449C6385" w14:textId="6B7073A1" w:rsidR="00A51E07" w:rsidRPr="00E97E19" w:rsidRDefault="00A51E07" w:rsidP="00A51E07">
            <w:pPr>
              <w:pStyle w:val="MILTableText"/>
              <w:rPr>
                <w:b w:val="0"/>
              </w:rPr>
            </w:pPr>
            <w:r>
              <w:rPr>
                <w:b w:val="0"/>
              </w:rPr>
              <w:t>&lt;NEW</w:t>
            </w:r>
            <w:r w:rsidR="00F85395">
              <w:rPr>
                <w:b w:val="0"/>
              </w:rPr>
              <w:t>INTAH</w:t>
            </w:r>
            <w:r>
              <w:rPr>
                <w:b w:val="0"/>
              </w:rPr>
              <w:t>SIGMA1&gt;</w:t>
            </w:r>
          </w:p>
        </w:tc>
        <w:tc>
          <w:tcPr>
            <w:tcW w:w="6134" w:type="dxa"/>
          </w:tcPr>
          <w:p w14:paraId="3EA2CDC4" w14:textId="77777777" w:rsidR="00A51E07" w:rsidRPr="00E97E19" w:rsidRDefault="00A51E07" w:rsidP="00A51E07">
            <w:pPr>
              <w:pStyle w:val="MILTableText"/>
              <w:rPr>
                <w:b w:val="0"/>
              </w:rPr>
            </w:pPr>
            <w:r w:rsidRPr="00E97E19">
              <w:rPr>
                <w:b w:val="0"/>
              </w:rPr>
              <w:t>The volatility of the GBM when in regime 1</w:t>
            </w:r>
          </w:p>
        </w:tc>
      </w:tr>
      <w:tr w:rsidR="00A51E07" w14:paraId="759E9145" w14:textId="77777777" w:rsidTr="00A51E07">
        <w:trPr>
          <w:trHeight w:hRule="exact" w:val="340"/>
        </w:trPr>
        <w:tc>
          <w:tcPr>
            <w:tcW w:w="1157" w:type="dxa"/>
          </w:tcPr>
          <w:p w14:paraId="1137D3F6"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25CB4EEC" w14:textId="21D68A82" w:rsidR="00A51E07" w:rsidRPr="00E97E19" w:rsidRDefault="00A51E07" w:rsidP="00A51E07">
            <w:pPr>
              <w:pStyle w:val="MILTableText"/>
              <w:rPr>
                <w:b w:val="0"/>
              </w:rPr>
            </w:pPr>
            <w:r>
              <w:rPr>
                <w:b w:val="0"/>
              </w:rPr>
              <w:t>&lt;OLD</w:t>
            </w:r>
            <w:r w:rsidR="00F85395">
              <w:rPr>
                <w:b w:val="0"/>
              </w:rPr>
              <w:t>INTAH</w:t>
            </w:r>
            <w:r>
              <w:rPr>
                <w:b w:val="0"/>
              </w:rPr>
              <w:t>MU2&gt;</w:t>
            </w:r>
          </w:p>
        </w:tc>
        <w:tc>
          <w:tcPr>
            <w:tcW w:w="1283" w:type="dxa"/>
          </w:tcPr>
          <w:p w14:paraId="039F8350" w14:textId="401640FE" w:rsidR="00A51E07" w:rsidRPr="00E97E19" w:rsidRDefault="00A51E07" w:rsidP="00A51E07">
            <w:pPr>
              <w:pStyle w:val="MILTableText"/>
              <w:rPr>
                <w:b w:val="0"/>
              </w:rPr>
            </w:pPr>
            <w:r>
              <w:rPr>
                <w:b w:val="0"/>
              </w:rPr>
              <w:t>&lt;NEW</w:t>
            </w:r>
            <w:r w:rsidR="00F85395">
              <w:rPr>
                <w:b w:val="0"/>
              </w:rPr>
              <w:t>INTAH</w:t>
            </w:r>
            <w:r>
              <w:rPr>
                <w:b w:val="0"/>
              </w:rPr>
              <w:t>MU2&gt;</w:t>
            </w:r>
          </w:p>
        </w:tc>
        <w:tc>
          <w:tcPr>
            <w:tcW w:w="6134" w:type="dxa"/>
          </w:tcPr>
          <w:p w14:paraId="197D43CB" w14:textId="77777777" w:rsidR="00A51E07" w:rsidRPr="00E97E19" w:rsidRDefault="00A51E07" w:rsidP="00A51E07">
            <w:pPr>
              <w:pStyle w:val="MILTableText"/>
              <w:rPr>
                <w:b w:val="0"/>
              </w:rPr>
            </w:pPr>
            <w:r w:rsidRPr="00E97E19">
              <w:rPr>
                <w:b w:val="0"/>
              </w:rPr>
              <w:t>The mean drift of the GBM when in regime 2.</w:t>
            </w:r>
          </w:p>
        </w:tc>
      </w:tr>
      <w:tr w:rsidR="00A51E07" w14:paraId="0F25ACF2" w14:textId="77777777" w:rsidTr="00A51E07">
        <w:trPr>
          <w:trHeight w:hRule="exact" w:val="340"/>
        </w:trPr>
        <w:tc>
          <w:tcPr>
            <w:tcW w:w="1157" w:type="dxa"/>
          </w:tcPr>
          <w:p w14:paraId="5F37EBB1"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7F59C73B" w14:textId="4D85A36C" w:rsidR="00A51E07" w:rsidRPr="00E97E19" w:rsidRDefault="00A51E07" w:rsidP="00A51E07">
            <w:pPr>
              <w:pStyle w:val="MILTableText"/>
              <w:rPr>
                <w:b w:val="0"/>
              </w:rPr>
            </w:pPr>
            <w:r>
              <w:rPr>
                <w:b w:val="0"/>
              </w:rPr>
              <w:t>&lt;OLD</w:t>
            </w:r>
            <w:r w:rsidR="00F85395">
              <w:rPr>
                <w:b w:val="0"/>
              </w:rPr>
              <w:t>INTAH</w:t>
            </w:r>
            <w:r>
              <w:rPr>
                <w:b w:val="0"/>
              </w:rPr>
              <w:t>SIGMA2&gt;</w:t>
            </w:r>
          </w:p>
        </w:tc>
        <w:tc>
          <w:tcPr>
            <w:tcW w:w="1283" w:type="dxa"/>
          </w:tcPr>
          <w:p w14:paraId="323D0BC9" w14:textId="1E522412" w:rsidR="00A51E07" w:rsidRPr="00E97E19" w:rsidRDefault="00A51E07" w:rsidP="00A51E07">
            <w:pPr>
              <w:pStyle w:val="MILTableText"/>
              <w:rPr>
                <w:b w:val="0"/>
              </w:rPr>
            </w:pPr>
            <w:r>
              <w:rPr>
                <w:b w:val="0"/>
              </w:rPr>
              <w:t>&lt;NEW</w:t>
            </w:r>
            <w:r w:rsidR="00F85395">
              <w:rPr>
                <w:b w:val="0"/>
              </w:rPr>
              <w:t>INTAH</w:t>
            </w:r>
            <w:r>
              <w:rPr>
                <w:b w:val="0"/>
              </w:rPr>
              <w:t>SIGMA2&gt;</w:t>
            </w:r>
          </w:p>
        </w:tc>
        <w:tc>
          <w:tcPr>
            <w:tcW w:w="6134" w:type="dxa"/>
          </w:tcPr>
          <w:p w14:paraId="6AF9E07B" w14:textId="77777777" w:rsidR="00A51E07" w:rsidRPr="00E97E19" w:rsidRDefault="00A51E07" w:rsidP="00A51E07">
            <w:pPr>
              <w:pStyle w:val="MILTableText"/>
              <w:rPr>
                <w:b w:val="0"/>
              </w:rPr>
            </w:pPr>
            <w:r w:rsidRPr="00E97E19">
              <w:rPr>
                <w:b w:val="0"/>
              </w:rPr>
              <w:t>The volatility of the GBM when in regime 2.</w:t>
            </w:r>
          </w:p>
        </w:tc>
      </w:tr>
      <w:tr w:rsidR="00A51E07" w14:paraId="4C0AF360" w14:textId="77777777" w:rsidTr="000842DA">
        <w:trPr>
          <w:trHeight w:hRule="exact" w:val="340"/>
        </w:trPr>
        <w:tc>
          <w:tcPr>
            <w:tcW w:w="9836" w:type="dxa"/>
            <w:gridSpan w:val="4"/>
          </w:tcPr>
          <w:p w14:paraId="336886DF" w14:textId="77777777" w:rsidR="00A51E07" w:rsidRPr="00BC3C4A" w:rsidRDefault="00A51E07" w:rsidP="00A51E07">
            <w:pPr>
              <w:pStyle w:val="MILTableText"/>
            </w:pPr>
            <w:r w:rsidRPr="00BC3C4A">
              <w:t>Income Yield Model (Ornstein Uhlenbeck)</w:t>
            </w:r>
          </w:p>
        </w:tc>
      </w:tr>
      <w:tr w:rsidR="00A51E07" w14:paraId="32CEB52C" w14:textId="77777777" w:rsidTr="00A51E07">
        <w:trPr>
          <w:trHeight w:hRule="exact" w:val="340"/>
        </w:trPr>
        <w:tc>
          <w:tcPr>
            <w:tcW w:w="1157" w:type="dxa"/>
          </w:tcPr>
          <w:p w14:paraId="5B2785F6" w14:textId="2EC93D79"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164B1147" w14:textId="4ABAEDE9" w:rsidR="00A51E07" w:rsidRPr="00E97E19" w:rsidRDefault="00A51E07" w:rsidP="00A51E07">
            <w:pPr>
              <w:pStyle w:val="MILTableText"/>
              <w:rPr>
                <w:b w:val="0"/>
              </w:rPr>
            </w:pPr>
            <w:r>
              <w:rPr>
                <w:b w:val="0"/>
              </w:rPr>
              <w:t>&lt;OLD</w:t>
            </w:r>
            <w:r w:rsidR="00F85395">
              <w:rPr>
                <w:b w:val="0"/>
              </w:rPr>
              <w:t>INTAH</w:t>
            </w:r>
            <w:r>
              <w:rPr>
                <w:b w:val="0"/>
              </w:rPr>
              <w:t>Y0&gt;</w:t>
            </w:r>
          </w:p>
        </w:tc>
        <w:tc>
          <w:tcPr>
            <w:tcW w:w="1283" w:type="dxa"/>
          </w:tcPr>
          <w:p w14:paraId="58E27B47" w14:textId="7F62F395" w:rsidR="00A51E07" w:rsidRPr="00E97E19" w:rsidRDefault="00A51E07" w:rsidP="00A51E07">
            <w:pPr>
              <w:pStyle w:val="MILTableText"/>
              <w:rPr>
                <w:b w:val="0"/>
              </w:rPr>
            </w:pPr>
            <w:r>
              <w:rPr>
                <w:b w:val="0"/>
              </w:rPr>
              <w:t>&lt;NEW</w:t>
            </w:r>
            <w:r w:rsidR="00F85395">
              <w:rPr>
                <w:b w:val="0"/>
              </w:rPr>
              <w:t>INTAH</w:t>
            </w:r>
            <w:r>
              <w:rPr>
                <w:b w:val="0"/>
              </w:rPr>
              <w:t>Y0&gt;</w:t>
            </w:r>
          </w:p>
        </w:tc>
        <w:tc>
          <w:tcPr>
            <w:tcW w:w="6134" w:type="dxa"/>
          </w:tcPr>
          <w:p w14:paraId="03A02C43" w14:textId="0D23BAFD" w:rsidR="00A51E07" w:rsidRPr="00E97E19" w:rsidRDefault="00A51E07" w:rsidP="00A51E07">
            <w:pPr>
              <w:pStyle w:val="MILTableText"/>
              <w:rPr>
                <w:b w:val="0"/>
              </w:rPr>
            </w:pPr>
            <w:r w:rsidRPr="00E97E19">
              <w:rPr>
                <w:b w:val="0"/>
              </w:rPr>
              <w:t>The current retrospective dividend yield.</w:t>
            </w:r>
          </w:p>
        </w:tc>
      </w:tr>
      <w:tr w:rsidR="00A51E07" w14:paraId="0B7D435F" w14:textId="77777777" w:rsidTr="00A51E07">
        <w:trPr>
          <w:trHeight w:hRule="exact" w:val="340"/>
        </w:trPr>
        <w:tc>
          <w:tcPr>
            <w:tcW w:w="1157" w:type="dxa"/>
          </w:tcPr>
          <w:p w14:paraId="3F09209E" w14:textId="1C6FEEAA"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5C3519C0" w14:textId="2E4B13A5" w:rsidR="00A51E07" w:rsidRPr="00E97E19" w:rsidRDefault="00A51E07" w:rsidP="00A51E07">
            <w:pPr>
              <w:pStyle w:val="MILTableText"/>
              <w:rPr>
                <w:b w:val="0"/>
              </w:rPr>
            </w:pPr>
            <w:r>
              <w:rPr>
                <w:b w:val="0"/>
              </w:rPr>
              <w:t>&lt;OLD</w:t>
            </w:r>
            <w:r w:rsidR="00F85395">
              <w:rPr>
                <w:b w:val="0"/>
              </w:rPr>
              <w:t>INTAH</w:t>
            </w:r>
            <w:r>
              <w:rPr>
                <w:b w:val="0"/>
              </w:rPr>
              <w:t>YMU&gt;</w:t>
            </w:r>
          </w:p>
        </w:tc>
        <w:tc>
          <w:tcPr>
            <w:tcW w:w="1283" w:type="dxa"/>
          </w:tcPr>
          <w:p w14:paraId="7C29B81B" w14:textId="2EC68224" w:rsidR="00A51E07" w:rsidRPr="00E97E19" w:rsidRDefault="00A51E07" w:rsidP="00A51E07">
            <w:pPr>
              <w:pStyle w:val="MILTableText"/>
              <w:rPr>
                <w:b w:val="0"/>
              </w:rPr>
            </w:pPr>
            <w:r>
              <w:rPr>
                <w:b w:val="0"/>
              </w:rPr>
              <w:t>&lt;NEW</w:t>
            </w:r>
            <w:r w:rsidR="00F85395">
              <w:rPr>
                <w:b w:val="0"/>
              </w:rPr>
              <w:t>INTAH</w:t>
            </w:r>
            <w:r>
              <w:rPr>
                <w:b w:val="0"/>
              </w:rPr>
              <w:t>YMU&gt;</w:t>
            </w:r>
          </w:p>
        </w:tc>
        <w:tc>
          <w:tcPr>
            <w:tcW w:w="6134" w:type="dxa"/>
          </w:tcPr>
          <w:p w14:paraId="6788F072" w14:textId="432924A7" w:rsidR="00A51E07" w:rsidRPr="00E97E19" w:rsidRDefault="00A51E07" w:rsidP="00A51E07">
            <w:pPr>
              <w:pStyle w:val="MILTableText"/>
              <w:rPr>
                <w:b w:val="0"/>
              </w:rPr>
            </w:pPr>
            <w:r w:rsidRPr="00E97E19">
              <w:rPr>
                <w:b w:val="0"/>
              </w:rPr>
              <w:t>The long-term mean reversion level of the dividend yield</w:t>
            </w:r>
          </w:p>
        </w:tc>
      </w:tr>
      <w:tr w:rsidR="00A51E07" w14:paraId="72E358D3" w14:textId="77777777" w:rsidTr="00A51E07">
        <w:trPr>
          <w:trHeight w:hRule="exact" w:val="340"/>
        </w:trPr>
        <w:tc>
          <w:tcPr>
            <w:tcW w:w="1157" w:type="dxa"/>
          </w:tcPr>
          <w:p w14:paraId="5F8E53F3" w14:textId="428D5600"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72377335" w14:textId="408071AB" w:rsidR="00A51E07" w:rsidRPr="00E97E19" w:rsidRDefault="00A51E07" w:rsidP="00A51E07">
            <w:pPr>
              <w:pStyle w:val="MILTableText"/>
              <w:rPr>
                <w:b w:val="0"/>
              </w:rPr>
            </w:pPr>
            <w:r>
              <w:rPr>
                <w:b w:val="0"/>
              </w:rPr>
              <w:t>&lt;OLD</w:t>
            </w:r>
            <w:r w:rsidR="00F85395">
              <w:rPr>
                <w:b w:val="0"/>
              </w:rPr>
              <w:t>INTAH</w:t>
            </w:r>
            <w:r>
              <w:rPr>
                <w:b w:val="0"/>
              </w:rPr>
              <w:t>YALPHA&gt;</w:t>
            </w:r>
          </w:p>
        </w:tc>
        <w:tc>
          <w:tcPr>
            <w:tcW w:w="1283" w:type="dxa"/>
          </w:tcPr>
          <w:p w14:paraId="544BA19A" w14:textId="7153C013" w:rsidR="00A51E07" w:rsidRPr="00E97E19" w:rsidRDefault="00A51E07" w:rsidP="00A51E07">
            <w:pPr>
              <w:pStyle w:val="MILTableText"/>
              <w:rPr>
                <w:b w:val="0"/>
              </w:rPr>
            </w:pPr>
            <w:r>
              <w:rPr>
                <w:b w:val="0"/>
              </w:rPr>
              <w:t>&lt;NEW</w:t>
            </w:r>
            <w:r w:rsidR="00F85395">
              <w:rPr>
                <w:b w:val="0"/>
              </w:rPr>
              <w:t>INTAH</w:t>
            </w:r>
            <w:r>
              <w:rPr>
                <w:b w:val="0"/>
              </w:rPr>
              <w:t>YALPHA&gt;</w:t>
            </w:r>
          </w:p>
        </w:tc>
        <w:tc>
          <w:tcPr>
            <w:tcW w:w="6134" w:type="dxa"/>
          </w:tcPr>
          <w:p w14:paraId="748379C4" w14:textId="1A0EBDA0" w:rsidR="00A51E07" w:rsidRPr="00E97E19" w:rsidRDefault="00A51E07" w:rsidP="00A51E07">
            <w:pPr>
              <w:pStyle w:val="MILTableText"/>
              <w:rPr>
                <w:b w:val="0"/>
              </w:rPr>
            </w:pPr>
            <w:r w:rsidRPr="00E97E19">
              <w:rPr>
                <w:b w:val="0"/>
              </w:rPr>
              <w:t>The speed of mean reversion of the dividend yield</w:t>
            </w:r>
          </w:p>
        </w:tc>
      </w:tr>
      <w:tr w:rsidR="00A51E07" w14:paraId="329CE3B5" w14:textId="77777777" w:rsidTr="00A51E07">
        <w:trPr>
          <w:trHeight w:hRule="exact" w:val="340"/>
        </w:trPr>
        <w:tc>
          <w:tcPr>
            <w:tcW w:w="1157" w:type="dxa"/>
          </w:tcPr>
          <w:p w14:paraId="16D383FA" w14:textId="759CC3C1"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4B7AC1E5" w14:textId="5E8614FF" w:rsidR="00A51E07" w:rsidRPr="00E97E19" w:rsidRDefault="00A51E07" w:rsidP="00A51E07">
            <w:pPr>
              <w:pStyle w:val="MILTableText"/>
              <w:rPr>
                <w:b w:val="0"/>
              </w:rPr>
            </w:pPr>
            <w:r>
              <w:rPr>
                <w:b w:val="0"/>
              </w:rPr>
              <w:t>&lt;OLD</w:t>
            </w:r>
            <w:r w:rsidR="00F85395">
              <w:rPr>
                <w:b w:val="0"/>
              </w:rPr>
              <w:t>INTAH</w:t>
            </w:r>
            <w:r>
              <w:rPr>
                <w:b w:val="0"/>
              </w:rPr>
              <w:t>YSIGMA&gt;</w:t>
            </w:r>
          </w:p>
        </w:tc>
        <w:tc>
          <w:tcPr>
            <w:tcW w:w="1283" w:type="dxa"/>
          </w:tcPr>
          <w:p w14:paraId="3F6D513F" w14:textId="292588EC" w:rsidR="00A51E07" w:rsidRPr="00E97E19" w:rsidRDefault="00A51E07" w:rsidP="00A51E07">
            <w:pPr>
              <w:pStyle w:val="MILTableText"/>
              <w:rPr>
                <w:b w:val="0"/>
              </w:rPr>
            </w:pPr>
            <w:r>
              <w:rPr>
                <w:b w:val="0"/>
              </w:rPr>
              <w:t>&lt;NEW</w:t>
            </w:r>
            <w:r w:rsidR="00F85395">
              <w:rPr>
                <w:b w:val="0"/>
              </w:rPr>
              <w:t>INTAH</w:t>
            </w:r>
            <w:r>
              <w:rPr>
                <w:b w:val="0"/>
              </w:rPr>
              <w:t>YSIGMA&gt;</w:t>
            </w:r>
          </w:p>
        </w:tc>
        <w:tc>
          <w:tcPr>
            <w:tcW w:w="6134" w:type="dxa"/>
          </w:tcPr>
          <w:p w14:paraId="5FD2BCAB" w14:textId="399DCBB5" w:rsidR="00A51E07" w:rsidRPr="00E97E19" w:rsidRDefault="00A51E07" w:rsidP="00A51E07">
            <w:pPr>
              <w:pStyle w:val="MILTableText"/>
              <w:rPr>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61" w:name="_Toc472931974"/>
      <w:r w:rsidRPr="00255C34">
        <w:rPr>
          <w:sz w:val="18"/>
          <w:szCs w:val="18"/>
        </w:rPr>
        <w:t>Distributions</w:t>
      </w:r>
      <w:bookmarkEnd w:id="61"/>
    </w:p>
    <w:p w14:paraId="54CECF9D" w14:textId="72F900AE" w:rsidR="000842DA" w:rsidRDefault="000842DA" w:rsidP="000842DA">
      <w:pPr>
        <w:pStyle w:val="MILReportMainText"/>
      </w:pPr>
      <w:r w:rsidRPr="00255C34">
        <w:rPr>
          <w:sz w:val="18"/>
          <w:szCs w:val="18"/>
        </w:rPr>
        <w:t>Total Return Percentiles (</w:t>
      </w:r>
      <w:r w:rsidR="00DD55A2">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41"/>
        <w:gridCol w:w="1488"/>
        <w:gridCol w:w="1488"/>
        <w:gridCol w:w="1567"/>
        <w:gridCol w:w="1567"/>
        <w:gridCol w:w="1567"/>
        <w:gridCol w:w="1567"/>
      </w:tblGrid>
      <w:tr w:rsidR="000842DA" w:rsidRPr="00227BEB" w14:paraId="1D8A064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CFFA9E8"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0842DA">
        <w:trPr>
          <w:trHeight w:hRule="exact" w:val="340"/>
        </w:trPr>
        <w:tc>
          <w:tcPr>
            <w:tcW w:w="1101" w:type="dxa"/>
          </w:tcPr>
          <w:p w14:paraId="531E8CBB" w14:textId="77777777" w:rsidR="00DF0406" w:rsidRPr="00255C34" w:rsidRDefault="00DF0406" w:rsidP="00DF0406">
            <w:pPr>
              <w:pStyle w:val="MILTableText"/>
            </w:pPr>
            <w:r w:rsidRPr="00255C34">
              <w:t>5%</w:t>
            </w:r>
          </w:p>
        </w:tc>
        <w:tc>
          <w:tcPr>
            <w:tcW w:w="1021" w:type="dxa"/>
          </w:tcPr>
          <w:p w14:paraId="5609C6B6" w14:textId="2602E21C" w:rsidR="00DF0406" w:rsidRPr="00DF0406" w:rsidRDefault="00DF0406" w:rsidP="00DF0406">
            <w:pPr>
              <w:pStyle w:val="MILTableText"/>
              <w:rPr>
                <w:b w:val="0"/>
              </w:rPr>
            </w:pPr>
            <w:r w:rsidRPr="00DF0406">
              <w:rPr>
                <w:b w:val="0"/>
              </w:rPr>
              <w:t>&lt;OLD</w:t>
            </w:r>
            <w:r w:rsidR="00F85395">
              <w:rPr>
                <w:b w:val="0"/>
              </w:rPr>
              <w:t>INTAH</w:t>
            </w:r>
            <w:r w:rsidRPr="00DF0406">
              <w:rPr>
                <w:b w:val="0"/>
              </w:rPr>
              <w:t>1_5&gt;</w:t>
            </w:r>
          </w:p>
        </w:tc>
        <w:tc>
          <w:tcPr>
            <w:tcW w:w="992" w:type="dxa"/>
          </w:tcPr>
          <w:p w14:paraId="501919B8" w14:textId="5F66214C" w:rsidR="00DF0406" w:rsidRPr="00DF0406" w:rsidRDefault="00DF0406" w:rsidP="00DF0406">
            <w:pPr>
              <w:pStyle w:val="MILTableText"/>
              <w:rPr>
                <w:b w:val="0"/>
              </w:rPr>
            </w:pPr>
            <w:r w:rsidRPr="00DF0406">
              <w:rPr>
                <w:b w:val="0"/>
              </w:rPr>
              <w:t>&lt;OLD</w:t>
            </w:r>
            <w:r w:rsidR="00F85395">
              <w:rPr>
                <w:b w:val="0"/>
              </w:rPr>
              <w:t>INTAH</w:t>
            </w:r>
            <w:r w:rsidRPr="00DF0406">
              <w:rPr>
                <w:b w:val="0"/>
              </w:rPr>
              <w:t>5_5&gt;</w:t>
            </w:r>
          </w:p>
        </w:tc>
        <w:tc>
          <w:tcPr>
            <w:tcW w:w="992" w:type="dxa"/>
          </w:tcPr>
          <w:p w14:paraId="6DFC8D5E" w14:textId="5F34E38F" w:rsidR="00DF0406" w:rsidRPr="00DF0406" w:rsidRDefault="00DF0406" w:rsidP="00DF0406">
            <w:pPr>
              <w:pStyle w:val="MILTableText"/>
              <w:rPr>
                <w:b w:val="0"/>
              </w:rPr>
            </w:pPr>
            <w:r w:rsidRPr="00DF0406">
              <w:rPr>
                <w:b w:val="0"/>
              </w:rPr>
              <w:t>&lt;OLD</w:t>
            </w:r>
            <w:r w:rsidR="00F85395">
              <w:rPr>
                <w:b w:val="0"/>
              </w:rPr>
              <w:t>INTAH</w:t>
            </w:r>
            <w:r w:rsidRPr="00DF0406">
              <w:rPr>
                <w:b w:val="0"/>
              </w:rPr>
              <w:t>10_5&gt;</w:t>
            </w:r>
          </w:p>
        </w:tc>
        <w:tc>
          <w:tcPr>
            <w:tcW w:w="992" w:type="dxa"/>
          </w:tcPr>
          <w:p w14:paraId="0CC85413" w14:textId="5F967CBF" w:rsidR="00DF0406" w:rsidRPr="00DF0406" w:rsidRDefault="00DF0406" w:rsidP="00DF0406">
            <w:pPr>
              <w:pStyle w:val="MILTableText"/>
              <w:rPr>
                <w:b w:val="0"/>
              </w:rPr>
            </w:pPr>
            <w:r w:rsidRPr="00DF0406">
              <w:rPr>
                <w:b w:val="0"/>
              </w:rPr>
              <w:t>&lt;OLD</w:t>
            </w:r>
            <w:r w:rsidR="00F85395">
              <w:rPr>
                <w:b w:val="0"/>
              </w:rPr>
              <w:t>INTAH</w:t>
            </w:r>
            <w:r w:rsidRPr="00DF0406">
              <w:rPr>
                <w:b w:val="0"/>
              </w:rPr>
              <w:t>15_5&gt;</w:t>
            </w:r>
          </w:p>
        </w:tc>
        <w:tc>
          <w:tcPr>
            <w:tcW w:w="1134" w:type="dxa"/>
          </w:tcPr>
          <w:p w14:paraId="7C4E195E" w14:textId="637671C4" w:rsidR="00DF0406" w:rsidRPr="00DF0406" w:rsidRDefault="00DF0406" w:rsidP="00DF0406">
            <w:pPr>
              <w:pStyle w:val="MILTableText"/>
              <w:rPr>
                <w:b w:val="0"/>
              </w:rPr>
            </w:pPr>
            <w:r w:rsidRPr="00DF0406">
              <w:rPr>
                <w:b w:val="0"/>
              </w:rPr>
              <w:t>&lt;OLD</w:t>
            </w:r>
            <w:r w:rsidR="00F85395">
              <w:rPr>
                <w:b w:val="0"/>
              </w:rPr>
              <w:t>INTAH</w:t>
            </w:r>
            <w:r w:rsidRPr="00DF0406">
              <w:rPr>
                <w:b w:val="0"/>
              </w:rPr>
              <w:t>25_5&gt;</w:t>
            </w:r>
          </w:p>
        </w:tc>
        <w:tc>
          <w:tcPr>
            <w:tcW w:w="1134" w:type="dxa"/>
          </w:tcPr>
          <w:p w14:paraId="5B301B64" w14:textId="7CAB1C85" w:rsidR="00DF0406" w:rsidRPr="00DF0406" w:rsidRDefault="00DF0406" w:rsidP="00DF0406">
            <w:pPr>
              <w:pStyle w:val="MILTableText"/>
              <w:rPr>
                <w:b w:val="0"/>
              </w:rPr>
            </w:pPr>
            <w:r w:rsidRPr="00DF0406">
              <w:rPr>
                <w:b w:val="0"/>
              </w:rPr>
              <w:t>&lt;OLD</w:t>
            </w:r>
            <w:r w:rsidR="00F85395">
              <w:rPr>
                <w:b w:val="0"/>
              </w:rPr>
              <w:t>INTAH</w:t>
            </w:r>
            <w:r w:rsidRPr="00DF0406">
              <w:rPr>
                <w:b w:val="0"/>
              </w:rPr>
              <w:t>30_5&gt;</w:t>
            </w:r>
          </w:p>
        </w:tc>
      </w:tr>
      <w:tr w:rsidR="00DF0406" w14:paraId="16E3EA29" w14:textId="77777777" w:rsidTr="000842DA">
        <w:trPr>
          <w:trHeight w:hRule="exact" w:val="340"/>
        </w:trPr>
        <w:tc>
          <w:tcPr>
            <w:tcW w:w="1101" w:type="dxa"/>
          </w:tcPr>
          <w:p w14:paraId="583DAD91" w14:textId="77777777" w:rsidR="00DF0406" w:rsidRPr="00255C34" w:rsidRDefault="00DF0406" w:rsidP="00DF0406">
            <w:pPr>
              <w:pStyle w:val="MILTableText"/>
            </w:pPr>
            <w:r w:rsidRPr="00255C34">
              <w:t>25%</w:t>
            </w:r>
          </w:p>
        </w:tc>
        <w:tc>
          <w:tcPr>
            <w:tcW w:w="1021" w:type="dxa"/>
          </w:tcPr>
          <w:p w14:paraId="51387CF3" w14:textId="36166A93" w:rsidR="00DF0406" w:rsidRPr="00DF0406" w:rsidRDefault="00DF0406" w:rsidP="00DF0406">
            <w:pPr>
              <w:pStyle w:val="MILTableText"/>
              <w:rPr>
                <w:b w:val="0"/>
              </w:rPr>
            </w:pPr>
            <w:r w:rsidRPr="00DF0406">
              <w:rPr>
                <w:b w:val="0"/>
              </w:rPr>
              <w:t>&lt;OLD</w:t>
            </w:r>
            <w:r w:rsidR="00F85395">
              <w:rPr>
                <w:b w:val="0"/>
              </w:rPr>
              <w:t>INTAH</w:t>
            </w:r>
            <w:r w:rsidRPr="00DF0406">
              <w:rPr>
                <w:b w:val="0"/>
              </w:rPr>
              <w:t>1_25&gt;</w:t>
            </w:r>
          </w:p>
        </w:tc>
        <w:tc>
          <w:tcPr>
            <w:tcW w:w="992" w:type="dxa"/>
          </w:tcPr>
          <w:p w14:paraId="7F1E57FB" w14:textId="47A3D18C" w:rsidR="00DF0406" w:rsidRPr="00DF0406" w:rsidRDefault="00DF0406" w:rsidP="00DF0406">
            <w:pPr>
              <w:pStyle w:val="MILTableText"/>
              <w:rPr>
                <w:b w:val="0"/>
              </w:rPr>
            </w:pPr>
            <w:r w:rsidRPr="00DF0406">
              <w:rPr>
                <w:b w:val="0"/>
              </w:rPr>
              <w:t>&lt;OLD</w:t>
            </w:r>
            <w:r w:rsidR="00F85395">
              <w:rPr>
                <w:b w:val="0"/>
              </w:rPr>
              <w:t>INTAH</w:t>
            </w:r>
            <w:r w:rsidRPr="00DF0406">
              <w:rPr>
                <w:b w:val="0"/>
              </w:rPr>
              <w:t>5_25&gt;</w:t>
            </w:r>
          </w:p>
        </w:tc>
        <w:tc>
          <w:tcPr>
            <w:tcW w:w="992" w:type="dxa"/>
          </w:tcPr>
          <w:p w14:paraId="4A2232FE" w14:textId="71118FAA" w:rsidR="00DF0406" w:rsidRPr="00DF0406" w:rsidRDefault="00DF0406" w:rsidP="00DF0406">
            <w:pPr>
              <w:pStyle w:val="MILTableText"/>
              <w:rPr>
                <w:b w:val="0"/>
              </w:rPr>
            </w:pPr>
            <w:r w:rsidRPr="00DF0406">
              <w:rPr>
                <w:b w:val="0"/>
              </w:rPr>
              <w:t>&lt;OLD</w:t>
            </w:r>
            <w:r w:rsidR="00F85395">
              <w:rPr>
                <w:b w:val="0"/>
              </w:rPr>
              <w:t>INTAH</w:t>
            </w:r>
            <w:r w:rsidRPr="00DF0406">
              <w:rPr>
                <w:b w:val="0"/>
              </w:rPr>
              <w:t>10_25&gt;</w:t>
            </w:r>
          </w:p>
        </w:tc>
        <w:tc>
          <w:tcPr>
            <w:tcW w:w="992" w:type="dxa"/>
          </w:tcPr>
          <w:p w14:paraId="1D0B0907" w14:textId="7C41D589" w:rsidR="00DF0406" w:rsidRPr="00DF0406" w:rsidRDefault="00DF0406" w:rsidP="00DF0406">
            <w:pPr>
              <w:pStyle w:val="MILTableText"/>
              <w:rPr>
                <w:b w:val="0"/>
              </w:rPr>
            </w:pPr>
            <w:r w:rsidRPr="00DF0406">
              <w:rPr>
                <w:b w:val="0"/>
              </w:rPr>
              <w:t>&lt;OLD</w:t>
            </w:r>
            <w:r w:rsidR="00F85395">
              <w:rPr>
                <w:b w:val="0"/>
              </w:rPr>
              <w:t>INTAH</w:t>
            </w:r>
            <w:r w:rsidRPr="00DF0406">
              <w:rPr>
                <w:b w:val="0"/>
              </w:rPr>
              <w:t>15_25&gt;</w:t>
            </w:r>
          </w:p>
        </w:tc>
        <w:tc>
          <w:tcPr>
            <w:tcW w:w="1134" w:type="dxa"/>
          </w:tcPr>
          <w:p w14:paraId="4B660159" w14:textId="6B5AA433" w:rsidR="00DF0406" w:rsidRPr="00DF0406" w:rsidRDefault="00DF0406" w:rsidP="00DF0406">
            <w:pPr>
              <w:pStyle w:val="MILTableText"/>
              <w:rPr>
                <w:b w:val="0"/>
              </w:rPr>
            </w:pPr>
            <w:r w:rsidRPr="00DF0406">
              <w:rPr>
                <w:b w:val="0"/>
              </w:rPr>
              <w:t>&lt;OLD</w:t>
            </w:r>
            <w:r w:rsidR="00F85395">
              <w:rPr>
                <w:b w:val="0"/>
              </w:rPr>
              <w:t>INTAH</w:t>
            </w:r>
            <w:r w:rsidRPr="00DF0406">
              <w:rPr>
                <w:b w:val="0"/>
              </w:rPr>
              <w:t>25_25&gt;</w:t>
            </w:r>
          </w:p>
        </w:tc>
        <w:tc>
          <w:tcPr>
            <w:tcW w:w="1134" w:type="dxa"/>
          </w:tcPr>
          <w:p w14:paraId="234E88D4" w14:textId="38449642" w:rsidR="00DF0406" w:rsidRPr="00DF0406" w:rsidRDefault="00DF0406" w:rsidP="00DF0406">
            <w:pPr>
              <w:pStyle w:val="MILTableText"/>
              <w:rPr>
                <w:b w:val="0"/>
              </w:rPr>
            </w:pPr>
            <w:r w:rsidRPr="00DF0406">
              <w:rPr>
                <w:b w:val="0"/>
              </w:rPr>
              <w:t>&lt;OLD</w:t>
            </w:r>
            <w:r w:rsidR="00F85395">
              <w:rPr>
                <w:b w:val="0"/>
              </w:rPr>
              <w:t>INTAH</w:t>
            </w:r>
            <w:r w:rsidRPr="00DF0406">
              <w:rPr>
                <w:b w:val="0"/>
              </w:rPr>
              <w:t>30_25&gt;</w:t>
            </w:r>
          </w:p>
        </w:tc>
      </w:tr>
      <w:tr w:rsidR="00DF0406" w14:paraId="1BAC595A" w14:textId="77777777" w:rsidTr="000842DA">
        <w:trPr>
          <w:trHeight w:hRule="exact" w:val="340"/>
        </w:trPr>
        <w:tc>
          <w:tcPr>
            <w:tcW w:w="1101" w:type="dxa"/>
          </w:tcPr>
          <w:p w14:paraId="409AE2C3" w14:textId="77777777" w:rsidR="00DF0406" w:rsidRPr="00255C34" w:rsidRDefault="00DF0406" w:rsidP="00DF0406">
            <w:pPr>
              <w:pStyle w:val="MILTableText"/>
            </w:pPr>
            <w:r w:rsidRPr="00255C34">
              <w:t>50%</w:t>
            </w:r>
          </w:p>
        </w:tc>
        <w:tc>
          <w:tcPr>
            <w:tcW w:w="1021" w:type="dxa"/>
          </w:tcPr>
          <w:p w14:paraId="10FA31B4" w14:textId="5D16F289" w:rsidR="00DF0406" w:rsidRPr="00DF0406" w:rsidRDefault="00DF0406" w:rsidP="00DF0406">
            <w:pPr>
              <w:pStyle w:val="MILTableText"/>
              <w:rPr>
                <w:b w:val="0"/>
              </w:rPr>
            </w:pPr>
            <w:r w:rsidRPr="00DF0406">
              <w:rPr>
                <w:b w:val="0"/>
              </w:rPr>
              <w:t>&lt;OLD</w:t>
            </w:r>
            <w:r w:rsidR="00F85395">
              <w:rPr>
                <w:b w:val="0"/>
              </w:rPr>
              <w:t>INTAH</w:t>
            </w:r>
            <w:r w:rsidRPr="00DF0406">
              <w:rPr>
                <w:b w:val="0"/>
              </w:rPr>
              <w:t>1_50&gt;</w:t>
            </w:r>
          </w:p>
        </w:tc>
        <w:tc>
          <w:tcPr>
            <w:tcW w:w="992" w:type="dxa"/>
          </w:tcPr>
          <w:p w14:paraId="69517837" w14:textId="50719B84" w:rsidR="00DF0406" w:rsidRPr="00DF0406" w:rsidRDefault="00DF0406" w:rsidP="00DF0406">
            <w:pPr>
              <w:pStyle w:val="MILTableText"/>
              <w:rPr>
                <w:b w:val="0"/>
              </w:rPr>
            </w:pPr>
            <w:r w:rsidRPr="00DF0406">
              <w:rPr>
                <w:b w:val="0"/>
              </w:rPr>
              <w:t>&lt;OLD</w:t>
            </w:r>
            <w:r w:rsidR="00F85395">
              <w:rPr>
                <w:b w:val="0"/>
              </w:rPr>
              <w:t>INTAH</w:t>
            </w:r>
            <w:r w:rsidRPr="00DF0406">
              <w:rPr>
                <w:b w:val="0"/>
              </w:rPr>
              <w:t>5_50&gt;</w:t>
            </w:r>
          </w:p>
        </w:tc>
        <w:tc>
          <w:tcPr>
            <w:tcW w:w="992" w:type="dxa"/>
          </w:tcPr>
          <w:p w14:paraId="757DCE2A" w14:textId="493250DD" w:rsidR="00DF0406" w:rsidRPr="00DF0406" w:rsidRDefault="00DF0406" w:rsidP="00DF0406">
            <w:pPr>
              <w:pStyle w:val="MILTableText"/>
              <w:rPr>
                <w:b w:val="0"/>
              </w:rPr>
            </w:pPr>
            <w:r w:rsidRPr="00DF0406">
              <w:rPr>
                <w:b w:val="0"/>
              </w:rPr>
              <w:t>&lt;OLD</w:t>
            </w:r>
            <w:r w:rsidR="00F85395">
              <w:rPr>
                <w:b w:val="0"/>
              </w:rPr>
              <w:t>INTAH</w:t>
            </w:r>
            <w:r w:rsidRPr="00DF0406">
              <w:rPr>
                <w:b w:val="0"/>
              </w:rPr>
              <w:t>10_50&gt;</w:t>
            </w:r>
          </w:p>
        </w:tc>
        <w:tc>
          <w:tcPr>
            <w:tcW w:w="992" w:type="dxa"/>
          </w:tcPr>
          <w:p w14:paraId="765B0895" w14:textId="51CEF935" w:rsidR="00DF0406" w:rsidRPr="00DF0406" w:rsidRDefault="00DF0406" w:rsidP="00DF0406">
            <w:pPr>
              <w:pStyle w:val="MILTableText"/>
              <w:rPr>
                <w:b w:val="0"/>
              </w:rPr>
            </w:pPr>
            <w:r w:rsidRPr="00DF0406">
              <w:rPr>
                <w:b w:val="0"/>
              </w:rPr>
              <w:t>&lt;OLD</w:t>
            </w:r>
            <w:r w:rsidR="00F85395">
              <w:rPr>
                <w:b w:val="0"/>
              </w:rPr>
              <w:t>INTAH</w:t>
            </w:r>
            <w:r w:rsidRPr="00DF0406">
              <w:rPr>
                <w:b w:val="0"/>
              </w:rPr>
              <w:t>15_50&gt;</w:t>
            </w:r>
          </w:p>
        </w:tc>
        <w:tc>
          <w:tcPr>
            <w:tcW w:w="1134" w:type="dxa"/>
          </w:tcPr>
          <w:p w14:paraId="1D65288D" w14:textId="7784053E" w:rsidR="00DF0406" w:rsidRPr="00DF0406" w:rsidRDefault="00DF0406" w:rsidP="00DF0406">
            <w:pPr>
              <w:pStyle w:val="MILTableText"/>
              <w:rPr>
                <w:b w:val="0"/>
              </w:rPr>
            </w:pPr>
            <w:r w:rsidRPr="00DF0406">
              <w:rPr>
                <w:b w:val="0"/>
              </w:rPr>
              <w:t>&lt;OLD</w:t>
            </w:r>
            <w:r w:rsidR="00F85395">
              <w:rPr>
                <w:b w:val="0"/>
              </w:rPr>
              <w:t>INTAH</w:t>
            </w:r>
            <w:r w:rsidRPr="00DF0406">
              <w:rPr>
                <w:b w:val="0"/>
              </w:rPr>
              <w:t>25_50&gt;</w:t>
            </w:r>
          </w:p>
        </w:tc>
        <w:tc>
          <w:tcPr>
            <w:tcW w:w="1134" w:type="dxa"/>
          </w:tcPr>
          <w:p w14:paraId="4CD17CC4" w14:textId="28EE6BC5" w:rsidR="00DF0406" w:rsidRPr="00DF0406" w:rsidRDefault="00DF0406" w:rsidP="00DF0406">
            <w:pPr>
              <w:pStyle w:val="MILTableText"/>
              <w:rPr>
                <w:b w:val="0"/>
              </w:rPr>
            </w:pPr>
            <w:r w:rsidRPr="00DF0406">
              <w:rPr>
                <w:b w:val="0"/>
              </w:rPr>
              <w:t>&lt;OLD</w:t>
            </w:r>
            <w:r w:rsidR="00F85395">
              <w:rPr>
                <w:b w:val="0"/>
              </w:rPr>
              <w:t>INTAH</w:t>
            </w:r>
            <w:r w:rsidRPr="00DF0406">
              <w:rPr>
                <w:b w:val="0"/>
              </w:rPr>
              <w:t>30_50&gt;</w:t>
            </w:r>
          </w:p>
        </w:tc>
      </w:tr>
      <w:tr w:rsidR="00DF0406" w14:paraId="4FCDBB8E" w14:textId="77777777" w:rsidTr="000842DA">
        <w:trPr>
          <w:trHeight w:hRule="exact" w:val="340"/>
        </w:trPr>
        <w:tc>
          <w:tcPr>
            <w:tcW w:w="1101" w:type="dxa"/>
          </w:tcPr>
          <w:p w14:paraId="3DEC859F" w14:textId="77777777" w:rsidR="00DF0406" w:rsidRPr="00255C34" w:rsidRDefault="00DF0406" w:rsidP="00DF0406">
            <w:pPr>
              <w:pStyle w:val="MILTableText"/>
            </w:pPr>
            <w:r w:rsidRPr="00255C34">
              <w:t>75%</w:t>
            </w:r>
          </w:p>
        </w:tc>
        <w:tc>
          <w:tcPr>
            <w:tcW w:w="1021" w:type="dxa"/>
          </w:tcPr>
          <w:p w14:paraId="35CEF9E2" w14:textId="1A2702CF" w:rsidR="00DF0406" w:rsidRPr="00DF0406" w:rsidRDefault="00DF0406" w:rsidP="00DF0406">
            <w:pPr>
              <w:pStyle w:val="MILTableText"/>
              <w:rPr>
                <w:b w:val="0"/>
              </w:rPr>
            </w:pPr>
            <w:r w:rsidRPr="00DF0406">
              <w:rPr>
                <w:b w:val="0"/>
              </w:rPr>
              <w:t>&lt;OLD</w:t>
            </w:r>
            <w:r w:rsidR="00F85395">
              <w:rPr>
                <w:b w:val="0"/>
              </w:rPr>
              <w:t>INTAH</w:t>
            </w:r>
            <w:r w:rsidRPr="00DF0406">
              <w:rPr>
                <w:b w:val="0"/>
              </w:rPr>
              <w:t>1_75&gt;</w:t>
            </w:r>
          </w:p>
        </w:tc>
        <w:tc>
          <w:tcPr>
            <w:tcW w:w="992" w:type="dxa"/>
          </w:tcPr>
          <w:p w14:paraId="605513C3" w14:textId="618D8531" w:rsidR="00DF0406" w:rsidRPr="00DF0406" w:rsidRDefault="00DF0406" w:rsidP="00DF0406">
            <w:pPr>
              <w:pStyle w:val="MILTableText"/>
              <w:rPr>
                <w:b w:val="0"/>
              </w:rPr>
            </w:pPr>
            <w:r w:rsidRPr="00DF0406">
              <w:rPr>
                <w:b w:val="0"/>
              </w:rPr>
              <w:t>&lt;OLD</w:t>
            </w:r>
            <w:r w:rsidR="00F85395">
              <w:rPr>
                <w:b w:val="0"/>
              </w:rPr>
              <w:t>INTAH</w:t>
            </w:r>
            <w:r w:rsidRPr="00DF0406">
              <w:rPr>
                <w:b w:val="0"/>
              </w:rPr>
              <w:t>5_75&gt;</w:t>
            </w:r>
          </w:p>
        </w:tc>
        <w:tc>
          <w:tcPr>
            <w:tcW w:w="992" w:type="dxa"/>
          </w:tcPr>
          <w:p w14:paraId="3AE416AD" w14:textId="4B9A8A22" w:rsidR="00DF0406" w:rsidRPr="00DF0406" w:rsidRDefault="00DF0406" w:rsidP="00DF0406">
            <w:pPr>
              <w:pStyle w:val="MILTableText"/>
              <w:rPr>
                <w:b w:val="0"/>
              </w:rPr>
            </w:pPr>
            <w:r w:rsidRPr="00DF0406">
              <w:rPr>
                <w:b w:val="0"/>
              </w:rPr>
              <w:t>&lt;OLD</w:t>
            </w:r>
            <w:r w:rsidR="00F85395">
              <w:rPr>
                <w:b w:val="0"/>
              </w:rPr>
              <w:t>INTAH</w:t>
            </w:r>
            <w:r w:rsidRPr="00DF0406">
              <w:rPr>
                <w:b w:val="0"/>
              </w:rPr>
              <w:t>10_75&gt;</w:t>
            </w:r>
          </w:p>
        </w:tc>
        <w:tc>
          <w:tcPr>
            <w:tcW w:w="992" w:type="dxa"/>
          </w:tcPr>
          <w:p w14:paraId="5B46C7D5" w14:textId="521B380A" w:rsidR="00DF0406" w:rsidRPr="00DF0406" w:rsidRDefault="00DF0406" w:rsidP="00DF0406">
            <w:pPr>
              <w:pStyle w:val="MILTableText"/>
              <w:rPr>
                <w:b w:val="0"/>
              </w:rPr>
            </w:pPr>
            <w:r w:rsidRPr="00DF0406">
              <w:rPr>
                <w:b w:val="0"/>
              </w:rPr>
              <w:t>&lt;OLD</w:t>
            </w:r>
            <w:r w:rsidR="00F85395">
              <w:rPr>
                <w:b w:val="0"/>
              </w:rPr>
              <w:t>INTAH</w:t>
            </w:r>
            <w:r w:rsidRPr="00DF0406">
              <w:rPr>
                <w:b w:val="0"/>
              </w:rPr>
              <w:t>15_75&gt;</w:t>
            </w:r>
          </w:p>
        </w:tc>
        <w:tc>
          <w:tcPr>
            <w:tcW w:w="1134" w:type="dxa"/>
          </w:tcPr>
          <w:p w14:paraId="456D202D" w14:textId="13464B2D" w:rsidR="00DF0406" w:rsidRPr="00DF0406" w:rsidRDefault="00DF0406" w:rsidP="00DF0406">
            <w:pPr>
              <w:pStyle w:val="MILTableText"/>
              <w:rPr>
                <w:b w:val="0"/>
              </w:rPr>
            </w:pPr>
            <w:r w:rsidRPr="00DF0406">
              <w:rPr>
                <w:b w:val="0"/>
              </w:rPr>
              <w:t>&lt;OLD</w:t>
            </w:r>
            <w:r w:rsidR="00F85395">
              <w:rPr>
                <w:b w:val="0"/>
              </w:rPr>
              <w:t>INTAH</w:t>
            </w:r>
            <w:r w:rsidRPr="00DF0406">
              <w:rPr>
                <w:b w:val="0"/>
              </w:rPr>
              <w:t>25_75&gt;</w:t>
            </w:r>
          </w:p>
        </w:tc>
        <w:tc>
          <w:tcPr>
            <w:tcW w:w="1134" w:type="dxa"/>
          </w:tcPr>
          <w:p w14:paraId="06784A79" w14:textId="771AD182" w:rsidR="00DF0406" w:rsidRPr="00DF0406" w:rsidRDefault="00DF0406" w:rsidP="00DF0406">
            <w:pPr>
              <w:pStyle w:val="MILTableText"/>
              <w:rPr>
                <w:b w:val="0"/>
              </w:rPr>
            </w:pPr>
            <w:r w:rsidRPr="00DF0406">
              <w:rPr>
                <w:b w:val="0"/>
              </w:rPr>
              <w:t>&lt;OLD</w:t>
            </w:r>
            <w:r w:rsidR="00F85395">
              <w:rPr>
                <w:b w:val="0"/>
              </w:rPr>
              <w:t>INTAH</w:t>
            </w:r>
            <w:r w:rsidRPr="00DF0406">
              <w:rPr>
                <w:b w:val="0"/>
              </w:rPr>
              <w:t>30_75&gt;</w:t>
            </w:r>
          </w:p>
        </w:tc>
      </w:tr>
      <w:tr w:rsidR="00DF0406" w14:paraId="23BD281E" w14:textId="77777777" w:rsidTr="000842DA">
        <w:trPr>
          <w:trHeight w:hRule="exact" w:val="340"/>
        </w:trPr>
        <w:tc>
          <w:tcPr>
            <w:tcW w:w="1101" w:type="dxa"/>
          </w:tcPr>
          <w:p w14:paraId="22A107E3" w14:textId="77777777" w:rsidR="00DF0406" w:rsidRPr="00255C34" w:rsidRDefault="00DF0406" w:rsidP="00DF0406">
            <w:pPr>
              <w:pStyle w:val="MILTableText"/>
            </w:pPr>
            <w:r w:rsidRPr="00255C34">
              <w:t>95%</w:t>
            </w:r>
          </w:p>
        </w:tc>
        <w:tc>
          <w:tcPr>
            <w:tcW w:w="1021" w:type="dxa"/>
          </w:tcPr>
          <w:p w14:paraId="16B84604" w14:textId="0C75B11E" w:rsidR="00DF0406" w:rsidRPr="00DF0406" w:rsidRDefault="00DF0406" w:rsidP="00DF0406">
            <w:pPr>
              <w:pStyle w:val="MILTableText"/>
              <w:rPr>
                <w:b w:val="0"/>
              </w:rPr>
            </w:pPr>
            <w:r w:rsidRPr="00DF0406">
              <w:rPr>
                <w:b w:val="0"/>
              </w:rPr>
              <w:t>&lt;OLD</w:t>
            </w:r>
            <w:r w:rsidR="00F85395">
              <w:rPr>
                <w:b w:val="0"/>
              </w:rPr>
              <w:t>INTAH</w:t>
            </w:r>
            <w:r w:rsidRPr="00DF0406">
              <w:rPr>
                <w:b w:val="0"/>
              </w:rPr>
              <w:t>1_95&gt;</w:t>
            </w:r>
          </w:p>
        </w:tc>
        <w:tc>
          <w:tcPr>
            <w:tcW w:w="992" w:type="dxa"/>
          </w:tcPr>
          <w:p w14:paraId="3662C3EC" w14:textId="47AE2867" w:rsidR="00DF0406" w:rsidRPr="00DF0406" w:rsidRDefault="00DF0406" w:rsidP="00DF0406">
            <w:pPr>
              <w:pStyle w:val="MILTableText"/>
              <w:rPr>
                <w:b w:val="0"/>
              </w:rPr>
            </w:pPr>
            <w:r w:rsidRPr="00DF0406">
              <w:rPr>
                <w:b w:val="0"/>
              </w:rPr>
              <w:t>&lt;OLD</w:t>
            </w:r>
            <w:r w:rsidR="00F85395">
              <w:rPr>
                <w:b w:val="0"/>
              </w:rPr>
              <w:t>INTAH</w:t>
            </w:r>
            <w:r w:rsidRPr="00DF0406">
              <w:rPr>
                <w:b w:val="0"/>
              </w:rPr>
              <w:t>5_95&gt;</w:t>
            </w:r>
          </w:p>
        </w:tc>
        <w:tc>
          <w:tcPr>
            <w:tcW w:w="992" w:type="dxa"/>
          </w:tcPr>
          <w:p w14:paraId="0602FE9E" w14:textId="6FDE5AE4" w:rsidR="00DF0406" w:rsidRPr="00DF0406" w:rsidRDefault="00DF0406" w:rsidP="00DF0406">
            <w:pPr>
              <w:pStyle w:val="MILTableText"/>
              <w:rPr>
                <w:b w:val="0"/>
              </w:rPr>
            </w:pPr>
            <w:r w:rsidRPr="00DF0406">
              <w:rPr>
                <w:b w:val="0"/>
              </w:rPr>
              <w:t>&lt;OLD</w:t>
            </w:r>
            <w:r w:rsidR="00F85395">
              <w:rPr>
                <w:b w:val="0"/>
              </w:rPr>
              <w:t>INTAH</w:t>
            </w:r>
            <w:r w:rsidRPr="00DF0406">
              <w:rPr>
                <w:b w:val="0"/>
              </w:rPr>
              <w:t>10_95&gt;</w:t>
            </w:r>
          </w:p>
        </w:tc>
        <w:tc>
          <w:tcPr>
            <w:tcW w:w="992" w:type="dxa"/>
          </w:tcPr>
          <w:p w14:paraId="3BEEAA9F" w14:textId="70DA2B79" w:rsidR="00DF0406" w:rsidRPr="00DF0406" w:rsidRDefault="00DF0406" w:rsidP="00DF0406">
            <w:pPr>
              <w:pStyle w:val="MILTableText"/>
              <w:rPr>
                <w:b w:val="0"/>
              </w:rPr>
            </w:pPr>
            <w:r w:rsidRPr="00DF0406">
              <w:rPr>
                <w:b w:val="0"/>
              </w:rPr>
              <w:t>&lt;OLD</w:t>
            </w:r>
            <w:r w:rsidR="00F85395">
              <w:rPr>
                <w:b w:val="0"/>
              </w:rPr>
              <w:t>INTAH</w:t>
            </w:r>
            <w:r w:rsidRPr="00DF0406">
              <w:rPr>
                <w:b w:val="0"/>
              </w:rPr>
              <w:t>15_95&gt;</w:t>
            </w:r>
          </w:p>
        </w:tc>
        <w:tc>
          <w:tcPr>
            <w:tcW w:w="1134" w:type="dxa"/>
          </w:tcPr>
          <w:p w14:paraId="4E146A94" w14:textId="3126CBFF" w:rsidR="00DF0406" w:rsidRPr="00DF0406" w:rsidRDefault="00DF0406" w:rsidP="00DF0406">
            <w:pPr>
              <w:pStyle w:val="MILTableText"/>
              <w:rPr>
                <w:b w:val="0"/>
              </w:rPr>
            </w:pPr>
            <w:r w:rsidRPr="00DF0406">
              <w:rPr>
                <w:b w:val="0"/>
              </w:rPr>
              <w:t>&lt;OLD</w:t>
            </w:r>
            <w:r w:rsidR="00F85395">
              <w:rPr>
                <w:b w:val="0"/>
              </w:rPr>
              <w:t>INTAH</w:t>
            </w:r>
            <w:r w:rsidRPr="00DF0406">
              <w:rPr>
                <w:b w:val="0"/>
              </w:rPr>
              <w:t>25_95&gt;</w:t>
            </w:r>
          </w:p>
        </w:tc>
        <w:tc>
          <w:tcPr>
            <w:tcW w:w="1134" w:type="dxa"/>
          </w:tcPr>
          <w:p w14:paraId="0049A149" w14:textId="461750A8" w:rsidR="00DF0406" w:rsidRPr="00DF0406" w:rsidRDefault="00DF0406" w:rsidP="00DF0406">
            <w:pPr>
              <w:pStyle w:val="MILTableText"/>
              <w:rPr>
                <w:b w:val="0"/>
              </w:rPr>
            </w:pPr>
            <w:r w:rsidRPr="00DF0406">
              <w:rPr>
                <w:b w:val="0"/>
              </w:rPr>
              <w:t>&lt;OLD</w:t>
            </w:r>
            <w:r w:rsidR="00F85395">
              <w:rPr>
                <w:b w:val="0"/>
              </w:rPr>
              <w:t>INTAH</w:t>
            </w:r>
            <w:r w:rsidRPr="00DF0406">
              <w:rPr>
                <w:b w:val="0"/>
              </w:rPr>
              <w:t>30_95&gt;</w:t>
            </w:r>
          </w:p>
        </w:tc>
      </w:tr>
      <w:tr w:rsidR="00DF0406" w14:paraId="2F84113F" w14:textId="77777777" w:rsidTr="000842DA">
        <w:trPr>
          <w:trHeight w:hRule="exact" w:val="340"/>
        </w:trPr>
        <w:tc>
          <w:tcPr>
            <w:tcW w:w="1101" w:type="dxa"/>
          </w:tcPr>
          <w:p w14:paraId="2AB8BC07" w14:textId="77777777" w:rsidR="00DF0406" w:rsidRPr="00255C34" w:rsidRDefault="00DF0406" w:rsidP="00DF0406">
            <w:pPr>
              <w:pStyle w:val="MILTableText"/>
            </w:pPr>
            <w:r w:rsidRPr="00255C34">
              <w:t>Mean</w:t>
            </w:r>
          </w:p>
        </w:tc>
        <w:tc>
          <w:tcPr>
            <w:tcW w:w="1021" w:type="dxa"/>
          </w:tcPr>
          <w:p w14:paraId="0C121217" w14:textId="4F2B55C9" w:rsidR="00DF0406" w:rsidRPr="00DF0406" w:rsidRDefault="00DF0406" w:rsidP="00DF0406">
            <w:pPr>
              <w:pStyle w:val="MILTableText"/>
              <w:rPr>
                <w:b w:val="0"/>
              </w:rPr>
            </w:pPr>
            <w:r w:rsidRPr="00DF0406">
              <w:rPr>
                <w:b w:val="0"/>
              </w:rPr>
              <w:t>&lt;OLD</w:t>
            </w:r>
            <w:r w:rsidR="00F85395">
              <w:rPr>
                <w:b w:val="0"/>
              </w:rPr>
              <w:t>INTAH</w:t>
            </w:r>
            <w:r w:rsidRPr="00DF0406">
              <w:rPr>
                <w:b w:val="0"/>
              </w:rPr>
              <w:t>1_MU&gt;</w:t>
            </w:r>
          </w:p>
        </w:tc>
        <w:tc>
          <w:tcPr>
            <w:tcW w:w="992" w:type="dxa"/>
          </w:tcPr>
          <w:p w14:paraId="2C4CC304" w14:textId="4880D180" w:rsidR="00DF0406" w:rsidRPr="00DF0406" w:rsidRDefault="00DF0406" w:rsidP="00DF0406">
            <w:pPr>
              <w:pStyle w:val="MILTableText"/>
              <w:rPr>
                <w:b w:val="0"/>
              </w:rPr>
            </w:pPr>
            <w:r w:rsidRPr="00DF0406">
              <w:rPr>
                <w:b w:val="0"/>
              </w:rPr>
              <w:t>&lt;OLD</w:t>
            </w:r>
            <w:r w:rsidR="00F85395">
              <w:rPr>
                <w:b w:val="0"/>
              </w:rPr>
              <w:t>INTAH</w:t>
            </w:r>
            <w:r w:rsidRPr="00DF0406">
              <w:rPr>
                <w:b w:val="0"/>
              </w:rPr>
              <w:t>5_MU&gt;</w:t>
            </w:r>
          </w:p>
        </w:tc>
        <w:tc>
          <w:tcPr>
            <w:tcW w:w="992" w:type="dxa"/>
          </w:tcPr>
          <w:p w14:paraId="17E22EF2" w14:textId="036B223C" w:rsidR="00DF0406" w:rsidRPr="00DF0406" w:rsidRDefault="00DF0406" w:rsidP="00DF0406">
            <w:pPr>
              <w:pStyle w:val="MILTableText"/>
              <w:rPr>
                <w:b w:val="0"/>
              </w:rPr>
            </w:pPr>
            <w:r w:rsidRPr="00DF0406">
              <w:rPr>
                <w:b w:val="0"/>
              </w:rPr>
              <w:t>&lt;OLD</w:t>
            </w:r>
            <w:r w:rsidR="00F85395">
              <w:rPr>
                <w:b w:val="0"/>
              </w:rPr>
              <w:t>INTAH</w:t>
            </w:r>
            <w:r w:rsidRPr="00DF0406">
              <w:rPr>
                <w:b w:val="0"/>
              </w:rPr>
              <w:t>10_MU&gt;</w:t>
            </w:r>
          </w:p>
        </w:tc>
        <w:tc>
          <w:tcPr>
            <w:tcW w:w="992" w:type="dxa"/>
          </w:tcPr>
          <w:p w14:paraId="5B2FC01F" w14:textId="58630558" w:rsidR="00DF0406" w:rsidRPr="00DF0406" w:rsidRDefault="00DF0406" w:rsidP="00DF0406">
            <w:pPr>
              <w:pStyle w:val="MILTableText"/>
              <w:rPr>
                <w:b w:val="0"/>
              </w:rPr>
            </w:pPr>
            <w:r w:rsidRPr="00DF0406">
              <w:rPr>
                <w:b w:val="0"/>
              </w:rPr>
              <w:t>&lt;OLD</w:t>
            </w:r>
            <w:r w:rsidR="00F85395">
              <w:rPr>
                <w:b w:val="0"/>
              </w:rPr>
              <w:t>INTAH</w:t>
            </w:r>
            <w:r w:rsidRPr="00DF0406">
              <w:rPr>
                <w:b w:val="0"/>
              </w:rPr>
              <w:t>15_MU&gt;</w:t>
            </w:r>
          </w:p>
        </w:tc>
        <w:tc>
          <w:tcPr>
            <w:tcW w:w="1134" w:type="dxa"/>
          </w:tcPr>
          <w:p w14:paraId="51EA46AB" w14:textId="26127CFD" w:rsidR="00DF0406" w:rsidRPr="00DF0406" w:rsidRDefault="00DF0406" w:rsidP="00DF0406">
            <w:pPr>
              <w:pStyle w:val="MILTableText"/>
              <w:rPr>
                <w:b w:val="0"/>
              </w:rPr>
            </w:pPr>
            <w:r w:rsidRPr="00DF0406">
              <w:rPr>
                <w:b w:val="0"/>
              </w:rPr>
              <w:t>&lt;OLD</w:t>
            </w:r>
            <w:r w:rsidR="00F85395">
              <w:rPr>
                <w:b w:val="0"/>
              </w:rPr>
              <w:t>INTAH</w:t>
            </w:r>
            <w:r w:rsidRPr="00DF0406">
              <w:rPr>
                <w:b w:val="0"/>
              </w:rPr>
              <w:t>25_MU&gt;</w:t>
            </w:r>
          </w:p>
        </w:tc>
        <w:tc>
          <w:tcPr>
            <w:tcW w:w="1134" w:type="dxa"/>
          </w:tcPr>
          <w:p w14:paraId="23A5ED0F" w14:textId="1E0F76BC" w:rsidR="00DF0406" w:rsidRPr="00DF0406" w:rsidRDefault="00DF0406" w:rsidP="00DF0406">
            <w:pPr>
              <w:pStyle w:val="MILTableText"/>
              <w:rPr>
                <w:b w:val="0"/>
              </w:rPr>
            </w:pPr>
            <w:r w:rsidRPr="00DF0406">
              <w:rPr>
                <w:b w:val="0"/>
              </w:rPr>
              <w:t>&lt;OLD</w:t>
            </w:r>
            <w:r w:rsidR="00F85395">
              <w:rPr>
                <w:b w:val="0"/>
              </w:rPr>
              <w:t>INTAH</w:t>
            </w:r>
            <w:r w:rsidRPr="00DF0406">
              <w:rPr>
                <w:b w:val="0"/>
              </w:rPr>
              <w:t>30_MU&gt;</w:t>
            </w:r>
          </w:p>
        </w:tc>
      </w:tr>
      <w:tr w:rsidR="00DF0406" w14:paraId="544EF81F" w14:textId="77777777" w:rsidTr="000842DA">
        <w:trPr>
          <w:trHeight w:hRule="exact" w:val="340"/>
        </w:trPr>
        <w:tc>
          <w:tcPr>
            <w:tcW w:w="1101" w:type="dxa"/>
          </w:tcPr>
          <w:p w14:paraId="78966B96" w14:textId="5071445A" w:rsidR="00DF0406" w:rsidRPr="00255C34" w:rsidRDefault="00DF0406" w:rsidP="00DF0406">
            <w:pPr>
              <w:pStyle w:val="MILTableText"/>
            </w:pPr>
            <w:r w:rsidRPr="00255C34">
              <w:t>Volatilit</w:t>
            </w:r>
            <w:r>
              <w:t>y</w:t>
            </w:r>
            <w:r w:rsidRPr="00255C34">
              <w:t>y</w:t>
            </w:r>
          </w:p>
        </w:tc>
        <w:tc>
          <w:tcPr>
            <w:tcW w:w="1021" w:type="dxa"/>
          </w:tcPr>
          <w:p w14:paraId="3DAA4132" w14:textId="71E611B4" w:rsidR="00DF0406" w:rsidRPr="00DF0406" w:rsidRDefault="00DF0406" w:rsidP="00DF0406">
            <w:pPr>
              <w:pStyle w:val="MILTableText"/>
              <w:rPr>
                <w:b w:val="0"/>
              </w:rPr>
            </w:pPr>
            <w:r w:rsidRPr="00DF0406">
              <w:rPr>
                <w:b w:val="0"/>
              </w:rPr>
              <w:t>&lt;OLD</w:t>
            </w:r>
            <w:r w:rsidR="00F85395">
              <w:rPr>
                <w:b w:val="0"/>
              </w:rPr>
              <w:t>INTAH</w:t>
            </w:r>
            <w:r w:rsidRPr="00DF0406">
              <w:rPr>
                <w:b w:val="0"/>
              </w:rPr>
              <w:t>1_VOL&gt;</w:t>
            </w:r>
          </w:p>
        </w:tc>
        <w:tc>
          <w:tcPr>
            <w:tcW w:w="992" w:type="dxa"/>
          </w:tcPr>
          <w:p w14:paraId="4793DDA0" w14:textId="77AC9FF0" w:rsidR="00DF0406" w:rsidRPr="00DF0406" w:rsidRDefault="00DF0406" w:rsidP="00DF0406">
            <w:pPr>
              <w:pStyle w:val="MILTableText"/>
              <w:rPr>
                <w:b w:val="0"/>
              </w:rPr>
            </w:pPr>
            <w:r w:rsidRPr="00DF0406">
              <w:rPr>
                <w:b w:val="0"/>
              </w:rPr>
              <w:t>&lt;OLD</w:t>
            </w:r>
            <w:r w:rsidR="00F85395">
              <w:rPr>
                <w:b w:val="0"/>
              </w:rPr>
              <w:t>INTAH</w:t>
            </w:r>
            <w:r w:rsidRPr="00DF0406">
              <w:rPr>
                <w:b w:val="0"/>
              </w:rPr>
              <w:t>5_VOL&gt;</w:t>
            </w:r>
          </w:p>
        </w:tc>
        <w:tc>
          <w:tcPr>
            <w:tcW w:w="992" w:type="dxa"/>
          </w:tcPr>
          <w:p w14:paraId="0EAA2163" w14:textId="63CE94DF" w:rsidR="00DF0406" w:rsidRPr="00DF0406" w:rsidRDefault="00DF0406" w:rsidP="00DF0406">
            <w:pPr>
              <w:pStyle w:val="MILTableText"/>
              <w:rPr>
                <w:b w:val="0"/>
              </w:rPr>
            </w:pPr>
            <w:r w:rsidRPr="00DF0406">
              <w:rPr>
                <w:b w:val="0"/>
              </w:rPr>
              <w:t>&lt;OLD</w:t>
            </w:r>
            <w:r w:rsidR="00F85395">
              <w:rPr>
                <w:b w:val="0"/>
              </w:rPr>
              <w:t>INTAH</w:t>
            </w:r>
            <w:r w:rsidRPr="00DF0406">
              <w:rPr>
                <w:b w:val="0"/>
              </w:rPr>
              <w:t>10_VOL&gt;</w:t>
            </w:r>
          </w:p>
        </w:tc>
        <w:tc>
          <w:tcPr>
            <w:tcW w:w="992" w:type="dxa"/>
          </w:tcPr>
          <w:p w14:paraId="2FCF99C6" w14:textId="5557FA9D" w:rsidR="00DF0406" w:rsidRPr="00DF0406" w:rsidRDefault="00DF0406" w:rsidP="00DF0406">
            <w:pPr>
              <w:pStyle w:val="MILTableText"/>
              <w:rPr>
                <w:b w:val="0"/>
              </w:rPr>
            </w:pPr>
            <w:r w:rsidRPr="00DF0406">
              <w:rPr>
                <w:b w:val="0"/>
              </w:rPr>
              <w:t>&lt;OLD</w:t>
            </w:r>
            <w:r w:rsidR="00F85395">
              <w:rPr>
                <w:b w:val="0"/>
              </w:rPr>
              <w:t>INTAH</w:t>
            </w:r>
            <w:r w:rsidRPr="00DF0406">
              <w:rPr>
                <w:b w:val="0"/>
              </w:rPr>
              <w:t>15_VOL&gt;</w:t>
            </w:r>
          </w:p>
        </w:tc>
        <w:tc>
          <w:tcPr>
            <w:tcW w:w="1134" w:type="dxa"/>
          </w:tcPr>
          <w:p w14:paraId="4A4B0D5B" w14:textId="67889A18" w:rsidR="00DF0406" w:rsidRPr="00DF0406" w:rsidRDefault="00DF0406" w:rsidP="00DF0406">
            <w:pPr>
              <w:pStyle w:val="MILTableText"/>
              <w:rPr>
                <w:b w:val="0"/>
              </w:rPr>
            </w:pPr>
            <w:r w:rsidRPr="00DF0406">
              <w:rPr>
                <w:b w:val="0"/>
              </w:rPr>
              <w:t>&lt;OLD</w:t>
            </w:r>
            <w:r w:rsidR="00F85395">
              <w:rPr>
                <w:b w:val="0"/>
              </w:rPr>
              <w:t>INTAH</w:t>
            </w:r>
            <w:r w:rsidRPr="00DF0406">
              <w:rPr>
                <w:b w:val="0"/>
              </w:rPr>
              <w:t>25_VOL&gt;</w:t>
            </w:r>
          </w:p>
        </w:tc>
        <w:tc>
          <w:tcPr>
            <w:tcW w:w="1134" w:type="dxa"/>
          </w:tcPr>
          <w:p w14:paraId="3C4C4063" w14:textId="0C4443EA" w:rsidR="00DF0406" w:rsidRPr="00DF0406" w:rsidRDefault="00DF0406" w:rsidP="00DF0406">
            <w:pPr>
              <w:pStyle w:val="MILTableText"/>
              <w:rPr>
                <w:b w:val="0"/>
              </w:rPr>
            </w:pPr>
            <w:r w:rsidRPr="00DF0406">
              <w:rPr>
                <w:b w:val="0"/>
              </w:rPr>
              <w:t>&lt;OLD</w:t>
            </w:r>
            <w:r w:rsidR="00F85395">
              <w:rPr>
                <w:b w:val="0"/>
              </w:rPr>
              <w:t>INTAH</w:t>
            </w:r>
            <w:r w:rsidRPr="00DF0406">
              <w:rPr>
                <w:b w:val="0"/>
              </w:rPr>
              <w:t>30_VOL&gt;</w:t>
            </w:r>
          </w:p>
        </w:tc>
      </w:tr>
    </w:tbl>
    <w:p w14:paraId="74919526" w14:textId="28E01A8B" w:rsidR="000842DA" w:rsidRPr="00255C34" w:rsidRDefault="00DD55A2"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821"/>
        <w:gridCol w:w="1494"/>
        <w:gridCol w:w="1494"/>
        <w:gridCol w:w="1569"/>
        <w:gridCol w:w="1569"/>
        <w:gridCol w:w="1569"/>
        <w:gridCol w:w="1569"/>
      </w:tblGrid>
      <w:tr w:rsidR="000842DA" w:rsidRPr="00227BEB" w14:paraId="49B36508"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013D57C"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0842DA">
        <w:trPr>
          <w:trHeight w:hRule="exact" w:val="340"/>
        </w:trPr>
        <w:tc>
          <w:tcPr>
            <w:tcW w:w="1101" w:type="dxa"/>
          </w:tcPr>
          <w:p w14:paraId="0237C817" w14:textId="77777777" w:rsidR="00DF0406" w:rsidRPr="00255C34" w:rsidRDefault="00DF0406" w:rsidP="00DF0406">
            <w:pPr>
              <w:pStyle w:val="MILTableText"/>
            </w:pPr>
            <w:r w:rsidRPr="00255C34">
              <w:t>5%</w:t>
            </w:r>
          </w:p>
        </w:tc>
        <w:tc>
          <w:tcPr>
            <w:tcW w:w="1021" w:type="dxa"/>
          </w:tcPr>
          <w:p w14:paraId="3103C836" w14:textId="21ECA72C" w:rsidR="00DF0406" w:rsidRPr="00DF0406" w:rsidRDefault="00DF0406" w:rsidP="00DF0406">
            <w:pPr>
              <w:pStyle w:val="MILTableText"/>
              <w:rPr>
                <w:b w:val="0"/>
              </w:rPr>
            </w:pPr>
            <w:r w:rsidRPr="00DF0406">
              <w:rPr>
                <w:b w:val="0"/>
              </w:rPr>
              <w:t>&lt;</w:t>
            </w:r>
            <w:r w:rsidR="00F85395">
              <w:rPr>
                <w:b w:val="0"/>
              </w:rPr>
              <w:t>NEWINTAH</w:t>
            </w:r>
            <w:r w:rsidRPr="00DF0406">
              <w:rPr>
                <w:b w:val="0"/>
              </w:rPr>
              <w:t>1_5&gt;</w:t>
            </w:r>
          </w:p>
        </w:tc>
        <w:tc>
          <w:tcPr>
            <w:tcW w:w="992" w:type="dxa"/>
          </w:tcPr>
          <w:p w14:paraId="79249FC0" w14:textId="00CE8538" w:rsidR="00DF0406" w:rsidRPr="00DF0406" w:rsidRDefault="00DF0406" w:rsidP="00DF0406">
            <w:pPr>
              <w:pStyle w:val="MILTableText"/>
              <w:rPr>
                <w:b w:val="0"/>
              </w:rPr>
            </w:pPr>
            <w:r w:rsidRPr="00DF0406">
              <w:rPr>
                <w:b w:val="0"/>
              </w:rPr>
              <w:t>&lt;</w:t>
            </w:r>
            <w:r w:rsidR="00F85395">
              <w:rPr>
                <w:b w:val="0"/>
              </w:rPr>
              <w:t>NEWINTAH</w:t>
            </w:r>
            <w:r w:rsidRPr="00DF0406">
              <w:rPr>
                <w:b w:val="0"/>
              </w:rPr>
              <w:t>5_5&gt;</w:t>
            </w:r>
          </w:p>
        </w:tc>
        <w:tc>
          <w:tcPr>
            <w:tcW w:w="992" w:type="dxa"/>
          </w:tcPr>
          <w:p w14:paraId="0D117B52" w14:textId="06542A27" w:rsidR="00DF0406" w:rsidRPr="00DF0406" w:rsidRDefault="00DF0406" w:rsidP="00DF0406">
            <w:pPr>
              <w:pStyle w:val="MILTableText"/>
              <w:rPr>
                <w:b w:val="0"/>
              </w:rPr>
            </w:pPr>
            <w:r w:rsidRPr="00DF0406">
              <w:rPr>
                <w:b w:val="0"/>
              </w:rPr>
              <w:t>&lt;</w:t>
            </w:r>
            <w:r w:rsidR="00F85395">
              <w:rPr>
                <w:b w:val="0"/>
              </w:rPr>
              <w:t>NEWINTAH</w:t>
            </w:r>
            <w:r w:rsidRPr="00DF0406">
              <w:rPr>
                <w:b w:val="0"/>
              </w:rPr>
              <w:t>10_5&gt;</w:t>
            </w:r>
          </w:p>
        </w:tc>
        <w:tc>
          <w:tcPr>
            <w:tcW w:w="992" w:type="dxa"/>
          </w:tcPr>
          <w:p w14:paraId="72B4A1EC" w14:textId="08340656" w:rsidR="00DF0406" w:rsidRPr="00DF0406" w:rsidRDefault="00DF0406" w:rsidP="00DF0406">
            <w:pPr>
              <w:pStyle w:val="MILTableText"/>
              <w:rPr>
                <w:b w:val="0"/>
              </w:rPr>
            </w:pPr>
            <w:r w:rsidRPr="00DF0406">
              <w:rPr>
                <w:b w:val="0"/>
              </w:rPr>
              <w:t>&lt;</w:t>
            </w:r>
            <w:r w:rsidR="00F85395">
              <w:rPr>
                <w:b w:val="0"/>
              </w:rPr>
              <w:t>NEWINTAH</w:t>
            </w:r>
            <w:r w:rsidRPr="00DF0406">
              <w:rPr>
                <w:b w:val="0"/>
              </w:rPr>
              <w:t>15_5&gt;</w:t>
            </w:r>
          </w:p>
        </w:tc>
        <w:tc>
          <w:tcPr>
            <w:tcW w:w="1134" w:type="dxa"/>
          </w:tcPr>
          <w:p w14:paraId="16B4D03A" w14:textId="69006314" w:rsidR="00DF0406" w:rsidRPr="00DF0406" w:rsidRDefault="00DF0406" w:rsidP="00DF0406">
            <w:pPr>
              <w:pStyle w:val="MILTableText"/>
              <w:rPr>
                <w:b w:val="0"/>
              </w:rPr>
            </w:pPr>
            <w:r w:rsidRPr="00DF0406">
              <w:rPr>
                <w:b w:val="0"/>
              </w:rPr>
              <w:t>&lt;</w:t>
            </w:r>
            <w:r w:rsidR="00F85395">
              <w:rPr>
                <w:b w:val="0"/>
              </w:rPr>
              <w:t>NEWINTAH</w:t>
            </w:r>
            <w:r w:rsidRPr="00DF0406">
              <w:rPr>
                <w:b w:val="0"/>
              </w:rPr>
              <w:t>25_5&gt;</w:t>
            </w:r>
          </w:p>
        </w:tc>
        <w:tc>
          <w:tcPr>
            <w:tcW w:w="1134" w:type="dxa"/>
          </w:tcPr>
          <w:p w14:paraId="31A4ED5B" w14:textId="13112F65" w:rsidR="00DF0406" w:rsidRPr="00DF0406" w:rsidRDefault="00DF0406" w:rsidP="00DF0406">
            <w:pPr>
              <w:pStyle w:val="MILTableText"/>
              <w:rPr>
                <w:b w:val="0"/>
              </w:rPr>
            </w:pPr>
            <w:r w:rsidRPr="00DF0406">
              <w:rPr>
                <w:b w:val="0"/>
              </w:rPr>
              <w:t>&lt;</w:t>
            </w:r>
            <w:r w:rsidR="00F85395">
              <w:rPr>
                <w:b w:val="0"/>
              </w:rPr>
              <w:t>NEWINTAH</w:t>
            </w:r>
            <w:r w:rsidRPr="00DF0406">
              <w:rPr>
                <w:b w:val="0"/>
              </w:rPr>
              <w:t>30_5&gt;</w:t>
            </w:r>
          </w:p>
        </w:tc>
      </w:tr>
      <w:tr w:rsidR="00DF0406" w14:paraId="20ACB91E" w14:textId="77777777" w:rsidTr="000842DA">
        <w:trPr>
          <w:trHeight w:hRule="exact" w:val="340"/>
        </w:trPr>
        <w:tc>
          <w:tcPr>
            <w:tcW w:w="1101" w:type="dxa"/>
          </w:tcPr>
          <w:p w14:paraId="6EF0354A" w14:textId="77777777" w:rsidR="00DF0406" w:rsidRPr="00255C34" w:rsidRDefault="00DF0406" w:rsidP="00DF0406">
            <w:pPr>
              <w:pStyle w:val="MILTableText"/>
            </w:pPr>
            <w:r w:rsidRPr="00255C34">
              <w:t>25%</w:t>
            </w:r>
          </w:p>
        </w:tc>
        <w:tc>
          <w:tcPr>
            <w:tcW w:w="1021" w:type="dxa"/>
          </w:tcPr>
          <w:p w14:paraId="10394EDF" w14:textId="54BFFC5C" w:rsidR="00DF0406" w:rsidRPr="00DF0406" w:rsidRDefault="00DF0406" w:rsidP="00DF0406">
            <w:pPr>
              <w:pStyle w:val="MILTableText"/>
              <w:rPr>
                <w:b w:val="0"/>
              </w:rPr>
            </w:pPr>
            <w:r w:rsidRPr="00DF0406">
              <w:rPr>
                <w:b w:val="0"/>
              </w:rPr>
              <w:t>&lt;</w:t>
            </w:r>
            <w:r w:rsidR="00F85395">
              <w:rPr>
                <w:b w:val="0"/>
              </w:rPr>
              <w:t>NEWINTAH</w:t>
            </w:r>
            <w:r w:rsidRPr="00DF0406">
              <w:rPr>
                <w:b w:val="0"/>
              </w:rPr>
              <w:t>1_25&gt;</w:t>
            </w:r>
          </w:p>
        </w:tc>
        <w:tc>
          <w:tcPr>
            <w:tcW w:w="992" w:type="dxa"/>
          </w:tcPr>
          <w:p w14:paraId="01938593" w14:textId="27E67073" w:rsidR="00DF0406" w:rsidRPr="00DF0406" w:rsidRDefault="00DF0406" w:rsidP="00DF0406">
            <w:pPr>
              <w:pStyle w:val="MILTableText"/>
              <w:rPr>
                <w:b w:val="0"/>
              </w:rPr>
            </w:pPr>
            <w:r w:rsidRPr="00DF0406">
              <w:rPr>
                <w:b w:val="0"/>
              </w:rPr>
              <w:t>&lt;</w:t>
            </w:r>
            <w:r w:rsidR="00F85395">
              <w:rPr>
                <w:b w:val="0"/>
              </w:rPr>
              <w:t>NEWINTAH</w:t>
            </w:r>
            <w:r w:rsidRPr="00DF0406">
              <w:rPr>
                <w:b w:val="0"/>
              </w:rPr>
              <w:t>5_25&gt;</w:t>
            </w:r>
          </w:p>
        </w:tc>
        <w:tc>
          <w:tcPr>
            <w:tcW w:w="992" w:type="dxa"/>
          </w:tcPr>
          <w:p w14:paraId="13781399" w14:textId="4DD6095C" w:rsidR="00DF0406" w:rsidRPr="00DF0406" w:rsidRDefault="00DF0406" w:rsidP="00DF0406">
            <w:pPr>
              <w:pStyle w:val="MILTableText"/>
              <w:rPr>
                <w:b w:val="0"/>
              </w:rPr>
            </w:pPr>
            <w:r w:rsidRPr="00DF0406">
              <w:rPr>
                <w:b w:val="0"/>
              </w:rPr>
              <w:t>&lt;</w:t>
            </w:r>
            <w:r w:rsidR="00F85395">
              <w:rPr>
                <w:b w:val="0"/>
              </w:rPr>
              <w:t>NEWINTAH</w:t>
            </w:r>
            <w:r w:rsidRPr="00DF0406">
              <w:rPr>
                <w:b w:val="0"/>
              </w:rPr>
              <w:t>10_25&gt;</w:t>
            </w:r>
          </w:p>
        </w:tc>
        <w:tc>
          <w:tcPr>
            <w:tcW w:w="992" w:type="dxa"/>
          </w:tcPr>
          <w:p w14:paraId="00949B18" w14:textId="0C535054" w:rsidR="00DF0406" w:rsidRPr="00DF0406" w:rsidRDefault="00DF0406" w:rsidP="00DF0406">
            <w:pPr>
              <w:pStyle w:val="MILTableText"/>
              <w:rPr>
                <w:b w:val="0"/>
              </w:rPr>
            </w:pPr>
            <w:r w:rsidRPr="00DF0406">
              <w:rPr>
                <w:b w:val="0"/>
              </w:rPr>
              <w:t>&lt;</w:t>
            </w:r>
            <w:r w:rsidR="00F85395">
              <w:rPr>
                <w:b w:val="0"/>
              </w:rPr>
              <w:t>NEWINTAH</w:t>
            </w:r>
            <w:r w:rsidRPr="00DF0406">
              <w:rPr>
                <w:b w:val="0"/>
              </w:rPr>
              <w:t>15_25&gt;</w:t>
            </w:r>
          </w:p>
        </w:tc>
        <w:tc>
          <w:tcPr>
            <w:tcW w:w="1134" w:type="dxa"/>
          </w:tcPr>
          <w:p w14:paraId="600EA3C6" w14:textId="0A2910F5" w:rsidR="00DF0406" w:rsidRPr="00DF0406" w:rsidRDefault="00DF0406" w:rsidP="00DF0406">
            <w:pPr>
              <w:pStyle w:val="MILTableText"/>
              <w:rPr>
                <w:b w:val="0"/>
              </w:rPr>
            </w:pPr>
            <w:r w:rsidRPr="00DF0406">
              <w:rPr>
                <w:b w:val="0"/>
              </w:rPr>
              <w:t>&lt;</w:t>
            </w:r>
            <w:r w:rsidR="00F85395">
              <w:rPr>
                <w:b w:val="0"/>
              </w:rPr>
              <w:t>NEWINTAH</w:t>
            </w:r>
            <w:r w:rsidRPr="00DF0406">
              <w:rPr>
                <w:b w:val="0"/>
              </w:rPr>
              <w:t>25_25&gt;</w:t>
            </w:r>
          </w:p>
        </w:tc>
        <w:tc>
          <w:tcPr>
            <w:tcW w:w="1134" w:type="dxa"/>
          </w:tcPr>
          <w:p w14:paraId="2CADC008" w14:textId="646D65B8" w:rsidR="00DF0406" w:rsidRPr="00DF0406" w:rsidRDefault="00DF0406" w:rsidP="00DF0406">
            <w:pPr>
              <w:pStyle w:val="MILTableText"/>
              <w:rPr>
                <w:b w:val="0"/>
              </w:rPr>
            </w:pPr>
            <w:r w:rsidRPr="00DF0406">
              <w:rPr>
                <w:b w:val="0"/>
              </w:rPr>
              <w:t>&lt;</w:t>
            </w:r>
            <w:r w:rsidR="00F85395">
              <w:rPr>
                <w:b w:val="0"/>
              </w:rPr>
              <w:t>NEWINTAH</w:t>
            </w:r>
            <w:r w:rsidRPr="00DF0406">
              <w:rPr>
                <w:b w:val="0"/>
              </w:rPr>
              <w:t>30_25&gt;</w:t>
            </w:r>
          </w:p>
        </w:tc>
      </w:tr>
      <w:tr w:rsidR="00DF0406" w14:paraId="27CC8184" w14:textId="77777777" w:rsidTr="000842DA">
        <w:trPr>
          <w:trHeight w:hRule="exact" w:val="340"/>
        </w:trPr>
        <w:tc>
          <w:tcPr>
            <w:tcW w:w="1101" w:type="dxa"/>
          </w:tcPr>
          <w:p w14:paraId="1D466EF2" w14:textId="77777777" w:rsidR="00DF0406" w:rsidRPr="00255C34" w:rsidRDefault="00DF0406" w:rsidP="00DF0406">
            <w:pPr>
              <w:pStyle w:val="MILTableText"/>
            </w:pPr>
            <w:r w:rsidRPr="00255C34">
              <w:t>50%</w:t>
            </w:r>
          </w:p>
        </w:tc>
        <w:tc>
          <w:tcPr>
            <w:tcW w:w="1021" w:type="dxa"/>
          </w:tcPr>
          <w:p w14:paraId="321AF27C" w14:textId="11AEBC00" w:rsidR="00DF0406" w:rsidRPr="00DF0406" w:rsidRDefault="00DF0406" w:rsidP="00DF0406">
            <w:pPr>
              <w:pStyle w:val="MILTableText"/>
              <w:rPr>
                <w:b w:val="0"/>
              </w:rPr>
            </w:pPr>
            <w:r w:rsidRPr="00DF0406">
              <w:rPr>
                <w:b w:val="0"/>
              </w:rPr>
              <w:t>&lt;</w:t>
            </w:r>
            <w:r w:rsidR="00F85395">
              <w:rPr>
                <w:b w:val="0"/>
              </w:rPr>
              <w:t>NEWINTAH</w:t>
            </w:r>
            <w:r w:rsidRPr="00DF0406">
              <w:rPr>
                <w:b w:val="0"/>
              </w:rPr>
              <w:t>1_50&gt;</w:t>
            </w:r>
          </w:p>
        </w:tc>
        <w:tc>
          <w:tcPr>
            <w:tcW w:w="992" w:type="dxa"/>
          </w:tcPr>
          <w:p w14:paraId="4ED55E35" w14:textId="0C99E109" w:rsidR="00DF0406" w:rsidRPr="00DF0406" w:rsidRDefault="00DF0406" w:rsidP="00DF0406">
            <w:pPr>
              <w:pStyle w:val="MILTableText"/>
              <w:rPr>
                <w:b w:val="0"/>
              </w:rPr>
            </w:pPr>
            <w:r w:rsidRPr="00DF0406">
              <w:rPr>
                <w:b w:val="0"/>
              </w:rPr>
              <w:t>&lt;</w:t>
            </w:r>
            <w:r w:rsidR="00F85395">
              <w:rPr>
                <w:b w:val="0"/>
              </w:rPr>
              <w:t>NEWINTAH</w:t>
            </w:r>
            <w:r w:rsidRPr="00DF0406">
              <w:rPr>
                <w:b w:val="0"/>
              </w:rPr>
              <w:t>5_50&gt;</w:t>
            </w:r>
          </w:p>
        </w:tc>
        <w:tc>
          <w:tcPr>
            <w:tcW w:w="992" w:type="dxa"/>
          </w:tcPr>
          <w:p w14:paraId="6A8BE4F4" w14:textId="0AB33562" w:rsidR="00DF0406" w:rsidRPr="00DF0406" w:rsidRDefault="00DF0406" w:rsidP="00DF0406">
            <w:pPr>
              <w:pStyle w:val="MILTableText"/>
              <w:rPr>
                <w:b w:val="0"/>
              </w:rPr>
            </w:pPr>
            <w:r w:rsidRPr="00DF0406">
              <w:rPr>
                <w:b w:val="0"/>
              </w:rPr>
              <w:t>&lt;</w:t>
            </w:r>
            <w:r w:rsidR="00F85395">
              <w:rPr>
                <w:b w:val="0"/>
              </w:rPr>
              <w:t>NEWINTAH</w:t>
            </w:r>
            <w:r w:rsidRPr="00DF0406">
              <w:rPr>
                <w:b w:val="0"/>
              </w:rPr>
              <w:t>10_50&gt;</w:t>
            </w:r>
          </w:p>
        </w:tc>
        <w:tc>
          <w:tcPr>
            <w:tcW w:w="992" w:type="dxa"/>
          </w:tcPr>
          <w:p w14:paraId="13DB4C58" w14:textId="77CB7F63" w:rsidR="00DF0406" w:rsidRPr="00DF0406" w:rsidRDefault="00DF0406" w:rsidP="00DF0406">
            <w:pPr>
              <w:pStyle w:val="MILTableText"/>
              <w:rPr>
                <w:b w:val="0"/>
              </w:rPr>
            </w:pPr>
            <w:r w:rsidRPr="00DF0406">
              <w:rPr>
                <w:b w:val="0"/>
              </w:rPr>
              <w:t>&lt;</w:t>
            </w:r>
            <w:r w:rsidR="00F85395">
              <w:rPr>
                <w:b w:val="0"/>
              </w:rPr>
              <w:t>NEWINTAH</w:t>
            </w:r>
            <w:r w:rsidRPr="00DF0406">
              <w:rPr>
                <w:b w:val="0"/>
              </w:rPr>
              <w:t>15_50&gt;</w:t>
            </w:r>
          </w:p>
        </w:tc>
        <w:tc>
          <w:tcPr>
            <w:tcW w:w="1134" w:type="dxa"/>
          </w:tcPr>
          <w:p w14:paraId="5F0C8E6E" w14:textId="573A5867" w:rsidR="00DF0406" w:rsidRPr="00DF0406" w:rsidRDefault="00DF0406" w:rsidP="00DF0406">
            <w:pPr>
              <w:pStyle w:val="MILTableText"/>
              <w:rPr>
                <w:b w:val="0"/>
              </w:rPr>
            </w:pPr>
            <w:r w:rsidRPr="00DF0406">
              <w:rPr>
                <w:b w:val="0"/>
              </w:rPr>
              <w:t>&lt;</w:t>
            </w:r>
            <w:r w:rsidR="00F85395">
              <w:rPr>
                <w:b w:val="0"/>
              </w:rPr>
              <w:t>NEWINTAH</w:t>
            </w:r>
            <w:r w:rsidRPr="00DF0406">
              <w:rPr>
                <w:b w:val="0"/>
              </w:rPr>
              <w:t>25_50&gt;</w:t>
            </w:r>
          </w:p>
        </w:tc>
        <w:tc>
          <w:tcPr>
            <w:tcW w:w="1134" w:type="dxa"/>
          </w:tcPr>
          <w:p w14:paraId="7FC0F038" w14:textId="670533F0" w:rsidR="00DF0406" w:rsidRPr="00DF0406" w:rsidRDefault="00DF0406" w:rsidP="00DF0406">
            <w:pPr>
              <w:pStyle w:val="MILTableText"/>
              <w:rPr>
                <w:b w:val="0"/>
              </w:rPr>
            </w:pPr>
            <w:r w:rsidRPr="00DF0406">
              <w:rPr>
                <w:b w:val="0"/>
              </w:rPr>
              <w:t>&lt;</w:t>
            </w:r>
            <w:r w:rsidR="00F85395">
              <w:rPr>
                <w:b w:val="0"/>
              </w:rPr>
              <w:t>NEWINTAH</w:t>
            </w:r>
            <w:r w:rsidRPr="00DF0406">
              <w:rPr>
                <w:b w:val="0"/>
              </w:rPr>
              <w:t>30_50&gt;</w:t>
            </w:r>
          </w:p>
        </w:tc>
      </w:tr>
      <w:tr w:rsidR="00DF0406" w14:paraId="4A99FCBF" w14:textId="77777777" w:rsidTr="000842DA">
        <w:trPr>
          <w:trHeight w:hRule="exact" w:val="340"/>
        </w:trPr>
        <w:tc>
          <w:tcPr>
            <w:tcW w:w="1101" w:type="dxa"/>
          </w:tcPr>
          <w:p w14:paraId="6B917174" w14:textId="77777777" w:rsidR="00DF0406" w:rsidRPr="00255C34" w:rsidRDefault="00DF0406" w:rsidP="00DF0406">
            <w:pPr>
              <w:pStyle w:val="MILTableText"/>
            </w:pPr>
            <w:r w:rsidRPr="00255C34">
              <w:t>75%</w:t>
            </w:r>
          </w:p>
        </w:tc>
        <w:tc>
          <w:tcPr>
            <w:tcW w:w="1021" w:type="dxa"/>
          </w:tcPr>
          <w:p w14:paraId="45BA5A70" w14:textId="0BEC251E" w:rsidR="00DF0406" w:rsidRPr="00DF0406" w:rsidRDefault="00DF0406" w:rsidP="00DF0406">
            <w:pPr>
              <w:pStyle w:val="MILTableText"/>
              <w:rPr>
                <w:b w:val="0"/>
              </w:rPr>
            </w:pPr>
            <w:r w:rsidRPr="00DF0406">
              <w:rPr>
                <w:b w:val="0"/>
              </w:rPr>
              <w:t>&lt;</w:t>
            </w:r>
            <w:r w:rsidR="00F85395">
              <w:rPr>
                <w:b w:val="0"/>
              </w:rPr>
              <w:t>NEWINTAH</w:t>
            </w:r>
            <w:r w:rsidRPr="00DF0406">
              <w:rPr>
                <w:b w:val="0"/>
              </w:rPr>
              <w:t>1_75&gt;</w:t>
            </w:r>
          </w:p>
        </w:tc>
        <w:tc>
          <w:tcPr>
            <w:tcW w:w="992" w:type="dxa"/>
          </w:tcPr>
          <w:p w14:paraId="192C58BA" w14:textId="4E165FFC" w:rsidR="00DF0406" w:rsidRPr="00DF0406" w:rsidRDefault="00DF0406" w:rsidP="00DF0406">
            <w:pPr>
              <w:pStyle w:val="MILTableText"/>
              <w:rPr>
                <w:b w:val="0"/>
              </w:rPr>
            </w:pPr>
            <w:r w:rsidRPr="00DF0406">
              <w:rPr>
                <w:b w:val="0"/>
              </w:rPr>
              <w:t>&lt;</w:t>
            </w:r>
            <w:r w:rsidR="00F85395">
              <w:rPr>
                <w:b w:val="0"/>
              </w:rPr>
              <w:t>NEWINTAH</w:t>
            </w:r>
            <w:r w:rsidRPr="00DF0406">
              <w:rPr>
                <w:b w:val="0"/>
              </w:rPr>
              <w:t>5_75&gt;</w:t>
            </w:r>
          </w:p>
        </w:tc>
        <w:tc>
          <w:tcPr>
            <w:tcW w:w="992" w:type="dxa"/>
          </w:tcPr>
          <w:p w14:paraId="55548979" w14:textId="5CA8C4A3" w:rsidR="00DF0406" w:rsidRPr="00DF0406" w:rsidRDefault="00DF0406" w:rsidP="00DF0406">
            <w:pPr>
              <w:pStyle w:val="MILTableText"/>
              <w:rPr>
                <w:b w:val="0"/>
              </w:rPr>
            </w:pPr>
            <w:r w:rsidRPr="00DF0406">
              <w:rPr>
                <w:b w:val="0"/>
              </w:rPr>
              <w:t>&lt;</w:t>
            </w:r>
            <w:r w:rsidR="00F85395">
              <w:rPr>
                <w:b w:val="0"/>
              </w:rPr>
              <w:t>NEWINTAH</w:t>
            </w:r>
            <w:r w:rsidRPr="00DF0406">
              <w:rPr>
                <w:b w:val="0"/>
              </w:rPr>
              <w:t>10_75&gt;</w:t>
            </w:r>
          </w:p>
        </w:tc>
        <w:tc>
          <w:tcPr>
            <w:tcW w:w="992" w:type="dxa"/>
          </w:tcPr>
          <w:p w14:paraId="272ABFC0" w14:textId="6A782292" w:rsidR="00DF0406" w:rsidRPr="00DF0406" w:rsidRDefault="00DF0406" w:rsidP="00DF0406">
            <w:pPr>
              <w:pStyle w:val="MILTableText"/>
              <w:rPr>
                <w:b w:val="0"/>
              </w:rPr>
            </w:pPr>
            <w:r w:rsidRPr="00DF0406">
              <w:rPr>
                <w:b w:val="0"/>
              </w:rPr>
              <w:t>&lt;</w:t>
            </w:r>
            <w:r w:rsidR="00F85395">
              <w:rPr>
                <w:b w:val="0"/>
              </w:rPr>
              <w:t>NEWINTAH</w:t>
            </w:r>
            <w:r w:rsidRPr="00DF0406">
              <w:rPr>
                <w:b w:val="0"/>
              </w:rPr>
              <w:t>15_75&gt;</w:t>
            </w:r>
          </w:p>
        </w:tc>
        <w:tc>
          <w:tcPr>
            <w:tcW w:w="1134" w:type="dxa"/>
          </w:tcPr>
          <w:p w14:paraId="2E0AE598" w14:textId="668E9995" w:rsidR="00DF0406" w:rsidRPr="00DF0406" w:rsidRDefault="00DF0406" w:rsidP="00DF0406">
            <w:pPr>
              <w:pStyle w:val="MILTableText"/>
              <w:rPr>
                <w:b w:val="0"/>
              </w:rPr>
            </w:pPr>
            <w:r w:rsidRPr="00DF0406">
              <w:rPr>
                <w:b w:val="0"/>
              </w:rPr>
              <w:t>&lt;</w:t>
            </w:r>
            <w:r w:rsidR="00F85395">
              <w:rPr>
                <w:b w:val="0"/>
              </w:rPr>
              <w:t>NEWINTAH</w:t>
            </w:r>
            <w:r w:rsidRPr="00DF0406">
              <w:rPr>
                <w:b w:val="0"/>
              </w:rPr>
              <w:t>25_75&gt;</w:t>
            </w:r>
          </w:p>
        </w:tc>
        <w:tc>
          <w:tcPr>
            <w:tcW w:w="1134" w:type="dxa"/>
          </w:tcPr>
          <w:p w14:paraId="7316BE93" w14:textId="28442080" w:rsidR="00DF0406" w:rsidRPr="00DF0406" w:rsidRDefault="00DF0406" w:rsidP="00DF0406">
            <w:pPr>
              <w:pStyle w:val="MILTableText"/>
              <w:rPr>
                <w:b w:val="0"/>
              </w:rPr>
            </w:pPr>
            <w:r w:rsidRPr="00DF0406">
              <w:rPr>
                <w:b w:val="0"/>
              </w:rPr>
              <w:t>&lt;</w:t>
            </w:r>
            <w:r w:rsidR="00F85395">
              <w:rPr>
                <w:b w:val="0"/>
              </w:rPr>
              <w:t>NEWINTAH</w:t>
            </w:r>
            <w:r w:rsidRPr="00DF0406">
              <w:rPr>
                <w:b w:val="0"/>
              </w:rPr>
              <w:t>30_75&gt;</w:t>
            </w:r>
          </w:p>
        </w:tc>
      </w:tr>
      <w:tr w:rsidR="00DF0406" w14:paraId="00C47C3E" w14:textId="77777777" w:rsidTr="000842DA">
        <w:trPr>
          <w:trHeight w:hRule="exact" w:val="340"/>
        </w:trPr>
        <w:tc>
          <w:tcPr>
            <w:tcW w:w="1101" w:type="dxa"/>
          </w:tcPr>
          <w:p w14:paraId="1082023B" w14:textId="77777777" w:rsidR="00DF0406" w:rsidRPr="00255C34" w:rsidRDefault="00DF0406" w:rsidP="00DF0406">
            <w:pPr>
              <w:pStyle w:val="MILTableText"/>
            </w:pPr>
            <w:r w:rsidRPr="00255C34">
              <w:t>95%</w:t>
            </w:r>
          </w:p>
        </w:tc>
        <w:tc>
          <w:tcPr>
            <w:tcW w:w="1021" w:type="dxa"/>
          </w:tcPr>
          <w:p w14:paraId="669C58EA" w14:textId="5442B68F" w:rsidR="00DF0406" w:rsidRPr="00DF0406" w:rsidRDefault="00DF0406" w:rsidP="00DF0406">
            <w:pPr>
              <w:pStyle w:val="MILTableText"/>
              <w:rPr>
                <w:b w:val="0"/>
              </w:rPr>
            </w:pPr>
            <w:r w:rsidRPr="00DF0406">
              <w:rPr>
                <w:b w:val="0"/>
              </w:rPr>
              <w:t>&lt;</w:t>
            </w:r>
            <w:r w:rsidR="00F85395">
              <w:rPr>
                <w:b w:val="0"/>
              </w:rPr>
              <w:t>NEWINTAH</w:t>
            </w:r>
            <w:r w:rsidRPr="00DF0406">
              <w:rPr>
                <w:b w:val="0"/>
              </w:rPr>
              <w:t>1_95&gt;</w:t>
            </w:r>
          </w:p>
        </w:tc>
        <w:tc>
          <w:tcPr>
            <w:tcW w:w="992" w:type="dxa"/>
          </w:tcPr>
          <w:p w14:paraId="170BEDCA" w14:textId="1766B935" w:rsidR="00DF0406" w:rsidRPr="00DF0406" w:rsidRDefault="00DF0406" w:rsidP="00DF0406">
            <w:pPr>
              <w:pStyle w:val="MILTableText"/>
              <w:rPr>
                <w:b w:val="0"/>
              </w:rPr>
            </w:pPr>
            <w:r w:rsidRPr="00DF0406">
              <w:rPr>
                <w:b w:val="0"/>
              </w:rPr>
              <w:t>&lt;</w:t>
            </w:r>
            <w:r w:rsidR="00F85395">
              <w:rPr>
                <w:b w:val="0"/>
              </w:rPr>
              <w:t>NEWINTAH</w:t>
            </w:r>
            <w:r w:rsidRPr="00DF0406">
              <w:rPr>
                <w:b w:val="0"/>
              </w:rPr>
              <w:t>5_95&gt;</w:t>
            </w:r>
          </w:p>
        </w:tc>
        <w:tc>
          <w:tcPr>
            <w:tcW w:w="992" w:type="dxa"/>
          </w:tcPr>
          <w:p w14:paraId="3FAE1D9F" w14:textId="2018737E" w:rsidR="00DF0406" w:rsidRPr="00DF0406" w:rsidRDefault="00DF0406" w:rsidP="00DF0406">
            <w:pPr>
              <w:pStyle w:val="MILTableText"/>
              <w:rPr>
                <w:b w:val="0"/>
              </w:rPr>
            </w:pPr>
            <w:r w:rsidRPr="00DF0406">
              <w:rPr>
                <w:b w:val="0"/>
              </w:rPr>
              <w:t>&lt;</w:t>
            </w:r>
            <w:r w:rsidR="00F85395">
              <w:rPr>
                <w:b w:val="0"/>
              </w:rPr>
              <w:t>NEWINTAH</w:t>
            </w:r>
            <w:r w:rsidRPr="00DF0406">
              <w:rPr>
                <w:b w:val="0"/>
              </w:rPr>
              <w:t>10_95&gt;</w:t>
            </w:r>
          </w:p>
        </w:tc>
        <w:tc>
          <w:tcPr>
            <w:tcW w:w="992" w:type="dxa"/>
          </w:tcPr>
          <w:p w14:paraId="15B3424B" w14:textId="5707F93F" w:rsidR="00DF0406" w:rsidRPr="00DF0406" w:rsidRDefault="00DF0406" w:rsidP="00DF0406">
            <w:pPr>
              <w:pStyle w:val="MILTableText"/>
              <w:rPr>
                <w:b w:val="0"/>
              </w:rPr>
            </w:pPr>
            <w:r w:rsidRPr="00DF0406">
              <w:rPr>
                <w:b w:val="0"/>
              </w:rPr>
              <w:t>&lt;</w:t>
            </w:r>
            <w:r w:rsidR="00F85395">
              <w:rPr>
                <w:b w:val="0"/>
              </w:rPr>
              <w:t>NEWINTAH</w:t>
            </w:r>
            <w:r w:rsidRPr="00DF0406">
              <w:rPr>
                <w:b w:val="0"/>
              </w:rPr>
              <w:t>15_95&gt;</w:t>
            </w:r>
          </w:p>
        </w:tc>
        <w:tc>
          <w:tcPr>
            <w:tcW w:w="1134" w:type="dxa"/>
          </w:tcPr>
          <w:p w14:paraId="1902EF72" w14:textId="5E32364A" w:rsidR="00DF0406" w:rsidRPr="00DF0406" w:rsidRDefault="00DF0406" w:rsidP="00DF0406">
            <w:pPr>
              <w:pStyle w:val="MILTableText"/>
              <w:rPr>
                <w:b w:val="0"/>
              </w:rPr>
            </w:pPr>
            <w:r w:rsidRPr="00DF0406">
              <w:rPr>
                <w:b w:val="0"/>
              </w:rPr>
              <w:t>&lt;</w:t>
            </w:r>
            <w:r w:rsidR="00F85395">
              <w:rPr>
                <w:b w:val="0"/>
              </w:rPr>
              <w:t>NEWINTAH</w:t>
            </w:r>
            <w:r w:rsidRPr="00DF0406">
              <w:rPr>
                <w:b w:val="0"/>
              </w:rPr>
              <w:t>25_95&gt;</w:t>
            </w:r>
          </w:p>
        </w:tc>
        <w:tc>
          <w:tcPr>
            <w:tcW w:w="1134" w:type="dxa"/>
          </w:tcPr>
          <w:p w14:paraId="20A8A4BC" w14:textId="64BBC49A" w:rsidR="00DF0406" w:rsidRPr="00DF0406" w:rsidRDefault="00DF0406" w:rsidP="00DF0406">
            <w:pPr>
              <w:pStyle w:val="MILTableText"/>
              <w:rPr>
                <w:b w:val="0"/>
              </w:rPr>
            </w:pPr>
            <w:r w:rsidRPr="00DF0406">
              <w:rPr>
                <w:b w:val="0"/>
              </w:rPr>
              <w:t>&lt;</w:t>
            </w:r>
            <w:r w:rsidR="00F85395">
              <w:rPr>
                <w:b w:val="0"/>
              </w:rPr>
              <w:t>NEWINTAH</w:t>
            </w:r>
            <w:r w:rsidRPr="00DF0406">
              <w:rPr>
                <w:b w:val="0"/>
              </w:rPr>
              <w:t>30_95&gt;</w:t>
            </w:r>
          </w:p>
        </w:tc>
      </w:tr>
      <w:tr w:rsidR="00DF0406" w14:paraId="12BF9CEE" w14:textId="77777777" w:rsidTr="000842DA">
        <w:trPr>
          <w:trHeight w:hRule="exact" w:val="340"/>
        </w:trPr>
        <w:tc>
          <w:tcPr>
            <w:tcW w:w="1101" w:type="dxa"/>
          </w:tcPr>
          <w:p w14:paraId="0CDF15FE" w14:textId="77777777" w:rsidR="00DF0406" w:rsidRPr="00255C34" w:rsidRDefault="00DF0406" w:rsidP="00DF0406">
            <w:pPr>
              <w:pStyle w:val="MILTableText"/>
            </w:pPr>
            <w:r w:rsidRPr="00255C34">
              <w:t>Mean</w:t>
            </w:r>
          </w:p>
        </w:tc>
        <w:tc>
          <w:tcPr>
            <w:tcW w:w="1021" w:type="dxa"/>
          </w:tcPr>
          <w:p w14:paraId="655B5EFB" w14:textId="5E57CC41" w:rsidR="00DF0406" w:rsidRPr="00DF0406" w:rsidRDefault="00DF0406" w:rsidP="00DF0406">
            <w:pPr>
              <w:pStyle w:val="MILTableText"/>
              <w:rPr>
                <w:b w:val="0"/>
              </w:rPr>
            </w:pPr>
            <w:r w:rsidRPr="00DF0406">
              <w:rPr>
                <w:b w:val="0"/>
              </w:rPr>
              <w:t>&lt;</w:t>
            </w:r>
            <w:r w:rsidR="00F85395">
              <w:rPr>
                <w:b w:val="0"/>
              </w:rPr>
              <w:t>NEWINTAH</w:t>
            </w:r>
            <w:r w:rsidRPr="00DF0406">
              <w:rPr>
                <w:b w:val="0"/>
              </w:rPr>
              <w:t>1_MU&gt;</w:t>
            </w:r>
          </w:p>
        </w:tc>
        <w:tc>
          <w:tcPr>
            <w:tcW w:w="992" w:type="dxa"/>
          </w:tcPr>
          <w:p w14:paraId="7D57A0E1" w14:textId="13BAEBB6" w:rsidR="00DF0406" w:rsidRPr="00DF0406" w:rsidRDefault="00DF0406" w:rsidP="00DF0406">
            <w:pPr>
              <w:pStyle w:val="MILTableText"/>
              <w:rPr>
                <w:b w:val="0"/>
              </w:rPr>
            </w:pPr>
            <w:r w:rsidRPr="00DF0406">
              <w:rPr>
                <w:b w:val="0"/>
              </w:rPr>
              <w:t>&lt;</w:t>
            </w:r>
            <w:r w:rsidR="00F85395">
              <w:rPr>
                <w:b w:val="0"/>
              </w:rPr>
              <w:t>NEWINTAH</w:t>
            </w:r>
            <w:r w:rsidRPr="00DF0406">
              <w:rPr>
                <w:b w:val="0"/>
              </w:rPr>
              <w:t>5_MU&gt;</w:t>
            </w:r>
          </w:p>
        </w:tc>
        <w:tc>
          <w:tcPr>
            <w:tcW w:w="992" w:type="dxa"/>
          </w:tcPr>
          <w:p w14:paraId="25C3CA3B" w14:textId="298F317C" w:rsidR="00DF0406" w:rsidRPr="00DF0406" w:rsidRDefault="00DF0406" w:rsidP="00DF0406">
            <w:pPr>
              <w:pStyle w:val="MILTableText"/>
              <w:rPr>
                <w:b w:val="0"/>
              </w:rPr>
            </w:pPr>
            <w:r w:rsidRPr="00DF0406">
              <w:rPr>
                <w:b w:val="0"/>
              </w:rPr>
              <w:t>&lt;</w:t>
            </w:r>
            <w:r w:rsidR="00F85395">
              <w:rPr>
                <w:b w:val="0"/>
              </w:rPr>
              <w:t>NEWINTAH</w:t>
            </w:r>
            <w:r w:rsidRPr="00DF0406">
              <w:rPr>
                <w:b w:val="0"/>
              </w:rPr>
              <w:t>10_MU&gt;</w:t>
            </w:r>
          </w:p>
        </w:tc>
        <w:tc>
          <w:tcPr>
            <w:tcW w:w="992" w:type="dxa"/>
          </w:tcPr>
          <w:p w14:paraId="633201E3" w14:textId="3A84F8A9" w:rsidR="00DF0406" w:rsidRPr="00DF0406" w:rsidRDefault="00DF0406" w:rsidP="00DF0406">
            <w:pPr>
              <w:pStyle w:val="MILTableText"/>
              <w:rPr>
                <w:b w:val="0"/>
              </w:rPr>
            </w:pPr>
            <w:r w:rsidRPr="00DF0406">
              <w:rPr>
                <w:b w:val="0"/>
              </w:rPr>
              <w:t>&lt;</w:t>
            </w:r>
            <w:r w:rsidR="00F85395">
              <w:rPr>
                <w:b w:val="0"/>
              </w:rPr>
              <w:t>NEWINTAH</w:t>
            </w:r>
            <w:r w:rsidRPr="00DF0406">
              <w:rPr>
                <w:b w:val="0"/>
              </w:rPr>
              <w:t>15_MU&gt;</w:t>
            </w:r>
          </w:p>
        </w:tc>
        <w:tc>
          <w:tcPr>
            <w:tcW w:w="1134" w:type="dxa"/>
          </w:tcPr>
          <w:p w14:paraId="107F541C" w14:textId="6A6A59E6" w:rsidR="00DF0406" w:rsidRPr="00DF0406" w:rsidRDefault="00DF0406" w:rsidP="00DF0406">
            <w:pPr>
              <w:pStyle w:val="MILTableText"/>
              <w:rPr>
                <w:b w:val="0"/>
              </w:rPr>
            </w:pPr>
            <w:r w:rsidRPr="00DF0406">
              <w:rPr>
                <w:b w:val="0"/>
              </w:rPr>
              <w:t>&lt;</w:t>
            </w:r>
            <w:r w:rsidR="00F85395">
              <w:rPr>
                <w:b w:val="0"/>
              </w:rPr>
              <w:t>NEWINTAH</w:t>
            </w:r>
            <w:r w:rsidRPr="00DF0406">
              <w:rPr>
                <w:b w:val="0"/>
              </w:rPr>
              <w:t>25_MU&gt;</w:t>
            </w:r>
          </w:p>
        </w:tc>
        <w:tc>
          <w:tcPr>
            <w:tcW w:w="1134" w:type="dxa"/>
          </w:tcPr>
          <w:p w14:paraId="7FCA6633" w14:textId="603135B5" w:rsidR="00DF0406" w:rsidRPr="00DF0406" w:rsidRDefault="00DF0406" w:rsidP="00DF0406">
            <w:pPr>
              <w:pStyle w:val="MILTableText"/>
              <w:rPr>
                <w:b w:val="0"/>
              </w:rPr>
            </w:pPr>
            <w:r w:rsidRPr="00DF0406">
              <w:rPr>
                <w:b w:val="0"/>
              </w:rPr>
              <w:t>&lt;</w:t>
            </w:r>
            <w:r w:rsidR="00F85395">
              <w:rPr>
                <w:b w:val="0"/>
              </w:rPr>
              <w:t>NEWINTAH</w:t>
            </w:r>
            <w:r w:rsidRPr="00DF0406">
              <w:rPr>
                <w:b w:val="0"/>
              </w:rPr>
              <w:t>30_MU&gt;</w:t>
            </w:r>
          </w:p>
        </w:tc>
      </w:tr>
      <w:tr w:rsidR="00DF0406" w14:paraId="0DD1BCDD" w14:textId="77777777" w:rsidTr="000842DA">
        <w:trPr>
          <w:trHeight w:hRule="exact" w:val="340"/>
        </w:trPr>
        <w:tc>
          <w:tcPr>
            <w:tcW w:w="1101" w:type="dxa"/>
          </w:tcPr>
          <w:p w14:paraId="5BF4073D" w14:textId="3DD0B7C8" w:rsidR="00DF0406" w:rsidRPr="00255C34" w:rsidRDefault="00DF0406" w:rsidP="00DF0406">
            <w:pPr>
              <w:pStyle w:val="MILTableText"/>
            </w:pPr>
            <w:r w:rsidRPr="00255C34">
              <w:t>Volatilit</w:t>
            </w:r>
            <w:r>
              <w:t>y</w:t>
            </w:r>
            <w:r w:rsidRPr="00255C34">
              <w:t>y</w:t>
            </w:r>
          </w:p>
        </w:tc>
        <w:tc>
          <w:tcPr>
            <w:tcW w:w="1021" w:type="dxa"/>
          </w:tcPr>
          <w:p w14:paraId="3BC69284" w14:textId="0753345E" w:rsidR="00DF0406" w:rsidRPr="00DF0406" w:rsidRDefault="00DF0406" w:rsidP="00DF0406">
            <w:pPr>
              <w:pStyle w:val="MILTableText"/>
              <w:rPr>
                <w:b w:val="0"/>
              </w:rPr>
            </w:pPr>
            <w:r w:rsidRPr="00DF0406">
              <w:rPr>
                <w:b w:val="0"/>
              </w:rPr>
              <w:t>&lt;</w:t>
            </w:r>
            <w:r w:rsidR="00F85395">
              <w:rPr>
                <w:b w:val="0"/>
              </w:rPr>
              <w:t>NEWINTAH</w:t>
            </w:r>
            <w:r w:rsidRPr="00DF0406">
              <w:rPr>
                <w:b w:val="0"/>
              </w:rPr>
              <w:t>1_VOL&gt;</w:t>
            </w:r>
          </w:p>
        </w:tc>
        <w:tc>
          <w:tcPr>
            <w:tcW w:w="992" w:type="dxa"/>
          </w:tcPr>
          <w:p w14:paraId="4BEFA63F" w14:textId="638D9B43" w:rsidR="00DF0406" w:rsidRPr="00DF0406" w:rsidRDefault="00DF0406" w:rsidP="00DF0406">
            <w:pPr>
              <w:pStyle w:val="MILTableText"/>
              <w:rPr>
                <w:b w:val="0"/>
              </w:rPr>
            </w:pPr>
            <w:r w:rsidRPr="00DF0406">
              <w:rPr>
                <w:b w:val="0"/>
              </w:rPr>
              <w:t>&lt;</w:t>
            </w:r>
            <w:r w:rsidR="00F85395">
              <w:rPr>
                <w:b w:val="0"/>
              </w:rPr>
              <w:t>NEWINTAH</w:t>
            </w:r>
            <w:r w:rsidRPr="00DF0406">
              <w:rPr>
                <w:b w:val="0"/>
              </w:rPr>
              <w:t>5_VOL&gt;</w:t>
            </w:r>
          </w:p>
        </w:tc>
        <w:tc>
          <w:tcPr>
            <w:tcW w:w="992" w:type="dxa"/>
          </w:tcPr>
          <w:p w14:paraId="43C9A5FD" w14:textId="04388E86" w:rsidR="00DF0406" w:rsidRPr="00DF0406" w:rsidRDefault="00DF0406" w:rsidP="00DF0406">
            <w:pPr>
              <w:pStyle w:val="MILTableText"/>
              <w:rPr>
                <w:b w:val="0"/>
              </w:rPr>
            </w:pPr>
            <w:r w:rsidRPr="00DF0406">
              <w:rPr>
                <w:b w:val="0"/>
              </w:rPr>
              <w:t>&lt;</w:t>
            </w:r>
            <w:r w:rsidR="00F85395">
              <w:rPr>
                <w:b w:val="0"/>
              </w:rPr>
              <w:t>NEWINTAH</w:t>
            </w:r>
            <w:r w:rsidRPr="00DF0406">
              <w:rPr>
                <w:b w:val="0"/>
              </w:rPr>
              <w:t>10_VOL&gt;</w:t>
            </w:r>
          </w:p>
        </w:tc>
        <w:tc>
          <w:tcPr>
            <w:tcW w:w="992" w:type="dxa"/>
          </w:tcPr>
          <w:p w14:paraId="29F1B25A" w14:textId="10DBC2FE" w:rsidR="00DF0406" w:rsidRPr="00DF0406" w:rsidRDefault="00DF0406" w:rsidP="00DF0406">
            <w:pPr>
              <w:pStyle w:val="MILTableText"/>
              <w:rPr>
                <w:b w:val="0"/>
              </w:rPr>
            </w:pPr>
            <w:r w:rsidRPr="00DF0406">
              <w:rPr>
                <w:b w:val="0"/>
              </w:rPr>
              <w:t>&lt;</w:t>
            </w:r>
            <w:r w:rsidR="00F85395">
              <w:rPr>
                <w:b w:val="0"/>
              </w:rPr>
              <w:t>NEWINTAH</w:t>
            </w:r>
            <w:r w:rsidRPr="00DF0406">
              <w:rPr>
                <w:b w:val="0"/>
              </w:rPr>
              <w:t>15_VOL&gt;</w:t>
            </w:r>
          </w:p>
        </w:tc>
        <w:tc>
          <w:tcPr>
            <w:tcW w:w="1134" w:type="dxa"/>
          </w:tcPr>
          <w:p w14:paraId="3853FF90" w14:textId="55B129F2" w:rsidR="00DF0406" w:rsidRPr="00DF0406" w:rsidRDefault="00DF0406" w:rsidP="00DF0406">
            <w:pPr>
              <w:pStyle w:val="MILTableText"/>
              <w:rPr>
                <w:b w:val="0"/>
              </w:rPr>
            </w:pPr>
            <w:r w:rsidRPr="00DF0406">
              <w:rPr>
                <w:b w:val="0"/>
              </w:rPr>
              <w:t>&lt;</w:t>
            </w:r>
            <w:r w:rsidR="00F85395">
              <w:rPr>
                <w:b w:val="0"/>
              </w:rPr>
              <w:t>NEWINTAH</w:t>
            </w:r>
            <w:r w:rsidRPr="00DF0406">
              <w:rPr>
                <w:b w:val="0"/>
              </w:rPr>
              <w:t>25_VOL&gt;</w:t>
            </w:r>
          </w:p>
        </w:tc>
        <w:tc>
          <w:tcPr>
            <w:tcW w:w="1134" w:type="dxa"/>
          </w:tcPr>
          <w:p w14:paraId="097FFB20" w14:textId="5A40D08D" w:rsidR="00DF0406" w:rsidRPr="00DF0406" w:rsidRDefault="00DF0406" w:rsidP="00DF0406">
            <w:pPr>
              <w:pStyle w:val="MILTableText"/>
              <w:rPr>
                <w:b w:val="0"/>
              </w:rPr>
            </w:pPr>
            <w:r w:rsidRPr="00DF0406">
              <w:rPr>
                <w:b w:val="0"/>
              </w:rPr>
              <w:t>&lt;</w:t>
            </w:r>
            <w:r w:rsidR="00F85395">
              <w:rPr>
                <w:b w:val="0"/>
              </w:rPr>
              <w:t>NEWINTAH</w:t>
            </w:r>
            <w:r w:rsidRPr="00DF0406">
              <w:rPr>
                <w:b w:val="0"/>
              </w:rPr>
              <w:t>30_VOL&gt;</w:t>
            </w:r>
          </w:p>
        </w:tc>
      </w:tr>
    </w:tbl>
    <w:p w14:paraId="424733A4" w14:textId="1D053FE7"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r>
              <w:t>Historgram @ 10 years</w:t>
            </w:r>
          </w:p>
        </w:tc>
      </w:tr>
      <w:tr w:rsidR="000842DA" w14:paraId="2AED8D64" w14:textId="77777777" w:rsidTr="000842DA">
        <w:trPr>
          <w:trHeight w:val="2816"/>
        </w:trPr>
        <w:tc>
          <w:tcPr>
            <w:tcW w:w="5042" w:type="dxa"/>
          </w:tcPr>
          <w:p w14:paraId="4AB2B7A5" w14:textId="1A0E35AB" w:rsidR="000842DA" w:rsidRDefault="00F85395" w:rsidP="00F85395">
            <w:pPr>
              <w:pStyle w:val="MILReportTableText"/>
              <w:ind w:firstLine="0"/>
            </w:pPr>
            <w:r>
              <w:rPr>
                <w:i w:val="0"/>
              </w:rPr>
              <w:t>&lt;OLDINTAHPERCENTILE&gt;</w:t>
            </w:r>
          </w:p>
        </w:tc>
        <w:tc>
          <w:tcPr>
            <w:tcW w:w="5043" w:type="dxa"/>
          </w:tcPr>
          <w:p w14:paraId="453C0736" w14:textId="04342318" w:rsidR="000842DA" w:rsidRDefault="00F85395" w:rsidP="00F85395">
            <w:pPr>
              <w:pStyle w:val="MILReportTableText"/>
              <w:ind w:firstLine="0"/>
            </w:pPr>
            <w:r>
              <w:rPr>
                <w:i w:val="0"/>
              </w:rPr>
              <w:t>&lt;OLDINTAHHIST&gt;</w:t>
            </w:r>
          </w:p>
        </w:tc>
      </w:tr>
    </w:tbl>
    <w:p w14:paraId="765608F2" w14:textId="77777777" w:rsidR="000842DA" w:rsidRDefault="000842DA" w:rsidP="000842DA">
      <w:pPr>
        <w:pStyle w:val="MILReportSubSection"/>
        <w:numPr>
          <w:ilvl w:val="0"/>
          <w:numId w:val="0"/>
        </w:numPr>
      </w:pPr>
    </w:p>
    <w:p w14:paraId="5DA22107" w14:textId="5429907D"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r>
              <w:t>Historgram @ 10 years</w:t>
            </w:r>
          </w:p>
        </w:tc>
      </w:tr>
      <w:tr w:rsidR="000842DA" w14:paraId="087EE33A" w14:textId="77777777" w:rsidTr="000842DA">
        <w:trPr>
          <w:trHeight w:val="2816"/>
        </w:trPr>
        <w:tc>
          <w:tcPr>
            <w:tcW w:w="5042" w:type="dxa"/>
          </w:tcPr>
          <w:p w14:paraId="628A32C8" w14:textId="1040BAD5" w:rsidR="000842DA" w:rsidRDefault="00F85395" w:rsidP="00F85395">
            <w:pPr>
              <w:pStyle w:val="MILReportTableText"/>
              <w:ind w:firstLine="0"/>
            </w:pPr>
            <w:r>
              <w:rPr>
                <w:i w:val="0"/>
              </w:rPr>
              <w:t>&lt;NEWINTAHPERCENTILE&gt;</w:t>
            </w:r>
          </w:p>
        </w:tc>
        <w:tc>
          <w:tcPr>
            <w:tcW w:w="5043" w:type="dxa"/>
          </w:tcPr>
          <w:p w14:paraId="6ACAFDFE" w14:textId="390730D7" w:rsidR="000842DA" w:rsidRDefault="00F85395" w:rsidP="00F85395">
            <w:pPr>
              <w:pStyle w:val="MILReportTableText"/>
              <w:ind w:firstLine="0"/>
            </w:pPr>
            <w:r>
              <w:rPr>
                <w:i w:val="0"/>
              </w:rPr>
              <w:t>&lt;NEWINTAHHIST&gt;</w:t>
            </w:r>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62" w:name="_Toc472931975"/>
      <w:r>
        <w:lastRenderedPageBreak/>
        <w:t>Australian Infrastructure</w:t>
      </w:r>
      <w:bookmarkEnd w:id="62"/>
    </w:p>
    <w:p w14:paraId="3C275A0B" w14:textId="77777777" w:rsidR="000842DA" w:rsidRDefault="000842DA" w:rsidP="000842DA">
      <w:pPr>
        <w:pStyle w:val="MILReportSubSection"/>
      </w:pPr>
      <w:bookmarkStart w:id="63" w:name="_Toc472931976"/>
      <w:r>
        <w:t>Parameters</w:t>
      </w:r>
      <w:bookmarkEnd w:id="6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F6DC53B"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81801A1" w:rsidR="000842DA" w:rsidRPr="00BC3C4A" w:rsidRDefault="00390855" w:rsidP="000842DA">
            <w:pPr>
              <w:pStyle w:val="MILTableHeader"/>
              <w:rPr>
                <w:sz w:val="16"/>
                <w:szCs w:val="16"/>
              </w:rPr>
            </w:pPr>
            <w:r>
              <w:rPr>
                <w:sz w:val="16"/>
                <w:szCs w:val="16"/>
              </w:rPr>
              <w:t>&lt;OLDDATE&gt;</w:t>
            </w:r>
          </w:p>
        </w:tc>
        <w:tc>
          <w:tcPr>
            <w:tcW w:w="1283" w:type="dxa"/>
          </w:tcPr>
          <w:p w14:paraId="5AEE6AC4" w14:textId="119124F3" w:rsidR="000842DA" w:rsidRPr="00BC3C4A" w:rsidRDefault="00390855" w:rsidP="000842DA">
            <w:pPr>
              <w:pStyle w:val="MILTableHeader"/>
              <w:rPr>
                <w:sz w:val="16"/>
                <w:szCs w:val="16"/>
              </w:rPr>
            </w:pPr>
            <w:r>
              <w:rPr>
                <w:sz w:val="16"/>
                <w:szCs w:val="16"/>
              </w:rPr>
              <w:t>&lt;CALIBDATE&gt;</w:t>
            </w:r>
          </w:p>
        </w:tc>
        <w:tc>
          <w:tcPr>
            <w:tcW w:w="6134"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A51E07">
        <w:trPr>
          <w:trHeight w:hRule="exact" w:val="630"/>
        </w:trPr>
        <w:tc>
          <w:tcPr>
            <w:tcW w:w="1157" w:type="dxa"/>
          </w:tcPr>
          <w:p w14:paraId="71342D24" w14:textId="77777777" w:rsidR="000842DA" w:rsidRPr="00B06B00" w:rsidRDefault="00E97E19" w:rsidP="00BE41E3">
            <w:pPr>
              <w:pStyle w:val="MILTableText"/>
            </w:pPr>
            <m:oMathPara>
              <m:oMath>
                <m:r>
                  <m:rPr>
                    <m:sty m:val="bi"/>
                  </m:rPr>
                  <m:t>μ</m:t>
                </m:r>
              </m:oMath>
            </m:oMathPara>
          </w:p>
        </w:tc>
        <w:tc>
          <w:tcPr>
            <w:tcW w:w="1262" w:type="dxa"/>
          </w:tcPr>
          <w:p w14:paraId="79B4AD91" w14:textId="77777777" w:rsidR="000842DA" w:rsidRPr="00E97E19" w:rsidRDefault="000842DA" w:rsidP="00BE41E3">
            <w:pPr>
              <w:pStyle w:val="MILTableText"/>
              <w:rPr>
                <w:b w:val="0"/>
              </w:rPr>
            </w:pPr>
            <w:r w:rsidRPr="00E97E19">
              <w:rPr>
                <w:b w:val="0"/>
              </w:rPr>
              <w:t>0</w:t>
            </w:r>
          </w:p>
        </w:tc>
        <w:tc>
          <w:tcPr>
            <w:tcW w:w="1283" w:type="dxa"/>
          </w:tcPr>
          <w:p w14:paraId="23739EAB" w14:textId="77777777" w:rsidR="000842DA" w:rsidRPr="00E97E19" w:rsidRDefault="000842DA" w:rsidP="00BE41E3">
            <w:pPr>
              <w:pStyle w:val="MILTableText"/>
              <w:rPr>
                <w:b w:val="0"/>
              </w:rPr>
            </w:pPr>
            <w:r w:rsidRPr="00E97E19">
              <w:rPr>
                <w:b w:val="0"/>
              </w:rPr>
              <w:t>0</w:t>
            </w:r>
          </w:p>
        </w:tc>
        <w:tc>
          <w:tcPr>
            <w:tcW w:w="6134" w:type="dxa"/>
          </w:tcPr>
          <w:p w14:paraId="259ADDDD"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0842DA">
        <w:trPr>
          <w:trHeight w:hRule="exact" w:val="340"/>
        </w:trPr>
        <w:tc>
          <w:tcPr>
            <w:tcW w:w="9836" w:type="dxa"/>
            <w:gridSpan w:val="4"/>
          </w:tcPr>
          <w:p w14:paraId="0A9D6E16" w14:textId="77777777" w:rsidR="000842DA" w:rsidRPr="00BC3C4A" w:rsidRDefault="000842DA" w:rsidP="00BE41E3">
            <w:pPr>
              <w:pStyle w:val="MILTableText"/>
            </w:pPr>
            <w:r w:rsidRPr="00BC3C4A">
              <w:t>Volatility Model (Regime Switching)</w:t>
            </w:r>
          </w:p>
        </w:tc>
      </w:tr>
      <w:tr w:rsidR="00A51E07" w14:paraId="1A52DF94" w14:textId="77777777" w:rsidTr="00A51E07">
        <w:trPr>
          <w:trHeight w:hRule="exact" w:val="340"/>
        </w:trPr>
        <w:tc>
          <w:tcPr>
            <w:tcW w:w="1157" w:type="dxa"/>
          </w:tcPr>
          <w:p w14:paraId="74099233" w14:textId="77777777" w:rsidR="00A51E07" w:rsidRPr="00B06B00" w:rsidRDefault="00A51E07" w:rsidP="00A51E07">
            <w:pPr>
              <w:pStyle w:val="MILTableText"/>
            </w:pPr>
            <m:oMathPara>
              <m:oMath>
                <m:sSub>
                  <m:sSubPr>
                    <m:ctrlPr/>
                  </m:sSubPr>
                  <m:e>
                    <m:r>
                      <m:rPr>
                        <m:sty m:val="bi"/>
                      </m:rPr>
                      <m:t>p</m:t>
                    </m:r>
                  </m:e>
                  <m:sub>
                    <m:r>
                      <m:rPr>
                        <m:sty m:val="b"/>
                      </m:rPr>
                      <m:t>1,2</m:t>
                    </m:r>
                  </m:sub>
                </m:sSub>
              </m:oMath>
            </m:oMathPara>
          </w:p>
        </w:tc>
        <w:tc>
          <w:tcPr>
            <w:tcW w:w="1262" w:type="dxa"/>
          </w:tcPr>
          <w:p w14:paraId="2E3AA25E" w14:textId="1AD520FB" w:rsidR="00A51E07" w:rsidRPr="00E97E19" w:rsidRDefault="00A51E07" w:rsidP="00A51E07">
            <w:pPr>
              <w:pStyle w:val="MILTableText"/>
              <w:rPr>
                <w:b w:val="0"/>
              </w:rPr>
            </w:pPr>
            <w:r>
              <w:rPr>
                <w:b w:val="0"/>
              </w:rPr>
              <w:t>&lt;OLD</w:t>
            </w:r>
            <w:r w:rsidR="00F85395">
              <w:rPr>
                <w:b w:val="0"/>
              </w:rPr>
              <w:t>AUI</w:t>
            </w:r>
            <w:r>
              <w:rPr>
                <w:b w:val="0"/>
              </w:rPr>
              <w:t>P12&gt;</w:t>
            </w:r>
          </w:p>
        </w:tc>
        <w:tc>
          <w:tcPr>
            <w:tcW w:w="1283" w:type="dxa"/>
          </w:tcPr>
          <w:p w14:paraId="1A73C319" w14:textId="4209299D" w:rsidR="00A51E07" w:rsidRPr="00E97E19" w:rsidRDefault="00A51E07" w:rsidP="00A51E07">
            <w:pPr>
              <w:pStyle w:val="MILTableText"/>
              <w:rPr>
                <w:b w:val="0"/>
              </w:rPr>
            </w:pPr>
            <w:r>
              <w:rPr>
                <w:b w:val="0"/>
              </w:rPr>
              <w:t>&lt;NEW</w:t>
            </w:r>
            <w:r w:rsidR="00F85395">
              <w:rPr>
                <w:b w:val="0"/>
              </w:rPr>
              <w:t>AUI</w:t>
            </w:r>
            <w:r>
              <w:rPr>
                <w:b w:val="0"/>
              </w:rPr>
              <w:t>P12&gt;</w:t>
            </w:r>
          </w:p>
        </w:tc>
        <w:tc>
          <w:tcPr>
            <w:tcW w:w="6134" w:type="dxa"/>
          </w:tcPr>
          <w:p w14:paraId="66104C7A"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8E91720" w14:textId="77777777" w:rsidTr="00A51E07">
        <w:trPr>
          <w:trHeight w:hRule="exact" w:val="340"/>
        </w:trPr>
        <w:tc>
          <w:tcPr>
            <w:tcW w:w="1157" w:type="dxa"/>
          </w:tcPr>
          <w:p w14:paraId="785802E2" w14:textId="77777777" w:rsidR="00A51E07" w:rsidRPr="00B06B00" w:rsidRDefault="00A51E07" w:rsidP="00A51E07">
            <w:pPr>
              <w:pStyle w:val="MILTableText"/>
            </w:pPr>
            <m:oMathPara>
              <m:oMath>
                <m:sSub>
                  <m:sSubPr>
                    <m:ctrlPr/>
                  </m:sSubPr>
                  <m:e>
                    <m:r>
                      <m:rPr>
                        <m:sty m:val="bi"/>
                      </m:rPr>
                      <m:t>p</m:t>
                    </m:r>
                  </m:e>
                  <m:sub>
                    <m:r>
                      <m:rPr>
                        <m:sty m:val="b"/>
                      </m:rPr>
                      <m:t>2,1</m:t>
                    </m:r>
                  </m:sub>
                </m:sSub>
              </m:oMath>
            </m:oMathPara>
          </w:p>
        </w:tc>
        <w:tc>
          <w:tcPr>
            <w:tcW w:w="1262" w:type="dxa"/>
          </w:tcPr>
          <w:p w14:paraId="63739B4D" w14:textId="1085FAC6" w:rsidR="00A51E07" w:rsidRPr="00E97E19" w:rsidRDefault="00A51E07" w:rsidP="00A51E07">
            <w:pPr>
              <w:pStyle w:val="MILTableText"/>
              <w:rPr>
                <w:b w:val="0"/>
              </w:rPr>
            </w:pPr>
            <w:r>
              <w:rPr>
                <w:b w:val="0"/>
              </w:rPr>
              <w:t>&lt;OLD</w:t>
            </w:r>
            <w:r w:rsidR="00F85395">
              <w:rPr>
                <w:b w:val="0"/>
              </w:rPr>
              <w:t>AUI</w:t>
            </w:r>
            <w:r>
              <w:rPr>
                <w:b w:val="0"/>
              </w:rPr>
              <w:t>P21&gt;</w:t>
            </w:r>
          </w:p>
        </w:tc>
        <w:tc>
          <w:tcPr>
            <w:tcW w:w="1283" w:type="dxa"/>
          </w:tcPr>
          <w:p w14:paraId="6519B4E8" w14:textId="2FB10E2D" w:rsidR="00A51E07" w:rsidRPr="00E97E19" w:rsidRDefault="00A51E07" w:rsidP="00A51E07">
            <w:pPr>
              <w:pStyle w:val="MILTableText"/>
              <w:rPr>
                <w:b w:val="0"/>
              </w:rPr>
            </w:pPr>
            <w:r>
              <w:rPr>
                <w:b w:val="0"/>
              </w:rPr>
              <w:t>&lt;NEW</w:t>
            </w:r>
            <w:r w:rsidR="00F85395">
              <w:rPr>
                <w:b w:val="0"/>
              </w:rPr>
              <w:t>AUI</w:t>
            </w:r>
            <w:r>
              <w:rPr>
                <w:b w:val="0"/>
              </w:rPr>
              <w:t>P21&gt;</w:t>
            </w:r>
          </w:p>
        </w:tc>
        <w:tc>
          <w:tcPr>
            <w:tcW w:w="6134" w:type="dxa"/>
          </w:tcPr>
          <w:p w14:paraId="263E239D"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0F6B210" w14:textId="77777777" w:rsidTr="00A51E07">
        <w:trPr>
          <w:trHeight w:hRule="exact" w:val="340"/>
        </w:trPr>
        <w:tc>
          <w:tcPr>
            <w:tcW w:w="1157" w:type="dxa"/>
          </w:tcPr>
          <w:p w14:paraId="6128FF57" w14:textId="77777777" w:rsidR="00A51E07" w:rsidRPr="00B06B00" w:rsidRDefault="00A51E07" w:rsidP="00A51E07">
            <w:pPr>
              <w:pStyle w:val="MILTableText"/>
            </w:pPr>
            <m:oMathPara>
              <m:oMath>
                <m:sSub>
                  <m:sSubPr>
                    <m:ctrlPr/>
                  </m:sSubPr>
                  <m:e>
                    <m:r>
                      <m:rPr>
                        <m:sty m:val="bi"/>
                      </m:rPr>
                      <m:t>μ</m:t>
                    </m:r>
                  </m:e>
                  <m:sub>
                    <m:r>
                      <m:rPr>
                        <m:sty m:val="b"/>
                      </m:rPr>
                      <m:t>1</m:t>
                    </m:r>
                  </m:sub>
                </m:sSub>
              </m:oMath>
            </m:oMathPara>
          </w:p>
        </w:tc>
        <w:tc>
          <w:tcPr>
            <w:tcW w:w="1262" w:type="dxa"/>
          </w:tcPr>
          <w:p w14:paraId="7CD888D7" w14:textId="707BEE64" w:rsidR="00A51E07" w:rsidRPr="00E97E19" w:rsidRDefault="00A51E07" w:rsidP="00A51E07">
            <w:pPr>
              <w:pStyle w:val="MILTableText"/>
              <w:rPr>
                <w:b w:val="0"/>
              </w:rPr>
            </w:pPr>
            <w:r>
              <w:rPr>
                <w:b w:val="0"/>
              </w:rPr>
              <w:t>&lt;OLD</w:t>
            </w:r>
            <w:r w:rsidR="00F85395">
              <w:rPr>
                <w:b w:val="0"/>
              </w:rPr>
              <w:t>AUI</w:t>
            </w:r>
            <w:r>
              <w:rPr>
                <w:b w:val="0"/>
              </w:rPr>
              <w:t>MU1&gt;</w:t>
            </w:r>
          </w:p>
        </w:tc>
        <w:tc>
          <w:tcPr>
            <w:tcW w:w="1283" w:type="dxa"/>
          </w:tcPr>
          <w:p w14:paraId="1A0690F3" w14:textId="79620F12" w:rsidR="00A51E07" w:rsidRPr="00E97E19" w:rsidRDefault="00A51E07" w:rsidP="00A51E07">
            <w:pPr>
              <w:pStyle w:val="MILTableText"/>
              <w:rPr>
                <w:b w:val="0"/>
              </w:rPr>
            </w:pPr>
            <w:r>
              <w:rPr>
                <w:b w:val="0"/>
              </w:rPr>
              <w:t>&lt;NEW</w:t>
            </w:r>
            <w:r w:rsidR="00F85395">
              <w:rPr>
                <w:b w:val="0"/>
              </w:rPr>
              <w:t>AUI</w:t>
            </w:r>
            <w:r>
              <w:rPr>
                <w:b w:val="0"/>
              </w:rPr>
              <w:t>MU1&gt;</w:t>
            </w:r>
          </w:p>
        </w:tc>
        <w:tc>
          <w:tcPr>
            <w:tcW w:w="6134" w:type="dxa"/>
          </w:tcPr>
          <w:p w14:paraId="08F38309" w14:textId="77777777" w:rsidR="00A51E07" w:rsidRPr="00E97E19" w:rsidRDefault="00A51E07" w:rsidP="00A51E07">
            <w:pPr>
              <w:pStyle w:val="MILTableText"/>
              <w:rPr>
                <w:b w:val="0"/>
              </w:rPr>
            </w:pPr>
            <w:r w:rsidRPr="00E97E19">
              <w:rPr>
                <w:b w:val="0"/>
              </w:rPr>
              <w:t>The mean drift of the GBM when in regime 1.</w:t>
            </w:r>
          </w:p>
        </w:tc>
      </w:tr>
      <w:tr w:rsidR="00A51E07" w14:paraId="5049AA43" w14:textId="77777777" w:rsidTr="00A51E07">
        <w:trPr>
          <w:trHeight w:hRule="exact" w:val="340"/>
        </w:trPr>
        <w:tc>
          <w:tcPr>
            <w:tcW w:w="1157" w:type="dxa"/>
          </w:tcPr>
          <w:p w14:paraId="1319AF5C" w14:textId="77777777" w:rsidR="00A51E07" w:rsidRPr="00B06B00" w:rsidRDefault="00A51E07" w:rsidP="00A51E07">
            <w:pPr>
              <w:pStyle w:val="MILTableText"/>
            </w:pPr>
            <m:oMathPara>
              <m:oMath>
                <m:sSub>
                  <m:sSubPr>
                    <m:ctrlPr/>
                  </m:sSubPr>
                  <m:e>
                    <m:r>
                      <m:rPr>
                        <m:sty m:val="bi"/>
                      </m:rPr>
                      <m:t>σ</m:t>
                    </m:r>
                  </m:e>
                  <m:sub>
                    <m:r>
                      <m:rPr>
                        <m:sty m:val="b"/>
                      </m:rPr>
                      <m:t>1</m:t>
                    </m:r>
                  </m:sub>
                </m:sSub>
              </m:oMath>
            </m:oMathPara>
          </w:p>
        </w:tc>
        <w:tc>
          <w:tcPr>
            <w:tcW w:w="1262" w:type="dxa"/>
          </w:tcPr>
          <w:p w14:paraId="5B6921F5" w14:textId="264033E2" w:rsidR="00A51E07" w:rsidRPr="00E97E19" w:rsidRDefault="00A51E07" w:rsidP="00A51E07">
            <w:pPr>
              <w:pStyle w:val="MILTableText"/>
              <w:rPr>
                <w:b w:val="0"/>
              </w:rPr>
            </w:pPr>
            <w:r>
              <w:rPr>
                <w:b w:val="0"/>
              </w:rPr>
              <w:t>&lt;OLD</w:t>
            </w:r>
            <w:r w:rsidR="00F85395">
              <w:rPr>
                <w:b w:val="0"/>
              </w:rPr>
              <w:t>AUI</w:t>
            </w:r>
            <w:r>
              <w:rPr>
                <w:b w:val="0"/>
              </w:rPr>
              <w:t>SIGMA1&gt;</w:t>
            </w:r>
          </w:p>
        </w:tc>
        <w:tc>
          <w:tcPr>
            <w:tcW w:w="1283" w:type="dxa"/>
          </w:tcPr>
          <w:p w14:paraId="6B48888F" w14:textId="6012D264" w:rsidR="00A51E07" w:rsidRPr="00E97E19" w:rsidRDefault="00A51E07" w:rsidP="00A51E07">
            <w:pPr>
              <w:pStyle w:val="MILTableText"/>
              <w:rPr>
                <w:b w:val="0"/>
              </w:rPr>
            </w:pPr>
            <w:r>
              <w:rPr>
                <w:b w:val="0"/>
              </w:rPr>
              <w:t>&lt;NEW</w:t>
            </w:r>
            <w:r w:rsidR="00F85395">
              <w:rPr>
                <w:b w:val="0"/>
              </w:rPr>
              <w:t>AUI</w:t>
            </w:r>
            <w:r>
              <w:rPr>
                <w:b w:val="0"/>
              </w:rPr>
              <w:t>SIGMA1&gt;</w:t>
            </w:r>
          </w:p>
        </w:tc>
        <w:tc>
          <w:tcPr>
            <w:tcW w:w="6134" w:type="dxa"/>
          </w:tcPr>
          <w:p w14:paraId="58ABC24B" w14:textId="77777777" w:rsidR="00A51E07" w:rsidRPr="00E97E19" w:rsidRDefault="00A51E07" w:rsidP="00A51E07">
            <w:pPr>
              <w:pStyle w:val="MILTableText"/>
              <w:rPr>
                <w:b w:val="0"/>
              </w:rPr>
            </w:pPr>
            <w:r w:rsidRPr="00E97E19">
              <w:rPr>
                <w:b w:val="0"/>
              </w:rPr>
              <w:t>The volatility of the GBM when in regime 1</w:t>
            </w:r>
          </w:p>
        </w:tc>
      </w:tr>
      <w:tr w:rsidR="00A51E07" w14:paraId="712F3EEF" w14:textId="77777777" w:rsidTr="00A51E07">
        <w:trPr>
          <w:trHeight w:hRule="exact" w:val="340"/>
        </w:trPr>
        <w:tc>
          <w:tcPr>
            <w:tcW w:w="1157" w:type="dxa"/>
          </w:tcPr>
          <w:p w14:paraId="35159F36" w14:textId="77777777" w:rsidR="00A51E07" w:rsidRPr="00B06B00" w:rsidRDefault="00A51E07" w:rsidP="00A51E07">
            <w:pPr>
              <w:pStyle w:val="MILTableText"/>
            </w:pPr>
            <m:oMathPara>
              <m:oMath>
                <m:sSub>
                  <m:sSubPr>
                    <m:ctrlPr/>
                  </m:sSubPr>
                  <m:e>
                    <m:r>
                      <m:rPr>
                        <m:sty m:val="bi"/>
                      </m:rPr>
                      <m:t>μ</m:t>
                    </m:r>
                  </m:e>
                  <m:sub>
                    <m:r>
                      <m:rPr>
                        <m:sty m:val="b"/>
                      </m:rPr>
                      <m:t>2</m:t>
                    </m:r>
                  </m:sub>
                </m:sSub>
              </m:oMath>
            </m:oMathPara>
          </w:p>
        </w:tc>
        <w:tc>
          <w:tcPr>
            <w:tcW w:w="1262" w:type="dxa"/>
          </w:tcPr>
          <w:p w14:paraId="1989B06A" w14:textId="1C5C8E67" w:rsidR="00A51E07" w:rsidRPr="00E97E19" w:rsidRDefault="00A51E07" w:rsidP="00A51E07">
            <w:pPr>
              <w:pStyle w:val="MILTableText"/>
              <w:rPr>
                <w:b w:val="0"/>
              </w:rPr>
            </w:pPr>
            <w:r>
              <w:rPr>
                <w:b w:val="0"/>
              </w:rPr>
              <w:t>&lt;OLD</w:t>
            </w:r>
            <w:r w:rsidR="00F85395">
              <w:rPr>
                <w:b w:val="0"/>
              </w:rPr>
              <w:t>AUI</w:t>
            </w:r>
            <w:r>
              <w:rPr>
                <w:b w:val="0"/>
              </w:rPr>
              <w:t>MU2&gt;</w:t>
            </w:r>
          </w:p>
        </w:tc>
        <w:tc>
          <w:tcPr>
            <w:tcW w:w="1283" w:type="dxa"/>
          </w:tcPr>
          <w:p w14:paraId="52418529" w14:textId="2D42975F" w:rsidR="00A51E07" w:rsidRPr="00E97E19" w:rsidRDefault="00A51E07" w:rsidP="00A51E07">
            <w:pPr>
              <w:pStyle w:val="MILTableText"/>
              <w:rPr>
                <w:b w:val="0"/>
              </w:rPr>
            </w:pPr>
            <w:r>
              <w:rPr>
                <w:b w:val="0"/>
              </w:rPr>
              <w:t>&lt;NEW</w:t>
            </w:r>
            <w:r w:rsidR="00F85395">
              <w:rPr>
                <w:b w:val="0"/>
              </w:rPr>
              <w:t>AUI</w:t>
            </w:r>
            <w:r>
              <w:rPr>
                <w:b w:val="0"/>
              </w:rPr>
              <w:t>MU2&gt;</w:t>
            </w:r>
          </w:p>
        </w:tc>
        <w:tc>
          <w:tcPr>
            <w:tcW w:w="6134" w:type="dxa"/>
          </w:tcPr>
          <w:p w14:paraId="369E47A4" w14:textId="77777777" w:rsidR="00A51E07" w:rsidRPr="00E97E19" w:rsidRDefault="00A51E07" w:rsidP="00A51E07">
            <w:pPr>
              <w:pStyle w:val="MILTableText"/>
              <w:rPr>
                <w:b w:val="0"/>
              </w:rPr>
            </w:pPr>
            <w:r w:rsidRPr="00E97E19">
              <w:rPr>
                <w:b w:val="0"/>
              </w:rPr>
              <w:t>The mean drift of the GBM when in regime 2.</w:t>
            </w:r>
          </w:p>
        </w:tc>
      </w:tr>
      <w:tr w:rsidR="00A51E07" w14:paraId="7548D120" w14:textId="77777777" w:rsidTr="00A51E07">
        <w:trPr>
          <w:trHeight w:hRule="exact" w:val="340"/>
        </w:trPr>
        <w:tc>
          <w:tcPr>
            <w:tcW w:w="1157" w:type="dxa"/>
          </w:tcPr>
          <w:p w14:paraId="3C8E474B" w14:textId="77777777" w:rsidR="00A51E07" w:rsidRPr="00B06B00" w:rsidRDefault="00A51E07" w:rsidP="00A51E07">
            <w:pPr>
              <w:pStyle w:val="MILTableText"/>
            </w:pPr>
            <m:oMathPara>
              <m:oMath>
                <m:sSub>
                  <m:sSubPr>
                    <m:ctrlPr/>
                  </m:sSubPr>
                  <m:e>
                    <m:r>
                      <m:rPr>
                        <m:sty m:val="bi"/>
                      </m:rPr>
                      <m:t>σ</m:t>
                    </m:r>
                  </m:e>
                  <m:sub>
                    <m:r>
                      <m:rPr>
                        <m:sty m:val="b"/>
                      </m:rPr>
                      <m:t>2</m:t>
                    </m:r>
                  </m:sub>
                </m:sSub>
              </m:oMath>
            </m:oMathPara>
          </w:p>
        </w:tc>
        <w:tc>
          <w:tcPr>
            <w:tcW w:w="1262" w:type="dxa"/>
          </w:tcPr>
          <w:p w14:paraId="3951D473" w14:textId="557A358C" w:rsidR="00A51E07" w:rsidRPr="00E97E19" w:rsidRDefault="00A51E07" w:rsidP="00A51E07">
            <w:pPr>
              <w:pStyle w:val="MILTableText"/>
              <w:rPr>
                <w:b w:val="0"/>
              </w:rPr>
            </w:pPr>
            <w:r>
              <w:rPr>
                <w:b w:val="0"/>
              </w:rPr>
              <w:t>&lt;OLD</w:t>
            </w:r>
            <w:r w:rsidR="00F85395">
              <w:rPr>
                <w:b w:val="0"/>
              </w:rPr>
              <w:t>AUI</w:t>
            </w:r>
            <w:r>
              <w:rPr>
                <w:b w:val="0"/>
              </w:rPr>
              <w:t>SIGMA2&gt;</w:t>
            </w:r>
          </w:p>
        </w:tc>
        <w:tc>
          <w:tcPr>
            <w:tcW w:w="1283" w:type="dxa"/>
          </w:tcPr>
          <w:p w14:paraId="13500F34" w14:textId="5DE43B5A" w:rsidR="00A51E07" w:rsidRPr="00E97E19" w:rsidRDefault="00A51E07" w:rsidP="00A51E07">
            <w:pPr>
              <w:pStyle w:val="MILTableText"/>
              <w:rPr>
                <w:b w:val="0"/>
              </w:rPr>
            </w:pPr>
            <w:r>
              <w:rPr>
                <w:b w:val="0"/>
              </w:rPr>
              <w:t>&lt;NEW</w:t>
            </w:r>
            <w:r w:rsidR="00F85395">
              <w:rPr>
                <w:b w:val="0"/>
              </w:rPr>
              <w:t>AUI</w:t>
            </w:r>
            <w:r>
              <w:rPr>
                <w:b w:val="0"/>
              </w:rPr>
              <w:t>SIGMA2&gt;</w:t>
            </w:r>
          </w:p>
        </w:tc>
        <w:tc>
          <w:tcPr>
            <w:tcW w:w="6134" w:type="dxa"/>
          </w:tcPr>
          <w:p w14:paraId="0164060D" w14:textId="77777777" w:rsidR="00A51E07" w:rsidRPr="00E97E19" w:rsidRDefault="00A51E07" w:rsidP="00A51E07">
            <w:pPr>
              <w:pStyle w:val="MILTableText"/>
              <w:rPr>
                <w:b w:val="0"/>
              </w:rPr>
            </w:pPr>
            <w:r w:rsidRPr="00E97E19">
              <w:rPr>
                <w:b w:val="0"/>
              </w:rPr>
              <w:t>The volatility of the GBM when in regime 2.</w:t>
            </w:r>
          </w:p>
        </w:tc>
      </w:tr>
      <w:tr w:rsidR="00A51E07" w14:paraId="5872E603" w14:textId="77777777" w:rsidTr="000842DA">
        <w:trPr>
          <w:trHeight w:hRule="exact" w:val="340"/>
        </w:trPr>
        <w:tc>
          <w:tcPr>
            <w:tcW w:w="9836" w:type="dxa"/>
            <w:gridSpan w:val="4"/>
          </w:tcPr>
          <w:p w14:paraId="058B9F82" w14:textId="77777777" w:rsidR="00A51E07" w:rsidRPr="00BC3C4A" w:rsidRDefault="00A51E07" w:rsidP="00A51E07">
            <w:pPr>
              <w:pStyle w:val="MILTableText"/>
            </w:pPr>
            <w:r w:rsidRPr="00BC3C4A">
              <w:t>Income Yield Model (Ornstein Uhlenbeck)</w:t>
            </w:r>
          </w:p>
        </w:tc>
      </w:tr>
      <w:tr w:rsidR="00A51E07" w14:paraId="074D233F" w14:textId="77777777" w:rsidTr="00A51E07">
        <w:trPr>
          <w:trHeight w:hRule="exact" w:val="340"/>
        </w:trPr>
        <w:tc>
          <w:tcPr>
            <w:tcW w:w="1157" w:type="dxa"/>
          </w:tcPr>
          <w:p w14:paraId="4AEEEC3D" w14:textId="4713A4A1" w:rsidR="00A51E07" w:rsidRPr="00B06B00" w:rsidRDefault="00A51E07" w:rsidP="00A51E07">
            <w:pPr>
              <w:pStyle w:val="MILTableText"/>
            </w:pPr>
            <m:oMathPara>
              <m:oMath>
                <m:sSub>
                  <m:sSubPr>
                    <m:ctrlPr/>
                  </m:sSubPr>
                  <m:e>
                    <m:r>
                      <m:rPr>
                        <m:sty m:val="bi"/>
                      </m:rPr>
                      <m:t>y</m:t>
                    </m:r>
                  </m:e>
                  <m:sub>
                    <m:r>
                      <m:rPr>
                        <m:sty m:val="b"/>
                      </m:rPr>
                      <m:t>0</m:t>
                    </m:r>
                  </m:sub>
                </m:sSub>
              </m:oMath>
            </m:oMathPara>
          </w:p>
        </w:tc>
        <w:tc>
          <w:tcPr>
            <w:tcW w:w="1262" w:type="dxa"/>
          </w:tcPr>
          <w:p w14:paraId="4AE9B042" w14:textId="1B7C9052" w:rsidR="00A51E07" w:rsidRPr="00E97E19" w:rsidRDefault="00A51E07" w:rsidP="00A51E07">
            <w:pPr>
              <w:pStyle w:val="MILTableText"/>
              <w:rPr>
                <w:b w:val="0"/>
              </w:rPr>
            </w:pPr>
            <w:r>
              <w:rPr>
                <w:b w:val="0"/>
              </w:rPr>
              <w:t>&lt;OLD</w:t>
            </w:r>
            <w:r w:rsidR="00F85395">
              <w:rPr>
                <w:b w:val="0"/>
              </w:rPr>
              <w:t>AUI</w:t>
            </w:r>
            <w:r>
              <w:rPr>
                <w:b w:val="0"/>
              </w:rPr>
              <w:t>Y0&gt;</w:t>
            </w:r>
          </w:p>
        </w:tc>
        <w:tc>
          <w:tcPr>
            <w:tcW w:w="1283" w:type="dxa"/>
          </w:tcPr>
          <w:p w14:paraId="021BB47D" w14:textId="257F683D" w:rsidR="00A51E07" w:rsidRPr="00E97E19" w:rsidRDefault="00A51E07" w:rsidP="00A51E07">
            <w:pPr>
              <w:pStyle w:val="MILTableText"/>
              <w:rPr>
                <w:b w:val="0"/>
              </w:rPr>
            </w:pPr>
            <w:r>
              <w:rPr>
                <w:b w:val="0"/>
              </w:rPr>
              <w:t>&lt;NEW</w:t>
            </w:r>
            <w:r w:rsidR="00F85395">
              <w:rPr>
                <w:b w:val="0"/>
              </w:rPr>
              <w:t>AUI</w:t>
            </w:r>
            <w:r>
              <w:rPr>
                <w:b w:val="0"/>
              </w:rPr>
              <w:t>Y0&gt;</w:t>
            </w:r>
          </w:p>
        </w:tc>
        <w:tc>
          <w:tcPr>
            <w:tcW w:w="6134" w:type="dxa"/>
          </w:tcPr>
          <w:p w14:paraId="7BE7D116" w14:textId="50E04714" w:rsidR="00A51E07" w:rsidRPr="00E97E19" w:rsidRDefault="00A51E07" w:rsidP="00A51E07">
            <w:pPr>
              <w:pStyle w:val="MILTableText"/>
              <w:rPr>
                <w:b w:val="0"/>
              </w:rPr>
            </w:pPr>
            <w:r w:rsidRPr="00E97E19">
              <w:rPr>
                <w:b w:val="0"/>
              </w:rPr>
              <w:t>The current retrospective dividend yield.</w:t>
            </w:r>
          </w:p>
        </w:tc>
      </w:tr>
      <w:tr w:rsidR="00A51E07" w14:paraId="044F2A5C" w14:textId="77777777" w:rsidTr="00A51E07">
        <w:trPr>
          <w:trHeight w:hRule="exact" w:val="340"/>
        </w:trPr>
        <w:tc>
          <w:tcPr>
            <w:tcW w:w="1157" w:type="dxa"/>
          </w:tcPr>
          <w:p w14:paraId="354DE1CF" w14:textId="414360AB" w:rsidR="00A51E07" w:rsidRPr="00B06B00" w:rsidRDefault="00A51E07" w:rsidP="00A51E07">
            <w:pPr>
              <w:pStyle w:val="MILTableText"/>
            </w:pPr>
            <m:oMathPara>
              <m:oMath>
                <m:sSub>
                  <m:sSubPr>
                    <m:ctrlPr/>
                  </m:sSubPr>
                  <m:e>
                    <m:r>
                      <m:rPr>
                        <m:sty m:val="bi"/>
                      </m:rPr>
                      <m:t>μ</m:t>
                    </m:r>
                  </m:e>
                  <m:sub>
                    <m:r>
                      <m:rPr>
                        <m:sty m:val="bi"/>
                      </m:rPr>
                      <m:t>y</m:t>
                    </m:r>
                  </m:sub>
                </m:sSub>
              </m:oMath>
            </m:oMathPara>
          </w:p>
        </w:tc>
        <w:tc>
          <w:tcPr>
            <w:tcW w:w="1262" w:type="dxa"/>
          </w:tcPr>
          <w:p w14:paraId="07DC8557" w14:textId="49533BF0" w:rsidR="00A51E07" w:rsidRPr="00E97E19" w:rsidRDefault="00A51E07" w:rsidP="00A51E07">
            <w:pPr>
              <w:pStyle w:val="MILTableText"/>
              <w:rPr>
                <w:b w:val="0"/>
              </w:rPr>
            </w:pPr>
            <w:r>
              <w:rPr>
                <w:b w:val="0"/>
              </w:rPr>
              <w:t>&lt;OLD</w:t>
            </w:r>
            <w:r w:rsidR="00F85395">
              <w:rPr>
                <w:b w:val="0"/>
              </w:rPr>
              <w:t>AUI</w:t>
            </w:r>
            <w:r>
              <w:rPr>
                <w:b w:val="0"/>
              </w:rPr>
              <w:t>YMU&gt;</w:t>
            </w:r>
          </w:p>
        </w:tc>
        <w:tc>
          <w:tcPr>
            <w:tcW w:w="1283" w:type="dxa"/>
          </w:tcPr>
          <w:p w14:paraId="31F4047E" w14:textId="44FD1B1C" w:rsidR="00A51E07" w:rsidRPr="00E97E19" w:rsidRDefault="00A51E07" w:rsidP="00A51E07">
            <w:pPr>
              <w:pStyle w:val="MILTableText"/>
              <w:rPr>
                <w:b w:val="0"/>
              </w:rPr>
            </w:pPr>
            <w:r>
              <w:rPr>
                <w:b w:val="0"/>
              </w:rPr>
              <w:t>&lt;NEW</w:t>
            </w:r>
            <w:r w:rsidR="00F85395">
              <w:rPr>
                <w:b w:val="0"/>
              </w:rPr>
              <w:t>AUI</w:t>
            </w:r>
            <w:r>
              <w:rPr>
                <w:b w:val="0"/>
              </w:rPr>
              <w:t>YMU&gt;</w:t>
            </w:r>
          </w:p>
        </w:tc>
        <w:tc>
          <w:tcPr>
            <w:tcW w:w="6134" w:type="dxa"/>
          </w:tcPr>
          <w:p w14:paraId="795D1DDA" w14:textId="76269587" w:rsidR="00A51E07" w:rsidRPr="00E97E19" w:rsidRDefault="00A51E07" w:rsidP="00A51E07">
            <w:pPr>
              <w:pStyle w:val="MILTableText"/>
              <w:rPr>
                <w:b w:val="0"/>
              </w:rPr>
            </w:pPr>
            <w:r w:rsidRPr="00E97E19">
              <w:rPr>
                <w:b w:val="0"/>
              </w:rPr>
              <w:t>The long-term mean reversion level of the dividend yield</w:t>
            </w:r>
          </w:p>
        </w:tc>
      </w:tr>
      <w:tr w:rsidR="00A51E07" w14:paraId="2998317E" w14:textId="77777777" w:rsidTr="00A51E07">
        <w:trPr>
          <w:trHeight w:hRule="exact" w:val="340"/>
        </w:trPr>
        <w:tc>
          <w:tcPr>
            <w:tcW w:w="1157" w:type="dxa"/>
          </w:tcPr>
          <w:p w14:paraId="6C18D021" w14:textId="53BF8A39" w:rsidR="00A51E07" w:rsidRPr="00B06B00" w:rsidRDefault="00A51E07" w:rsidP="00A51E07">
            <w:pPr>
              <w:pStyle w:val="MILTableText"/>
            </w:pPr>
            <m:oMathPara>
              <m:oMath>
                <m:sSub>
                  <m:sSubPr>
                    <m:ctrlPr/>
                  </m:sSubPr>
                  <m:e>
                    <m:r>
                      <m:rPr>
                        <m:sty m:val="bi"/>
                      </m:rPr>
                      <m:t>α</m:t>
                    </m:r>
                  </m:e>
                  <m:sub>
                    <m:r>
                      <m:rPr>
                        <m:sty m:val="bi"/>
                      </m:rPr>
                      <m:t>y</m:t>
                    </m:r>
                  </m:sub>
                </m:sSub>
              </m:oMath>
            </m:oMathPara>
          </w:p>
        </w:tc>
        <w:tc>
          <w:tcPr>
            <w:tcW w:w="1262" w:type="dxa"/>
          </w:tcPr>
          <w:p w14:paraId="0EF5717C" w14:textId="270B789B" w:rsidR="00A51E07" w:rsidRPr="00E97E19" w:rsidRDefault="00A51E07" w:rsidP="00A51E07">
            <w:pPr>
              <w:pStyle w:val="MILTableText"/>
              <w:rPr>
                <w:b w:val="0"/>
              </w:rPr>
            </w:pPr>
            <w:r>
              <w:rPr>
                <w:b w:val="0"/>
              </w:rPr>
              <w:t>&lt;OLD</w:t>
            </w:r>
            <w:r w:rsidR="00F85395">
              <w:rPr>
                <w:b w:val="0"/>
              </w:rPr>
              <w:t>AUI</w:t>
            </w:r>
            <w:r>
              <w:rPr>
                <w:b w:val="0"/>
              </w:rPr>
              <w:t>YALPHA&gt;</w:t>
            </w:r>
          </w:p>
        </w:tc>
        <w:tc>
          <w:tcPr>
            <w:tcW w:w="1283" w:type="dxa"/>
          </w:tcPr>
          <w:p w14:paraId="790F604F" w14:textId="7677A53D" w:rsidR="00A51E07" w:rsidRPr="00E97E19" w:rsidRDefault="00A51E07" w:rsidP="00A51E07">
            <w:pPr>
              <w:pStyle w:val="MILTableText"/>
              <w:rPr>
                <w:b w:val="0"/>
              </w:rPr>
            </w:pPr>
            <w:r>
              <w:rPr>
                <w:b w:val="0"/>
              </w:rPr>
              <w:t>&lt;NEW</w:t>
            </w:r>
            <w:r w:rsidR="00F85395">
              <w:rPr>
                <w:b w:val="0"/>
              </w:rPr>
              <w:t>AUI</w:t>
            </w:r>
            <w:r>
              <w:rPr>
                <w:b w:val="0"/>
              </w:rPr>
              <w:t>YALPHA&gt;</w:t>
            </w:r>
          </w:p>
        </w:tc>
        <w:tc>
          <w:tcPr>
            <w:tcW w:w="6134" w:type="dxa"/>
          </w:tcPr>
          <w:p w14:paraId="5DEEB4BA" w14:textId="7CB55660" w:rsidR="00A51E07" w:rsidRPr="00E97E19" w:rsidRDefault="00A51E07" w:rsidP="00A51E07">
            <w:pPr>
              <w:pStyle w:val="MILTableText"/>
              <w:rPr>
                <w:b w:val="0"/>
              </w:rPr>
            </w:pPr>
            <w:r w:rsidRPr="00E97E19">
              <w:rPr>
                <w:b w:val="0"/>
              </w:rPr>
              <w:t>The speed of mean reversion of the dividend yield</w:t>
            </w:r>
          </w:p>
        </w:tc>
      </w:tr>
      <w:tr w:rsidR="00A51E07" w14:paraId="06345624" w14:textId="77777777" w:rsidTr="00A51E07">
        <w:trPr>
          <w:trHeight w:hRule="exact" w:val="340"/>
        </w:trPr>
        <w:tc>
          <w:tcPr>
            <w:tcW w:w="1157" w:type="dxa"/>
          </w:tcPr>
          <w:p w14:paraId="4EAF7428" w14:textId="30EFDB1B" w:rsidR="00A51E07" w:rsidRPr="00B06B00" w:rsidRDefault="00A51E07" w:rsidP="00A51E07">
            <w:pPr>
              <w:pStyle w:val="MILTableText"/>
            </w:pPr>
            <m:oMathPara>
              <m:oMath>
                <m:sSub>
                  <m:sSubPr>
                    <m:ctrlPr/>
                  </m:sSubPr>
                  <m:e>
                    <m:r>
                      <m:rPr>
                        <m:sty m:val="bi"/>
                      </m:rPr>
                      <m:t>σ</m:t>
                    </m:r>
                  </m:e>
                  <m:sub>
                    <m:r>
                      <m:rPr>
                        <m:sty m:val="bi"/>
                      </m:rPr>
                      <m:t>y</m:t>
                    </m:r>
                  </m:sub>
                </m:sSub>
              </m:oMath>
            </m:oMathPara>
          </w:p>
        </w:tc>
        <w:tc>
          <w:tcPr>
            <w:tcW w:w="1262" w:type="dxa"/>
          </w:tcPr>
          <w:p w14:paraId="3C080403" w14:textId="2B908CF4" w:rsidR="00A51E07" w:rsidRPr="00E97E19" w:rsidRDefault="00A51E07" w:rsidP="00A51E07">
            <w:pPr>
              <w:pStyle w:val="MILTableText"/>
              <w:rPr>
                <w:b w:val="0"/>
              </w:rPr>
            </w:pPr>
            <w:r>
              <w:rPr>
                <w:b w:val="0"/>
              </w:rPr>
              <w:t>&lt;OLD</w:t>
            </w:r>
            <w:r w:rsidR="00F85395">
              <w:rPr>
                <w:b w:val="0"/>
              </w:rPr>
              <w:t>AUI</w:t>
            </w:r>
            <w:r>
              <w:rPr>
                <w:b w:val="0"/>
              </w:rPr>
              <w:t>YSIGMA&gt;</w:t>
            </w:r>
          </w:p>
        </w:tc>
        <w:tc>
          <w:tcPr>
            <w:tcW w:w="1283" w:type="dxa"/>
          </w:tcPr>
          <w:p w14:paraId="1A8ECCFF" w14:textId="2E3BF5CD" w:rsidR="00A51E07" w:rsidRPr="00E97E19" w:rsidRDefault="00A51E07" w:rsidP="00A51E07">
            <w:pPr>
              <w:pStyle w:val="MILTableText"/>
              <w:rPr>
                <w:b w:val="0"/>
              </w:rPr>
            </w:pPr>
            <w:r>
              <w:rPr>
                <w:b w:val="0"/>
              </w:rPr>
              <w:t>&lt;NEW</w:t>
            </w:r>
            <w:r w:rsidR="00F85395">
              <w:rPr>
                <w:b w:val="0"/>
              </w:rPr>
              <w:t>AUI</w:t>
            </w:r>
            <w:r>
              <w:rPr>
                <w:b w:val="0"/>
              </w:rPr>
              <w:t>YSIGMA&gt;</w:t>
            </w:r>
          </w:p>
        </w:tc>
        <w:tc>
          <w:tcPr>
            <w:tcW w:w="6134" w:type="dxa"/>
          </w:tcPr>
          <w:p w14:paraId="735B074F" w14:textId="0DC746B2" w:rsidR="00A51E07" w:rsidRPr="00E97E19" w:rsidRDefault="00A51E07" w:rsidP="00A51E07">
            <w:pPr>
              <w:pStyle w:val="MILTableText"/>
              <w:rPr>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64" w:name="_Toc472931977"/>
      <w:r w:rsidRPr="00255C34">
        <w:rPr>
          <w:sz w:val="18"/>
          <w:szCs w:val="18"/>
        </w:rPr>
        <w:t>Distributions</w:t>
      </w:r>
      <w:bookmarkEnd w:id="64"/>
    </w:p>
    <w:p w14:paraId="4E6CC527" w14:textId="1C302519" w:rsidR="000842DA" w:rsidRDefault="0083777A"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1075"/>
        <w:gridCol w:w="1443"/>
        <w:gridCol w:w="1443"/>
        <w:gridCol w:w="1531"/>
        <w:gridCol w:w="1531"/>
        <w:gridCol w:w="1531"/>
        <w:gridCol w:w="1531"/>
      </w:tblGrid>
      <w:tr w:rsidR="000842DA" w:rsidRPr="00227BEB" w14:paraId="27085AF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DD4410F"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0842DA">
        <w:trPr>
          <w:trHeight w:hRule="exact" w:val="340"/>
        </w:trPr>
        <w:tc>
          <w:tcPr>
            <w:tcW w:w="1101" w:type="dxa"/>
          </w:tcPr>
          <w:p w14:paraId="0696F0AE" w14:textId="77777777" w:rsidR="00DF0406" w:rsidRPr="00255C34" w:rsidRDefault="00DF0406" w:rsidP="00DF0406">
            <w:pPr>
              <w:pStyle w:val="MILTableText"/>
            </w:pPr>
            <w:r w:rsidRPr="00255C34">
              <w:t>5%</w:t>
            </w:r>
          </w:p>
        </w:tc>
        <w:tc>
          <w:tcPr>
            <w:tcW w:w="1021" w:type="dxa"/>
          </w:tcPr>
          <w:p w14:paraId="679BFE1A" w14:textId="4C202629" w:rsidR="00DF0406" w:rsidRPr="00DF0406" w:rsidRDefault="00DF0406" w:rsidP="00DF0406">
            <w:pPr>
              <w:pStyle w:val="MILTableText"/>
              <w:rPr>
                <w:b w:val="0"/>
              </w:rPr>
            </w:pPr>
            <w:r w:rsidRPr="00DF0406">
              <w:rPr>
                <w:b w:val="0"/>
              </w:rPr>
              <w:t>&lt;OLD</w:t>
            </w:r>
            <w:r w:rsidR="00F85395">
              <w:rPr>
                <w:b w:val="0"/>
              </w:rPr>
              <w:t>AUI</w:t>
            </w:r>
            <w:r w:rsidRPr="00DF0406">
              <w:rPr>
                <w:b w:val="0"/>
              </w:rPr>
              <w:t>1_5&gt;</w:t>
            </w:r>
          </w:p>
        </w:tc>
        <w:tc>
          <w:tcPr>
            <w:tcW w:w="992" w:type="dxa"/>
          </w:tcPr>
          <w:p w14:paraId="667022CE" w14:textId="1BEFD26A" w:rsidR="00DF0406" w:rsidRPr="00DF0406" w:rsidRDefault="00DF0406" w:rsidP="00DF0406">
            <w:pPr>
              <w:pStyle w:val="MILTableText"/>
              <w:rPr>
                <w:b w:val="0"/>
              </w:rPr>
            </w:pPr>
            <w:r w:rsidRPr="00DF0406">
              <w:rPr>
                <w:b w:val="0"/>
              </w:rPr>
              <w:t>&lt;OLD</w:t>
            </w:r>
            <w:r w:rsidR="00F85395">
              <w:rPr>
                <w:b w:val="0"/>
              </w:rPr>
              <w:t>AUI</w:t>
            </w:r>
            <w:r w:rsidRPr="00DF0406">
              <w:rPr>
                <w:b w:val="0"/>
              </w:rPr>
              <w:t>5_5&gt;</w:t>
            </w:r>
          </w:p>
        </w:tc>
        <w:tc>
          <w:tcPr>
            <w:tcW w:w="992" w:type="dxa"/>
          </w:tcPr>
          <w:p w14:paraId="76F4203C" w14:textId="5FB4E4F3" w:rsidR="00DF0406" w:rsidRPr="00DF0406" w:rsidRDefault="00DF0406" w:rsidP="00DF0406">
            <w:pPr>
              <w:pStyle w:val="MILTableText"/>
              <w:rPr>
                <w:b w:val="0"/>
              </w:rPr>
            </w:pPr>
            <w:r w:rsidRPr="00DF0406">
              <w:rPr>
                <w:b w:val="0"/>
              </w:rPr>
              <w:t>&lt;OLD</w:t>
            </w:r>
            <w:r w:rsidR="00F85395">
              <w:rPr>
                <w:b w:val="0"/>
              </w:rPr>
              <w:t>AUI</w:t>
            </w:r>
            <w:r w:rsidRPr="00DF0406">
              <w:rPr>
                <w:b w:val="0"/>
              </w:rPr>
              <w:t>10_5&gt;</w:t>
            </w:r>
          </w:p>
        </w:tc>
        <w:tc>
          <w:tcPr>
            <w:tcW w:w="992" w:type="dxa"/>
          </w:tcPr>
          <w:p w14:paraId="0E85911D" w14:textId="195029BD" w:rsidR="00DF0406" w:rsidRPr="00DF0406" w:rsidRDefault="00DF0406" w:rsidP="00DF0406">
            <w:pPr>
              <w:pStyle w:val="MILTableText"/>
              <w:rPr>
                <w:b w:val="0"/>
              </w:rPr>
            </w:pPr>
            <w:r w:rsidRPr="00DF0406">
              <w:rPr>
                <w:b w:val="0"/>
              </w:rPr>
              <w:t>&lt;OLD</w:t>
            </w:r>
            <w:r w:rsidR="00F85395">
              <w:rPr>
                <w:b w:val="0"/>
              </w:rPr>
              <w:t>AUI</w:t>
            </w:r>
            <w:r w:rsidRPr="00DF0406">
              <w:rPr>
                <w:b w:val="0"/>
              </w:rPr>
              <w:t>15_5&gt;</w:t>
            </w:r>
          </w:p>
        </w:tc>
        <w:tc>
          <w:tcPr>
            <w:tcW w:w="1134" w:type="dxa"/>
          </w:tcPr>
          <w:p w14:paraId="351CCDFE" w14:textId="34D0525D" w:rsidR="00DF0406" w:rsidRPr="00DF0406" w:rsidRDefault="00DF0406" w:rsidP="00DF0406">
            <w:pPr>
              <w:pStyle w:val="MILTableText"/>
              <w:rPr>
                <w:b w:val="0"/>
              </w:rPr>
            </w:pPr>
            <w:r w:rsidRPr="00DF0406">
              <w:rPr>
                <w:b w:val="0"/>
              </w:rPr>
              <w:t>&lt;OLD</w:t>
            </w:r>
            <w:r w:rsidR="00F85395">
              <w:rPr>
                <w:b w:val="0"/>
              </w:rPr>
              <w:t>AUI</w:t>
            </w:r>
            <w:r w:rsidRPr="00DF0406">
              <w:rPr>
                <w:b w:val="0"/>
              </w:rPr>
              <w:t>25_5&gt;</w:t>
            </w:r>
          </w:p>
        </w:tc>
        <w:tc>
          <w:tcPr>
            <w:tcW w:w="1134" w:type="dxa"/>
          </w:tcPr>
          <w:p w14:paraId="2D17558D" w14:textId="5CB3F69E" w:rsidR="00DF0406" w:rsidRPr="00DF0406" w:rsidRDefault="00DF0406" w:rsidP="00DF0406">
            <w:pPr>
              <w:pStyle w:val="MILTableText"/>
              <w:rPr>
                <w:b w:val="0"/>
              </w:rPr>
            </w:pPr>
            <w:r w:rsidRPr="00DF0406">
              <w:rPr>
                <w:b w:val="0"/>
              </w:rPr>
              <w:t>&lt;OLD</w:t>
            </w:r>
            <w:r w:rsidR="00F85395">
              <w:rPr>
                <w:b w:val="0"/>
              </w:rPr>
              <w:t>AUI</w:t>
            </w:r>
            <w:r w:rsidRPr="00DF0406">
              <w:rPr>
                <w:b w:val="0"/>
              </w:rPr>
              <w:t>30_5&gt;</w:t>
            </w:r>
          </w:p>
        </w:tc>
      </w:tr>
      <w:tr w:rsidR="00DF0406" w14:paraId="47FA5FC9" w14:textId="77777777" w:rsidTr="000842DA">
        <w:trPr>
          <w:trHeight w:hRule="exact" w:val="340"/>
        </w:trPr>
        <w:tc>
          <w:tcPr>
            <w:tcW w:w="1101" w:type="dxa"/>
          </w:tcPr>
          <w:p w14:paraId="0D37E970" w14:textId="77777777" w:rsidR="00DF0406" w:rsidRPr="00255C34" w:rsidRDefault="00DF0406" w:rsidP="00DF0406">
            <w:pPr>
              <w:pStyle w:val="MILTableText"/>
            </w:pPr>
            <w:r w:rsidRPr="00255C34">
              <w:t>25%</w:t>
            </w:r>
          </w:p>
        </w:tc>
        <w:tc>
          <w:tcPr>
            <w:tcW w:w="1021" w:type="dxa"/>
          </w:tcPr>
          <w:p w14:paraId="35031E78" w14:textId="17965590" w:rsidR="00DF0406" w:rsidRPr="00DF0406" w:rsidRDefault="00DF0406" w:rsidP="00DF0406">
            <w:pPr>
              <w:pStyle w:val="MILTableText"/>
              <w:rPr>
                <w:b w:val="0"/>
              </w:rPr>
            </w:pPr>
            <w:r w:rsidRPr="00DF0406">
              <w:rPr>
                <w:b w:val="0"/>
              </w:rPr>
              <w:t>&lt;OLD</w:t>
            </w:r>
            <w:r w:rsidR="00F85395">
              <w:rPr>
                <w:b w:val="0"/>
              </w:rPr>
              <w:t>AUI</w:t>
            </w:r>
            <w:r w:rsidRPr="00DF0406">
              <w:rPr>
                <w:b w:val="0"/>
              </w:rPr>
              <w:t>1_25&gt;</w:t>
            </w:r>
          </w:p>
        </w:tc>
        <w:tc>
          <w:tcPr>
            <w:tcW w:w="992" w:type="dxa"/>
          </w:tcPr>
          <w:p w14:paraId="53B49E96" w14:textId="7A4E9AEA" w:rsidR="00DF0406" w:rsidRPr="00DF0406" w:rsidRDefault="00DF0406" w:rsidP="00DF0406">
            <w:pPr>
              <w:pStyle w:val="MILTableText"/>
              <w:rPr>
                <w:b w:val="0"/>
              </w:rPr>
            </w:pPr>
            <w:r w:rsidRPr="00DF0406">
              <w:rPr>
                <w:b w:val="0"/>
              </w:rPr>
              <w:t>&lt;OLD</w:t>
            </w:r>
            <w:r w:rsidR="00F85395">
              <w:rPr>
                <w:b w:val="0"/>
              </w:rPr>
              <w:t>AUI</w:t>
            </w:r>
            <w:r w:rsidRPr="00DF0406">
              <w:rPr>
                <w:b w:val="0"/>
              </w:rPr>
              <w:t>5_25&gt;</w:t>
            </w:r>
          </w:p>
        </w:tc>
        <w:tc>
          <w:tcPr>
            <w:tcW w:w="992" w:type="dxa"/>
          </w:tcPr>
          <w:p w14:paraId="5334B4C9" w14:textId="10EA9DDA" w:rsidR="00DF0406" w:rsidRPr="00DF0406" w:rsidRDefault="00DF0406" w:rsidP="00DF0406">
            <w:pPr>
              <w:pStyle w:val="MILTableText"/>
              <w:rPr>
                <w:b w:val="0"/>
              </w:rPr>
            </w:pPr>
            <w:r w:rsidRPr="00DF0406">
              <w:rPr>
                <w:b w:val="0"/>
              </w:rPr>
              <w:t>&lt;OLD</w:t>
            </w:r>
            <w:r w:rsidR="00F85395">
              <w:rPr>
                <w:b w:val="0"/>
              </w:rPr>
              <w:t>AUI</w:t>
            </w:r>
            <w:r w:rsidRPr="00DF0406">
              <w:rPr>
                <w:b w:val="0"/>
              </w:rPr>
              <w:t>10_25&gt;</w:t>
            </w:r>
          </w:p>
        </w:tc>
        <w:tc>
          <w:tcPr>
            <w:tcW w:w="992" w:type="dxa"/>
          </w:tcPr>
          <w:p w14:paraId="28086A1F" w14:textId="5B827750" w:rsidR="00DF0406" w:rsidRPr="00DF0406" w:rsidRDefault="00DF0406" w:rsidP="00DF0406">
            <w:pPr>
              <w:pStyle w:val="MILTableText"/>
              <w:rPr>
                <w:b w:val="0"/>
              </w:rPr>
            </w:pPr>
            <w:r w:rsidRPr="00DF0406">
              <w:rPr>
                <w:b w:val="0"/>
              </w:rPr>
              <w:t>&lt;OLD</w:t>
            </w:r>
            <w:r w:rsidR="00F85395">
              <w:rPr>
                <w:b w:val="0"/>
              </w:rPr>
              <w:t>AUI</w:t>
            </w:r>
            <w:r w:rsidRPr="00DF0406">
              <w:rPr>
                <w:b w:val="0"/>
              </w:rPr>
              <w:t>15_25&gt;</w:t>
            </w:r>
          </w:p>
        </w:tc>
        <w:tc>
          <w:tcPr>
            <w:tcW w:w="1134" w:type="dxa"/>
          </w:tcPr>
          <w:p w14:paraId="65DBFEB3" w14:textId="1A8DD6B3" w:rsidR="00DF0406" w:rsidRPr="00DF0406" w:rsidRDefault="00DF0406" w:rsidP="00DF0406">
            <w:pPr>
              <w:pStyle w:val="MILTableText"/>
              <w:rPr>
                <w:b w:val="0"/>
              </w:rPr>
            </w:pPr>
            <w:r w:rsidRPr="00DF0406">
              <w:rPr>
                <w:b w:val="0"/>
              </w:rPr>
              <w:t>&lt;OLD</w:t>
            </w:r>
            <w:r w:rsidR="00F85395">
              <w:rPr>
                <w:b w:val="0"/>
              </w:rPr>
              <w:t>AUI</w:t>
            </w:r>
            <w:r w:rsidRPr="00DF0406">
              <w:rPr>
                <w:b w:val="0"/>
              </w:rPr>
              <w:t>25_25&gt;</w:t>
            </w:r>
          </w:p>
        </w:tc>
        <w:tc>
          <w:tcPr>
            <w:tcW w:w="1134" w:type="dxa"/>
          </w:tcPr>
          <w:p w14:paraId="43C71841" w14:textId="13AED887" w:rsidR="00DF0406" w:rsidRPr="00DF0406" w:rsidRDefault="00DF0406" w:rsidP="00DF0406">
            <w:pPr>
              <w:pStyle w:val="MILTableText"/>
              <w:rPr>
                <w:b w:val="0"/>
              </w:rPr>
            </w:pPr>
            <w:r w:rsidRPr="00DF0406">
              <w:rPr>
                <w:b w:val="0"/>
              </w:rPr>
              <w:t>&lt;OLD</w:t>
            </w:r>
            <w:r w:rsidR="00F85395">
              <w:rPr>
                <w:b w:val="0"/>
              </w:rPr>
              <w:t>AUI</w:t>
            </w:r>
            <w:r w:rsidRPr="00DF0406">
              <w:rPr>
                <w:b w:val="0"/>
              </w:rPr>
              <w:t>30_25&gt;</w:t>
            </w:r>
          </w:p>
        </w:tc>
      </w:tr>
      <w:tr w:rsidR="00DF0406" w14:paraId="18568F37" w14:textId="77777777" w:rsidTr="000842DA">
        <w:trPr>
          <w:trHeight w:hRule="exact" w:val="340"/>
        </w:trPr>
        <w:tc>
          <w:tcPr>
            <w:tcW w:w="1101" w:type="dxa"/>
          </w:tcPr>
          <w:p w14:paraId="6B398A9E" w14:textId="77777777" w:rsidR="00DF0406" w:rsidRPr="00255C34" w:rsidRDefault="00DF0406" w:rsidP="00DF0406">
            <w:pPr>
              <w:pStyle w:val="MILTableText"/>
            </w:pPr>
            <w:r w:rsidRPr="00255C34">
              <w:t>50%</w:t>
            </w:r>
          </w:p>
        </w:tc>
        <w:tc>
          <w:tcPr>
            <w:tcW w:w="1021" w:type="dxa"/>
          </w:tcPr>
          <w:p w14:paraId="1987BF1F" w14:textId="09A6BF73" w:rsidR="00DF0406" w:rsidRPr="00DF0406" w:rsidRDefault="00DF0406" w:rsidP="00DF0406">
            <w:pPr>
              <w:pStyle w:val="MILTableText"/>
              <w:rPr>
                <w:b w:val="0"/>
              </w:rPr>
            </w:pPr>
            <w:r w:rsidRPr="00DF0406">
              <w:rPr>
                <w:b w:val="0"/>
              </w:rPr>
              <w:t>&lt;OLD</w:t>
            </w:r>
            <w:r w:rsidR="00F85395">
              <w:rPr>
                <w:b w:val="0"/>
              </w:rPr>
              <w:t>AUI</w:t>
            </w:r>
            <w:r w:rsidRPr="00DF0406">
              <w:rPr>
                <w:b w:val="0"/>
              </w:rPr>
              <w:t>1_50&gt;</w:t>
            </w:r>
          </w:p>
        </w:tc>
        <w:tc>
          <w:tcPr>
            <w:tcW w:w="992" w:type="dxa"/>
          </w:tcPr>
          <w:p w14:paraId="07BBB526" w14:textId="1930D8D4" w:rsidR="00DF0406" w:rsidRPr="00DF0406" w:rsidRDefault="00DF0406" w:rsidP="00DF0406">
            <w:pPr>
              <w:pStyle w:val="MILTableText"/>
              <w:rPr>
                <w:b w:val="0"/>
              </w:rPr>
            </w:pPr>
            <w:r w:rsidRPr="00DF0406">
              <w:rPr>
                <w:b w:val="0"/>
              </w:rPr>
              <w:t>&lt;OLD</w:t>
            </w:r>
            <w:r w:rsidR="00F85395">
              <w:rPr>
                <w:b w:val="0"/>
              </w:rPr>
              <w:t>AUI</w:t>
            </w:r>
            <w:r w:rsidRPr="00DF0406">
              <w:rPr>
                <w:b w:val="0"/>
              </w:rPr>
              <w:t>5_50&gt;</w:t>
            </w:r>
          </w:p>
        </w:tc>
        <w:tc>
          <w:tcPr>
            <w:tcW w:w="992" w:type="dxa"/>
          </w:tcPr>
          <w:p w14:paraId="47211EB6" w14:textId="130E41C4" w:rsidR="00DF0406" w:rsidRPr="00DF0406" w:rsidRDefault="00DF0406" w:rsidP="00DF0406">
            <w:pPr>
              <w:pStyle w:val="MILTableText"/>
              <w:rPr>
                <w:b w:val="0"/>
              </w:rPr>
            </w:pPr>
            <w:r w:rsidRPr="00DF0406">
              <w:rPr>
                <w:b w:val="0"/>
              </w:rPr>
              <w:t>&lt;OLD</w:t>
            </w:r>
            <w:r w:rsidR="00F85395">
              <w:rPr>
                <w:b w:val="0"/>
              </w:rPr>
              <w:t>AUI</w:t>
            </w:r>
            <w:r w:rsidRPr="00DF0406">
              <w:rPr>
                <w:b w:val="0"/>
              </w:rPr>
              <w:t>10_50&gt;</w:t>
            </w:r>
          </w:p>
        </w:tc>
        <w:tc>
          <w:tcPr>
            <w:tcW w:w="992" w:type="dxa"/>
          </w:tcPr>
          <w:p w14:paraId="5CA416E3" w14:textId="36B087B3" w:rsidR="00DF0406" w:rsidRPr="00DF0406" w:rsidRDefault="00DF0406" w:rsidP="00DF0406">
            <w:pPr>
              <w:pStyle w:val="MILTableText"/>
              <w:rPr>
                <w:b w:val="0"/>
              </w:rPr>
            </w:pPr>
            <w:r w:rsidRPr="00DF0406">
              <w:rPr>
                <w:b w:val="0"/>
              </w:rPr>
              <w:t>&lt;OLD</w:t>
            </w:r>
            <w:r w:rsidR="00F85395">
              <w:rPr>
                <w:b w:val="0"/>
              </w:rPr>
              <w:t>AUI</w:t>
            </w:r>
            <w:r w:rsidRPr="00DF0406">
              <w:rPr>
                <w:b w:val="0"/>
              </w:rPr>
              <w:t>15_50&gt;</w:t>
            </w:r>
          </w:p>
        </w:tc>
        <w:tc>
          <w:tcPr>
            <w:tcW w:w="1134" w:type="dxa"/>
          </w:tcPr>
          <w:p w14:paraId="1E0EFC73" w14:textId="5A8F83DE" w:rsidR="00DF0406" w:rsidRPr="00DF0406" w:rsidRDefault="00DF0406" w:rsidP="00DF0406">
            <w:pPr>
              <w:pStyle w:val="MILTableText"/>
              <w:rPr>
                <w:b w:val="0"/>
              </w:rPr>
            </w:pPr>
            <w:r w:rsidRPr="00DF0406">
              <w:rPr>
                <w:b w:val="0"/>
              </w:rPr>
              <w:t>&lt;OLD</w:t>
            </w:r>
            <w:r w:rsidR="00F85395">
              <w:rPr>
                <w:b w:val="0"/>
              </w:rPr>
              <w:t>AUI</w:t>
            </w:r>
            <w:r w:rsidRPr="00DF0406">
              <w:rPr>
                <w:b w:val="0"/>
              </w:rPr>
              <w:t>25_50&gt;</w:t>
            </w:r>
          </w:p>
        </w:tc>
        <w:tc>
          <w:tcPr>
            <w:tcW w:w="1134" w:type="dxa"/>
          </w:tcPr>
          <w:p w14:paraId="3FF79687" w14:textId="236AD807" w:rsidR="00DF0406" w:rsidRPr="00DF0406" w:rsidRDefault="00DF0406" w:rsidP="00DF0406">
            <w:pPr>
              <w:pStyle w:val="MILTableText"/>
              <w:rPr>
                <w:b w:val="0"/>
              </w:rPr>
            </w:pPr>
            <w:r w:rsidRPr="00DF0406">
              <w:rPr>
                <w:b w:val="0"/>
              </w:rPr>
              <w:t>&lt;OLD</w:t>
            </w:r>
            <w:r w:rsidR="00F85395">
              <w:rPr>
                <w:b w:val="0"/>
              </w:rPr>
              <w:t>AUI</w:t>
            </w:r>
            <w:r w:rsidRPr="00DF0406">
              <w:rPr>
                <w:b w:val="0"/>
              </w:rPr>
              <w:t>30_50&gt;</w:t>
            </w:r>
          </w:p>
        </w:tc>
      </w:tr>
      <w:tr w:rsidR="00DF0406" w14:paraId="13CE78DF" w14:textId="77777777" w:rsidTr="000842DA">
        <w:trPr>
          <w:trHeight w:hRule="exact" w:val="340"/>
        </w:trPr>
        <w:tc>
          <w:tcPr>
            <w:tcW w:w="1101" w:type="dxa"/>
          </w:tcPr>
          <w:p w14:paraId="4BC0E01C" w14:textId="77777777" w:rsidR="00DF0406" w:rsidRPr="00255C34" w:rsidRDefault="00DF0406" w:rsidP="00DF0406">
            <w:pPr>
              <w:pStyle w:val="MILTableText"/>
            </w:pPr>
            <w:r w:rsidRPr="00255C34">
              <w:t>75%</w:t>
            </w:r>
          </w:p>
        </w:tc>
        <w:tc>
          <w:tcPr>
            <w:tcW w:w="1021" w:type="dxa"/>
          </w:tcPr>
          <w:p w14:paraId="416275AD" w14:textId="526663CC" w:rsidR="00DF0406" w:rsidRPr="00DF0406" w:rsidRDefault="00DF0406" w:rsidP="00DF0406">
            <w:pPr>
              <w:pStyle w:val="MILTableText"/>
              <w:rPr>
                <w:b w:val="0"/>
              </w:rPr>
            </w:pPr>
            <w:r w:rsidRPr="00DF0406">
              <w:rPr>
                <w:b w:val="0"/>
              </w:rPr>
              <w:t>&lt;OLD</w:t>
            </w:r>
            <w:r w:rsidR="00F85395">
              <w:rPr>
                <w:b w:val="0"/>
              </w:rPr>
              <w:t>AUI</w:t>
            </w:r>
            <w:r w:rsidRPr="00DF0406">
              <w:rPr>
                <w:b w:val="0"/>
              </w:rPr>
              <w:t>1_75&gt;</w:t>
            </w:r>
          </w:p>
        </w:tc>
        <w:tc>
          <w:tcPr>
            <w:tcW w:w="992" w:type="dxa"/>
          </w:tcPr>
          <w:p w14:paraId="79495013" w14:textId="13D5049F" w:rsidR="00DF0406" w:rsidRPr="00DF0406" w:rsidRDefault="00DF0406" w:rsidP="00DF0406">
            <w:pPr>
              <w:pStyle w:val="MILTableText"/>
              <w:rPr>
                <w:b w:val="0"/>
              </w:rPr>
            </w:pPr>
            <w:r w:rsidRPr="00DF0406">
              <w:rPr>
                <w:b w:val="0"/>
              </w:rPr>
              <w:t>&lt;OLD</w:t>
            </w:r>
            <w:r w:rsidR="00F85395">
              <w:rPr>
                <w:b w:val="0"/>
              </w:rPr>
              <w:t>AUI</w:t>
            </w:r>
            <w:r w:rsidRPr="00DF0406">
              <w:rPr>
                <w:b w:val="0"/>
              </w:rPr>
              <w:t>5_75&gt;</w:t>
            </w:r>
          </w:p>
        </w:tc>
        <w:tc>
          <w:tcPr>
            <w:tcW w:w="992" w:type="dxa"/>
          </w:tcPr>
          <w:p w14:paraId="0C91EE21" w14:textId="3902FD85" w:rsidR="00DF0406" w:rsidRPr="00DF0406" w:rsidRDefault="00DF0406" w:rsidP="00DF0406">
            <w:pPr>
              <w:pStyle w:val="MILTableText"/>
              <w:rPr>
                <w:b w:val="0"/>
              </w:rPr>
            </w:pPr>
            <w:r w:rsidRPr="00DF0406">
              <w:rPr>
                <w:b w:val="0"/>
              </w:rPr>
              <w:t>&lt;OLD</w:t>
            </w:r>
            <w:r w:rsidR="00F85395">
              <w:rPr>
                <w:b w:val="0"/>
              </w:rPr>
              <w:t>AUI</w:t>
            </w:r>
            <w:r w:rsidRPr="00DF0406">
              <w:rPr>
                <w:b w:val="0"/>
              </w:rPr>
              <w:t>10_75&gt;</w:t>
            </w:r>
          </w:p>
        </w:tc>
        <w:tc>
          <w:tcPr>
            <w:tcW w:w="992" w:type="dxa"/>
          </w:tcPr>
          <w:p w14:paraId="556919F7" w14:textId="0AFBC92D" w:rsidR="00DF0406" w:rsidRPr="00DF0406" w:rsidRDefault="00DF0406" w:rsidP="00DF0406">
            <w:pPr>
              <w:pStyle w:val="MILTableText"/>
              <w:rPr>
                <w:b w:val="0"/>
              </w:rPr>
            </w:pPr>
            <w:r w:rsidRPr="00DF0406">
              <w:rPr>
                <w:b w:val="0"/>
              </w:rPr>
              <w:t>&lt;OLD</w:t>
            </w:r>
            <w:r w:rsidR="00F85395">
              <w:rPr>
                <w:b w:val="0"/>
              </w:rPr>
              <w:t>AUI</w:t>
            </w:r>
            <w:r w:rsidRPr="00DF0406">
              <w:rPr>
                <w:b w:val="0"/>
              </w:rPr>
              <w:t>15_75&gt;</w:t>
            </w:r>
          </w:p>
        </w:tc>
        <w:tc>
          <w:tcPr>
            <w:tcW w:w="1134" w:type="dxa"/>
          </w:tcPr>
          <w:p w14:paraId="3C15F87D" w14:textId="51096C71" w:rsidR="00DF0406" w:rsidRPr="00DF0406" w:rsidRDefault="00DF0406" w:rsidP="00DF0406">
            <w:pPr>
              <w:pStyle w:val="MILTableText"/>
              <w:rPr>
                <w:b w:val="0"/>
              </w:rPr>
            </w:pPr>
            <w:r w:rsidRPr="00DF0406">
              <w:rPr>
                <w:b w:val="0"/>
              </w:rPr>
              <w:t>&lt;OLD</w:t>
            </w:r>
            <w:r w:rsidR="00F85395">
              <w:rPr>
                <w:b w:val="0"/>
              </w:rPr>
              <w:t>AUI</w:t>
            </w:r>
            <w:r w:rsidRPr="00DF0406">
              <w:rPr>
                <w:b w:val="0"/>
              </w:rPr>
              <w:t>25_75&gt;</w:t>
            </w:r>
          </w:p>
        </w:tc>
        <w:tc>
          <w:tcPr>
            <w:tcW w:w="1134" w:type="dxa"/>
          </w:tcPr>
          <w:p w14:paraId="31EAB27F" w14:textId="08EC7ADA" w:rsidR="00DF0406" w:rsidRPr="00DF0406" w:rsidRDefault="00DF0406" w:rsidP="00DF0406">
            <w:pPr>
              <w:pStyle w:val="MILTableText"/>
              <w:rPr>
                <w:b w:val="0"/>
              </w:rPr>
            </w:pPr>
            <w:r w:rsidRPr="00DF0406">
              <w:rPr>
                <w:b w:val="0"/>
              </w:rPr>
              <w:t>&lt;OLD</w:t>
            </w:r>
            <w:r w:rsidR="00F85395">
              <w:rPr>
                <w:b w:val="0"/>
              </w:rPr>
              <w:t>AUI</w:t>
            </w:r>
            <w:r w:rsidRPr="00DF0406">
              <w:rPr>
                <w:b w:val="0"/>
              </w:rPr>
              <w:t>30_75&gt;</w:t>
            </w:r>
          </w:p>
        </w:tc>
      </w:tr>
      <w:tr w:rsidR="00DF0406" w14:paraId="65395C04" w14:textId="77777777" w:rsidTr="000842DA">
        <w:trPr>
          <w:trHeight w:hRule="exact" w:val="340"/>
        </w:trPr>
        <w:tc>
          <w:tcPr>
            <w:tcW w:w="1101" w:type="dxa"/>
          </w:tcPr>
          <w:p w14:paraId="72FFC878" w14:textId="77777777" w:rsidR="00DF0406" w:rsidRPr="00255C34" w:rsidRDefault="00DF0406" w:rsidP="00DF0406">
            <w:pPr>
              <w:pStyle w:val="MILTableText"/>
            </w:pPr>
            <w:r w:rsidRPr="00255C34">
              <w:t>95%</w:t>
            </w:r>
          </w:p>
        </w:tc>
        <w:tc>
          <w:tcPr>
            <w:tcW w:w="1021" w:type="dxa"/>
          </w:tcPr>
          <w:p w14:paraId="59BA8C0B" w14:textId="51F22393" w:rsidR="00DF0406" w:rsidRPr="00DF0406" w:rsidRDefault="00DF0406" w:rsidP="00DF0406">
            <w:pPr>
              <w:pStyle w:val="MILTableText"/>
              <w:rPr>
                <w:b w:val="0"/>
              </w:rPr>
            </w:pPr>
            <w:r w:rsidRPr="00DF0406">
              <w:rPr>
                <w:b w:val="0"/>
              </w:rPr>
              <w:t>&lt;OLD</w:t>
            </w:r>
            <w:r w:rsidR="00F85395">
              <w:rPr>
                <w:b w:val="0"/>
              </w:rPr>
              <w:t>AUI</w:t>
            </w:r>
            <w:r w:rsidRPr="00DF0406">
              <w:rPr>
                <w:b w:val="0"/>
              </w:rPr>
              <w:t>1_95&gt;</w:t>
            </w:r>
          </w:p>
        </w:tc>
        <w:tc>
          <w:tcPr>
            <w:tcW w:w="992" w:type="dxa"/>
          </w:tcPr>
          <w:p w14:paraId="649B63ED" w14:textId="5AC363B7" w:rsidR="00DF0406" w:rsidRPr="00DF0406" w:rsidRDefault="00DF0406" w:rsidP="00DF0406">
            <w:pPr>
              <w:pStyle w:val="MILTableText"/>
              <w:rPr>
                <w:b w:val="0"/>
              </w:rPr>
            </w:pPr>
            <w:r w:rsidRPr="00DF0406">
              <w:rPr>
                <w:b w:val="0"/>
              </w:rPr>
              <w:t>&lt;OLD</w:t>
            </w:r>
            <w:r w:rsidR="00F85395">
              <w:rPr>
                <w:b w:val="0"/>
              </w:rPr>
              <w:t>AUI</w:t>
            </w:r>
            <w:r w:rsidRPr="00DF0406">
              <w:rPr>
                <w:b w:val="0"/>
              </w:rPr>
              <w:t>5_95&gt;</w:t>
            </w:r>
          </w:p>
        </w:tc>
        <w:tc>
          <w:tcPr>
            <w:tcW w:w="992" w:type="dxa"/>
          </w:tcPr>
          <w:p w14:paraId="38556473" w14:textId="52EC0C7A" w:rsidR="00DF0406" w:rsidRPr="00DF0406" w:rsidRDefault="00DF0406" w:rsidP="00DF0406">
            <w:pPr>
              <w:pStyle w:val="MILTableText"/>
              <w:rPr>
                <w:b w:val="0"/>
              </w:rPr>
            </w:pPr>
            <w:r w:rsidRPr="00DF0406">
              <w:rPr>
                <w:b w:val="0"/>
              </w:rPr>
              <w:t>&lt;OLD</w:t>
            </w:r>
            <w:r w:rsidR="00F85395">
              <w:rPr>
                <w:b w:val="0"/>
              </w:rPr>
              <w:t>AUI</w:t>
            </w:r>
            <w:r w:rsidRPr="00DF0406">
              <w:rPr>
                <w:b w:val="0"/>
              </w:rPr>
              <w:t>10_95&gt;</w:t>
            </w:r>
          </w:p>
        </w:tc>
        <w:tc>
          <w:tcPr>
            <w:tcW w:w="992" w:type="dxa"/>
          </w:tcPr>
          <w:p w14:paraId="3EFB5217" w14:textId="6C5A11A1" w:rsidR="00DF0406" w:rsidRPr="00DF0406" w:rsidRDefault="00DF0406" w:rsidP="00DF0406">
            <w:pPr>
              <w:pStyle w:val="MILTableText"/>
              <w:rPr>
                <w:b w:val="0"/>
              </w:rPr>
            </w:pPr>
            <w:r w:rsidRPr="00DF0406">
              <w:rPr>
                <w:b w:val="0"/>
              </w:rPr>
              <w:t>&lt;OLD</w:t>
            </w:r>
            <w:r w:rsidR="00F85395">
              <w:rPr>
                <w:b w:val="0"/>
              </w:rPr>
              <w:t>AUI</w:t>
            </w:r>
            <w:r w:rsidRPr="00DF0406">
              <w:rPr>
                <w:b w:val="0"/>
              </w:rPr>
              <w:t>15_95&gt;</w:t>
            </w:r>
          </w:p>
        </w:tc>
        <w:tc>
          <w:tcPr>
            <w:tcW w:w="1134" w:type="dxa"/>
          </w:tcPr>
          <w:p w14:paraId="4A890CAE" w14:textId="36C5BDCC" w:rsidR="00DF0406" w:rsidRPr="00DF0406" w:rsidRDefault="00DF0406" w:rsidP="00DF0406">
            <w:pPr>
              <w:pStyle w:val="MILTableText"/>
              <w:rPr>
                <w:b w:val="0"/>
              </w:rPr>
            </w:pPr>
            <w:r w:rsidRPr="00DF0406">
              <w:rPr>
                <w:b w:val="0"/>
              </w:rPr>
              <w:t>&lt;OLD</w:t>
            </w:r>
            <w:r w:rsidR="00F85395">
              <w:rPr>
                <w:b w:val="0"/>
              </w:rPr>
              <w:t>AUI</w:t>
            </w:r>
            <w:r w:rsidRPr="00DF0406">
              <w:rPr>
                <w:b w:val="0"/>
              </w:rPr>
              <w:t>25_95&gt;</w:t>
            </w:r>
          </w:p>
        </w:tc>
        <w:tc>
          <w:tcPr>
            <w:tcW w:w="1134" w:type="dxa"/>
          </w:tcPr>
          <w:p w14:paraId="06B83E44" w14:textId="68D50BCA" w:rsidR="00DF0406" w:rsidRPr="00DF0406" w:rsidRDefault="00DF0406" w:rsidP="00DF0406">
            <w:pPr>
              <w:pStyle w:val="MILTableText"/>
              <w:rPr>
                <w:b w:val="0"/>
              </w:rPr>
            </w:pPr>
            <w:r w:rsidRPr="00DF0406">
              <w:rPr>
                <w:b w:val="0"/>
              </w:rPr>
              <w:t>&lt;OLD</w:t>
            </w:r>
            <w:r w:rsidR="00F85395">
              <w:rPr>
                <w:b w:val="0"/>
              </w:rPr>
              <w:t>AUI</w:t>
            </w:r>
            <w:r w:rsidRPr="00DF0406">
              <w:rPr>
                <w:b w:val="0"/>
              </w:rPr>
              <w:t>30_95&gt;</w:t>
            </w:r>
          </w:p>
        </w:tc>
      </w:tr>
      <w:tr w:rsidR="00DF0406" w14:paraId="0825B391" w14:textId="77777777" w:rsidTr="000842DA">
        <w:trPr>
          <w:trHeight w:hRule="exact" w:val="340"/>
        </w:trPr>
        <w:tc>
          <w:tcPr>
            <w:tcW w:w="1101" w:type="dxa"/>
          </w:tcPr>
          <w:p w14:paraId="648BF0D3" w14:textId="77777777" w:rsidR="00DF0406" w:rsidRPr="00255C34" w:rsidRDefault="00DF0406" w:rsidP="00DF0406">
            <w:pPr>
              <w:pStyle w:val="MILTableText"/>
            </w:pPr>
            <w:r w:rsidRPr="00255C34">
              <w:t>Mean</w:t>
            </w:r>
          </w:p>
        </w:tc>
        <w:tc>
          <w:tcPr>
            <w:tcW w:w="1021" w:type="dxa"/>
          </w:tcPr>
          <w:p w14:paraId="67A2B3A7" w14:textId="3011479C" w:rsidR="00DF0406" w:rsidRPr="00DF0406" w:rsidRDefault="00DF0406" w:rsidP="00DF0406">
            <w:pPr>
              <w:pStyle w:val="MILTableText"/>
              <w:rPr>
                <w:b w:val="0"/>
              </w:rPr>
            </w:pPr>
            <w:r w:rsidRPr="00DF0406">
              <w:rPr>
                <w:b w:val="0"/>
              </w:rPr>
              <w:t>&lt;OLD</w:t>
            </w:r>
            <w:r w:rsidR="00F85395">
              <w:rPr>
                <w:b w:val="0"/>
              </w:rPr>
              <w:t>AUI</w:t>
            </w:r>
            <w:r w:rsidRPr="00DF0406">
              <w:rPr>
                <w:b w:val="0"/>
              </w:rPr>
              <w:t>1_MU&gt;</w:t>
            </w:r>
          </w:p>
        </w:tc>
        <w:tc>
          <w:tcPr>
            <w:tcW w:w="992" w:type="dxa"/>
          </w:tcPr>
          <w:p w14:paraId="67D3082C" w14:textId="4E7434AF" w:rsidR="00DF0406" w:rsidRPr="00DF0406" w:rsidRDefault="00DF0406" w:rsidP="00DF0406">
            <w:pPr>
              <w:pStyle w:val="MILTableText"/>
              <w:rPr>
                <w:b w:val="0"/>
              </w:rPr>
            </w:pPr>
            <w:r w:rsidRPr="00DF0406">
              <w:rPr>
                <w:b w:val="0"/>
              </w:rPr>
              <w:t>&lt;OLD</w:t>
            </w:r>
            <w:r w:rsidR="00F85395">
              <w:rPr>
                <w:b w:val="0"/>
              </w:rPr>
              <w:t>AUI</w:t>
            </w:r>
            <w:r w:rsidRPr="00DF0406">
              <w:rPr>
                <w:b w:val="0"/>
              </w:rPr>
              <w:t>5_MU&gt;</w:t>
            </w:r>
          </w:p>
        </w:tc>
        <w:tc>
          <w:tcPr>
            <w:tcW w:w="992" w:type="dxa"/>
          </w:tcPr>
          <w:p w14:paraId="25ED7F84" w14:textId="7861E567" w:rsidR="00DF0406" w:rsidRPr="00DF0406" w:rsidRDefault="00DF0406" w:rsidP="00DF0406">
            <w:pPr>
              <w:pStyle w:val="MILTableText"/>
              <w:rPr>
                <w:b w:val="0"/>
              </w:rPr>
            </w:pPr>
            <w:r w:rsidRPr="00DF0406">
              <w:rPr>
                <w:b w:val="0"/>
              </w:rPr>
              <w:t>&lt;OLD</w:t>
            </w:r>
            <w:r w:rsidR="00F85395">
              <w:rPr>
                <w:b w:val="0"/>
              </w:rPr>
              <w:t>AUI</w:t>
            </w:r>
            <w:r w:rsidRPr="00DF0406">
              <w:rPr>
                <w:b w:val="0"/>
              </w:rPr>
              <w:t>10_MU&gt;</w:t>
            </w:r>
          </w:p>
        </w:tc>
        <w:tc>
          <w:tcPr>
            <w:tcW w:w="992" w:type="dxa"/>
          </w:tcPr>
          <w:p w14:paraId="2341A446" w14:textId="548D122A" w:rsidR="00DF0406" w:rsidRPr="00DF0406" w:rsidRDefault="00DF0406" w:rsidP="00DF0406">
            <w:pPr>
              <w:pStyle w:val="MILTableText"/>
              <w:rPr>
                <w:b w:val="0"/>
              </w:rPr>
            </w:pPr>
            <w:r w:rsidRPr="00DF0406">
              <w:rPr>
                <w:b w:val="0"/>
              </w:rPr>
              <w:t>&lt;OLD</w:t>
            </w:r>
            <w:r w:rsidR="00F85395">
              <w:rPr>
                <w:b w:val="0"/>
              </w:rPr>
              <w:t>AUI</w:t>
            </w:r>
            <w:r w:rsidRPr="00DF0406">
              <w:rPr>
                <w:b w:val="0"/>
              </w:rPr>
              <w:t>15_MU&gt;</w:t>
            </w:r>
          </w:p>
        </w:tc>
        <w:tc>
          <w:tcPr>
            <w:tcW w:w="1134" w:type="dxa"/>
          </w:tcPr>
          <w:p w14:paraId="2847E98C" w14:textId="3F7644EB" w:rsidR="00DF0406" w:rsidRPr="00DF0406" w:rsidRDefault="00DF0406" w:rsidP="00DF0406">
            <w:pPr>
              <w:pStyle w:val="MILTableText"/>
              <w:rPr>
                <w:b w:val="0"/>
              </w:rPr>
            </w:pPr>
            <w:r w:rsidRPr="00DF0406">
              <w:rPr>
                <w:b w:val="0"/>
              </w:rPr>
              <w:t>&lt;OLD</w:t>
            </w:r>
            <w:r w:rsidR="00F85395">
              <w:rPr>
                <w:b w:val="0"/>
              </w:rPr>
              <w:t>AUI</w:t>
            </w:r>
            <w:r w:rsidRPr="00DF0406">
              <w:rPr>
                <w:b w:val="0"/>
              </w:rPr>
              <w:t>25_MU&gt;</w:t>
            </w:r>
          </w:p>
        </w:tc>
        <w:tc>
          <w:tcPr>
            <w:tcW w:w="1134" w:type="dxa"/>
          </w:tcPr>
          <w:p w14:paraId="69D76AB6" w14:textId="7DDE5D43" w:rsidR="00DF0406" w:rsidRPr="00DF0406" w:rsidRDefault="00DF0406" w:rsidP="00DF0406">
            <w:pPr>
              <w:pStyle w:val="MILTableText"/>
              <w:rPr>
                <w:b w:val="0"/>
              </w:rPr>
            </w:pPr>
            <w:r w:rsidRPr="00DF0406">
              <w:rPr>
                <w:b w:val="0"/>
              </w:rPr>
              <w:t>&lt;OLD</w:t>
            </w:r>
            <w:r w:rsidR="00F85395">
              <w:rPr>
                <w:b w:val="0"/>
              </w:rPr>
              <w:t>AUI</w:t>
            </w:r>
            <w:r w:rsidRPr="00DF0406">
              <w:rPr>
                <w:b w:val="0"/>
              </w:rPr>
              <w:t>30_MU&gt;</w:t>
            </w:r>
          </w:p>
        </w:tc>
      </w:tr>
      <w:tr w:rsidR="00DF0406" w14:paraId="24D049FF" w14:textId="77777777" w:rsidTr="000842DA">
        <w:trPr>
          <w:trHeight w:hRule="exact" w:val="340"/>
        </w:trPr>
        <w:tc>
          <w:tcPr>
            <w:tcW w:w="1101" w:type="dxa"/>
          </w:tcPr>
          <w:p w14:paraId="29668749" w14:textId="77777777" w:rsidR="00DF0406" w:rsidRPr="00255C34" w:rsidRDefault="00DF0406" w:rsidP="00DF0406">
            <w:pPr>
              <w:pStyle w:val="MILTableText"/>
            </w:pPr>
            <w:r w:rsidRPr="00255C34">
              <w:t>Volatility</w:t>
            </w:r>
          </w:p>
        </w:tc>
        <w:tc>
          <w:tcPr>
            <w:tcW w:w="1021" w:type="dxa"/>
          </w:tcPr>
          <w:p w14:paraId="5D60CB8B" w14:textId="3C201124" w:rsidR="00DF0406" w:rsidRPr="00DF0406" w:rsidRDefault="00DF0406" w:rsidP="00DF0406">
            <w:pPr>
              <w:pStyle w:val="MILTableText"/>
              <w:rPr>
                <w:b w:val="0"/>
              </w:rPr>
            </w:pPr>
            <w:r w:rsidRPr="00DF0406">
              <w:rPr>
                <w:b w:val="0"/>
              </w:rPr>
              <w:t>&lt;OLD</w:t>
            </w:r>
            <w:r w:rsidR="00F85395">
              <w:rPr>
                <w:b w:val="0"/>
              </w:rPr>
              <w:t>AUI</w:t>
            </w:r>
            <w:r w:rsidRPr="00DF0406">
              <w:rPr>
                <w:b w:val="0"/>
              </w:rPr>
              <w:t>1_VOL&gt;</w:t>
            </w:r>
          </w:p>
        </w:tc>
        <w:tc>
          <w:tcPr>
            <w:tcW w:w="992" w:type="dxa"/>
          </w:tcPr>
          <w:p w14:paraId="656D6D09" w14:textId="375D00EE" w:rsidR="00DF0406" w:rsidRPr="00DF0406" w:rsidRDefault="00DF0406" w:rsidP="00DF0406">
            <w:pPr>
              <w:pStyle w:val="MILTableText"/>
              <w:rPr>
                <w:b w:val="0"/>
              </w:rPr>
            </w:pPr>
            <w:r w:rsidRPr="00DF0406">
              <w:rPr>
                <w:b w:val="0"/>
              </w:rPr>
              <w:t>&lt;OLD</w:t>
            </w:r>
            <w:r w:rsidR="00F85395">
              <w:rPr>
                <w:b w:val="0"/>
              </w:rPr>
              <w:t>AUI</w:t>
            </w:r>
            <w:r w:rsidRPr="00DF0406">
              <w:rPr>
                <w:b w:val="0"/>
              </w:rPr>
              <w:t>5_VOL&gt;</w:t>
            </w:r>
          </w:p>
        </w:tc>
        <w:tc>
          <w:tcPr>
            <w:tcW w:w="992" w:type="dxa"/>
          </w:tcPr>
          <w:p w14:paraId="31FCCE6F" w14:textId="50CB2A57" w:rsidR="00DF0406" w:rsidRPr="00DF0406" w:rsidRDefault="00DF0406" w:rsidP="00DF0406">
            <w:pPr>
              <w:pStyle w:val="MILTableText"/>
              <w:rPr>
                <w:b w:val="0"/>
              </w:rPr>
            </w:pPr>
            <w:r w:rsidRPr="00DF0406">
              <w:rPr>
                <w:b w:val="0"/>
              </w:rPr>
              <w:t>&lt;OLD</w:t>
            </w:r>
            <w:r w:rsidR="00F85395">
              <w:rPr>
                <w:b w:val="0"/>
              </w:rPr>
              <w:t>AUI</w:t>
            </w:r>
            <w:r w:rsidRPr="00DF0406">
              <w:rPr>
                <w:b w:val="0"/>
              </w:rPr>
              <w:t>10_VOL&gt;</w:t>
            </w:r>
          </w:p>
        </w:tc>
        <w:tc>
          <w:tcPr>
            <w:tcW w:w="992" w:type="dxa"/>
          </w:tcPr>
          <w:p w14:paraId="4A883BD6" w14:textId="1218D16C" w:rsidR="00DF0406" w:rsidRPr="00DF0406" w:rsidRDefault="00DF0406" w:rsidP="00DF0406">
            <w:pPr>
              <w:pStyle w:val="MILTableText"/>
              <w:rPr>
                <w:b w:val="0"/>
              </w:rPr>
            </w:pPr>
            <w:r w:rsidRPr="00DF0406">
              <w:rPr>
                <w:b w:val="0"/>
              </w:rPr>
              <w:t>&lt;OLD</w:t>
            </w:r>
            <w:r w:rsidR="00F85395">
              <w:rPr>
                <w:b w:val="0"/>
              </w:rPr>
              <w:t>AUI</w:t>
            </w:r>
            <w:r w:rsidRPr="00DF0406">
              <w:rPr>
                <w:b w:val="0"/>
              </w:rPr>
              <w:t>15_VOL&gt;</w:t>
            </w:r>
          </w:p>
        </w:tc>
        <w:tc>
          <w:tcPr>
            <w:tcW w:w="1134" w:type="dxa"/>
          </w:tcPr>
          <w:p w14:paraId="676C4D77" w14:textId="343AB374" w:rsidR="00DF0406" w:rsidRPr="00DF0406" w:rsidRDefault="00DF0406" w:rsidP="00DF0406">
            <w:pPr>
              <w:pStyle w:val="MILTableText"/>
              <w:rPr>
                <w:b w:val="0"/>
              </w:rPr>
            </w:pPr>
            <w:r w:rsidRPr="00DF0406">
              <w:rPr>
                <w:b w:val="0"/>
              </w:rPr>
              <w:t>&lt;OLD</w:t>
            </w:r>
            <w:r w:rsidR="00F85395">
              <w:rPr>
                <w:b w:val="0"/>
              </w:rPr>
              <w:t>AUI</w:t>
            </w:r>
            <w:r w:rsidRPr="00DF0406">
              <w:rPr>
                <w:b w:val="0"/>
              </w:rPr>
              <w:t>25_VOL&gt;</w:t>
            </w:r>
          </w:p>
        </w:tc>
        <w:tc>
          <w:tcPr>
            <w:tcW w:w="1134" w:type="dxa"/>
          </w:tcPr>
          <w:p w14:paraId="40E4CE6F" w14:textId="583E7C91" w:rsidR="00DF0406" w:rsidRPr="00DF0406" w:rsidRDefault="00DF0406" w:rsidP="00DF0406">
            <w:pPr>
              <w:pStyle w:val="MILTableText"/>
              <w:rPr>
                <w:b w:val="0"/>
              </w:rPr>
            </w:pPr>
            <w:r w:rsidRPr="00DF0406">
              <w:rPr>
                <w:b w:val="0"/>
              </w:rPr>
              <w:t>&lt;OLD</w:t>
            </w:r>
            <w:r w:rsidR="00F85395">
              <w:rPr>
                <w:b w:val="0"/>
              </w:rPr>
              <w:t>AUI</w:t>
            </w:r>
            <w:r w:rsidRPr="00DF0406">
              <w:rPr>
                <w:b w:val="0"/>
              </w:rPr>
              <w:t>30_VOL&gt;</w:t>
            </w:r>
          </w:p>
        </w:tc>
      </w:tr>
    </w:tbl>
    <w:p w14:paraId="65B39506" w14:textId="69BB7E68" w:rsidR="000842DA" w:rsidRPr="00255C34" w:rsidRDefault="0083777A"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835"/>
        <w:gridCol w:w="1483"/>
        <w:gridCol w:w="1483"/>
        <w:gridCol w:w="1571"/>
        <w:gridCol w:w="1571"/>
        <w:gridCol w:w="1571"/>
        <w:gridCol w:w="1571"/>
      </w:tblGrid>
      <w:tr w:rsidR="000842DA" w:rsidRPr="00227BEB" w14:paraId="18A3A39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568FBC5"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0842DA">
        <w:trPr>
          <w:trHeight w:hRule="exact" w:val="340"/>
        </w:trPr>
        <w:tc>
          <w:tcPr>
            <w:tcW w:w="1101" w:type="dxa"/>
          </w:tcPr>
          <w:p w14:paraId="58C6E4C4" w14:textId="77777777" w:rsidR="00DF0406" w:rsidRPr="00255C34" w:rsidRDefault="00DF0406" w:rsidP="00DF0406">
            <w:pPr>
              <w:pStyle w:val="MILTableText"/>
            </w:pPr>
            <w:r w:rsidRPr="00255C34">
              <w:t>5%</w:t>
            </w:r>
          </w:p>
        </w:tc>
        <w:tc>
          <w:tcPr>
            <w:tcW w:w="1021" w:type="dxa"/>
          </w:tcPr>
          <w:p w14:paraId="61430D0A" w14:textId="02B3DBD9" w:rsidR="00DF0406" w:rsidRPr="00DF0406" w:rsidRDefault="00DF0406" w:rsidP="00DF0406">
            <w:pPr>
              <w:pStyle w:val="MILTableText"/>
              <w:rPr>
                <w:b w:val="0"/>
              </w:rPr>
            </w:pPr>
            <w:r w:rsidRPr="00DF0406">
              <w:rPr>
                <w:b w:val="0"/>
              </w:rPr>
              <w:t>&lt;</w:t>
            </w:r>
            <w:r w:rsidR="00F85395">
              <w:rPr>
                <w:b w:val="0"/>
              </w:rPr>
              <w:t>NEWAUI</w:t>
            </w:r>
            <w:r w:rsidRPr="00DF0406">
              <w:rPr>
                <w:b w:val="0"/>
              </w:rPr>
              <w:t>1_5&gt;</w:t>
            </w:r>
          </w:p>
        </w:tc>
        <w:tc>
          <w:tcPr>
            <w:tcW w:w="992" w:type="dxa"/>
          </w:tcPr>
          <w:p w14:paraId="645830AB" w14:textId="7FE99A48" w:rsidR="00DF0406" w:rsidRPr="00DF0406" w:rsidRDefault="00DF0406" w:rsidP="00DF0406">
            <w:pPr>
              <w:pStyle w:val="MILTableText"/>
              <w:rPr>
                <w:b w:val="0"/>
              </w:rPr>
            </w:pPr>
            <w:r w:rsidRPr="00DF0406">
              <w:rPr>
                <w:b w:val="0"/>
              </w:rPr>
              <w:t>&lt;</w:t>
            </w:r>
            <w:r w:rsidR="00F85395">
              <w:rPr>
                <w:b w:val="0"/>
              </w:rPr>
              <w:t>NEWAUI</w:t>
            </w:r>
            <w:r w:rsidRPr="00DF0406">
              <w:rPr>
                <w:b w:val="0"/>
              </w:rPr>
              <w:t>5_5&gt;</w:t>
            </w:r>
          </w:p>
        </w:tc>
        <w:tc>
          <w:tcPr>
            <w:tcW w:w="992" w:type="dxa"/>
          </w:tcPr>
          <w:p w14:paraId="264FE983" w14:textId="446417ED" w:rsidR="00DF0406" w:rsidRPr="00DF0406" w:rsidRDefault="00DF0406" w:rsidP="00DF0406">
            <w:pPr>
              <w:pStyle w:val="MILTableText"/>
              <w:rPr>
                <w:b w:val="0"/>
              </w:rPr>
            </w:pPr>
            <w:r w:rsidRPr="00DF0406">
              <w:rPr>
                <w:b w:val="0"/>
              </w:rPr>
              <w:t>&lt;</w:t>
            </w:r>
            <w:r w:rsidR="00F85395">
              <w:rPr>
                <w:b w:val="0"/>
              </w:rPr>
              <w:t>NEWAUI</w:t>
            </w:r>
            <w:r w:rsidRPr="00DF0406">
              <w:rPr>
                <w:b w:val="0"/>
              </w:rPr>
              <w:t>10_5&gt;</w:t>
            </w:r>
          </w:p>
        </w:tc>
        <w:tc>
          <w:tcPr>
            <w:tcW w:w="992" w:type="dxa"/>
          </w:tcPr>
          <w:p w14:paraId="62BE14D0" w14:textId="6B553305" w:rsidR="00DF0406" w:rsidRPr="00DF0406" w:rsidRDefault="00DF0406" w:rsidP="00DF0406">
            <w:pPr>
              <w:pStyle w:val="MILTableText"/>
              <w:rPr>
                <w:b w:val="0"/>
              </w:rPr>
            </w:pPr>
            <w:r w:rsidRPr="00DF0406">
              <w:rPr>
                <w:b w:val="0"/>
              </w:rPr>
              <w:t>&lt;</w:t>
            </w:r>
            <w:r w:rsidR="00F85395">
              <w:rPr>
                <w:b w:val="0"/>
              </w:rPr>
              <w:t>NEWAUI</w:t>
            </w:r>
            <w:r w:rsidRPr="00DF0406">
              <w:rPr>
                <w:b w:val="0"/>
              </w:rPr>
              <w:t>15_5&gt;</w:t>
            </w:r>
          </w:p>
        </w:tc>
        <w:tc>
          <w:tcPr>
            <w:tcW w:w="1134" w:type="dxa"/>
          </w:tcPr>
          <w:p w14:paraId="313161AE" w14:textId="302FDDFC" w:rsidR="00DF0406" w:rsidRPr="00DF0406" w:rsidRDefault="00DF0406" w:rsidP="00DF0406">
            <w:pPr>
              <w:pStyle w:val="MILTableText"/>
              <w:rPr>
                <w:b w:val="0"/>
              </w:rPr>
            </w:pPr>
            <w:r w:rsidRPr="00DF0406">
              <w:rPr>
                <w:b w:val="0"/>
              </w:rPr>
              <w:t>&lt;</w:t>
            </w:r>
            <w:r w:rsidR="00F85395">
              <w:rPr>
                <w:b w:val="0"/>
              </w:rPr>
              <w:t>NEWAUI</w:t>
            </w:r>
            <w:r w:rsidRPr="00DF0406">
              <w:rPr>
                <w:b w:val="0"/>
              </w:rPr>
              <w:t>25_5&gt;</w:t>
            </w:r>
          </w:p>
        </w:tc>
        <w:tc>
          <w:tcPr>
            <w:tcW w:w="1134" w:type="dxa"/>
          </w:tcPr>
          <w:p w14:paraId="4E7D1C30" w14:textId="0D73622F" w:rsidR="00DF0406" w:rsidRPr="00DF0406" w:rsidRDefault="00DF0406" w:rsidP="00DF0406">
            <w:pPr>
              <w:pStyle w:val="MILTableText"/>
              <w:rPr>
                <w:b w:val="0"/>
              </w:rPr>
            </w:pPr>
            <w:r w:rsidRPr="00DF0406">
              <w:rPr>
                <w:b w:val="0"/>
              </w:rPr>
              <w:t>&lt;</w:t>
            </w:r>
            <w:r w:rsidR="00F85395">
              <w:rPr>
                <w:b w:val="0"/>
              </w:rPr>
              <w:t>NEWAUI</w:t>
            </w:r>
            <w:r w:rsidRPr="00DF0406">
              <w:rPr>
                <w:b w:val="0"/>
              </w:rPr>
              <w:t>30_5&gt;</w:t>
            </w:r>
          </w:p>
        </w:tc>
      </w:tr>
      <w:tr w:rsidR="00DF0406" w14:paraId="291E495F" w14:textId="77777777" w:rsidTr="000842DA">
        <w:trPr>
          <w:trHeight w:hRule="exact" w:val="340"/>
        </w:trPr>
        <w:tc>
          <w:tcPr>
            <w:tcW w:w="1101" w:type="dxa"/>
          </w:tcPr>
          <w:p w14:paraId="4DF6A44F" w14:textId="77777777" w:rsidR="00DF0406" w:rsidRPr="00255C34" w:rsidRDefault="00DF0406" w:rsidP="00DF0406">
            <w:pPr>
              <w:pStyle w:val="MILTableText"/>
            </w:pPr>
            <w:r w:rsidRPr="00255C34">
              <w:t>25%</w:t>
            </w:r>
          </w:p>
        </w:tc>
        <w:tc>
          <w:tcPr>
            <w:tcW w:w="1021" w:type="dxa"/>
          </w:tcPr>
          <w:p w14:paraId="0A0A4059" w14:textId="3ECCAFDE" w:rsidR="00DF0406" w:rsidRPr="00DF0406" w:rsidRDefault="00DF0406" w:rsidP="00DF0406">
            <w:pPr>
              <w:pStyle w:val="MILTableText"/>
              <w:rPr>
                <w:b w:val="0"/>
              </w:rPr>
            </w:pPr>
            <w:r w:rsidRPr="00DF0406">
              <w:rPr>
                <w:b w:val="0"/>
              </w:rPr>
              <w:t>&lt;</w:t>
            </w:r>
            <w:r w:rsidR="00F85395">
              <w:rPr>
                <w:b w:val="0"/>
              </w:rPr>
              <w:t>NEWAUI</w:t>
            </w:r>
            <w:r w:rsidRPr="00DF0406">
              <w:rPr>
                <w:b w:val="0"/>
              </w:rPr>
              <w:t>1_25&gt;</w:t>
            </w:r>
          </w:p>
        </w:tc>
        <w:tc>
          <w:tcPr>
            <w:tcW w:w="992" w:type="dxa"/>
          </w:tcPr>
          <w:p w14:paraId="46533B0C" w14:textId="4D9398BB" w:rsidR="00DF0406" w:rsidRPr="00DF0406" w:rsidRDefault="00DF0406" w:rsidP="00DF0406">
            <w:pPr>
              <w:pStyle w:val="MILTableText"/>
              <w:rPr>
                <w:b w:val="0"/>
              </w:rPr>
            </w:pPr>
            <w:r w:rsidRPr="00DF0406">
              <w:rPr>
                <w:b w:val="0"/>
              </w:rPr>
              <w:t>&lt;</w:t>
            </w:r>
            <w:r w:rsidR="00F85395">
              <w:rPr>
                <w:b w:val="0"/>
              </w:rPr>
              <w:t>NEWAUI</w:t>
            </w:r>
            <w:r w:rsidRPr="00DF0406">
              <w:rPr>
                <w:b w:val="0"/>
              </w:rPr>
              <w:t>5_25&gt;</w:t>
            </w:r>
          </w:p>
        </w:tc>
        <w:tc>
          <w:tcPr>
            <w:tcW w:w="992" w:type="dxa"/>
          </w:tcPr>
          <w:p w14:paraId="020D155A" w14:textId="54CA1AFC" w:rsidR="00DF0406" w:rsidRPr="00DF0406" w:rsidRDefault="00DF0406" w:rsidP="00DF0406">
            <w:pPr>
              <w:pStyle w:val="MILTableText"/>
              <w:rPr>
                <w:b w:val="0"/>
              </w:rPr>
            </w:pPr>
            <w:r w:rsidRPr="00DF0406">
              <w:rPr>
                <w:b w:val="0"/>
              </w:rPr>
              <w:t>&lt;</w:t>
            </w:r>
            <w:r w:rsidR="00F85395">
              <w:rPr>
                <w:b w:val="0"/>
              </w:rPr>
              <w:t>NEWAUI</w:t>
            </w:r>
            <w:r w:rsidRPr="00DF0406">
              <w:rPr>
                <w:b w:val="0"/>
              </w:rPr>
              <w:t>10_25&gt;</w:t>
            </w:r>
          </w:p>
        </w:tc>
        <w:tc>
          <w:tcPr>
            <w:tcW w:w="992" w:type="dxa"/>
          </w:tcPr>
          <w:p w14:paraId="4AF8D6F1" w14:textId="2FE920E7" w:rsidR="00DF0406" w:rsidRPr="00DF0406" w:rsidRDefault="00DF0406" w:rsidP="00DF0406">
            <w:pPr>
              <w:pStyle w:val="MILTableText"/>
              <w:rPr>
                <w:b w:val="0"/>
              </w:rPr>
            </w:pPr>
            <w:r w:rsidRPr="00DF0406">
              <w:rPr>
                <w:b w:val="0"/>
              </w:rPr>
              <w:t>&lt;</w:t>
            </w:r>
            <w:r w:rsidR="00F85395">
              <w:rPr>
                <w:b w:val="0"/>
              </w:rPr>
              <w:t>NEWAUI</w:t>
            </w:r>
            <w:r w:rsidRPr="00DF0406">
              <w:rPr>
                <w:b w:val="0"/>
              </w:rPr>
              <w:t>15_25&gt;</w:t>
            </w:r>
          </w:p>
        </w:tc>
        <w:tc>
          <w:tcPr>
            <w:tcW w:w="1134" w:type="dxa"/>
          </w:tcPr>
          <w:p w14:paraId="475AACB3" w14:textId="1F8038E3" w:rsidR="00DF0406" w:rsidRPr="00DF0406" w:rsidRDefault="00DF0406" w:rsidP="00DF0406">
            <w:pPr>
              <w:pStyle w:val="MILTableText"/>
              <w:rPr>
                <w:b w:val="0"/>
              </w:rPr>
            </w:pPr>
            <w:r w:rsidRPr="00DF0406">
              <w:rPr>
                <w:b w:val="0"/>
              </w:rPr>
              <w:t>&lt;</w:t>
            </w:r>
            <w:r w:rsidR="00F85395">
              <w:rPr>
                <w:b w:val="0"/>
              </w:rPr>
              <w:t>NEWAUI</w:t>
            </w:r>
            <w:r w:rsidRPr="00DF0406">
              <w:rPr>
                <w:b w:val="0"/>
              </w:rPr>
              <w:t>25_25&gt;</w:t>
            </w:r>
          </w:p>
        </w:tc>
        <w:tc>
          <w:tcPr>
            <w:tcW w:w="1134" w:type="dxa"/>
          </w:tcPr>
          <w:p w14:paraId="7CA03500" w14:textId="1970EA0B" w:rsidR="00DF0406" w:rsidRPr="00DF0406" w:rsidRDefault="00DF0406" w:rsidP="00DF0406">
            <w:pPr>
              <w:pStyle w:val="MILTableText"/>
              <w:rPr>
                <w:b w:val="0"/>
              </w:rPr>
            </w:pPr>
            <w:r w:rsidRPr="00DF0406">
              <w:rPr>
                <w:b w:val="0"/>
              </w:rPr>
              <w:t>&lt;</w:t>
            </w:r>
            <w:r w:rsidR="00F85395">
              <w:rPr>
                <w:b w:val="0"/>
              </w:rPr>
              <w:t>NEWAUI</w:t>
            </w:r>
            <w:r w:rsidRPr="00DF0406">
              <w:rPr>
                <w:b w:val="0"/>
              </w:rPr>
              <w:t>30_25&gt;</w:t>
            </w:r>
          </w:p>
        </w:tc>
      </w:tr>
      <w:tr w:rsidR="00DF0406" w14:paraId="27BD3DE9" w14:textId="77777777" w:rsidTr="000842DA">
        <w:trPr>
          <w:trHeight w:hRule="exact" w:val="340"/>
        </w:trPr>
        <w:tc>
          <w:tcPr>
            <w:tcW w:w="1101" w:type="dxa"/>
          </w:tcPr>
          <w:p w14:paraId="09F18B78" w14:textId="77777777" w:rsidR="00DF0406" w:rsidRPr="00255C34" w:rsidRDefault="00DF0406" w:rsidP="00DF0406">
            <w:pPr>
              <w:pStyle w:val="MILTableText"/>
            </w:pPr>
            <w:r w:rsidRPr="00255C34">
              <w:t>50%</w:t>
            </w:r>
          </w:p>
        </w:tc>
        <w:tc>
          <w:tcPr>
            <w:tcW w:w="1021" w:type="dxa"/>
          </w:tcPr>
          <w:p w14:paraId="128038CA" w14:textId="7C626939" w:rsidR="00DF0406" w:rsidRPr="00DF0406" w:rsidRDefault="00DF0406" w:rsidP="00DF0406">
            <w:pPr>
              <w:pStyle w:val="MILTableText"/>
              <w:rPr>
                <w:b w:val="0"/>
              </w:rPr>
            </w:pPr>
            <w:r w:rsidRPr="00DF0406">
              <w:rPr>
                <w:b w:val="0"/>
              </w:rPr>
              <w:t>&lt;</w:t>
            </w:r>
            <w:r w:rsidR="00F85395">
              <w:rPr>
                <w:b w:val="0"/>
              </w:rPr>
              <w:t>NEWAUI</w:t>
            </w:r>
            <w:r w:rsidRPr="00DF0406">
              <w:rPr>
                <w:b w:val="0"/>
              </w:rPr>
              <w:t>1_50&gt;</w:t>
            </w:r>
          </w:p>
        </w:tc>
        <w:tc>
          <w:tcPr>
            <w:tcW w:w="992" w:type="dxa"/>
          </w:tcPr>
          <w:p w14:paraId="5C0F47B7" w14:textId="493792C6" w:rsidR="00DF0406" w:rsidRPr="00DF0406" w:rsidRDefault="00DF0406" w:rsidP="00DF0406">
            <w:pPr>
              <w:pStyle w:val="MILTableText"/>
              <w:rPr>
                <w:b w:val="0"/>
              </w:rPr>
            </w:pPr>
            <w:r w:rsidRPr="00DF0406">
              <w:rPr>
                <w:b w:val="0"/>
              </w:rPr>
              <w:t>&lt;</w:t>
            </w:r>
            <w:r w:rsidR="00F85395">
              <w:rPr>
                <w:b w:val="0"/>
              </w:rPr>
              <w:t>NEWAUI</w:t>
            </w:r>
            <w:r w:rsidRPr="00DF0406">
              <w:rPr>
                <w:b w:val="0"/>
              </w:rPr>
              <w:t>5_50&gt;</w:t>
            </w:r>
          </w:p>
        </w:tc>
        <w:tc>
          <w:tcPr>
            <w:tcW w:w="992" w:type="dxa"/>
          </w:tcPr>
          <w:p w14:paraId="513F295F" w14:textId="38EBFF94" w:rsidR="00DF0406" w:rsidRPr="00DF0406" w:rsidRDefault="00DF0406" w:rsidP="00DF0406">
            <w:pPr>
              <w:pStyle w:val="MILTableText"/>
              <w:rPr>
                <w:b w:val="0"/>
              </w:rPr>
            </w:pPr>
            <w:r w:rsidRPr="00DF0406">
              <w:rPr>
                <w:b w:val="0"/>
              </w:rPr>
              <w:t>&lt;</w:t>
            </w:r>
            <w:r w:rsidR="00F85395">
              <w:rPr>
                <w:b w:val="0"/>
              </w:rPr>
              <w:t>NEWAUI</w:t>
            </w:r>
            <w:r w:rsidRPr="00DF0406">
              <w:rPr>
                <w:b w:val="0"/>
              </w:rPr>
              <w:t>10_50&gt;</w:t>
            </w:r>
          </w:p>
        </w:tc>
        <w:tc>
          <w:tcPr>
            <w:tcW w:w="992" w:type="dxa"/>
          </w:tcPr>
          <w:p w14:paraId="7F22FEF2" w14:textId="55D220DC" w:rsidR="00DF0406" w:rsidRPr="00DF0406" w:rsidRDefault="00DF0406" w:rsidP="00DF0406">
            <w:pPr>
              <w:pStyle w:val="MILTableText"/>
              <w:rPr>
                <w:b w:val="0"/>
              </w:rPr>
            </w:pPr>
            <w:r w:rsidRPr="00DF0406">
              <w:rPr>
                <w:b w:val="0"/>
              </w:rPr>
              <w:t>&lt;</w:t>
            </w:r>
            <w:r w:rsidR="00F85395">
              <w:rPr>
                <w:b w:val="0"/>
              </w:rPr>
              <w:t>NEWAUI</w:t>
            </w:r>
            <w:r w:rsidRPr="00DF0406">
              <w:rPr>
                <w:b w:val="0"/>
              </w:rPr>
              <w:t>15_50&gt;</w:t>
            </w:r>
          </w:p>
        </w:tc>
        <w:tc>
          <w:tcPr>
            <w:tcW w:w="1134" w:type="dxa"/>
          </w:tcPr>
          <w:p w14:paraId="7C9B7728" w14:textId="2F4CEB06" w:rsidR="00DF0406" w:rsidRPr="00DF0406" w:rsidRDefault="00DF0406" w:rsidP="00DF0406">
            <w:pPr>
              <w:pStyle w:val="MILTableText"/>
              <w:rPr>
                <w:b w:val="0"/>
              </w:rPr>
            </w:pPr>
            <w:r w:rsidRPr="00DF0406">
              <w:rPr>
                <w:b w:val="0"/>
              </w:rPr>
              <w:t>&lt;</w:t>
            </w:r>
            <w:r w:rsidR="00F85395">
              <w:rPr>
                <w:b w:val="0"/>
              </w:rPr>
              <w:t>NEWAUI</w:t>
            </w:r>
            <w:r w:rsidRPr="00DF0406">
              <w:rPr>
                <w:b w:val="0"/>
              </w:rPr>
              <w:t>25_50&gt;</w:t>
            </w:r>
          </w:p>
        </w:tc>
        <w:tc>
          <w:tcPr>
            <w:tcW w:w="1134" w:type="dxa"/>
          </w:tcPr>
          <w:p w14:paraId="73373370" w14:textId="3BA951E7" w:rsidR="00DF0406" w:rsidRPr="00DF0406" w:rsidRDefault="00DF0406" w:rsidP="00DF0406">
            <w:pPr>
              <w:pStyle w:val="MILTableText"/>
              <w:rPr>
                <w:b w:val="0"/>
              </w:rPr>
            </w:pPr>
            <w:r w:rsidRPr="00DF0406">
              <w:rPr>
                <w:b w:val="0"/>
              </w:rPr>
              <w:t>&lt;</w:t>
            </w:r>
            <w:r w:rsidR="00F85395">
              <w:rPr>
                <w:b w:val="0"/>
              </w:rPr>
              <w:t>NEWAUI</w:t>
            </w:r>
            <w:r w:rsidRPr="00DF0406">
              <w:rPr>
                <w:b w:val="0"/>
              </w:rPr>
              <w:t>30_50&gt;</w:t>
            </w:r>
          </w:p>
        </w:tc>
      </w:tr>
      <w:tr w:rsidR="00DF0406" w14:paraId="045F77A2" w14:textId="77777777" w:rsidTr="000842DA">
        <w:trPr>
          <w:trHeight w:hRule="exact" w:val="340"/>
        </w:trPr>
        <w:tc>
          <w:tcPr>
            <w:tcW w:w="1101" w:type="dxa"/>
          </w:tcPr>
          <w:p w14:paraId="21FCCE9E" w14:textId="77777777" w:rsidR="00DF0406" w:rsidRPr="00255C34" w:rsidRDefault="00DF0406" w:rsidP="00DF0406">
            <w:pPr>
              <w:pStyle w:val="MILTableText"/>
            </w:pPr>
            <w:r w:rsidRPr="00255C34">
              <w:t>75%</w:t>
            </w:r>
          </w:p>
        </w:tc>
        <w:tc>
          <w:tcPr>
            <w:tcW w:w="1021" w:type="dxa"/>
          </w:tcPr>
          <w:p w14:paraId="7A8F34FF" w14:textId="4DE402C1" w:rsidR="00DF0406" w:rsidRPr="00DF0406" w:rsidRDefault="00DF0406" w:rsidP="00DF0406">
            <w:pPr>
              <w:pStyle w:val="MILTableText"/>
              <w:rPr>
                <w:b w:val="0"/>
              </w:rPr>
            </w:pPr>
            <w:r w:rsidRPr="00DF0406">
              <w:rPr>
                <w:b w:val="0"/>
              </w:rPr>
              <w:t>&lt;</w:t>
            </w:r>
            <w:r w:rsidR="00F85395">
              <w:rPr>
                <w:b w:val="0"/>
              </w:rPr>
              <w:t>NEWAUI</w:t>
            </w:r>
            <w:r w:rsidRPr="00DF0406">
              <w:rPr>
                <w:b w:val="0"/>
              </w:rPr>
              <w:t>1_75&gt;</w:t>
            </w:r>
          </w:p>
        </w:tc>
        <w:tc>
          <w:tcPr>
            <w:tcW w:w="992" w:type="dxa"/>
          </w:tcPr>
          <w:p w14:paraId="62F12447" w14:textId="26F092C4" w:rsidR="00DF0406" w:rsidRPr="00DF0406" w:rsidRDefault="00DF0406" w:rsidP="00DF0406">
            <w:pPr>
              <w:pStyle w:val="MILTableText"/>
              <w:rPr>
                <w:b w:val="0"/>
              </w:rPr>
            </w:pPr>
            <w:r w:rsidRPr="00DF0406">
              <w:rPr>
                <w:b w:val="0"/>
              </w:rPr>
              <w:t>&lt;</w:t>
            </w:r>
            <w:r w:rsidR="00F85395">
              <w:rPr>
                <w:b w:val="0"/>
              </w:rPr>
              <w:t>NEWAUI</w:t>
            </w:r>
            <w:r w:rsidRPr="00DF0406">
              <w:rPr>
                <w:b w:val="0"/>
              </w:rPr>
              <w:t>5_75&gt;</w:t>
            </w:r>
          </w:p>
        </w:tc>
        <w:tc>
          <w:tcPr>
            <w:tcW w:w="992" w:type="dxa"/>
          </w:tcPr>
          <w:p w14:paraId="5809AB8E" w14:textId="55B3C647" w:rsidR="00DF0406" w:rsidRPr="00DF0406" w:rsidRDefault="00DF0406" w:rsidP="00DF0406">
            <w:pPr>
              <w:pStyle w:val="MILTableText"/>
              <w:rPr>
                <w:b w:val="0"/>
              </w:rPr>
            </w:pPr>
            <w:r w:rsidRPr="00DF0406">
              <w:rPr>
                <w:b w:val="0"/>
              </w:rPr>
              <w:t>&lt;</w:t>
            </w:r>
            <w:r w:rsidR="00F85395">
              <w:rPr>
                <w:b w:val="0"/>
              </w:rPr>
              <w:t>NEWAUI</w:t>
            </w:r>
            <w:r w:rsidRPr="00DF0406">
              <w:rPr>
                <w:b w:val="0"/>
              </w:rPr>
              <w:t>10_75&gt;</w:t>
            </w:r>
          </w:p>
        </w:tc>
        <w:tc>
          <w:tcPr>
            <w:tcW w:w="992" w:type="dxa"/>
          </w:tcPr>
          <w:p w14:paraId="060758C8" w14:textId="2D986BA0" w:rsidR="00DF0406" w:rsidRPr="00DF0406" w:rsidRDefault="00DF0406" w:rsidP="00DF0406">
            <w:pPr>
              <w:pStyle w:val="MILTableText"/>
              <w:rPr>
                <w:b w:val="0"/>
              </w:rPr>
            </w:pPr>
            <w:r w:rsidRPr="00DF0406">
              <w:rPr>
                <w:b w:val="0"/>
              </w:rPr>
              <w:t>&lt;</w:t>
            </w:r>
            <w:r w:rsidR="00F85395">
              <w:rPr>
                <w:b w:val="0"/>
              </w:rPr>
              <w:t>NEWAUI</w:t>
            </w:r>
            <w:r w:rsidRPr="00DF0406">
              <w:rPr>
                <w:b w:val="0"/>
              </w:rPr>
              <w:t>15_75&gt;</w:t>
            </w:r>
          </w:p>
        </w:tc>
        <w:tc>
          <w:tcPr>
            <w:tcW w:w="1134" w:type="dxa"/>
          </w:tcPr>
          <w:p w14:paraId="62E59D3D" w14:textId="1830782A" w:rsidR="00DF0406" w:rsidRPr="00DF0406" w:rsidRDefault="00DF0406" w:rsidP="00DF0406">
            <w:pPr>
              <w:pStyle w:val="MILTableText"/>
              <w:rPr>
                <w:b w:val="0"/>
              </w:rPr>
            </w:pPr>
            <w:r w:rsidRPr="00DF0406">
              <w:rPr>
                <w:b w:val="0"/>
              </w:rPr>
              <w:t>&lt;</w:t>
            </w:r>
            <w:r w:rsidR="00F85395">
              <w:rPr>
                <w:b w:val="0"/>
              </w:rPr>
              <w:t>NEWAUI</w:t>
            </w:r>
            <w:r w:rsidRPr="00DF0406">
              <w:rPr>
                <w:b w:val="0"/>
              </w:rPr>
              <w:t>25_75&gt;</w:t>
            </w:r>
          </w:p>
        </w:tc>
        <w:tc>
          <w:tcPr>
            <w:tcW w:w="1134" w:type="dxa"/>
          </w:tcPr>
          <w:p w14:paraId="1DCE09EC" w14:textId="11413DC8" w:rsidR="00DF0406" w:rsidRPr="00DF0406" w:rsidRDefault="00DF0406" w:rsidP="00DF0406">
            <w:pPr>
              <w:pStyle w:val="MILTableText"/>
              <w:rPr>
                <w:b w:val="0"/>
              </w:rPr>
            </w:pPr>
            <w:r w:rsidRPr="00DF0406">
              <w:rPr>
                <w:b w:val="0"/>
              </w:rPr>
              <w:t>&lt;</w:t>
            </w:r>
            <w:r w:rsidR="00F85395">
              <w:rPr>
                <w:b w:val="0"/>
              </w:rPr>
              <w:t>NEWAUI</w:t>
            </w:r>
            <w:r w:rsidRPr="00DF0406">
              <w:rPr>
                <w:b w:val="0"/>
              </w:rPr>
              <w:t>30_75&gt;</w:t>
            </w:r>
          </w:p>
        </w:tc>
      </w:tr>
      <w:tr w:rsidR="00DF0406" w14:paraId="135BE638" w14:textId="77777777" w:rsidTr="000842DA">
        <w:trPr>
          <w:trHeight w:hRule="exact" w:val="340"/>
        </w:trPr>
        <w:tc>
          <w:tcPr>
            <w:tcW w:w="1101" w:type="dxa"/>
          </w:tcPr>
          <w:p w14:paraId="5D7D2D9C" w14:textId="77777777" w:rsidR="00DF0406" w:rsidRPr="00255C34" w:rsidRDefault="00DF0406" w:rsidP="00DF0406">
            <w:pPr>
              <w:pStyle w:val="MILTableText"/>
            </w:pPr>
            <w:r w:rsidRPr="00255C34">
              <w:t>95%</w:t>
            </w:r>
          </w:p>
        </w:tc>
        <w:tc>
          <w:tcPr>
            <w:tcW w:w="1021" w:type="dxa"/>
          </w:tcPr>
          <w:p w14:paraId="264B9683" w14:textId="0B30AA70" w:rsidR="00DF0406" w:rsidRPr="00DF0406" w:rsidRDefault="00DF0406" w:rsidP="00DF0406">
            <w:pPr>
              <w:pStyle w:val="MILTableText"/>
              <w:rPr>
                <w:b w:val="0"/>
              </w:rPr>
            </w:pPr>
            <w:r w:rsidRPr="00DF0406">
              <w:rPr>
                <w:b w:val="0"/>
              </w:rPr>
              <w:t>&lt;</w:t>
            </w:r>
            <w:r w:rsidR="00F85395">
              <w:rPr>
                <w:b w:val="0"/>
              </w:rPr>
              <w:t>NEWAUI</w:t>
            </w:r>
            <w:r w:rsidRPr="00DF0406">
              <w:rPr>
                <w:b w:val="0"/>
              </w:rPr>
              <w:t>1_95&gt;</w:t>
            </w:r>
          </w:p>
        </w:tc>
        <w:tc>
          <w:tcPr>
            <w:tcW w:w="992" w:type="dxa"/>
          </w:tcPr>
          <w:p w14:paraId="3CD9D517" w14:textId="616FE85C" w:rsidR="00DF0406" w:rsidRPr="00DF0406" w:rsidRDefault="00DF0406" w:rsidP="00DF0406">
            <w:pPr>
              <w:pStyle w:val="MILTableText"/>
              <w:rPr>
                <w:b w:val="0"/>
              </w:rPr>
            </w:pPr>
            <w:r w:rsidRPr="00DF0406">
              <w:rPr>
                <w:b w:val="0"/>
              </w:rPr>
              <w:t>&lt;</w:t>
            </w:r>
            <w:r w:rsidR="00F85395">
              <w:rPr>
                <w:b w:val="0"/>
              </w:rPr>
              <w:t>NEWAUI</w:t>
            </w:r>
            <w:r w:rsidRPr="00DF0406">
              <w:rPr>
                <w:b w:val="0"/>
              </w:rPr>
              <w:t>5_95&gt;</w:t>
            </w:r>
          </w:p>
        </w:tc>
        <w:tc>
          <w:tcPr>
            <w:tcW w:w="992" w:type="dxa"/>
          </w:tcPr>
          <w:p w14:paraId="0BD0A15C" w14:textId="21FB19E8" w:rsidR="00DF0406" w:rsidRPr="00DF0406" w:rsidRDefault="00DF0406" w:rsidP="00DF0406">
            <w:pPr>
              <w:pStyle w:val="MILTableText"/>
              <w:rPr>
                <w:b w:val="0"/>
              </w:rPr>
            </w:pPr>
            <w:r w:rsidRPr="00DF0406">
              <w:rPr>
                <w:b w:val="0"/>
              </w:rPr>
              <w:t>&lt;</w:t>
            </w:r>
            <w:r w:rsidR="00F85395">
              <w:rPr>
                <w:b w:val="0"/>
              </w:rPr>
              <w:t>NEWAUI</w:t>
            </w:r>
            <w:r w:rsidRPr="00DF0406">
              <w:rPr>
                <w:b w:val="0"/>
              </w:rPr>
              <w:t>10_95&gt;</w:t>
            </w:r>
          </w:p>
        </w:tc>
        <w:tc>
          <w:tcPr>
            <w:tcW w:w="992" w:type="dxa"/>
          </w:tcPr>
          <w:p w14:paraId="5DCAFD45" w14:textId="407C5FD1" w:rsidR="00DF0406" w:rsidRPr="00DF0406" w:rsidRDefault="00DF0406" w:rsidP="00DF0406">
            <w:pPr>
              <w:pStyle w:val="MILTableText"/>
              <w:rPr>
                <w:b w:val="0"/>
              </w:rPr>
            </w:pPr>
            <w:r w:rsidRPr="00DF0406">
              <w:rPr>
                <w:b w:val="0"/>
              </w:rPr>
              <w:t>&lt;</w:t>
            </w:r>
            <w:r w:rsidR="00F85395">
              <w:rPr>
                <w:b w:val="0"/>
              </w:rPr>
              <w:t>NEWAUI</w:t>
            </w:r>
            <w:r w:rsidRPr="00DF0406">
              <w:rPr>
                <w:b w:val="0"/>
              </w:rPr>
              <w:t>15_95&gt;</w:t>
            </w:r>
          </w:p>
        </w:tc>
        <w:tc>
          <w:tcPr>
            <w:tcW w:w="1134" w:type="dxa"/>
          </w:tcPr>
          <w:p w14:paraId="4F631868" w14:textId="5E24DE14" w:rsidR="00DF0406" w:rsidRPr="00DF0406" w:rsidRDefault="00DF0406" w:rsidP="00DF0406">
            <w:pPr>
              <w:pStyle w:val="MILTableText"/>
              <w:rPr>
                <w:b w:val="0"/>
              </w:rPr>
            </w:pPr>
            <w:r w:rsidRPr="00DF0406">
              <w:rPr>
                <w:b w:val="0"/>
              </w:rPr>
              <w:t>&lt;</w:t>
            </w:r>
            <w:r w:rsidR="00F85395">
              <w:rPr>
                <w:b w:val="0"/>
              </w:rPr>
              <w:t>NEWAUI</w:t>
            </w:r>
            <w:r w:rsidRPr="00DF0406">
              <w:rPr>
                <w:b w:val="0"/>
              </w:rPr>
              <w:t>25_95&gt;</w:t>
            </w:r>
          </w:p>
        </w:tc>
        <w:tc>
          <w:tcPr>
            <w:tcW w:w="1134" w:type="dxa"/>
          </w:tcPr>
          <w:p w14:paraId="27AC2D8B" w14:textId="12D4D2F6" w:rsidR="00DF0406" w:rsidRPr="00DF0406" w:rsidRDefault="00DF0406" w:rsidP="00DF0406">
            <w:pPr>
              <w:pStyle w:val="MILTableText"/>
              <w:rPr>
                <w:b w:val="0"/>
              </w:rPr>
            </w:pPr>
            <w:r w:rsidRPr="00DF0406">
              <w:rPr>
                <w:b w:val="0"/>
              </w:rPr>
              <w:t>&lt;</w:t>
            </w:r>
            <w:r w:rsidR="00F85395">
              <w:rPr>
                <w:b w:val="0"/>
              </w:rPr>
              <w:t>NEWAUI</w:t>
            </w:r>
            <w:r w:rsidRPr="00DF0406">
              <w:rPr>
                <w:b w:val="0"/>
              </w:rPr>
              <w:t>30_95&gt;</w:t>
            </w:r>
          </w:p>
        </w:tc>
      </w:tr>
      <w:tr w:rsidR="00DF0406" w14:paraId="2AE97F13" w14:textId="77777777" w:rsidTr="000842DA">
        <w:trPr>
          <w:trHeight w:hRule="exact" w:val="340"/>
        </w:trPr>
        <w:tc>
          <w:tcPr>
            <w:tcW w:w="1101" w:type="dxa"/>
          </w:tcPr>
          <w:p w14:paraId="479BB913" w14:textId="77777777" w:rsidR="00DF0406" w:rsidRPr="00255C34" w:rsidRDefault="00DF0406" w:rsidP="00DF0406">
            <w:pPr>
              <w:pStyle w:val="MILTableText"/>
            </w:pPr>
            <w:r w:rsidRPr="00255C34">
              <w:t>Mean</w:t>
            </w:r>
          </w:p>
        </w:tc>
        <w:tc>
          <w:tcPr>
            <w:tcW w:w="1021" w:type="dxa"/>
          </w:tcPr>
          <w:p w14:paraId="3C17F9BA" w14:textId="6EB41680" w:rsidR="00DF0406" w:rsidRPr="00DF0406" w:rsidRDefault="00DF0406" w:rsidP="00DF0406">
            <w:pPr>
              <w:pStyle w:val="MILTableText"/>
              <w:rPr>
                <w:b w:val="0"/>
              </w:rPr>
            </w:pPr>
            <w:r w:rsidRPr="00DF0406">
              <w:rPr>
                <w:b w:val="0"/>
              </w:rPr>
              <w:t>&lt;</w:t>
            </w:r>
            <w:r w:rsidR="00F85395">
              <w:rPr>
                <w:b w:val="0"/>
              </w:rPr>
              <w:t>NEWAUI</w:t>
            </w:r>
            <w:r w:rsidRPr="00DF0406">
              <w:rPr>
                <w:b w:val="0"/>
              </w:rPr>
              <w:t>1_MU&gt;</w:t>
            </w:r>
          </w:p>
        </w:tc>
        <w:tc>
          <w:tcPr>
            <w:tcW w:w="992" w:type="dxa"/>
          </w:tcPr>
          <w:p w14:paraId="7ED416A7" w14:textId="02677426" w:rsidR="00DF0406" w:rsidRPr="00DF0406" w:rsidRDefault="00DF0406" w:rsidP="00DF0406">
            <w:pPr>
              <w:pStyle w:val="MILTableText"/>
              <w:rPr>
                <w:b w:val="0"/>
              </w:rPr>
            </w:pPr>
            <w:r w:rsidRPr="00DF0406">
              <w:rPr>
                <w:b w:val="0"/>
              </w:rPr>
              <w:t>&lt;</w:t>
            </w:r>
            <w:r w:rsidR="00F85395">
              <w:rPr>
                <w:b w:val="0"/>
              </w:rPr>
              <w:t>NEWAUI</w:t>
            </w:r>
            <w:r w:rsidRPr="00DF0406">
              <w:rPr>
                <w:b w:val="0"/>
              </w:rPr>
              <w:t>5_MU&gt;</w:t>
            </w:r>
          </w:p>
        </w:tc>
        <w:tc>
          <w:tcPr>
            <w:tcW w:w="992" w:type="dxa"/>
          </w:tcPr>
          <w:p w14:paraId="29760CD0" w14:textId="79101E71" w:rsidR="00DF0406" w:rsidRPr="00DF0406" w:rsidRDefault="00DF0406" w:rsidP="00DF0406">
            <w:pPr>
              <w:pStyle w:val="MILTableText"/>
              <w:rPr>
                <w:b w:val="0"/>
              </w:rPr>
            </w:pPr>
            <w:r w:rsidRPr="00DF0406">
              <w:rPr>
                <w:b w:val="0"/>
              </w:rPr>
              <w:t>&lt;</w:t>
            </w:r>
            <w:r w:rsidR="00F85395">
              <w:rPr>
                <w:b w:val="0"/>
              </w:rPr>
              <w:t>NEWAUI</w:t>
            </w:r>
            <w:r w:rsidRPr="00DF0406">
              <w:rPr>
                <w:b w:val="0"/>
              </w:rPr>
              <w:t>10_MU&gt;</w:t>
            </w:r>
          </w:p>
        </w:tc>
        <w:tc>
          <w:tcPr>
            <w:tcW w:w="992" w:type="dxa"/>
          </w:tcPr>
          <w:p w14:paraId="30D6630D" w14:textId="3D51E3F2" w:rsidR="00DF0406" w:rsidRPr="00DF0406" w:rsidRDefault="00DF0406" w:rsidP="00DF0406">
            <w:pPr>
              <w:pStyle w:val="MILTableText"/>
              <w:rPr>
                <w:b w:val="0"/>
              </w:rPr>
            </w:pPr>
            <w:r w:rsidRPr="00DF0406">
              <w:rPr>
                <w:b w:val="0"/>
              </w:rPr>
              <w:t>&lt;</w:t>
            </w:r>
            <w:r w:rsidR="00F85395">
              <w:rPr>
                <w:b w:val="0"/>
              </w:rPr>
              <w:t>NEWAUI</w:t>
            </w:r>
            <w:r w:rsidRPr="00DF0406">
              <w:rPr>
                <w:b w:val="0"/>
              </w:rPr>
              <w:t>15_MU&gt;</w:t>
            </w:r>
          </w:p>
        </w:tc>
        <w:tc>
          <w:tcPr>
            <w:tcW w:w="1134" w:type="dxa"/>
          </w:tcPr>
          <w:p w14:paraId="2BA2BB3F" w14:textId="3C628B19" w:rsidR="00DF0406" w:rsidRPr="00DF0406" w:rsidRDefault="00DF0406" w:rsidP="00DF0406">
            <w:pPr>
              <w:pStyle w:val="MILTableText"/>
              <w:rPr>
                <w:b w:val="0"/>
              </w:rPr>
            </w:pPr>
            <w:r w:rsidRPr="00DF0406">
              <w:rPr>
                <w:b w:val="0"/>
              </w:rPr>
              <w:t>&lt;</w:t>
            </w:r>
            <w:r w:rsidR="00F85395">
              <w:rPr>
                <w:b w:val="0"/>
              </w:rPr>
              <w:t>NEWAUI</w:t>
            </w:r>
            <w:r w:rsidRPr="00DF0406">
              <w:rPr>
                <w:b w:val="0"/>
              </w:rPr>
              <w:t>25_MU&gt;</w:t>
            </w:r>
          </w:p>
        </w:tc>
        <w:tc>
          <w:tcPr>
            <w:tcW w:w="1134" w:type="dxa"/>
          </w:tcPr>
          <w:p w14:paraId="1CF62B58" w14:textId="442D5CC5" w:rsidR="00DF0406" w:rsidRPr="00DF0406" w:rsidRDefault="00DF0406" w:rsidP="00DF0406">
            <w:pPr>
              <w:pStyle w:val="MILTableText"/>
              <w:rPr>
                <w:b w:val="0"/>
              </w:rPr>
            </w:pPr>
            <w:r w:rsidRPr="00DF0406">
              <w:rPr>
                <w:b w:val="0"/>
              </w:rPr>
              <w:t>&lt;</w:t>
            </w:r>
            <w:r w:rsidR="00F85395">
              <w:rPr>
                <w:b w:val="0"/>
              </w:rPr>
              <w:t>NEWAUI</w:t>
            </w:r>
            <w:r w:rsidRPr="00DF0406">
              <w:rPr>
                <w:b w:val="0"/>
              </w:rPr>
              <w:t>30_MU&gt;</w:t>
            </w:r>
          </w:p>
        </w:tc>
      </w:tr>
      <w:tr w:rsidR="00DF0406" w14:paraId="50439937" w14:textId="77777777" w:rsidTr="000842DA">
        <w:trPr>
          <w:trHeight w:hRule="exact" w:val="340"/>
        </w:trPr>
        <w:tc>
          <w:tcPr>
            <w:tcW w:w="1101" w:type="dxa"/>
          </w:tcPr>
          <w:p w14:paraId="5ABCC6E7" w14:textId="77777777" w:rsidR="00DF0406" w:rsidRPr="00255C34" w:rsidRDefault="00DF0406" w:rsidP="00DF0406">
            <w:pPr>
              <w:pStyle w:val="MILTableText"/>
            </w:pPr>
            <w:r w:rsidRPr="00255C34">
              <w:t>Volatility</w:t>
            </w:r>
          </w:p>
        </w:tc>
        <w:tc>
          <w:tcPr>
            <w:tcW w:w="1021" w:type="dxa"/>
          </w:tcPr>
          <w:p w14:paraId="1727854E" w14:textId="6D88966A" w:rsidR="00DF0406" w:rsidRPr="00DF0406" w:rsidRDefault="00DF0406" w:rsidP="00DF0406">
            <w:pPr>
              <w:pStyle w:val="MILTableText"/>
              <w:rPr>
                <w:b w:val="0"/>
              </w:rPr>
            </w:pPr>
            <w:r w:rsidRPr="00DF0406">
              <w:rPr>
                <w:b w:val="0"/>
              </w:rPr>
              <w:t>&lt;</w:t>
            </w:r>
            <w:r w:rsidR="00F85395">
              <w:rPr>
                <w:b w:val="0"/>
              </w:rPr>
              <w:t>NEWAUI</w:t>
            </w:r>
            <w:r w:rsidRPr="00DF0406">
              <w:rPr>
                <w:b w:val="0"/>
              </w:rPr>
              <w:t>1_VOL&gt;</w:t>
            </w:r>
          </w:p>
        </w:tc>
        <w:tc>
          <w:tcPr>
            <w:tcW w:w="992" w:type="dxa"/>
          </w:tcPr>
          <w:p w14:paraId="6231BEB3" w14:textId="7D454DD9" w:rsidR="00DF0406" w:rsidRPr="00DF0406" w:rsidRDefault="00DF0406" w:rsidP="00DF0406">
            <w:pPr>
              <w:pStyle w:val="MILTableText"/>
              <w:rPr>
                <w:b w:val="0"/>
              </w:rPr>
            </w:pPr>
            <w:r w:rsidRPr="00DF0406">
              <w:rPr>
                <w:b w:val="0"/>
              </w:rPr>
              <w:t>&lt;</w:t>
            </w:r>
            <w:r w:rsidR="00F85395">
              <w:rPr>
                <w:b w:val="0"/>
              </w:rPr>
              <w:t>NEWAUI</w:t>
            </w:r>
            <w:r w:rsidRPr="00DF0406">
              <w:rPr>
                <w:b w:val="0"/>
              </w:rPr>
              <w:t>5_VOL&gt;</w:t>
            </w:r>
          </w:p>
        </w:tc>
        <w:tc>
          <w:tcPr>
            <w:tcW w:w="992" w:type="dxa"/>
          </w:tcPr>
          <w:p w14:paraId="296DD02A" w14:textId="31537694" w:rsidR="00DF0406" w:rsidRPr="00DF0406" w:rsidRDefault="00DF0406" w:rsidP="00DF0406">
            <w:pPr>
              <w:pStyle w:val="MILTableText"/>
              <w:rPr>
                <w:b w:val="0"/>
              </w:rPr>
            </w:pPr>
            <w:r w:rsidRPr="00DF0406">
              <w:rPr>
                <w:b w:val="0"/>
              </w:rPr>
              <w:t>&lt;</w:t>
            </w:r>
            <w:r w:rsidR="00F85395">
              <w:rPr>
                <w:b w:val="0"/>
              </w:rPr>
              <w:t>NEWAUI</w:t>
            </w:r>
            <w:r w:rsidRPr="00DF0406">
              <w:rPr>
                <w:b w:val="0"/>
              </w:rPr>
              <w:t>10_VOL&gt;</w:t>
            </w:r>
          </w:p>
        </w:tc>
        <w:tc>
          <w:tcPr>
            <w:tcW w:w="992" w:type="dxa"/>
          </w:tcPr>
          <w:p w14:paraId="74D7ADC0" w14:textId="083A8EC6" w:rsidR="00DF0406" w:rsidRPr="00DF0406" w:rsidRDefault="00DF0406" w:rsidP="00DF0406">
            <w:pPr>
              <w:pStyle w:val="MILTableText"/>
              <w:rPr>
                <w:b w:val="0"/>
              </w:rPr>
            </w:pPr>
            <w:r w:rsidRPr="00DF0406">
              <w:rPr>
                <w:b w:val="0"/>
              </w:rPr>
              <w:t>&lt;</w:t>
            </w:r>
            <w:r w:rsidR="00F85395">
              <w:rPr>
                <w:b w:val="0"/>
              </w:rPr>
              <w:t>NEWAUI</w:t>
            </w:r>
            <w:r w:rsidRPr="00DF0406">
              <w:rPr>
                <w:b w:val="0"/>
              </w:rPr>
              <w:t>15_VOL&gt;</w:t>
            </w:r>
          </w:p>
        </w:tc>
        <w:tc>
          <w:tcPr>
            <w:tcW w:w="1134" w:type="dxa"/>
          </w:tcPr>
          <w:p w14:paraId="11319E6E" w14:textId="6867318F" w:rsidR="00DF0406" w:rsidRPr="00DF0406" w:rsidRDefault="00DF0406" w:rsidP="00DF0406">
            <w:pPr>
              <w:pStyle w:val="MILTableText"/>
              <w:rPr>
                <w:b w:val="0"/>
              </w:rPr>
            </w:pPr>
            <w:r w:rsidRPr="00DF0406">
              <w:rPr>
                <w:b w:val="0"/>
              </w:rPr>
              <w:t>&lt;</w:t>
            </w:r>
            <w:r w:rsidR="00F85395">
              <w:rPr>
                <w:b w:val="0"/>
              </w:rPr>
              <w:t>NEWAUI</w:t>
            </w:r>
            <w:r w:rsidRPr="00DF0406">
              <w:rPr>
                <w:b w:val="0"/>
              </w:rPr>
              <w:t>25_VOL&gt;</w:t>
            </w:r>
          </w:p>
        </w:tc>
        <w:tc>
          <w:tcPr>
            <w:tcW w:w="1134" w:type="dxa"/>
          </w:tcPr>
          <w:p w14:paraId="3797A938" w14:textId="49F5BA85" w:rsidR="00DF0406" w:rsidRPr="00DF0406" w:rsidRDefault="00DF0406" w:rsidP="00DF0406">
            <w:pPr>
              <w:pStyle w:val="MILTableText"/>
              <w:rPr>
                <w:b w:val="0"/>
              </w:rPr>
            </w:pPr>
            <w:r w:rsidRPr="00DF0406">
              <w:rPr>
                <w:b w:val="0"/>
              </w:rPr>
              <w:t>&lt;</w:t>
            </w:r>
            <w:r w:rsidR="00F85395">
              <w:rPr>
                <w:b w:val="0"/>
              </w:rPr>
              <w:t>NEWAUI</w:t>
            </w:r>
            <w:r w:rsidRPr="00DF0406">
              <w:rPr>
                <w:b w:val="0"/>
              </w:rPr>
              <w:t>30_VOL&gt;</w:t>
            </w:r>
          </w:p>
        </w:tc>
      </w:tr>
    </w:tbl>
    <w:p w14:paraId="4C59C4F2" w14:textId="31D38E7F"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r>
              <w:t>Historgram @ 10 years</w:t>
            </w:r>
          </w:p>
        </w:tc>
      </w:tr>
      <w:tr w:rsidR="000842DA" w14:paraId="6E333A7C" w14:textId="77777777" w:rsidTr="000842DA">
        <w:trPr>
          <w:trHeight w:val="2816"/>
        </w:trPr>
        <w:tc>
          <w:tcPr>
            <w:tcW w:w="5042" w:type="dxa"/>
          </w:tcPr>
          <w:p w14:paraId="13A1C8F6" w14:textId="5B69EC24" w:rsidR="000842DA" w:rsidRDefault="00F85395" w:rsidP="00F85395">
            <w:pPr>
              <w:pStyle w:val="MILReportTableText"/>
              <w:ind w:firstLine="0"/>
            </w:pPr>
            <w:r>
              <w:rPr>
                <w:i w:val="0"/>
              </w:rPr>
              <w:t>&lt;OLDAUIPERCENTILE&gt;</w:t>
            </w:r>
          </w:p>
        </w:tc>
        <w:tc>
          <w:tcPr>
            <w:tcW w:w="5043" w:type="dxa"/>
          </w:tcPr>
          <w:p w14:paraId="40A7534B" w14:textId="6DECCF4B" w:rsidR="000842DA" w:rsidRDefault="00F85395" w:rsidP="00F85395">
            <w:pPr>
              <w:pStyle w:val="MILReportTableText"/>
              <w:ind w:firstLine="0"/>
            </w:pPr>
            <w:r>
              <w:rPr>
                <w:i w:val="0"/>
              </w:rPr>
              <w:t>&lt;OLDAUIHIST&gt;</w:t>
            </w:r>
          </w:p>
        </w:tc>
      </w:tr>
    </w:tbl>
    <w:p w14:paraId="3E57A9DF" w14:textId="77777777" w:rsidR="000842DA" w:rsidRDefault="000842DA" w:rsidP="000842DA">
      <w:pPr>
        <w:pStyle w:val="MILReportSubSection"/>
        <w:numPr>
          <w:ilvl w:val="0"/>
          <w:numId w:val="0"/>
        </w:numPr>
      </w:pPr>
    </w:p>
    <w:p w14:paraId="441CAF8C" w14:textId="120B0A7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r>
              <w:t>Historgram @ 10 years</w:t>
            </w:r>
          </w:p>
        </w:tc>
      </w:tr>
      <w:tr w:rsidR="000842DA" w14:paraId="1D0BCA47" w14:textId="77777777" w:rsidTr="000842DA">
        <w:trPr>
          <w:trHeight w:val="2816"/>
        </w:trPr>
        <w:tc>
          <w:tcPr>
            <w:tcW w:w="5042" w:type="dxa"/>
          </w:tcPr>
          <w:p w14:paraId="54119FB8" w14:textId="20510511" w:rsidR="000842DA" w:rsidRDefault="00F85395" w:rsidP="00F85395">
            <w:pPr>
              <w:pStyle w:val="MILReportTableText"/>
              <w:ind w:firstLine="0"/>
            </w:pPr>
            <w:r>
              <w:rPr>
                <w:i w:val="0"/>
              </w:rPr>
              <w:t>&lt;NEWAUIPERCENTILE&gt;</w:t>
            </w:r>
          </w:p>
        </w:tc>
        <w:tc>
          <w:tcPr>
            <w:tcW w:w="5043" w:type="dxa"/>
          </w:tcPr>
          <w:p w14:paraId="432928B7" w14:textId="6FE5762B" w:rsidR="000842DA" w:rsidRDefault="00F85395" w:rsidP="00F85395">
            <w:pPr>
              <w:pStyle w:val="MILReportTableText"/>
              <w:ind w:firstLine="0"/>
            </w:pPr>
            <w:r>
              <w:rPr>
                <w:i w:val="0"/>
              </w:rPr>
              <w:t>&lt;NEWAUIHIST&gt;</w:t>
            </w:r>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65" w:name="_Toc472931978"/>
      <w:r>
        <w:lastRenderedPageBreak/>
        <w:t>Correlations</w:t>
      </w:r>
      <w:bookmarkEnd w:id="65"/>
    </w:p>
    <w:p w14:paraId="552DFA23" w14:textId="77777777" w:rsidR="00F33B97" w:rsidRDefault="00F33B97" w:rsidP="00F33B97">
      <w:pPr>
        <w:pStyle w:val="MILReportSubSection"/>
      </w:pPr>
      <w:bookmarkStart w:id="66" w:name="_Toc472931979"/>
      <w:r>
        <w:t>Overview</w:t>
      </w:r>
      <w:bookmarkEnd w:id="66"/>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67" w:name="_Toc472931980"/>
      <w:r>
        <w:t>Key correlations</w:t>
      </w:r>
      <w:bookmarkEnd w:id="67"/>
    </w:p>
    <w:p w14:paraId="6341147A" w14:textId="77777777" w:rsidR="00F33B97" w:rsidRDefault="00F33B97" w:rsidP="00F33B97">
      <w:pPr>
        <w:pStyle w:val="MILReportSubSection"/>
      </w:pPr>
      <w:bookmarkStart w:id="68" w:name="_Toc472931981"/>
      <w:bookmarkEnd w:id="68"/>
    </w:p>
    <w:p w14:paraId="52BB8A20" w14:textId="77777777" w:rsidR="001D148B" w:rsidRPr="00B04244" w:rsidRDefault="001D148B" w:rsidP="00B04244">
      <w:pPr>
        <w:spacing w:line="240" w:lineRule="auto"/>
        <w:rPr>
          <w:b/>
          <w:color w:val="004877"/>
          <w:sz w:val="36"/>
          <w:szCs w:val="36"/>
          <w:highlight w:val="lightGray"/>
        </w:rPr>
      </w:pPr>
      <w:bookmarkStart w:id="69" w:name="_Toc383095529"/>
      <w:bookmarkStart w:id="70" w:name="_Toc383095530"/>
      <w:bookmarkStart w:id="71" w:name="_Toc383095531"/>
      <w:bookmarkStart w:id="72" w:name="_Toc383095532"/>
      <w:bookmarkStart w:id="73" w:name="_Toc383095533"/>
      <w:bookmarkEnd w:id="69"/>
      <w:bookmarkEnd w:id="70"/>
      <w:bookmarkEnd w:id="71"/>
      <w:bookmarkEnd w:id="72"/>
      <w:bookmarkEnd w:id="73"/>
    </w:p>
    <w:sectPr w:rsidR="001D148B" w:rsidRPr="00B04244" w:rsidSect="000468B8">
      <w:headerReference w:type="even" r:id="rId11"/>
      <w:headerReference w:type="default" r:id="rId12"/>
      <w:footerReference w:type="even" r:id="rId13"/>
      <w:footerReference w:type="default" r:id="rId14"/>
      <w:headerReference w:type="first" r:id="rId15"/>
      <w:footerReference w:type="first" r:id="rId16"/>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aig McCulloch" w:date="2017-01-23T17:27:00Z" w:initials="CM">
    <w:p w14:paraId="2F571B5F" w14:textId="77777777" w:rsidR="00B8648B" w:rsidRDefault="00B8648B">
      <w:pPr>
        <w:pStyle w:val="CommentText"/>
      </w:pPr>
      <w:r>
        <w:rPr>
          <w:rStyle w:val="CommentReference"/>
        </w:rPr>
        <w:annotationRef/>
      </w:r>
      <w:r>
        <w:t>Should include name of whoever prepares this.  Will always need someone with SA authority as well – fine for this to be me.</w:t>
      </w:r>
    </w:p>
  </w:comment>
  <w:comment w:id="4" w:author="Craig McCulloch" w:date="2017-01-23T17:28:00Z" w:initials="CM">
    <w:p w14:paraId="3BC1E07B" w14:textId="77777777" w:rsidR="00B8648B" w:rsidRDefault="00B8648B">
      <w:pPr>
        <w:pStyle w:val="CommentText"/>
      </w:pPr>
      <w:r>
        <w:rPr>
          <w:rStyle w:val="CommentReference"/>
        </w:rPr>
        <w:annotationRef/>
      </w:r>
      <w:r>
        <w:t>Probably want to avoid referring to this as the financial planning tool.  Either use our actual name (once we have one) or just refer to the Milliman Analytic Platform Economic Scenario Generator components.</w:t>
      </w:r>
    </w:p>
  </w:comment>
  <w:comment w:id="7" w:author="Craig McCulloch" w:date="2017-01-23T17:23:00Z" w:initials="CM">
    <w:p w14:paraId="17CDA7C7" w14:textId="77777777" w:rsidR="00B8648B" w:rsidRDefault="00B8648B">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B8648B" w:rsidRDefault="00B8648B">
      <w:pPr>
        <w:pStyle w:val="CommentText"/>
      </w:pPr>
      <w:r>
        <w:t>Also need to flag that this document is intended for the sole use of customers licensing the Milliman Calculation Engine and / or platform.</w:t>
      </w:r>
    </w:p>
  </w:comment>
  <w:comment w:id="11" w:author="Craig McCulloch" w:date="2017-01-23T17:25:00Z" w:initials="CM">
    <w:p w14:paraId="47AA2FA5" w14:textId="77777777" w:rsidR="00B8648B" w:rsidRDefault="00B8648B">
      <w:pPr>
        <w:pStyle w:val="CommentText"/>
      </w:pPr>
      <w:r>
        <w:rPr>
          <w:rStyle w:val="CommentReference"/>
        </w:rPr>
        <w:annotationRef/>
      </w:r>
      <w:r>
        <w:t>Needs formatting</w:t>
      </w:r>
    </w:p>
  </w:comment>
  <w:comment w:id="16" w:author="Craig McCulloch" w:date="2017-01-23T17:26:00Z" w:initials="CM">
    <w:p w14:paraId="66F2A92D" w14:textId="77777777" w:rsidR="00B8648B" w:rsidRDefault="00B8648B">
      <w:pPr>
        <w:pStyle w:val="CommentText"/>
      </w:pPr>
      <w:r>
        <w:rPr>
          <w:rStyle w:val="CommentReference"/>
        </w:rPr>
        <w:annotationRef/>
      </w:r>
      <w:r>
        <w:t>I’d only show one set of rates, not both forwards and spot rates – I find this is just a bit confusing.  Probably stick to spot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71B5F" w15:done="0"/>
  <w15:commentEx w15:paraId="3BC1E07B" w15:done="0"/>
  <w15:commentEx w15:paraId="0459B818" w15:done="0"/>
  <w15:commentEx w15:paraId="47AA2FA5" w15:done="0"/>
  <w15:commentEx w15:paraId="66F2A9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5DDBD" w14:textId="77777777" w:rsidR="00B8648B" w:rsidRDefault="00B8648B">
      <w:r>
        <w:separator/>
      </w:r>
    </w:p>
  </w:endnote>
  <w:endnote w:type="continuationSeparator" w:id="0">
    <w:p w14:paraId="258E2D79" w14:textId="77777777" w:rsidR="00B8648B" w:rsidRDefault="00B8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B8648B" w:rsidRDefault="00B8648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B8648B" w:rsidRDefault="00B8648B"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2F88CF52" w:rsidR="00B8648B" w:rsidRPr="001E0CA6" w:rsidRDefault="00B8648B"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2F6C64DD"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4,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2F6C64DD"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4,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Pr>
        <w:noProof/>
      </w:rPr>
      <w:t>February 4, 2017</w:t>
    </w:r>
    <w:r>
      <w:rPr>
        <w:noProof/>
      </w:rPr>
      <w:fldChar w:fldCharType="end"/>
    </w:r>
    <w:r>
      <w:tab/>
      <w:t xml:space="preserve">Page </w:t>
    </w:r>
    <w:r>
      <w:fldChar w:fldCharType="begin"/>
    </w:r>
    <w:r>
      <w:instrText xml:space="preserve"> PAGE   \* MERGEFORMAT </w:instrText>
    </w:r>
    <w:r>
      <w:fldChar w:fldCharType="separate"/>
    </w:r>
    <w:r w:rsidR="00867121">
      <w:rPr>
        <w:noProof/>
      </w:rPr>
      <w:t>13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71ED392C" w:rsidR="00B8648B" w:rsidRPr="001E0CA6" w:rsidRDefault="00B8648B"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B8648B" w:rsidRDefault="00B8648B" w:rsidP="0013295B">
                          <w:pPr>
                            <w:adjustRightInd w:val="0"/>
                            <w:snapToGrid w:val="0"/>
                            <w:spacing w:line="240" w:lineRule="auto"/>
                            <w:rPr>
                              <w:rFonts w:ascii="Verdana" w:hAnsi="Verdana"/>
                              <w:sz w:val="13"/>
                              <w:szCs w:val="13"/>
                            </w:rPr>
                          </w:pPr>
                        </w:p>
                        <w:p w14:paraId="73A95C57"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B8648B" w:rsidRPr="007F4049" w:rsidRDefault="00B8648B" w:rsidP="0013295B">
                          <w:pPr>
                            <w:adjustRightInd w:val="0"/>
                            <w:snapToGrid w:val="0"/>
                            <w:spacing w:line="240" w:lineRule="auto"/>
                            <w:rPr>
                              <w:rFonts w:ascii="Verdana" w:hAnsi="Verdana"/>
                              <w:sz w:val="13"/>
                              <w:szCs w:val="13"/>
                            </w:rPr>
                          </w:pPr>
                        </w:p>
                        <w:p w14:paraId="349E240B" w14:textId="77777777" w:rsidR="00B8648B" w:rsidRPr="007F4049" w:rsidRDefault="00B8648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009C"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Level 5</w:t>
                    </w:r>
                  </w:p>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32 Walker Street</w:t>
                    </w:r>
                  </w:p>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NSW 2060</w:t>
                    </w:r>
                  </w:p>
                  <w:p w:rsidR="009F16E2" w:rsidRDefault="009F16E2" w:rsidP="0013295B">
                    <w:pPr>
                      <w:adjustRightInd w:val="0"/>
                      <w:snapToGrid w:val="0"/>
                      <w:spacing w:line="240" w:lineRule="auto"/>
                      <w:rPr>
                        <w:rFonts w:ascii="Verdana" w:hAnsi="Verdana"/>
                        <w:sz w:val="13"/>
                        <w:szCs w:val="13"/>
                      </w:rPr>
                    </w:pPr>
                  </w:p>
                  <w:p w:rsidR="009F16E2" w:rsidRPr="007F4049" w:rsidRDefault="009F16E2"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rsidR="009F16E2" w:rsidRPr="007F4049" w:rsidRDefault="009F16E2"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rsidR="009F16E2" w:rsidRPr="007F4049" w:rsidRDefault="009F16E2" w:rsidP="0013295B">
                    <w:pPr>
                      <w:adjustRightInd w:val="0"/>
                      <w:snapToGrid w:val="0"/>
                      <w:spacing w:line="240" w:lineRule="auto"/>
                      <w:rPr>
                        <w:rFonts w:ascii="Verdana" w:hAnsi="Verdana"/>
                        <w:sz w:val="13"/>
                        <w:szCs w:val="13"/>
                      </w:rPr>
                    </w:pPr>
                  </w:p>
                  <w:p w:rsidR="009F16E2" w:rsidRPr="007F4049" w:rsidRDefault="009F16E2"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23038D5E"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4,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23038D5E"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4,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Pr>
        <w:noProof/>
      </w:rPr>
      <w:t>February 4,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E06ED" w14:textId="77777777" w:rsidR="00B8648B" w:rsidRPr="00F03567" w:rsidRDefault="00B8648B">
      <w:pPr>
        <w:rPr>
          <w:color w:val="91877D"/>
        </w:rPr>
      </w:pPr>
      <w:r w:rsidRPr="00F03567">
        <w:rPr>
          <w:color w:val="91877D"/>
        </w:rPr>
        <w:t>_______________________________________________________________________________</w:t>
      </w:r>
    </w:p>
  </w:footnote>
  <w:footnote w:type="continuationSeparator" w:id="0">
    <w:p w14:paraId="036CD1E6" w14:textId="77777777" w:rsidR="00B8648B" w:rsidRDefault="00B86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B8648B" w:rsidRDefault="00B8648B">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B8648B" w:rsidRDefault="00B8648B"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B8648B" w:rsidRDefault="00B8648B" w:rsidP="001F2D3B">
    <w:pPr>
      <w:pStyle w:val="ProposalHeaderFolio"/>
      <w:rPr>
        <w:rStyle w:val="Tint"/>
      </w:rPr>
    </w:pPr>
  </w:p>
  <w:p w14:paraId="0E220FD4" w14:textId="77777777" w:rsidR="00B8648B" w:rsidRDefault="00B8648B" w:rsidP="001F2D3B">
    <w:pPr>
      <w:pStyle w:val="ProposalHeaderFolio"/>
      <w:rPr>
        <w:rStyle w:val="Tint"/>
      </w:rPr>
    </w:pPr>
  </w:p>
  <w:p w14:paraId="4BC5E8A5" w14:textId="77777777" w:rsidR="00B8648B" w:rsidRDefault="00B8648B" w:rsidP="001F2D3B">
    <w:pPr>
      <w:pStyle w:val="ProposalHeaderFolio"/>
      <w:rPr>
        <w:rStyle w:val="Tint"/>
      </w:rPr>
    </w:pPr>
  </w:p>
  <w:p w14:paraId="027AD75D" w14:textId="77777777" w:rsidR="00B8648B" w:rsidRPr="00771455" w:rsidRDefault="00B8648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B8648B" w:rsidRPr="00771455" w:rsidRDefault="00B8648B"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B8648B" w:rsidRPr="009E10E9" w:rsidRDefault="00B8648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AE7EF"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rsidR="009F16E2" w:rsidRPr="009E10E9" w:rsidRDefault="009F16E2"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E1715"/>
    <w:rsid w:val="001F1817"/>
    <w:rsid w:val="001F2D3B"/>
    <w:rsid w:val="00200838"/>
    <w:rsid w:val="002027A4"/>
    <w:rsid w:val="00204BC9"/>
    <w:rsid w:val="002117E8"/>
    <w:rsid w:val="00212B8B"/>
    <w:rsid w:val="00212F87"/>
    <w:rsid w:val="00220A13"/>
    <w:rsid w:val="0022320A"/>
    <w:rsid w:val="00227BEB"/>
    <w:rsid w:val="002377F9"/>
    <w:rsid w:val="00240F7A"/>
    <w:rsid w:val="00246213"/>
    <w:rsid w:val="00255C34"/>
    <w:rsid w:val="00260D6D"/>
    <w:rsid w:val="002619CB"/>
    <w:rsid w:val="002709FF"/>
    <w:rsid w:val="002874D1"/>
    <w:rsid w:val="002C200F"/>
    <w:rsid w:val="002C2C1C"/>
    <w:rsid w:val="002C4E34"/>
    <w:rsid w:val="002C6680"/>
    <w:rsid w:val="002C783C"/>
    <w:rsid w:val="002E238D"/>
    <w:rsid w:val="002F3AC8"/>
    <w:rsid w:val="002F6851"/>
    <w:rsid w:val="0030023F"/>
    <w:rsid w:val="00317476"/>
    <w:rsid w:val="00317AD0"/>
    <w:rsid w:val="00331308"/>
    <w:rsid w:val="003363A8"/>
    <w:rsid w:val="00336E9A"/>
    <w:rsid w:val="00337879"/>
    <w:rsid w:val="0034536E"/>
    <w:rsid w:val="003641B0"/>
    <w:rsid w:val="00372679"/>
    <w:rsid w:val="0037493E"/>
    <w:rsid w:val="00376159"/>
    <w:rsid w:val="00390855"/>
    <w:rsid w:val="00392FDA"/>
    <w:rsid w:val="003A5C02"/>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40E5"/>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85D52"/>
    <w:rsid w:val="00691A44"/>
    <w:rsid w:val="00696FE6"/>
    <w:rsid w:val="006A2C7E"/>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D127E"/>
    <w:rsid w:val="008D2213"/>
    <w:rsid w:val="008D3AE6"/>
    <w:rsid w:val="008D62E3"/>
    <w:rsid w:val="008E05D6"/>
    <w:rsid w:val="008E4CFA"/>
    <w:rsid w:val="008E5B86"/>
    <w:rsid w:val="008F4415"/>
    <w:rsid w:val="00911E2D"/>
    <w:rsid w:val="00921C60"/>
    <w:rsid w:val="0093520D"/>
    <w:rsid w:val="00942991"/>
    <w:rsid w:val="00951D7D"/>
    <w:rsid w:val="00953B07"/>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757F"/>
    <w:rsid w:val="00AC1FAB"/>
    <w:rsid w:val="00AD66B5"/>
    <w:rsid w:val="00AD70AA"/>
    <w:rsid w:val="00B04244"/>
    <w:rsid w:val="00B06B00"/>
    <w:rsid w:val="00B24845"/>
    <w:rsid w:val="00B447B5"/>
    <w:rsid w:val="00B44E57"/>
    <w:rsid w:val="00B56E8F"/>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3B75"/>
    <w:rsid w:val="00F0626B"/>
    <w:rsid w:val="00F13CB1"/>
    <w:rsid w:val="00F16C01"/>
    <w:rsid w:val="00F321B4"/>
    <w:rsid w:val="00F32CF2"/>
    <w:rsid w:val="00F33B97"/>
    <w:rsid w:val="00F35C6F"/>
    <w:rsid w:val="00F404B6"/>
    <w:rsid w:val="00F45C30"/>
    <w:rsid w:val="00F52324"/>
    <w:rsid w:val="00F533E6"/>
    <w:rsid w:val="00F84019"/>
    <w:rsid w:val="00F85395"/>
    <w:rsid w:val="00F921C8"/>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Spot Rate (30/09/2016)</c:v>
                </c:pt>
              </c:strCache>
            </c:strRef>
          </c:tx>
          <c:spPr>
            <a:ln w="28575" cap="rnd">
              <a:solidFill>
                <a:schemeClr val="accent1"/>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0.00%</c:formatCode>
                <c:ptCount val="50"/>
                <c:pt idx="0">
                  <c:v>1.3787510137875048E-2</c:v>
                </c:pt>
                <c:pt idx="1">
                  <c:v>1.4144540703874942E-2</c:v>
                </c:pt>
                <c:pt idx="2">
                  <c:v>1.5218378824629841E-2</c:v>
                </c:pt>
                <c:pt idx="3">
                  <c:v>1.6130039392351136E-2</c:v>
                </c:pt>
                <c:pt idx="4">
                  <c:v>1.6771944189747368E-2</c:v>
                </c:pt>
                <c:pt idx="5">
                  <c:v>1.7301136172554576E-2</c:v>
                </c:pt>
                <c:pt idx="6">
                  <c:v>1.7819424789311089E-2</c:v>
                </c:pt>
                <c:pt idx="7">
                  <c:v>1.8396588637507705E-2</c:v>
                </c:pt>
                <c:pt idx="8">
                  <c:v>1.9050270901982191E-2</c:v>
                </c:pt>
                <c:pt idx="9">
                  <c:v>1.9757647628503294E-2</c:v>
                </c:pt>
                <c:pt idx="10">
                  <c:v>2.0336775661511597E-2</c:v>
                </c:pt>
                <c:pt idx="11">
                  <c:v>2.0819633473590615E-2</c:v>
                </c:pt>
                <c:pt idx="12">
                  <c:v>2.1228384061968697E-2</c:v>
                </c:pt>
                <c:pt idx="13">
                  <c:v>2.1578871882518502E-2</c:v>
                </c:pt>
                <c:pt idx="14">
                  <c:v>2.1882725350561127E-2</c:v>
                </c:pt>
                <c:pt idx="15">
                  <c:v>2.2148671218443328E-2</c:v>
                </c:pt>
                <c:pt idx="16">
                  <c:v>2.2383386895088453E-2</c:v>
                </c:pt>
                <c:pt idx="17">
                  <c:v>2.2592068223336925E-2</c:v>
                </c:pt>
                <c:pt idx="18">
                  <c:v>2.2778819186873633E-2</c:v>
                </c:pt>
                <c:pt idx="19">
                  <c:v>2.2946924251728618E-2</c:v>
                </c:pt>
                <c:pt idx="20">
                  <c:v>2.309904315352207E-2</c:v>
                </c:pt>
                <c:pt idx="21">
                  <c:v>2.323735264461857E-2</c:v>
                </c:pt>
                <c:pt idx="22">
                  <c:v>2.3363651550543985E-2</c:v>
                </c:pt>
                <c:pt idx="23">
                  <c:v>2.3479439269350699E-2</c:v>
                </c:pt>
                <c:pt idx="24">
                  <c:v>2.3585975519875291E-2</c:v>
                </c:pt>
                <c:pt idx="25">
                  <c:v>2.3684326538922607E-2</c:v>
                </c:pt>
                <c:pt idx="26">
                  <c:v>2.3775400703885063E-2</c:v>
                </c:pt>
                <c:pt idx="27">
                  <c:v>2.3859976869981647E-2</c:v>
                </c:pt>
                <c:pt idx="28">
                  <c:v>2.3938726469558302E-2</c:v>
                </c:pt>
                <c:pt idx="29">
                  <c:v>2.4012231522242411E-2</c:v>
                </c:pt>
                <c:pt idx="30">
                  <c:v>2.408099905526484E-2</c:v>
                </c:pt>
                <c:pt idx="31">
                  <c:v>2.4145472903365661E-2</c:v>
                </c:pt>
                <c:pt idx="32">
                  <c:v>2.420604291082773E-2</c:v>
                </c:pt>
                <c:pt idx="33">
                  <c:v>2.4263053212837615E-2</c:v>
                </c:pt>
                <c:pt idx="34">
                  <c:v>2.4316808688467084E-2</c:v>
                </c:pt>
                <c:pt idx="35">
                  <c:v>2.4367580403890754E-2</c:v>
                </c:pt>
                <c:pt idx="36">
                  <c:v>2.4415609978704733E-2</c:v>
                </c:pt>
                <c:pt idx="37">
                  <c:v>2.4461113781545585E-2</c:v>
                </c:pt>
                <c:pt idx="38">
                  <c:v>2.4504285865111886E-2</c:v>
                </c:pt>
                <c:pt idx="39">
                  <c:v>2.454530109761266E-2</c:v>
                </c:pt>
                <c:pt idx="40">
                  <c:v>2.4584317086698393E-2</c:v>
                </c:pt>
                <c:pt idx="41">
                  <c:v>2.4621476516449636E-2</c:v>
                </c:pt>
                <c:pt idx="42">
                  <c:v>2.4656908872164429E-2</c:v>
                </c:pt>
                <c:pt idx="43">
                  <c:v>2.4690731867254012E-2</c:v>
                </c:pt>
                <c:pt idx="44">
                  <c:v>2.4723052607276141E-2</c:v>
                </c:pt>
                <c:pt idx="45">
                  <c:v>2.4753969067742077E-2</c:v>
                </c:pt>
                <c:pt idx="46">
                  <c:v>2.4783570752838546E-2</c:v>
                </c:pt>
                <c:pt idx="47">
                  <c:v>2.4811939921309367E-2</c:v>
                </c:pt>
                <c:pt idx="48">
                  <c:v>2.4839151888130795E-2</c:v>
                </c:pt>
                <c:pt idx="49">
                  <c:v>2.4865275997118852E-2</c:v>
                </c:pt>
              </c:numCache>
            </c:numRef>
          </c:val>
          <c:smooth val="0"/>
          <c:extLst>
            <c:ext xmlns:c16="http://schemas.microsoft.com/office/drawing/2014/chart" uri="{C3380CC4-5D6E-409C-BE32-E72D297353CC}">
              <c16:uniqueId val="{00000000-6ED2-424A-AEF8-88A2F29B544F}"/>
            </c:ext>
          </c:extLst>
        </c:ser>
        <c:ser>
          <c:idx val="1"/>
          <c:order val="1"/>
          <c:tx>
            <c:strRef>
              <c:f>Sheet1!$C$1</c:f>
              <c:strCache>
                <c:ptCount val="1"/>
                <c:pt idx="0">
                  <c:v>Forward Rate (30/09/2016)</c:v>
                </c:pt>
              </c:strCache>
            </c:strRef>
          </c:tx>
          <c:spPr>
            <a:ln w="28575" cap="rnd">
              <a:solidFill>
                <a:schemeClr val="accent2"/>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0.00%</c:formatCode>
                <c:ptCount val="50"/>
                <c:pt idx="0">
                  <c:v>1.3787510137875048E-2</c:v>
                </c:pt>
                <c:pt idx="1">
                  <c:v>1.4501697007096581E-2</c:v>
                </c:pt>
                <c:pt idx="2">
                  <c:v>1.73694674060898E-2</c:v>
                </c:pt>
                <c:pt idx="3">
                  <c:v>1.8869936034115131E-2</c:v>
                </c:pt>
                <c:pt idx="4">
                  <c:v>1.9343620951966845E-2</c:v>
                </c:pt>
                <c:pt idx="5">
                  <c:v>1.9951230325870206E-2</c:v>
                </c:pt>
                <c:pt idx="6">
                  <c:v>2.0934706348308296E-2</c:v>
                </c:pt>
                <c:pt idx="7">
                  <c:v>2.2445909984958989E-2</c:v>
                </c:pt>
                <c:pt idx="8">
                  <c:v>2.429485660109032E-2</c:v>
                </c:pt>
                <c:pt idx="9">
                  <c:v>2.6146175361789981E-2</c:v>
                </c:pt>
                <c:pt idx="10">
                  <c:v>2.614617585924961E-2</c:v>
                </c:pt>
                <c:pt idx="11">
                  <c:v>2.6146174526637589E-2</c:v>
                </c:pt>
                <c:pt idx="12">
                  <c:v>2.6146176105802388E-2</c:v>
                </c:pt>
                <c:pt idx="13">
                  <c:v>2.6146174816082945E-2</c:v>
                </c:pt>
                <c:pt idx="14">
                  <c:v>2.6146175698818608E-2</c:v>
                </c:pt>
                <c:pt idx="15">
                  <c:v>2.6146174849504211E-2</c:v>
                </c:pt>
                <c:pt idx="16">
                  <c:v>2.6146176229596696E-2</c:v>
                </c:pt>
                <c:pt idx="17">
                  <c:v>2.6146174859999594E-2</c:v>
                </c:pt>
                <c:pt idx="18">
                  <c:v>2.6146174595581106E-2</c:v>
                </c:pt>
                <c:pt idx="19">
                  <c:v>2.6146175352409484E-2</c:v>
                </c:pt>
                <c:pt idx="20">
                  <c:v>2.6146176092369133E-2</c:v>
                </c:pt>
                <c:pt idx="21">
                  <c:v>2.6146175002572214E-2</c:v>
                </c:pt>
                <c:pt idx="22">
                  <c:v>2.6146174948913803E-2</c:v>
                </c:pt>
                <c:pt idx="23">
                  <c:v>2.614617560121979E-2</c:v>
                </c:pt>
                <c:pt idx="24">
                  <c:v>2.6146175067528699E-2</c:v>
                </c:pt>
                <c:pt idx="25">
                  <c:v>2.6146175638489311E-2</c:v>
                </c:pt>
                <c:pt idx="26">
                  <c:v>2.6146175114781567E-2</c:v>
                </c:pt>
                <c:pt idx="27">
                  <c:v>2.6146176335884341E-2</c:v>
                </c:pt>
                <c:pt idx="28">
                  <c:v>2.6146176094738571E-2</c:v>
                </c:pt>
                <c:pt idx="29">
                  <c:v>2.6146174942738298E-2</c:v>
                </c:pt>
                <c:pt idx="30">
                  <c:v>2.6146173849259435E-2</c:v>
                </c:pt>
                <c:pt idx="31">
                  <c:v>2.6146176790703635E-2</c:v>
                </c:pt>
                <c:pt idx="32">
                  <c:v>2.6146175724074405E-2</c:v>
                </c:pt>
                <c:pt idx="33">
                  <c:v>2.6146174491610275E-2</c:v>
                </c:pt>
                <c:pt idx="34">
                  <c:v>2.6146174443482995E-2</c:v>
                </c:pt>
                <c:pt idx="35">
                  <c:v>2.6146176775121432E-2</c:v>
                </c:pt>
                <c:pt idx="36">
                  <c:v>2.6146175301522412E-2</c:v>
                </c:pt>
                <c:pt idx="37">
                  <c:v>2.6146176180378511E-2</c:v>
                </c:pt>
                <c:pt idx="38">
                  <c:v>2.6146173862185096E-2</c:v>
                </c:pt>
                <c:pt idx="39">
                  <c:v>2.6146176584949776E-2</c:v>
                </c:pt>
                <c:pt idx="40">
                  <c:v>2.6146175591882814E-2</c:v>
                </c:pt>
                <c:pt idx="41">
                  <c:v>2.6146174059645588E-2</c:v>
                </c:pt>
                <c:pt idx="42">
                  <c:v>2.6146174766310093E-2</c:v>
                </c:pt>
                <c:pt idx="43">
                  <c:v>2.6146177321558994E-2</c:v>
                </c:pt>
                <c:pt idx="44">
                  <c:v>2.6146174889148055E-2</c:v>
                </c:pt>
                <c:pt idx="45">
                  <c:v>2.6146175629570001E-2</c:v>
                </c:pt>
                <c:pt idx="46">
                  <c:v>2.6146173023267716E-2</c:v>
                </c:pt>
                <c:pt idx="47">
                  <c:v>2.6146177085921485E-2</c:v>
                </c:pt>
                <c:pt idx="48">
                  <c:v>2.6146176383173403E-2</c:v>
                </c:pt>
                <c:pt idx="49">
                  <c:v>2.6146173432127773E-2</c:v>
                </c:pt>
              </c:numCache>
            </c:numRef>
          </c:val>
          <c:smooth val="0"/>
          <c:extLst>
            <c:ext xmlns:c16="http://schemas.microsoft.com/office/drawing/2014/chart" uri="{C3380CC4-5D6E-409C-BE32-E72D297353CC}">
              <c16:uniqueId val="{00000001-6ED2-424A-AEF8-88A2F29B544F}"/>
            </c:ext>
          </c:extLst>
        </c:ser>
        <c:ser>
          <c:idx val="2"/>
          <c:order val="2"/>
          <c:tx>
            <c:strRef>
              <c:f>Sheet1!$D$1</c:f>
              <c:strCache>
                <c:ptCount val="1"/>
                <c:pt idx="0">
                  <c:v>Spot Rate (31/12/2016)</c:v>
                </c:pt>
              </c:strCache>
            </c:strRef>
          </c:tx>
          <c:spPr>
            <a:ln w="28575" cap="rnd">
              <a:solidFill>
                <a:schemeClr val="accent3"/>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0.00%</c:formatCode>
                <c:ptCount val="50"/>
                <c:pt idx="0">
                  <c:v>1.5537727226566433E-2</c:v>
                </c:pt>
                <c:pt idx="1">
                  <c:v>1.7867724062589074E-2</c:v>
                </c:pt>
                <c:pt idx="2">
                  <c:v>2.0188533578437751E-2</c:v>
                </c:pt>
                <c:pt idx="3">
                  <c:v>2.1898275080641572E-2</c:v>
                </c:pt>
                <c:pt idx="4">
                  <c:v>2.3189905041713477E-2</c:v>
                </c:pt>
                <c:pt idx="5">
                  <c:v>2.4287902365672798E-2</c:v>
                </c:pt>
                <c:pt idx="6">
                  <c:v>2.5325070242739889E-2</c:v>
                </c:pt>
                <c:pt idx="7">
                  <c:v>2.6389456945122403E-2</c:v>
                </c:pt>
                <c:pt idx="8">
                  <c:v>2.7451021204711878E-2</c:v>
                </c:pt>
                <c:pt idx="9">
                  <c:v>2.850238906679059E-2</c:v>
                </c:pt>
                <c:pt idx="10">
                  <c:v>2.9363399321789885E-2</c:v>
                </c:pt>
                <c:pt idx="11">
                  <c:v>3.0081458370562864E-2</c:v>
                </c:pt>
                <c:pt idx="12">
                  <c:v>3.0689438138944869E-2</c:v>
                </c:pt>
                <c:pt idx="13">
                  <c:v>3.1210849114877481E-2</c:v>
                </c:pt>
                <c:pt idx="14">
                  <c:v>3.1662952148252321E-2</c:v>
                </c:pt>
                <c:pt idx="15">
                  <c:v>3.2058704755195455E-2</c:v>
                </c:pt>
                <c:pt idx="16">
                  <c:v>3.2408024392008405E-2</c:v>
                </c:pt>
                <c:pt idx="17">
                  <c:v>3.271862997554309E-2</c:v>
                </c:pt>
                <c:pt idx="18">
                  <c:v>3.2996619401179483E-2</c:v>
                </c:pt>
                <c:pt idx="19">
                  <c:v>3.3246873850229397E-2</c:v>
                </c:pt>
                <c:pt idx="20">
                  <c:v>3.3473346881103705E-2</c:v>
                </c:pt>
                <c:pt idx="21">
                  <c:v>3.3679274406834159E-2</c:v>
                </c:pt>
                <c:pt idx="22">
                  <c:v>3.3867331115224442E-2</c:v>
                </c:pt>
                <c:pt idx="23">
                  <c:v>3.4039746518681469E-2</c:v>
                </c:pt>
                <c:pt idx="24">
                  <c:v>3.4198393944832484E-2</c:v>
                </c:pt>
                <c:pt idx="25">
                  <c:v>3.4344859466080679E-2</c:v>
                </c:pt>
                <c:pt idx="26">
                  <c:v>3.4480494150844088E-2</c:v>
                </c:pt>
                <c:pt idx="27">
                  <c:v>3.46064564878521E-2</c:v>
                </c:pt>
                <c:pt idx="28">
                  <c:v>3.4723745608115975E-2</c:v>
                </c:pt>
                <c:pt idx="29">
                  <c:v>3.4833227508341613E-2</c:v>
                </c:pt>
                <c:pt idx="30">
                  <c:v>3.4935656431717366E-2</c:v>
                </c:pt>
                <c:pt idx="31">
                  <c:v>3.5031692819125437E-2</c:v>
                </c:pt>
                <c:pt idx="32">
                  <c:v>3.5121916939452547E-2</c:v>
                </c:pt>
                <c:pt idx="33">
                  <c:v>3.5206840966480524E-2</c:v>
                </c:pt>
                <c:pt idx="34">
                  <c:v>3.5286918552112301E-2</c:v>
                </c:pt>
                <c:pt idx="35">
                  <c:v>3.53625530606827E-2</c:v>
                </c:pt>
                <c:pt idx="36">
                  <c:v>3.5434104276856893E-2</c:v>
                </c:pt>
                <c:pt idx="37">
                  <c:v>3.550189422171468E-2</c:v>
                </c:pt>
                <c:pt idx="38">
                  <c:v>3.5566211864267672E-2</c:v>
                </c:pt>
                <c:pt idx="39">
                  <c:v>3.5627317386264901E-2</c:v>
                </c:pt>
                <c:pt idx="40">
                  <c:v>3.568544540009233E-2</c:v>
                </c:pt>
                <c:pt idx="41">
                  <c:v>3.5740808470410057E-2</c:v>
                </c:pt>
                <c:pt idx="42">
                  <c:v>3.5793599345790517E-2</c:v>
                </c:pt>
                <c:pt idx="43">
                  <c:v>3.5843993099869964E-2</c:v>
                </c:pt>
                <c:pt idx="44">
                  <c:v>3.5892149371621551E-2</c:v>
                </c:pt>
                <c:pt idx="45">
                  <c:v>3.5938213990336143E-2</c:v>
                </c:pt>
                <c:pt idx="46">
                  <c:v>3.5982320446024785E-2</c:v>
                </c:pt>
                <c:pt idx="47">
                  <c:v>3.6024590768711784E-2</c:v>
                </c:pt>
                <c:pt idx="48">
                  <c:v>3.6065137472205633E-2</c:v>
                </c:pt>
                <c:pt idx="49">
                  <c:v>3.6104063799169861E-2</c:v>
                </c:pt>
              </c:numCache>
            </c:numRef>
          </c:val>
          <c:smooth val="0"/>
          <c:extLst>
            <c:ext xmlns:c16="http://schemas.microsoft.com/office/drawing/2014/chart" uri="{C3380CC4-5D6E-409C-BE32-E72D297353CC}">
              <c16:uniqueId val="{00000002-6ED2-424A-AEF8-88A2F29B544F}"/>
            </c:ext>
          </c:extLst>
        </c:ser>
        <c:ser>
          <c:idx val="3"/>
          <c:order val="3"/>
          <c:tx>
            <c:strRef>
              <c:f>Sheet1!$E$1</c:f>
              <c:strCache>
                <c:ptCount val="1"/>
                <c:pt idx="0">
                  <c:v>Forward Rate (31/12/2016)</c:v>
                </c:pt>
              </c:strCache>
            </c:strRef>
          </c:tx>
          <c:spPr>
            <a:ln w="28575" cap="rnd">
              <a:solidFill>
                <a:schemeClr val="accent4"/>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Sheet1!$E$2:$E$51</c:f>
              <c:numCache>
                <c:formatCode>0.00%</c:formatCode>
                <c:ptCount val="50"/>
                <c:pt idx="0">
                  <c:v>1.5537727226566433E-2</c:v>
                </c:pt>
                <c:pt idx="1">
                  <c:v>2.0203066721923069E-2</c:v>
                </c:pt>
                <c:pt idx="2">
                  <c:v>2.4846039498831907E-2</c:v>
                </c:pt>
                <c:pt idx="3">
                  <c:v>2.7044711014176492E-2</c:v>
                </c:pt>
                <c:pt idx="4">
                  <c:v>2.8372771111360384E-2</c:v>
                </c:pt>
                <c:pt idx="5">
                  <c:v>2.9795588405127749E-2</c:v>
                </c:pt>
                <c:pt idx="6">
                  <c:v>3.1570169168453566E-2</c:v>
                </c:pt>
                <c:pt idx="7">
                  <c:v>3.3871166399803032E-2</c:v>
                </c:pt>
                <c:pt idx="8">
                  <c:v>3.5983156820211804E-2</c:v>
                </c:pt>
                <c:pt idx="9">
                  <c:v>3.8013245033112542E-2</c:v>
                </c:pt>
                <c:pt idx="10">
                  <c:v>3.8013245288234243E-2</c:v>
                </c:pt>
                <c:pt idx="11">
                  <c:v>3.8013244342427033E-2</c:v>
                </c:pt>
                <c:pt idx="12">
                  <c:v>3.801324591977262E-2</c:v>
                </c:pt>
                <c:pt idx="13">
                  <c:v>3.8013243904805094E-2</c:v>
                </c:pt>
                <c:pt idx="14">
                  <c:v>3.8013246343416851E-2</c:v>
                </c:pt>
                <c:pt idx="15">
                  <c:v>3.8013244104865063E-2</c:v>
                </c:pt>
                <c:pt idx="16">
                  <c:v>3.8013245620799552E-2</c:v>
                </c:pt>
                <c:pt idx="17">
                  <c:v>3.8013245312353616E-2</c:v>
                </c:pt>
                <c:pt idx="18">
                  <c:v>3.8013244496596821E-2</c:v>
                </c:pt>
                <c:pt idx="19">
                  <c:v>3.8013244236980492E-2</c:v>
                </c:pt>
                <c:pt idx="20">
                  <c:v>3.8013246314356319E-2</c:v>
                </c:pt>
                <c:pt idx="21">
                  <c:v>3.8013243591443757E-2</c:v>
                </c:pt>
                <c:pt idx="22">
                  <c:v>3.8013245636032034E-2</c:v>
                </c:pt>
                <c:pt idx="23">
                  <c:v>3.8013246415813606E-2</c:v>
                </c:pt>
                <c:pt idx="24">
                  <c:v>3.801324290769692E-2</c:v>
                </c:pt>
                <c:pt idx="25">
                  <c:v>3.8013246544603474E-2</c:v>
                </c:pt>
                <c:pt idx="26">
                  <c:v>3.8013245637469995E-2</c:v>
                </c:pt>
                <c:pt idx="27">
                  <c:v>3.8013243345465186E-2</c:v>
                </c:pt>
                <c:pt idx="28">
                  <c:v>3.8013244903019494E-2</c:v>
                </c:pt>
                <c:pt idx="29">
                  <c:v>3.8013246654311938E-2</c:v>
                </c:pt>
                <c:pt idx="30">
                  <c:v>3.8013243061878699E-2</c:v>
                </c:pt>
                <c:pt idx="31">
                  <c:v>3.8013245113237337E-2</c:v>
                </c:pt>
                <c:pt idx="32">
                  <c:v>3.8013245185384736E-2</c:v>
                </c:pt>
                <c:pt idx="33">
                  <c:v>3.8013245982764232E-2</c:v>
                </c:pt>
                <c:pt idx="34">
                  <c:v>3.8013245231957038E-2</c:v>
                </c:pt>
                <c:pt idx="35">
                  <c:v>3.8013244871136997E-2</c:v>
                </c:pt>
                <c:pt idx="36">
                  <c:v>3.8013243898456839E-2</c:v>
                </c:pt>
                <c:pt idx="37">
                  <c:v>3.801324469752787E-2</c:v>
                </c:pt>
                <c:pt idx="38">
                  <c:v>3.8013244794501411E-2</c:v>
                </c:pt>
                <c:pt idx="39">
                  <c:v>3.8013247250964888E-2</c:v>
                </c:pt>
                <c:pt idx="40">
                  <c:v>3.8013243260761609E-2</c:v>
                </c:pt>
                <c:pt idx="41">
                  <c:v>3.8013244265499679E-2</c:v>
                </c:pt>
                <c:pt idx="42">
                  <c:v>3.8013247514826265E-2</c:v>
                </c:pt>
                <c:pt idx="43">
                  <c:v>3.8013245482830138E-2</c:v>
                </c:pt>
                <c:pt idx="44">
                  <c:v>3.8013243198234292E-2</c:v>
                </c:pt>
                <c:pt idx="45">
                  <c:v>3.801324333749645E-2</c:v>
                </c:pt>
                <c:pt idx="46">
                  <c:v>3.8013248705335956E-2</c:v>
                </c:pt>
                <c:pt idx="47">
                  <c:v>3.8013242637692901E-2</c:v>
                </c:pt>
                <c:pt idx="48">
                  <c:v>3.8013246542437207E-2</c:v>
                </c:pt>
                <c:pt idx="49">
                  <c:v>3.80132464765357E-2</c:v>
                </c:pt>
              </c:numCache>
            </c:numRef>
          </c:val>
          <c:smooth val="0"/>
          <c:extLst>
            <c:ext xmlns:c16="http://schemas.microsoft.com/office/drawing/2014/chart" uri="{C3380CC4-5D6E-409C-BE32-E72D297353CC}">
              <c16:uniqueId val="{00000003-6ED2-424A-AEF8-88A2F29B544F}"/>
            </c:ext>
          </c:extLst>
        </c:ser>
        <c:dLbls>
          <c:showLegendKey val="0"/>
          <c:showVal val="0"/>
          <c:showCatName val="0"/>
          <c:showSerName val="0"/>
          <c:showPercent val="0"/>
          <c:showBubbleSize val="0"/>
        </c:dLbls>
        <c:smooth val="0"/>
        <c:axId val="512605184"/>
        <c:axId val="500494512"/>
      </c:lineChart>
      <c:catAx>
        <c:axId val="51260518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Maturity</a:t>
                </a:r>
                <a:r>
                  <a:rPr lang="en-US" sz="800" baseline="0"/>
                  <a:t> (Years)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00494512"/>
        <c:crosses val="autoZero"/>
        <c:auto val="1"/>
        <c:lblAlgn val="ctr"/>
        <c:lblOffset val="100"/>
        <c:noMultiLvlLbl val="0"/>
      </c:catAx>
      <c:valAx>
        <c:axId val="50049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Interest Rate (Anually Compounded)</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1260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7E06B-A113-455E-81D0-3DF78718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1394</TotalTime>
  <Pages>40</Pages>
  <Words>7889</Words>
  <Characters>44969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24</cp:revision>
  <cp:lastPrinted>2017-01-21T01:57:00Z</cp:lastPrinted>
  <dcterms:created xsi:type="dcterms:W3CDTF">2017-02-03T23:34:00Z</dcterms:created>
  <dcterms:modified xsi:type="dcterms:W3CDTF">2017-02-04T22:48:00Z</dcterms:modified>
</cp:coreProperties>
</file>